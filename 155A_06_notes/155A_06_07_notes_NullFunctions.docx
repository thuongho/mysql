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218551"/>
        <w:docPartObj>
          <w:docPartGallery w:val="Table of Contents"/>
          <w:docPartUnique/>
        </w:docPartObj>
      </w:sdtPr>
      <w:sdtContent>
        <w:p w:rsidR="005004C3" w:rsidRPr="00086071" w:rsidRDefault="005004C3" w:rsidP="005004C3">
          <w:pPr>
            <w:pStyle w:val="TOCHeading"/>
            <w:spacing w:before="0" w:line="240" w:lineRule="auto"/>
            <w:rPr>
              <w:color w:val="auto"/>
            </w:rPr>
          </w:pPr>
          <w:r w:rsidRPr="00086071">
            <w:rPr>
              <w:color w:val="auto"/>
            </w:rPr>
            <w:t>Table of Contents</w:t>
          </w:r>
        </w:p>
        <w:p w:rsidR="00150408" w:rsidRDefault="00350417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 w:rsidR="005004C3">
            <w:instrText xml:space="preserve"> TOC \o "1-3" \h \z \u </w:instrText>
          </w:r>
          <w:r>
            <w:fldChar w:fldCharType="separate"/>
          </w:r>
          <w:hyperlink w:anchor="_Toc347778699" w:history="1">
            <w:r w:rsidR="00150408" w:rsidRPr="00F10F03">
              <w:rPr>
                <w:rStyle w:val="Hyperlink"/>
                <w:noProof/>
              </w:rPr>
              <w:t>1.</w:t>
            </w:r>
            <w:r w:rsidR="00150408">
              <w:rPr>
                <w:rFonts w:eastAsiaTheme="minorEastAsia"/>
                <w:noProof/>
              </w:rPr>
              <w:tab/>
            </w:r>
            <w:r w:rsidR="00150408" w:rsidRPr="00F10F03">
              <w:rPr>
                <w:rStyle w:val="Hyperlink"/>
                <w:noProof/>
              </w:rPr>
              <w:t>Testing Nulls</w:t>
            </w:r>
            <w:r w:rsidR="00150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408">
              <w:rPr>
                <w:noProof/>
                <w:webHidden/>
              </w:rPr>
              <w:instrText xml:space="preserve"> PAGEREF _Toc347778699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4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408" w:rsidRDefault="00350417">
          <w:pPr>
            <w:pStyle w:val="TOC1"/>
            <w:rPr>
              <w:rFonts w:eastAsiaTheme="minorEastAsia"/>
              <w:noProof/>
            </w:rPr>
          </w:pPr>
          <w:hyperlink w:anchor="_Toc347778700" w:history="1">
            <w:r w:rsidR="00150408" w:rsidRPr="00F10F03">
              <w:rPr>
                <w:rStyle w:val="Hyperlink"/>
                <w:noProof/>
              </w:rPr>
              <w:t>1.1.</w:t>
            </w:r>
            <w:r w:rsidR="00150408">
              <w:rPr>
                <w:rFonts w:eastAsiaTheme="minorEastAsia"/>
                <w:noProof/>
              </w:rPr>
              <w:tab/>
            </w:r>
            <w:r w:rsidR="00150408" w:rsidRPr="00F10F03">
              <w:rPr>
                <w:rStyle w:val="Hyperlink"/>
                <w:noProof/>
              </w:rPr>
              <w:t>Coalesce</w:t>
            </w:r>
            <w:r w:rsidR="00150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408">
              <w:rPr>
                <w:noProof/>
                <w:webHidden/>
              </w:rPr>
              <w:instrText xml:space="preserve"> PAGEREF _Toc347778700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4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408" w:rsidRDefault="00350417">
          <w:pPr>
            <w:pStyle w:val="TOC1"/>
            <w:rPr>
              <w:rFonts w:eastAsiaTheme="minorEastAsia"/>
              <w:noProof/>
            </w:rPr>
          </w:pPr>
          <w:hyperlink w:anchor="_Toc347778701" w:history="1">
            <w:r w:rsidR="00150408" w:rsidRPr="00F10F03">
              <w:rPr>
                <w:rStyle w:val="Hyperlink"/>
                <w:noProof/>
              </w:rPr>
              <w:t>1.2.</w:t>
            </w:r>
            <w:r w:rsidR="00150408">
              <w:rPr>
                <w:rFonts w:eastAsiaTheme="minorEastAsia"/>
                <w:noProof/>
              </w:rPr>
              <w:tab/>
            </w:r>
            <w:r w:rsidR="00150408" w:rsidRPr="00F10F03">
              <w:rPr>
                <w:rStyle w:val="Hyperlink"/>
                <w:noProof/>
              </w:rPr>
              <w:t>IFNULL</w:t>
            </w:r>
            <w:r w:rsidR="00150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408">
              <w:rPr>
                <w:noProof/>
                <w:webHidden/>
              </w:rPr>
              <w:instrText xml:space="preserve"> PAGEREF _Toc347778701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4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408" w:rsidRDefault="00350417">
          <w:pPr>
            <w:pStyle w:val="TOC1"/>
            <w:rPr>
              <w:rFonts w:eastAsiaTheme="minorEastAsia"/>
              <w:noProof/>
            </w:rPr>
          </w:pPr>
          <w:hyperlink w:anchor="_Toc347778702" w:history="1">
            <w:r w:rsidR="00150408" w:rsidRPr="00F10F03">
              <w:rPr>
                <w:rStyle w:val="Hyperlink"/>
                <w:noProof/>
              </w:rPr>
              <w:t>1.3.</w:t>
            </w:r>
            <w:r w:rsidR="00150408">
              <w:rPr>
                <w:rFonts w:eastAsiaTheme="minorEastAsia"/>
                <w:noProof/>
              </w:rPr>
              <w:tab/>
            </w:r>
            <w:r w:rsidR="00150408" w:rsidRPr="00F10F03">
              <w:rPr>
                <w:rStyle w:val="Hyperlink"/>
                <w:noProof/>
              </w:rPr>
              <w:t>NULLIF</w:t>
            </w:r>
            <w:r w:rsidR="00150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408">
              <w:rPr>
                <w:noProof/>
                <w:webHidden/>
              </w:rPr>
              <w:instrText xml:space="preserve"> PAGEREF _Toc347778702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4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408" w:rsidRDefault="00350417">
          <w:pPr>
            <w:pStyle w:val="TOC1"/>
            <w:rPr>
              <w:rFonts w:eastAsiaTheme="minorEastAsia"/>
              <w:noProof/>
            </w:rPr>
          </w:pPr>
          <w:hyperlink w:anchor="_Toc347778703" w:history="1">
            <w:r w:rsidR="00150408" w:rsidRPr="00F10F03">
              <w:rPr>
                <w:rStyle w:val="Hyperlink"/>
                <w:noProof/>
              </w:rPr>
              <w:t>1.4.</w:t>
            </w:r>
            <w:r w:rsidR="00150408">
              <w:rPr>
                <w:rFonts w:eastAsiaTheme="minorEastAsia"/>
                <w:noProof/>
              </w:rPr>
              <w:tab/>
            </w:r>
            <w:r w:rsidR="00150408" w:rsidRPr="00F10F03">
              <w:rPr>
                <w:rStyle w:val="Hyperlink"/>
                <w:noProof/>
              </w:rPr>
              <w:t>ISNULL</w:t>
            </w:r>
            <w:r w:rsidR="00150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408">
              <w:rPr>
                <w:noProof/>
                <w:webHidden/>
              </w:rPr>
              <w:instrText xml:space="preserve"> PAGEREF _Toc347778703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4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408" w:rsidRDefault="00350417">
          <w:pPr>
            <w:pStyle w:val="TOC1"/>
            <w:rPr>
              <w:rFonts w:eastAsiaTheme="minorEastAsia"/>
              <w:noProof/>
            </w:rPr>
          </w:pPr>
          <w:hyperlink w:anchor="_Toc347778704" w:history="1">
            <w:r w:rsidR="00150408" w:rsidRPr="00F10F03">
              <w:rPr>
                <w:rStyle w:val="Hyperlink"/>
                <w:noProof/>
              </w:rPr>
              <w:t>1.5.</w:t>
            </w:r>
            <w:r w:rsidR="00150408">
              <w:rPr>
                <w:rFonts w:eastAsiaTheme="minorEastAsia"/>
                <w:noProof/>
              </w:rPr>
              <w:tab/>
            </w:r>
            <w:r w:rsidR="00150408" w:rsidRPr="00F10F03">
              <w:rPr>
                <w:rStyle w:val="Hyperlink"/>
                <w:noProof/>
              </w:rPr>
              <w:t>Testing with a numeric filter</w:t>
            </w:r>
            <w:r w:rsidR="00150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408">
              <w:rPr>
                <w:noProof/>
                <w:webHidden/>
              </w:rPr>
              <w:instrText xml:space="preserve"> PAGEREF _Toc347778704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4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4C3" w:rsidRDefault="00350417" w:rsidP="005004C3">
          <w:pPr>
            <w:spacing w:after="0" w:line="240" w:lineRule="auto"/>
          </w:pPr>
          <w:r>
            <w:fldChar w:fldCharType="end"/>
          </w:r>
        </w:p>
      </w:sdtContent>
    </w:sdt>
    <w:p w:rsidR="00043C01" w:rsidRPr="00043C01" w:rsidRDefault="00043C01" w:rsidP="00043C01">
      <w:pPr>
        <w:pStyle w:val="head1"/>
      </w:pPr>
      <w:bookmarkStart w:id="0" w:name="_Toc347778699"/>
      <w:r w:rsidRPr="00043C01">
        <w:t>Testing Nulls</w:t>
      </w:r>
      <w:bookmarkEnd w:id="0"/>
    </w:p>
    <w:p w:rsidR="00043C01" w:rsidRDefault="00043C01" w:rsidP="00043C01">
      <w:pPr>
        <w:pStyle w:val="body1"/>
      </w:pPr>
      <w:r w:rsidRPr="00043C01">
        <w:t>We have nulls in our data tables. A null represents a situation where a value is not known</w:t>
      </w:r>
      <w:r w:rsidR="00557C2D" w:rsidRPr="00557C2D">
        <w:rPr>
          <w:rFonts w:asciiTheme="minorHAnsi" w:hAnsiTheme="minorHAnsi" w:cstheme="minorBidi"/>
        </w:rPr>
        <w:t xml:space="preserve"> </w:t>
      </w:r>
      <w:r w:rsidR="00557C2D" w:rsidRPr="00557C2D">
        <w:t xml:space="preserve">or is not applicable. </w:t>
      </w:r>
      <w:r w:rsidRPr="00043C01">
        <w:t xml:space="preserve"> We have seen that nulls propagate in arithmetic, </w:t>
      </w:r>
      <w:r>
        <w:t>and also in</w:t>
      </w:r>
      <w:r w:rsidRPr="00043C01">
        <w:t xml:space="preserve"> </w:t>
      </w:r>
      <w:r>
        <w:t xml:space="preserve">string </w:t>
      </w:r>
      <w:r w:rsidRPr="00043C01">
        <w:t xml:space="preserve">concatenation with </w:t>
      </w:r>
      <w:r>
        <w:t>MySQL</w:t>
      </w:r>
      <w:r w:rsidRPr="00043C01">
        <w:t xml:space="preserve">. Some client display nulls as blank space; other as the literal “(null)”. We may want to have more control over how nulls are handled in our SQL code. </w:t>
      </w:r>
      <w:r w:rsidR="00802A97">
        <w:t xml:space="preserve"> The function considered here are:</w:t>
      </w:r>
    </w:p>
    <w:p w:rsidR="00043C01" w:rsidRPr="00802A97" w:rsidRDefault="00043C01" w:rsidP="00802A97">
      <w:pPr>
        <w:pStyle w:val="bullet1"/>
        <w:rPr>
          <w:rFonts w:ascii="Courier New" w:hAnsi="Courier New" w:cs="Courier New"/>
        </w:rPr>
      </w:pPr>
      <w:r w:rsidRPr="00802A97">
        <w:rPr>
          <w:rFonts w:ascii="Courier New" w:hAnsi="Courier New" w:cs="Courier New"/>
        </w:rPr>
        <w:t>COALESCE()</w:t>
      </w:r>
    </w:p>
    <w:p w:rsidR="00802A97" w:rsidRDefault="00802A97" w:rsidP="00043C01">
      <w:pPr>
        <w:pStyle w:val="bullet1"/>
      </w:pPr>
      <w:r w:rsidRPr="00802A97">
        <w:rPr>
          <w:rFonts w:ascii="Courier New" w:hAnsi="Courier New" w:cs="Courier New"/>
        </w:rPr>
        <w:t>NULLIF()</w:t>
      </w:r>
    </w:p>
    <w:p w:rsidR="00043C01" w:rsidRPr="00802A97" w:rsidRDefault="00043C01" w:rsidP="00802A97">
      <w:pPr>
        <w:pStyle w:val="bullet1"/>
        <w:rPr>
          <w:rFonts w:ascii="Courier New" w:hAnsi="Courier New" w:cs="Courier New"/>
        </w:rPr>
      </w:pPr>
      <w:r w:rsidRPr="00802A97">
        <w:rPr>
          <w:rFonts w:ascii="Courier New" w:hAnsi="Courier New" w:cs="Courier New"/>
        </w:rPr>
        <w:t>IFNULL()</w:t>
      </w:r>
    </w:p>
    <w:p w:rsidR="00043C01" w:rsidRPr="00802A97" w:rsidRDefault="00043C01" w:rsidP="00802A97">
      <w:pPr>
        <w:pStyle w:val="bullet1"/>
        <w:rPr>
          <w:rFonts w:ascii="Courier New" w:hAnsi="Courier New" w:cs="Courier New"/>
        </w:rPr>
      </w:pPr>
      <w:r w:rsidRPr="00802A97">
        <w:rPr>
          <w:rFonts w:ascii="Courier New" w:hAnsi="Courier New" w:cs="Courier New"/>
        </w:rPr>
        <w:t>ISNULL()</w:t>
      </w:r>
    </w:p>
    <w:p w:rsidR="00043C01" w:rsidRPr="00043C01" w:rsidRDefault="00802A97" w:rsidP="00043C01">
      <w:pPr>
        <w:pStyle w:val="body1"/>
      </w:pPr>
      <w:r>
        <w:t>A common situation is that we have nulls in a table and want to substitute a different value</w:t>
      </w:r>
      <w:r w:rsidR="00C766A0">
        <w:t xml:space="preserve"> for </w:t>
      </w:r>
      <w:proofErr w:type="gramStart"/>
      <w:r w:rsidR="00C766A0">
        <w:t xml:space="preserve">the </w:t>
      </w:r>
      <w:r>
        <w:t xml:space="preserve"> </w:t>
      </w:r>
      <w:r w:rsidR="00C766A0" w:rsidRPr="000B781C">
        <w:t>null</w:t>
      </w:r>
      <w:proofErr w:type="gramEnd"/>
      <w:r w:rsidR="00C766A0">
        <w:t xml:space="preserve"> in the result set</w:t>
      </w:r>
      <w:r w:rsidR="00C766A0" w:rsidRPr="000B781C">
        <w:t>.</w:t>
      </w:r>
      <w:r>
        <w:t xml:space="preserve">. </w:t>
      </w:r>
      <w:r w:rsidRPr="00043C01">
        <w:t xml:space="preserve">We have a function Coalesce which lets us </w:t>
      </w:r>
      <w:r>
        <w:t xml:space="preserve">do that. </w:t>
      </w:r>
      <w:r w:rsidR="00043C01" w:rsidRPr="00043C01">
        <w:t xml:space="preserve">One major concern is </w:t>
      </w:r>
      <w:proofErr w:type="gramStart"/>
      <w:r w:rsidR="00043C01" w:rsidRPr="00043C01">
        <w:t>what is the appropriate value to use for a data value if the actual data value is not known</w:t>
      </w:r>
      <w:proofErr w:type="gramEnd"/>
      <w:r w:rsidR="00043C01" w:rsidRPr="00043C01">
        <w:t>. This is a business rule decision that is not the choice of the SQL coder. It is *not* always, or even often, appropriate to substitute a value of 0 if a numeric value is missing.</w:t>
      </w:r>
    </w:p>
    <w:p w:rsidR="00043C01" w:rsidRPr="00043C01" w:rsidRDefault="00043C01" w:rsidP="00043C01">
      <w:pPr>
        <w:pStyle w:val="body1"/>
      </w:pPr>
      <w:r w:rsidRPr="00043C01">
        <w:t>Suppose that we have an order for high def wide screen TVs and for some reason there is no price in the database for this item. If you substitute a value of 0- you have just given away a rather expensive product for free. It is more helpful to reject that data as being invalid and it might be even a better idea to not let an item be put into the products table for sale until we have a price.</w:t>
      </w:r>
    </w:p>
    <w:p w:rsidR="00043C01" w:rsidRPr="00043C01" w:rsidRDefault="00043C01" w:rsidP="00043C01">
      <w:pPr>
        <w:pStyle w:val="body1"/>
      </w:pPr>
      <w:r w:rsidRPr="00043C01">
        <w:t>On the other hand, if we are adding up test scores for student and a student did not take a test, then substituting a zero may make sense rather than returning a null for the test total score.</w:t>
      </w:r>
    </w:p>
    <w:p w:rsidR="00557C2D" w:rsidRPr="00557C2D" w:rsidRDefault="00557C2D" w:rsidP="00557C2D">
      <w:pPr>
        <w:pStyle w:val="body1"/>
      </w:pPr>
      <w:r w:rsidRPr="00557C2D">
        <w:t>The point is that the person writing the code does not make the decision as to the proper way to handle a null. If the business knowledge expert does not specify how to handle this situation, ask!</w:t>
      </w:r>
    </w:p>
    <w:p w:rsidR="00043C01" w:rsidRPr="00043C01" w:rsidRDefault="00043C01" w:rsidP="00043C01">
      <w:pPr>
        <w:pStyle w:val="body1"/>
      </w:pPr>
    </w:p>
    <w:p w:rsidR="00043C01" w:rsidRPr="00043C01" w:rsidRDefault="00043C01" w:rsidP="00043C01">
      <w:pPr>
        <w:pStyle w:val="body1"/>
      </w:pPr>
      <w:r w:rsidRPr="00043C01">
        <w:t xml:space="preserve">Some of these demos use a small table </w:t>
      </w:r>
      <w:proofErr w:type="spellStart"/>
      <w:r w:rsidR="00F66711">
        <w:t>z_numbers</w:t>
      </w:r>
      <w:proofErr w:type="spellEnd"/>
      <w:proofErr w:type="gramStart"/>
      <w:r w:rsidRPr="00043C01">
        <w:t xml:space="preserve">, </w:t>
      </w:r>
      <w:r w:rsidR="00300CDB">
        <w:t xml:space="preserve"> with</w:t>
      </w:r>
      <w:proofErr w:type="gramEnd"/>
      <w:r w:rsidR="00300CDB">
        <w:t xml:space="preserve"> 5 integer columns, </w:t>
      </w:r>
      <w:r w:rsidRPr="00043C01">
        <w:t>which has a lot of nulls in it</w:t>
      </w:r>
      <w:r w:rsidR="00300CDB">
        <w:t>. See demo file for code.</w:t>
      </w:r>
    </w:p>
    <w:p w:rsidR="00043C01" w:rsidRDefault="006620E6" w:rsidP="00692685">
      <w:pPr>
        <w:pStyle w:val="code1"/>
      </w:pPr>
      <w:r>
        <w:t xml:space="preserve">Select </w:t>
      </w:r>
      <w:r w:rsidR="00043C01" w:rsidRPr="00043C01">
        <w:t xml:space="preserve">* </w:t>
      </w:r>
      <w:r>
        <w:t xml:space="preserve">From </w:t>
      </w:r>
      <w:r w:rsidR="00F66711">
        <w:t>z_numbers</w:t>
      </w:r>
      <w:r w:rsidR="00043C01" w:rsidRPr="00043C01">
        <w:t>;</w:t>
      </w:r>
    </w:p>
    <w:p w:rsidR="0031759C" w:rsidRDefault="0031759C" w:rsidP="00692685">
      <w:pPr>
        <w:pStyle w:val="code1"/>
      </w:pPr>
      <w:r>
        <w:t>+------+------+------+------+------+------+</w:t>
      </w:r>
    </w:p>
    <w:p w:rsidR="0031759C" w:rsidRDefault="0031759C" w:rsidP="00692685">
      <w:pPr>
        <w:pStyle w:val="code1"/>
      </w:pPr>
      <w:r>
        <w:t>| A    | B    | C    | D    | E    | F    |</w:t>
      </w:r>
    </w:p>
    <w:p w:rsidR="0031759C" w:rsidRDefault="0031759C" w:rsidP="00692685">
      <w:pPr>
        <w:pStyle w:val="code1"/>
      </w:pPr>
      <w:r>
        <w:t>+------+------+------+------+------+------+</w:t>
      </w:r>
    </w:p>
    <w:p w:rsidR="0031759C" w:rsidRDefault="0031759C" w:rsidP="00692685">
      <w:pPr>
        <w:pStyle w:val="code1"/>
      </w:pPr>
      <w:r>
        <w:t>|    1 |   10 |   10 |   50 |   90 |   45 |</w:t>
      </w:r>
    </w:p>
    <w:p w:rsidR="0031759C" w:rsidRDefault="0031759C" w:rsidP="00692685">
      <w:pPr>
        <w:pStyle w:val="code1"/>
      </w:pPr>
      <w:r>
        <w:t>|    2 |   15 |    5 | NULL |   10 |    0 |</w:t>
      </w:r>
    </w:p>
    <w:p w:rsidR="0031759C" w:rsidRDefault="0031759C" w:rsidP="00692685">
      <w:pPr>
        <w:pStyle w:val="code1"/>
      </w:pPr>
      <w:r>
        <w:t>|    3 | NULL | NULL |   50 |   50 |   -1 |</w:t>
      </w:r>
    </w:p>
    <w:p w:rsidR="0031759C" w:rsidRDefault="0031759C" w:rsidP="00692685">
      <w:pPr>
        <w:pStyle w:val="code1"/>
      </w:pPr>
      <w:r>
        <w:t>|    4 | NULL | NULL | NULL | NULL | NULL |</w:t>
      </w:r>
    </w:p>
    <w:p w:rsidR="0031759C" w:rsidRDefault="0031759C" w:rsidP="00692685">
      <w:pPr>
        <w:pStyle w:val="code1"/>
      </w:pPr>
      <w:r>
        <w:t>|    5 |    0 |    0 |    0 |    0 |    0 |</w:t>
      </w:r>
    </w:p>
    <w:p w:rsidR="0031759C" w:rsidRDefault="0031759C" w:rsidP="00692685">
      <w:pPr>
        <w:pStyle w:val="code1"/>
      </w:pPr>
      <w:r>
        <w:t>|    6 |   10 |   10 |   10 |   10 |   10 |</w:t>
      </w:r>
    </w:p>
    <w:p w:rsidR="0031759C" w:rsidRDefault="0031759C" w:rsidP="00692685">
      <w:pPr>
        <w:pStyle w:val="code1"/>
      </w:pPr>
      <w:r>
        <w:t>|    7 |  -10 |   10 |    0 |  210 |   85 |</w:t>
      </w:r>
    </w:p>
    <w:p w:rsidR="0031759C" w:rsidRDefault="0031759C" w:rsidP="00692685">
      <w:pPr>
        <w:pStyle w:val="code1"/>
      </w:pPr>
      <w:r>
        <w:t>|    8 |  -10 |   -1 |    0 | -210 |   85 |</w:t>
      </w:r>
    </w:p>
    <w:p w:rsidR="0031759C" w:rsidRDefault="0031759C" w:rsidP="00692685">
      <w:pPr>
        <w:pStyle w:val="code1"/>
      </w:pPr>
      <w:r>
        <w:t>|    9 |  200 |   -1 |    0 |   -1 |   85 |</w:t>
      </w:r>
    </w:p>
    <w:p w:rsidR="0031759C" w:rsidRDefault="0031759C" w:rsidP="00692685">
      <w:pPr>
        <w:pStyle w:val="code1"/>
      </w:pPr>
      <w:r>
        <w:t>|   10 |  200 |  200 |    0 |   -1 |   46 |</w:t>
      </w:r>
    </w:p>
    <w:p w:rsidR="0031759C" w:rsidRPr="00043C01" w:rsidRDefault="0031759C" w:rsidP="00692685">
      <w:pPr>
        <w:pStyle w:val="code1"/>
      </w:pPr>
      <w:r>
        <w:t>+------+------+------+------+------+------+</w:t>
      </w:r>
    </w:p>
    <w:p w:rsidR="00043C01" w:rsidRDefault="00043C01" w:rsidP="00692685">
      <w:pPr>
        <w:pStyle w:val="code1"/>
      </w:pPr>
    </w:p>
    <w:p w:rsidR="00043C01" w:rsidRPr="00043C01" w:rsidRDefault="00043C01" w:rsidP="00043C01">
      <w:pPr>
        <w:pStyle w:val="head2"/>
      </w:pPr>
      <w:bookmarkStart w:id="1" w:name="_Toc347778700"/>
      <w:r w:rsidRPr="00043C01">
        <w:lastRenderedPageBreak/>
        <w:t>Coalesce</w:t>
      </w:r>
      <w:bookmarkEnd w:id="1"/>
    </w:p>
    <w:p w:rsidR="00150408" w:rsidRDefault="00043C01" w:rsidP="00802A97">
      <w:pPr>
        <w:pStyle w:val="body1"/>
      </w:pPr>
      <w:r w:rsidRPr="00043C01">
        <w:rPr>
          <w:b/>
        </w:rPr>
        <w:t xml:space="preserve">COALESCE </w:t>
      </w:r>
      <w:r w:rsidRPr="00043C01">
        <w:t>accepts a series of values and returns the first non-null value.</w:t>
      </w:r>
      <w:r w:rsidR="00761A19">
        <w:t xml:space="preserve"> If all values are null, then the function returns null.</w:t>
      </w:r>
      <w:r w:rsidR="00802A97" w:rsidRPr="00802A97">
        <w:t xml:space="preserve"> </w:t>
      </w:r>
      <w:r w:rsidR="00802A97">
        <w:t xml:space="preserve"> </w:t>
      </w:r>
      <w:proofErr w:type="gramStart"/>
      <w:r w:rsidR="00802A97" w:rsidRPr="00043C01">
        <w:t>The coalesce</w:t>
      </w:r>
      <w:proofErr w:type="gramEnd"/>
      <w:r w:rsidR="00802A97" w:rsidRPr="00043C01">
        <w:t xml:space="preserve"> function is available in Oracle, T-SQL and MySQL. </w:t>
      </w:r>
    </w:p>
    <w:p w:rsidR="00802A97" w:rsidRPr="00043C01" w:rsidRDefault="00802A97" w:rsidP="00802A97">
      <w:pPr>
        <w:pStyle w:val="body1"/>
      </w:pPr>
      <w:r w:rsidRPr="00043C01">
        <w:t>One thing you can do to improve the portability of your code is to use techniques and functions that work on multiple dbms.</w:t>
      </w:r>
    </w:p>
    <w:p w:rsidR="00043C01" w:rsidRPr="00043C01" w:rsidRDefault="00802A97" w:rsidP="00802A97">
      <w:pPr>
        <w:pStyle w:val="demonum1"/>
      </w:pPr>
      <w:proofErr w:type="gramStart"/>
      <w:r>
        <w:t>coalesce</w:t>
      </w:r>
      <w:proofErr w:type="gramEnd"/>
      <w:r>
        <w:t>.</w:t>
      </w:r>
    </w:p>
    <w:p w:rsidR="00410DF6" w:rsidRDefault="006620E6" w:rsidP="00043C01">
      <w:pPr>
        <w:pStyle w:val="code1"/>
      </w:pPr>
      <w:r>
        <w:t xml:space="preserve">Select </w:t>
      </w:r>
      <w:r w:rsidR="00043C01" w:rsidRPr="00043C01">
        <w:t xml:space="preserve">A, COALESCE(B,C,D,E) </w:t>
      </w:r>
      <w:r w:rsidR="00300CDB" w:rsidRPr="00300CDB">
        <w:t>, COALESCE(B,9999)</w:t>
      </w:r>
    </w:p>
    <w:p w:rsidR="00043C01" w:rsidRDefault="006620E6" w:rsidP="00043C01">
      <w:pPr>
        <w:pStyle w:val="code1"/>
      </w:pPr>
      <w:r>
        <w:t xml:space="preserve">From </w:t>
      </w:r>
      <w:r w:rsidR="00F66711">
        <w:t>z_numbers</w:t>
      </w:r>
      <w:r w:rsidR="00043C01" w:rsidRPr="00043C01">
        <w:t>;</w:t>
      </w:r>
    </w:p>
    <w:p w:rsidR="00300CDB" w:rsidRDefault="00300CDB" w:rsidP="00300CDB">
      <w:pPr>
        <w:pStyle w:val="code1"/>
      </w:pPr>
      <w:r>
        <w:t>+------+-------------------+------------------+</w:t>
      </w:r>
    </w:p>
    <w:p w:rsidR="00300CDB" w:rsidRDefault="00300CDB" w:rsidP="00300CDB">
      <w:pPr>
        <w:pStyle w:val="code1"/>
      </w:pPr>
      <w:r>
        <w:t>| A    | COALESCE(B,C,D,E) | COALESCE(B,9999) |</w:t>
      </w:r>
    </w:p>
    <w:p w:rsidR="00300CDB" w:rsidRDefault="00300CDB" w:rsidP="00300CDB">
      <w:pPr>
        <w:pStyle w:val="code1"/>
      </w:pPr>
      <w:r>
        <w:t>+------+-------------------+------------------+</w:t>
      </w:r>
    </w:p>
    <w:p w:rsidR="00300CDB" w:rsidRDefault="00300CDB" w:rsidP="00300CDB">
      <w:pPr>
        <w:pStyle w:val="code1"/>
      </w:pPr>
      <w:r>
        <w:t>|    1 |                10 |               10 |</w:t>
      </w:r>
    </w:p>
    <w:p w:rsidR="00300CDB" w:rsidRDefault="00300CDB" w:rsidP="00300CDB">
      <w:pPr>
        <w:pStyle w:val="code1"/>
      </w:pPr>
      <w:r>
        <w:t>|    2 |                15 |               15 |</w:t>
      </w:r>
    </w:p>
    <w:p w:rsidR="00300CDB" w:rsidRDefault="00300CDB" w:rsidP="00300CDB">
      <w:pPr>
        <w:pStyle w:val="code1"/>
      </w:pPr>
      <w:r>
        <w:t>|    3 |                50 |             9999 |</w:t>
      </w:r>
    </w:p>
    <w:p w:rsidR="00300CDB" w:rsidRDefault="00300CDB" w:rsidP="00300CDB">
      <w:pPr>
        <w:pStyle w:val="code1"/>
      </w:pPr>
      <w:r>
        <w:t>|    4 |              NULL |             9999 |</w:t>
      </w:r>
    </w:p>
    <w:p w:rsidR="00300CDB" w:rsidRDefault="00300CDB" w:rsidP="00300CDB">
      <w:pPr>
        <w:pStyle w:val="code1"/>
      </w:pPr>
      <w:r>
        <w:t>|    5 |                 0 |                0 |</w:t>
      </w:r>
    </w:p>
    <w:p w:rsidR="00300CDB" w:rsidRDefault="00300CDB" w:rsidP="00300CDB">
      <w:pPr>
        <w:pStyle w:val="code1"/>
      </w:pPr>
      <w:r>
        <w:t>|    6 |                10 |               10 |</w:t>
      </w:r>
    </w:p>
    <w:p w:rsidR="00300CDB" w:rsidRDefault="00300CDB" w:rsidP="00300CDB">
      <w:pPr>
        <w:pStyle w:val="code1"/>
      </w:pPr>
      <w:r>
        <w:t>|    7 |               -10 |              -10 |</w:t>
      </w:r>
    </w:p>
    <w:p w:rsidR="00300CDB" w:rsidRDefault="00300CDB" w:rsidP="00300CDB">
      <w:pPr>
        <w:pStyle w:val="code1"/>
      </w:pPr>
      <w:r>
        <w:t>|    8 |               -10 |              -10 |</w:t>
      </w:r>
    </w:p>
    <w:p w:rsidR="00300CDB" w:rsidRDefault="00300CDB" w:rsidP="00300CDB">
      <w:pPr>
        <w:pStyle w:val="code1"/>
      </w:pPr>
      <w:r>
        <w:t>|    9 |               200 |              200 |</w:t>
      </w:r>
    </w:p>
    <w:p w:rsidR="00300CDB" w:rsidRDefault="00300CDB" w:rsidP="00300CDB">
      <w:pPr>
        <w:pStyle w:val="code1"/>
      </w:pPr>
      <w:r>
        <w:t>|   10 |               200 |              200 |</w:t>
      </w:r>
    </w:p>
    <w:p w:rsidR="00300CDB" w:rsidRDefault="00300CDB" w:rsidP="00300CDB">
      <w:pPr>
        <w:pStyle w:val="code1"/>
      </w:pPr>
      <w:r>
        <w:t>+------+-------------------+------------------+</w:t>
      </w:r>
    </w:p>
    <w:p w:rsidR="00150408" w:rsidRDefault="00150408" w:rsidP="00300CDB">
      <w:pPr>
        <w:pStyle w:val="body1"/>
      </w:pPr>
    </w:p>
    <w:p w:rsidR="00300CDB" w:rsidRDefault="00300CDB" w:rsidP="00300CDB">
      <w:pPr>
        <w:pStyle w:val="body1"/>
      </w:pPr>
      <w:r>
        <w:t xml:space="preserve">Do not simply </w:t>
      </w:r>
      <w:proofErr w:type="gramStart"/>
      <w:r>
        <w:t>coalesce</w:t>
      </w:r>
      <w:proofErr w:type="gramEnd"/>
      <w:r>
        <w:t xml:space="preserve"> numeric columns to 0 or string columns to ZLS; this is generally incorrect. In the following query you cannot tell the difference in the result between a value of 0 that was inserted into the column directly in the Insert statement, and a 0 that comes from coalesce. Just because you do not know what a value is does not mean it is zero. (I do not yet know your midterm exam score, but I do not think you want to me to assume it is 0.)</w:t>
      </w:r>
    </w:p>
    <w:p w:rsidR="00300CDB" w:rsidRPr="00300CDB" w:rsidRDefault="006620E6" w:rsidP="00300CDB">
      <w:pPr>
        <w:pStyle w:val="code1"/>
      </w:pPr>
      <w:r>
        <w:t xml:space="preserve">Select </w:t>
      </w:r>
      <w:r w:rsidR="00300CDB" w:rsidRPr="00300CDB">
        <w:t xml:space="preserve">A, COALESCE(B,0), COALESCE(D,0) </w:t>
      </w:r>
    </w:p>
    <w:p w:rsidR="00300CDB" w:rsidRDefault="006620E6" w:rsidP="00300CDB">
      <w:pPr>
        <w:pStyle w:val="code1"/>
      </w:pPr>
      <w:r>
        <w:t xml:space="preserve">From </w:t>
      </w:r>
      <w:r w:rsidR="00300CDB" w:rsidRPr="00300CDB">
        <w:t>z_numbers;</w:t>
      </w:r>
    </w:p>
    <w:p w:rsidR="00300CDB" w:rsidRDefault="00300CDB" w:rsidP="00300CDB">
      <w:pPr>
        <w:pStyle w:val="code1"/>
      </w:pPr>
      <w:r>
        <w:t>+------+---------------+---------------+</w:t>
      </w:r>
    </w:p>
    <w:p w:rsidR="00300CDB" w:rsidRDefault="00300CDB" w:rsidP="00300CDB">
      <w:pPr>
        <w:pStyle w:val="code1"/>
      </w:pPr>
      <w:r>
        <w:t>| A    | COALESCE(B,0) | COALESCE(D,0) |</w:t>
      </w:r>
    </w:p>
    <w:p w:rsidR="00300CDB" w:rsidRDefault="00300CDB" w:rsidP="00300CDB">
      <w:pPr>
        <w:pStyle w:val="code1"/>
      </w:pPr>
      <w:r>
        <w:t>+------+---------------+---------------+</w:t>
      </w:r>
    </w:p>
    <w:p w:rsidR="00300CDB" w:rsidRDefault="00300CDB" w:rsidP="00300CDB">
      <w:pPr>
        <w:pStyle w:val="code1"/>
      </w:pPr>
      <w:r>
        <w:t>|    1 |            10 |            50 |</w:t>
      </w:r>
    </w:p>
    <w:p w:rsidR="00300CDB" w:rsidRDefault="00300CDB" w:rsidP="00300CDB">
      <w:pPr>
        <w:pStyle w:val="code1"/>
      </w:pPr>
      <w:r>
        <w:t>|    2 |            15 |             0 |</w:t>
      </w:r>
    </w:p>
    <w:p w:rsidR="00300CDB" w:rsidRDefault="00300CDB" w:rsidP="00300CDB">
      <w:pPr>
        <w:pStyle w:val="code1"/>
      </w:pPr>
      <w:r>
        <w:t>|    3 |             0 |            50 |</w:t>
      </w:r>
    </w:p>
    <w:p w:rsidR="00300CDB" w:rsidRDefault="00300CDB" w:rsidP="00300CDB">
      <w:pPr>
        <w:pStyle w:val="code1"/>
      </w:pPr>
      <w:r>
        <w:t>|    4 |             0 |             0 |</w:t>
      </w:r>
    </w:p>
    <w:p w:rsidR="00300CDB" w:rsidRDefault="00300CDB" w:rsidP="00300CDB">
      <w:pPr>
        <w:pStyle w:val="code1"/>
      </w:pPr>
      <w:r>
        <w:t>|    5 |             0 |             0 |</w:t>
      </w:r>
    </w:p>
    <w:p w:rsidR="00300CDB" w:rsidRDefault="00300CDB" w:rsidP="00300CDB">
      <w:pPr>
        <w:pStyle w:val="code1"/>
      </w:pPr>
      <w:r>
        <w:t>|    6 |            10 |            10 |</w:t>
      </w:r>
    </w:p>
    <w:p w:rsidR="00300CDB" w:rsidRDefault="00300CDB" w:rsidP="00300CDB">
      <w:pPr>
        <w:pStyle w:val="code1"/>
      </w:pPr>
      <w:r>
        <w:t>|    7 |           -10 |             0 |</w:t>
      </w:r>
    </w:p>
    <w:p w:rsidR="00300CDB" w:rsidRDefault="00300CDB" w:rsidP="00300CDB">
      <w:pPr>
        <w:pStyle w:val="code1"/>
      </w:pPr>
      <w:r>
        <w:t>|    8 |           -10 |             0 |</w:t>
      </w:r>
    </w:p>
    <w:p w:rsidR="00300CDB" w:rsidRDefault="00300CDB" w:rsidP="00300CDB">
      <w:pPr>
        <w:pStyle w:val="code1"/>
      </w:pPr>
      <w:r>
        <w:t>|    9 |           200 |             0 |</w:t>
      </w:r>
    </w:p>
    <w:p w:rsidR="00300CDB" w:rsidRDefault="00300CDB" w:rsidP="00300CDB">
      <w:pPr>
        <w:pStyle w:val="code1"/>
      </w:pPr>
      <w:r>
        <w:t>|   10 |           200 |             0 |</w:t>
      </w:r>
    </w:p>
    <w:p w:rsidR="00300CDB" w:rsidRDefault="00300CDB" w:rsidP="00300CDB">
      <w:pPr>
        <w:pStyle w:val="code1"/>
      </w:pPr>
      <w:r>
        <w:t>+------+---------------+---------------+</w:t>
      </w:r>
    </w:p>
    <w:p w:rsidR="00150408" w:rsidRDefault="00150408" w:rsidP="00300CDB">
      <w:pPr>
        <w:pStyle w:val="code1"/>
      </w:pPr>
    </w:p>
    <w:p w:rsidR="00150408" w:rsidRPr="00300CDB" w:rsidRDefault="00150408" w:rsidP="00300CDB">
      <w:pPr>
        <w:pStyle w:val="code1"/>
      </w:pPr>
    </w:p>
    <w:p w:rsidR="00F66711" w:rsidRPr="00761A19" w:rsidRDefault="00761A19" w:rsidP="00410DF6">
      <w:pPr>
        <w:pStyle w:val="head2"/>
      </w:pPr>
      <w:bookmarkStart w:id="2" w:name="_Toc347778701"/>
      <w:r w:rsidRPr="00761A19">
        <w:t>I</w:t>
      </w:r>
      <w:r w:rsidR="00410DF6">
        <w:t>F</w:t>
      </w:r>
      <w:r w:rsidRPr="00761A19">
        <w:t>N</w:t>
      </w:r>
      <w:r w:rsidR="00410DF6">
        <w:t>ULL</w:t>
      </w:r>
      <w:bookmarkEnd w:id="2"/>
    </w:p>
    <w:p w:rsidR="00761A19" w:rsidRDefault="00761A19" w:rsidP="00410DF6">
      <w:pPr>
        <w:pStyle w:val="body1"/>
      </w:pPr>
      <w:r w:rsidRPr="00761A19">
        <w:t>I</w:t>
      </w:r>
      <w:r>
        <w:t>F</w:t>
      </w:r>
      <w:r w:rsidRPr="00761A19">
        <w:t>NULL</w:t>
      </w:r>
      <w:r>
        <w:t xml:space="preserve"> </w:t>
      </w:r>
      <w:r w:rsidRPr="00761A19">
        <w:t>accepts two values. If the first argument is not null, then the first argument is returned. If the first argument is null then the second argument is returned.</w:t>
      </w:r>
    </w:p>
    <w:p w:rsidR="0031759C" w:rsidRDefault="0031759C" w:rsidP="0031759C">
      <w:pPr>
        <w:pStyle w:val="body1"/>
      </w:pPr>
      <w:r>
        <w:t xml:space="preserve">The difference between Coalesce and </w:t>
      </w:r>
      <w:proofErr w:type="spellStart"/>
      <w:proofErr w:type="gramStart"/>
      <w:r>
        <w:t>IfNull</w:t>
      </w:r>
      <w:proofErr w:type="spellEnd"/>
      <w:r>
        <w:t xml:space="preserve">  is</w:t>
      </w:r>
      <w:proofErr w:type="gramEnd"/>
      <w:r>
        <w:t xml:space="preserve"> that Coalesce accepts more than two parameters; </w:t>
      </w:r>
      <w:proofErr w:type="spellStart"/>
      <w:r>
        <w:t>IfNull</w:t>
      </w:r>
      <w:proofErr w:type="spellEnd"/>
      <w:r>
        <w:t xml:space="preserve">  accepts only two parameters; </w:t>
      </w:r>
      <w:proofErr w:type="spellStart"/>
      <w:r>
        <w:t>IfNull</w:t>
      </w:r>
      <w:proofErr w:type="spellEnd"/>
      <w:r>
        <w:t xml:space="preserve">  is a MySQL function.</w:t>
      </w:r>
    </w:p>
    <w:p w:rsidR="00150408" w:rsidRDefault="00150408" w:rsidP="0031759C">
      <w:pPr>
        <w:pStyle w:val="body1"/>
      </w:pPr>
    </w:p>
    <w:p w:rsidR="0031759C" w:rsidRPr="00A65B31" w:rsidRDefault="0031759C" w:rsidP="0031759C">
      <w:pPr>
        <w:pStyle w:val="body1"/>
      </w:pPr>
      <w:proofErr w:type="spellStart"/>
      <w:proofErr w:type="gramStart"/>
      <w:r>
        <w:lastRenderedPageBreak/>
        <w:t>IFNull</w:t>
      </w:r>
      <w:proofErr w:type="spellEnd"/>
      <w:r>
        <w:t xml:space="preserve">  </w:t>
      </w:r>
      <w:r w:rsidRPr="00A65B31">
        <w:rPr>
          <w:b/>
        </w:rPr>
        <w:t>(</w:t>
      </w:r>
      <w:proofErr w:type="gramEnd"/>
      <w:r w:rsidRPr="00A65B31">
        <w:rPr>
          <w:b/>
        </w:rPr>
        <w:t xml:space="preserve">p_1,  </w:t>
      </w:r>
      <w:proofErr w:type="spellStart"/>
      <w:r w:rsidRPr="00A65B31">
        <w:rPr>
          <w:b/>
        </w:rPr>
        <w:t>p_Null</w:t>
      </w:r>
      <w:proofErr w:type="spellEnd"/>
      <w:r w:rsidRPr="00A65B31">
        <w:t>)   is executed as</w:t>
      </w:r>
    </w:p>
    <w:p w:rsidR="0031759C" w:rsidRPr="00A65B31" w:rsidRDefault="0031759C" w:rsidP="0031759C">
      <w:pPr>
        <w:pStyle w:val="code1"/>
      </w:pPr>
      <w:r w:rsidRPr="00A65B31">
        <w:t>if p_1 is null then</w:t>
      </w:r>
    </w:p>
    <w:p w:rsidR="0031759C" w:rsidRPr="00A65B31" w:rsidRDefault="0031759C" w:rsidP="0031759C">
      <w:pPr>
        <w:pStyle w:val="code1"/>
      </w:pPr>
      <w:r w:rsidRPr="00A65B31">
        <w:t xml:space="preserve">   return p_null</w:t>
      </w:r>
    </w:p>
    <w:p w:rsidR="0031759C" w:rsidRPr="00A65B31" w:rsidRDefault="0031759C" w:rsidP="0031759C">
      <w:pPr>
        <w:pStyle w:val="code1"/>
      </w:pPr>
      <w:r w:rsidRPr="00A65B31">
        <w:t>else</w:t>
      </w:r>
    </w:p>
    <w:p w:rsidR="0031759C" w:rsidRPr="00A65B31" w:rsidRDefault="0031759C" w:rsidP="0031759C">
      <w:pPr>
        <w:pStyle w:val="code1"/>
      </w:pPr>
      <w:r w:rsidRPr="00A65B31">
        <w:t xml:space="preserve">   return p_</w:t>
      </w:r>
      <w:r>
        <w:t>1</w:t>
      </w:r>
    </w:p>
    <w:p w:rsidR="0031759C" w:rsidRDefault="0031759C" w:rsidP="0031759C">
      <w:pPr>
        <w:pStyle w:val="code1"/>
      </w:pPr>
      <w:r w:rsidRPr="00A65B31">
        <w:t>end if</w:t>
      </w:r>
    </w:p>
    <w:p w:rsidR="00150408" w:rsidRDefault="00150408" w:rsidP="0031759C">
      <w:pPr>
        <w:pStyle w:val="code1"/>
      </w:pPr>
    </w:p>
    <w:p w:rsidR="00150408" w:rsidRDefault="00150408" w:rsidP="0031759C">
      <w:pPr>
        <w:pStyle w:val="code1"/>
      </w:pPr>
    </w:p>
    <w:p w:rsidR="00802A97" w:rsidRPr="00043C01" w:rsidRDefault="00802A97" w:rsidP="00802A97">
      <w:pPr>
        <w:pStyle w:val="demonum1"/>
      </w:pPr>
      <w:proofErr w:type="spellStart"/>
      <w:r>
        <w:t>IfNull</w:t>
      </w:r>
      <w:proofErr w:type="spellEnd"/>
      <w:r>
        <w:t>.</w:t>
      </w:r>
      <w:r w:rsidR="0031759C">
        <w:t xml:space="preserve"> </w:t>
      </w:r>
      <w:r w:rsidR="0031759C">
        <w:rPr>
          <w:rFonts w:eastAsiaTheme="minorHAnsi"/>
        </w:rPr>
        <w:t xml:space="preserve">The expression for the column B-Null says that if column B is </w:t>
      </w:r>
      <w:proofErr w:type="gramStart"/>
      <w:r w:rsidR="0031759C">
        <w:rPr>
          <w:rFonts w:eastAsiaTheme="minorHAnsi"/>
        </w:rPr>
        <w:t>null ,</w:t>
      </w:r>
      <w:proofErr w:type="gramEnd"/>
      <w:r w:rsidR="0031759C">
        <w:rPr>
          <w:rFonts w:eastAsiaTheme="minorHAnsi"/>
        </w:rPr>
        <w:t xml:space="preserve"> then use 87 instead. The expression for the column </w:t>
      </w:r>
      <w:proofErr w:type="spellStart"/>
      <w:r w:rsidR="0031759C">
        <w:rPr>
          <w:rFonts w:eastAsiaTheme="minorHAnsi"/>
        </w:rPr>
        <w:t>D_Null</w:t>
      </w:r>
      <w:proofErr w:type="spellEnd"/>
      <w:r w:rsidR="0031759C">
        <w:rPr>
          <w:rFonts w:eastAsiaTheme="minorHAnsi"/>
        </w:rPr>
        <w:t xml:space="preserve"> says that if column D is </w:t>
      </w:r>
      <w:proofErr w:type="gramStart"/>
      <w:r w:rsidR="0031759C">
        <w:rPr>
          <w:rFonts w:eastAsiaTheme="minorHAnsi"/>
        </w:rPr>
        <w:t>null ,</w:t>
      </w:r>
      <w:proofErr w:type="gramEnd"/>
      <w:r w:rsidR="0031759C">
        <w:rPr>
          <w:rFonts w:eastAsiaTheme="minorHAnsi"/>
        </w:rPr>
        <w:t xml:space="preserve"> then use 0 instead. </w:t>
      </w:r>
      <w:r w:rsidR="0031759C" w:rsidRPr="003C2D9C">
        <w:rPr>
          <w:rFonts w:eastAsiaTheme="minorHAnsi"/>
        </w:rPr>
        <w:t xml:space="preserve"> </w:t>
      </w:r>
      <w:r w:rsidR="0031759C">
        <w:rPr>
          <w:rFonts w:eastAsiaTheme="minorHAnsi"/>
        </w:rPr>
        <w:t xml:space="preserve">Notice that in the last column, you cannot tell the difference between values of 0 that come from the original data in column D and the values of O </w:t>
      </w:r>
      <w:proofErr w:type="gramStart"/>
      <w:r w:rsidR="0031759C">
        <w:rPr>
          <w:rFonts w:eastAsiaTheme="minorHAnsi"/>
        </w:rPr>
        <w:t>that come</w:t>
      </w:r>
      <w:proofErr w:type="gramEnd"/>
      <w:r w:rsidR="0031759C">
        <w:rPr>
          <w:rFonts w:eastAsiaTheme="minorHAnsi"/>
        </w:rPr>
        <w:t xml:space="preserve"> from the </w:t>
      </w:r>
      <w:proofErr w:type="spellStart"/>
      <w:r w:rsidR="0031759C">
        <w:rPr>
          <w:rFonts w:eastAsiaTheme="minorHAnsi"/>
        </w:rPr>
        <w:t>IfNull</w:t>
      </w:r>
      <w:proofErr w:type="spellEnd"/>
      <w:r w:rsidR="0031759C">
        <w:rPr>
          <w:rFonts w:eastAsiaTheme="minorHAnsi"/>
        </w:rPr>
        <w:t xml:space="preserve"> expression.</w:t>
      </w:r>
    </w:p>
    <w:p w:rsidR="00761A19" w:rsidRPr="00692685" w:rsidRDefault="006620E6" w:rsidP="00692685">
      <w:pPr>
        <w:pStyle w:val="code1"/>
      </w:pPr>
      <w:r>
        <w:t xml:space="preserve">Select </w:t>
      </w:r>
      <w:r w:rsidR="00761A19" w:rsidRPr="00692685">
        <w:t>A</w:t>
      </w:r>
    </w:p>
    <w:p w:rsidR="00761A19" w:rsidRPr="00692685" w:rsidRDefault="00761A19" w:rsidP="00692685">
      <w:pPr>
        <w:pStyle w:val="code1"/>
      </w:pPr>
      <w:r w:rsidRPr="00692685">
        <w:t xml:space="preserve">, </w:t>
      </w:r>
      <w:r w:rsidR="00410DF6" w:rsidRPr="00692685">
        <w:t xml:space="preserve">     </w:t>
      </w:r>
      <w:r w:rsidRPr="00692685">
        <w:t>B, IFNULL(B,87)  as B_Null</w:t>
      </w:r>
    </w:p>
    <w:p w:rsidR="00761A19" w:rsidRPr="00692685" w:rsidRDefault="00761A19" w:rsidP="00692685">
      <w:pPr>
        <w:pStyle w:val="code1"/>
      </w:pPr>
      <w:r w:rsidRPr="00692685">
        <w:t xml:space="preserve">, </w:t>
      </w:r>
      <w:r w:rsidR="00410DF6" w:rsidRPr="00692685">
        <w:t xml:space="preserve">     </w:t>
      </w:r>
      <w:r w:rsidRPr="00692685">
        <w:t>D, IFNULL(D,</w:t>
      </w:r>
      <w:r w:rsidR="0031759C" w:rsidRPr="00692685">
        <w:t>0</w:t>
      </w:r>
      <w:r w:rsidRPr="00692685">
        <w:t xml:space="preserve">) </w:t>
      </w:r>
      <w:r w:rsidR="0031759C" w:rsidRPr="00692685">
        <w:t xml:space="preserve"> </w:t>
      </w:r>
      <w:r w:rsidRPr="00692685">
        <w:t xml:space="preserve"> as D_Null</w:t>
      </w:r>
    </w:p>
    <w:p w:rsidR="00761A19" w:rsidRPr="00692685" w:rsidRDefault="006620E6" w:rsidP="00692685">
      <w:pPr>
        <w:pStyle w:val="code1"/>
      </w:pPr>
      <w:r>
        <w:t xml:space="preserve">From </w:t>
      </w:r>
      <w:r w:rsidR="00F66711">
        <w:t>z_numbers</w:t>
      </w:r>
      <w:r w:rsidR="00761A19" w:rsidRPr="00692685">
        <w:t>;</w:t>
      </w:r>
    </w:p>
    <w:p w:rsidR="0031759C" w:rsidRPr="00692685" w:rsidRDefault="0031759C" w:rsidP="00692685">
      <w:pPr>
        <w:pStyle w:val="code1"/>
      </w:pPr>
      <w:r w:rsidRPr="00692685">
        <w:t>+------+------+--------+------+--------+</w:t>
      </w:r>
    </w:p>
    <w:p w:rsidR="0031759C" w:rsidRPr="00692685" w:rsidRDefault="0031759C" w:rsidP="00692685">
      <w:pPr>
        <w:pStyle w:val="code1"/>
      </w:pPr>
      <w:r w:rsidRPr="00692685">
        <w:t>| A    | B    | B_Null | D    | D_Null |</w:t>
      </w:r>
    </w:p>
    <w:p w:rsidR="0031759C" w:rsidRPr="00692685" w:rsidRDefault="0031759C" w:rsidP="00692685">
      <w:pPr>
        <w:pStyle w:val="code1"/>
      </w:pPr>
      <w:r w:rsidRPr="00692685">
        <w:t>+------+------+--------+------+--------+</w:t>
      </w:r>
    </w:p>
    <w:p w:rsidR="0031759C" w:rsidRPr="00692685" w:rsidRDefault="0031759C" w:rsidP="00692685">
      <w:pPr>
        <w:pStyle w:val="code1"/>
      </w:pPr>
      <w:r w:rsidRPr="00692685">
        <w:t>|    1 |   10 |     10 |   50 |     50 |</w:t>
      </w:r>
    </w:p>
    <w:p w:rsidR="0031759C" w:rsidRPr="00692685" w:rsidRDefault="0031759C" w:rsidP="00692685">
      <w:pPr>
        <w:pStyle w:val="code1"/>
      </w:pPr>
      <w:r w:rsidRPr="00692685">
        <w:t>|    2 |   15 |     15 | NULL |      0 |</w:t>
      </w:r>
    </w:p>
    <w:p w:rsidR="0031759C" w:rsidRPr="00692685" w:rsidRDefault="0031759C" w:rsidP="00692685">
      <w:pPr>
        <w:pStyle w:val="code1"/>
      </w:pPr>
      <w:r w:rsidRPr="00692685">
        <w:t>|    3 | NULL |     87 |   50 |     50 |</w:t>
      </w:r>
    </w:p>
    <w:p w:rsidR="0031759C" w:rsidRPr="00692685" w:rsidRDefault="0031759C" w:rsidP="00692685">
      <w:pPr>
        <w:pStyle w:val="code1"/>
      </w:pPr>
      <w:r w:rsidRPr="00692685">
        <w:t>|    4 | NULL |     87 | NULL |      0 |</w:t>
      </w:r>
    </w:p>
    <w:p w:rsidR="0031759C" w:rsidRPr="00692685" w:rsidRDefault="0031759C" w:rsidP="00692685">
      <w:pPr>
        <w:pStyle w:val="code1"/>
      </w:pPr>
      <w:r w:rsidRPr="00692685">
        <w:t>|    5 |    0 |      0 |    0 |      0 |</w:t>
      </w:r>
    </w:p>
    <w:p w:rsidR="0031759C" w:rsidRPr="00692685" w:rsidRDefault="0031759C" w:rsidP="00692685">
      <w:pPr>
        <w:pStyle w:val="code1"/>
      </w:pPr>
      <w:r w:rsidRPr="00692685">
        <w:t>|    6 |   10 |     10 |   10 |     10 |</w:t>
      </w:r>
    </w:p>
    <w:p w:rsidR="0031759C" w:rsidRPr="00692685" w:rsidRDefault="0031759C" w:rsidP="00692685">
      <w:pPr>
        <w:pStyle w:val="code1"/>
      </w:pPr>
      <w:r w:rsidRPr="00692685">
        <w:t>|    7 |  -10 |    -10 |    0 |      0 |</w:t>
      </w:r>
    </w:p>
    <w:p w:rsidR="0031759C" w:rsidRPr="00692685" w:rsidRDefault="0031759C" w:rsidP="00692685">
      <w:pPr>
        <w:pStyle w:val="code1"/>
      </w:pPr>
      <w:r w:rsidRPr="00692685">
        <w:t>|    8 |  -10 |    -10 |    0 |      0 |</w:t>
      </w:r>
    </w:p>
    <w:p w:rsidR="0031759C" w:rsidRPr="00692685" w:rsidRDefault="0031759C" w:rsidP="00692685">
      <w:pPr>
        <w:pStyle w:val="code1"/>
      </w:pPr>
      <w:r w:rsidRPr="00692685">
        <w:t>|    9 |  200 |    200 |    0 |      0 |</w:t>
      </w:r>
    </w:p>
    <w:p w:rsidR="0031759C" w:rsidRPr="00692685" w:rsidRDefault="0031759C" w:rsidP="00692685">
      <w:pPr>
        <w:pStyle w:val="code1"/>
      </w:pPr>
      <w:r w:rsidRPr="00692685">
        <w:t>|   10 |  200 |    200 |    0 |      0 |</w:t>
      </w:r>
    </w:p>
    <w:p w:rsidR="0031759C" w:rsidRDefault="0031759C" w:rsidP="00692685">
      <w:pPr>
        <w:pStyle w:val="code1"/>
      </w:pPr>
      <w:r w:rsidRPr="00692685">
        <w:t>+------+------+--------+------+--------+</w:t>
      </w:r>
    </w:p>
    <w:p w:rsidR="00150408" w:rsidRDefault="00150408" w:rsidP="00692685">
      <w:pPr>
        <w:pStyle w:val="code1"/>
      </w:pPr>
    </w:p>
    <w:p w:rsidR="00150408" w:rsidRPr="00692685" w:rsidRDefault="00150408" w:rsidP="00692685">
      <w:pPr>
        <w:pStyle w:val="code1"/>
      </w:pPr>
    </w:p>
    <w:p w:rsidR="00802A97" w:rsidRPr="00043C01" w:rsidRDefault="00802A97" w:rsidP="00802A97">
      <w:pPr>
        <w:pStyle w:val="demonum1"/>
      </w:pPr>
      <w:r w:rsidRPr="00410DF6">
        <w:t xml:space="preserve">To create the coalesce example </w:t>
      </w:r>
      <w:r>
        <w:t xml:space="preserve">using </w:t>
      </w:r>
      <w:proofErr w:type="spellStart"/>
      <w:r w:rsidRPr="00802A97">
        <w:rPr>
          <w:rFonts w:ascii="Courier New" w:hAnsi="Courier New" w:cs="Courier New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f</w:t>
      </w:r>
      <w:r w:rsidRPr="00802A97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410DF6">
        <w:t>, use the following which nests the</w:t>
      </w:r>
      <w:r w:rsidRPr="00802A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2A97">
        <w:rPr>
          <w:rFonts w:ascii="Courier New" w:hAnsi="Courier New" w:cs="Courier New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f</w:t>
      </w:r>
      <w:r w:rsidRPr="00802A97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802A97">
        <w:rPr>
          <w:rFonts w:ascii="Courier New" w:hAnsi="Courier New" w:cs="Courier New"/>
          <w:sz w:val="20"/>
          <w:szCs w:val="20"/>
        </w:rPr>
        <w:t xml:space="preserve"> </w:t>
      </w:r>
      <w:r w:rsidRPr="00410DF6">
        <w:t>function calls.</w:t>
      </w:r>
    </w:p>
    <w:p w:rsidR="00410DF6" w:rsidRPr="00692685" w:rsidRDefault="006620E6" w:rsidP="00692685">
      <w:pPr>
        <w:pStyle w:val="code1"/>
      </w:pPr>
      <w:r>
        <w:t xml:space="preserve">Select </w:t>
      </w:r>
      <w:r w:rsidR="002F279A" w:rsidRPr="00692685">
        <w:t>A</w:t>
      </w:r>
    </w:p>
    <w:p w:rsidR="00761A19" w:rsidRPr="00692685" w:rsidRDefault="002F279A" w:rsidP="00692685">
      <w:pPr>
        <w:pStyle w:val="code1"/>
      </w:pPr>
      <w:r w:rsidRPr="00692685">
        <w:t>,</w:t>
      </w:r>
      <w:r w:rsidR="00410DF6" w:rsidRPr="00692685">
        <w:t xml:space="preserve">     </w:t>
      </w:r>
      <w:r w:rsidRPr="00692685">
        <w:t xml:space="preserve"> </w:t>
      </w:r>
      <w:r w:rsidR="00761A19" w:rsidRPr="00692685">
        <w:t>IFNULL</w:t>
      </w:r>
      <w:r w:rsidRPr="00692685">
        <w:t xml:space="preserve">(B, </w:t>
      </w:r>
      <w:r w:rsidR="00761A19" w:rsidRPr="00692685">
        <w:t>IFNULL</w:t>
      </w:r>
      <w:r w:rsidRPr="00692685">
        <w:t xml:space="preserve">(C, </w:t>
      </w:r>
      <w:r w:rsidR="00761A19" w:rsidRPr="00692685">
        <w:t>IFNULL</w:t>
      </w:r>
      <w:r w:rsidRPr="00692685">
        <w:t xml:space="preserve">(D, E) ) ) </w:t>
      </w:r>
      <w:r w:rsidR="0031759C" w:rsidRPr="00692685">
        <w:t>as Result</w:t>
      </w:r>
    </w:p>
    <w:p w:rsidR="00F66711" w:rsidRPr="00692685" w:rsidRDefault="006620E6" w:rsidP="00692685">
      <w:pPr>
        <w:pStyle w:val="code1"/>
      </w:pPr>
      <w:r>
        <w:t xml:space="preserve">From </w:t>
      </w:r>
      <w:r w:rsidR="00F66711">
        <w:t>z_numbers</w:t>
      </w:r>
      <w:r w:rsidR="002F279A" w:rsidRPr="00692685">
        <w:t>;</w:t>
      </w:r>
    </w:p>
    <w:p w:rsidR="0031759C" w:rsidRPr="00692685" w:rsidRDefault="0031759C" w:rsidP="00692685">
      <w:pPr>
        <w:pStyle w:val="code1"/>
      </w:pPr>
      <w:r w:rsidRPr="00692685">
        <w:t>+------+--------+</w:t>
      </w:r>
    </w:p>
    <w:p w:rsidR="0031759C" w:rsidRPr="00692685" w:rsidRDefault="0031759C" w:rsidP="00692685">
      <w:pPr>
        <w:pStyle w:val="code1"/>
      </w:pPr>
      <w:r w:rsidRPr="00692685">
        <w:t>| A    | Result |</w:t>
      </w:r>
    </w:p>
    <w:p w:rsidR="0031759C" w:rsidRPr="00692685" w:rsidRDefault="0031759C" w:rsidP="00692685">
      <w:pPr>
        <w:pStyle w:val="code1"/>
      </w:pPr>
      <w:r w:rsidRPr="00692685">
        <w:t>+------+--------+</w:t>
      </w:r>
    </w:p>
    <w:p w:rsidR="0031759C" w:rsidRPr="00692685" w:rsidRDefault="0031759C" w:rsidP="00692685">
      <w:pPr>
        <w:pStyle w:val="code1"/>
      </w:pPr>
      <w:r w:rsidRPr="00692685">
        <w:t>|    1 |     10 |</w:t>
      </w:r>
    </w:p>
    <w:p w:rsidR="0031759C" w:rsidRPr="00692685" w:rsidRDefault="0031759C" w:rsidP="00692685">
      <w:pPr>
        <w:pStyle w:val="code1"/>
      </w:pPr>
      <w:r w:rsidRPr="00692685">
        <w:t>|    2 |     15 |</w:t>
      </w:r>
    </w:p>
    <w:p w:rsidR="0031759C" w:rsidRPr="00692685" w:rsidRDefault="0031759C" w:rsidP="00692685">
      <w:pPr>
        <w:pStyle w:val="code1"/>
      </w:pPr>
      <w:r w:rsidRPr="00692685">
        <w:t>|    3 |     50 |</w:t>
      </w:r>
    </w:p>
    <w:p w:rsidR="0031759C" w:rsidRPr="00692685" w:rsidRDefault="0031759C" w:rsidP="00692685">
      <w:pPr>
        <w:pStyle w:val="code1"/>
      </w:pPr>
      <w:r w:rsidRPr="00692685">
        <w:t>|    4 |   NULL |</w:t>
      </w:r>
    </w:p>
    <w:p w:rsidR="0031759C" w:rsidRPr="00692685" w:rsidRDefault="0031759C" w:rsidP="00692685">
      <w:pPr>
        <w:pStyle w:val="code1"/>
      </w:pPr>
      <w:r w:rsidRPr="00692685">
        <w:t>|    5 |      0 |</w:t>
      </w:r>
    </w:p>
    <w:p w:rsidR="0031759C" w:rsidRPr="00692685" w:rsidRDefault="0031759C" w:rsidP="00692685">
      <w:pPr>
        <w:pStyle w:val="code1"/>
      </w:pPr>
      <w:r w:rsidRPr="00692685">
        <w:t>|    6 |     10 |</w:t>
      </w:r>
    </w:p>
    <w:p w:rsidR="0031759C" w:rsidRPr="00692685" w:rsidRDefault="0031759C" w:rsidP="00692685">
      <w:pPr>
        <w:pStyle w:val="code1"/>
      </w:pPr>
      <w:r w:rsidRPr="00692685">
        <w:t>|    7 |    -10 |</w:t>
      </w:r>
    </w:p>
    <w:p w:rsidR="0031759C" w:rsidRPr="00692685" w:rsidRDefault="0031759C" w:rsidP="00692685">
      <w:pPr>
        <w:pStyle w:val="code1"/>
      </w:pPr>
      <w:r w:rsidRPr="00692685">
        <w:t>|    8 |    -10 |</w:t>
      </w:r>
    </w:p>
    <w:p w:rsidR="0031759C" w:rsidRPr="00692685" w:rsidRDefault="0031759C" w:rsidP="00692685">
      <w:pPr>
        <w:pStyle w:val="code1"/>
      </w:pPr>
      <w:r w:rsidRPr="00692685">
        <w:t>|    9 |    200 |</w:t>
      </w:r>
    </w:p>
    <w:p w:rsidR="0031759C" w:rsidRPr="00692685" w:rsidRDefault="0031759C" w:rsidP="00692685">
      <w:pPr>
        <w:pStyle w:val="code1"/>
      </w:pPr>
      <w:r w:rsidRPr="00692685">
        <w:t>|   10 |    200 |</w:t>
      </w:r>
    </w:p>
    <w:p w:rsidR="0031759C" w:rsidRDefault="0031759C" w:rsidP="00692685">
      <w:pPr>
        <w:pStyle w:val="code1"/>
      </w:pPr>
      <w:r w:rsidRPr="00692685">
        <w:t>+------+--------+</w:t>
      </w:r>
    </w:p>
    <w:p w:rsidR="00150408" w:rsidRDefault="00150408" w:rsidP="00692685">
      <w:pPr>
        <w:pStyle w:val="code1"/>
      </w:pPr>
    </w:p>
    <w:p w:rsidR="00150408" w:rsidRPr="00692685" w:rsidRDefault="00150408" w:rsidP="00692685">
      <w:pPr>
        <w:pStyle w:val="code1"/>
      </w:pPr>
    </w:p>
    <w:p w:rsidR="00410DF6" w:rsidRPr="00761A19" w:rsidRDefault="00410DF6" w:rsidP="00410DF6">
      <w:pPr>
        <w:pStyle w:val="head2"/>
      </w:pPr>
      <w:bookmarkStart w:id="3" w:name="_Toc347778702"/>
      <w:r w:rsidRPr="00761A19">
        <w:lastRenderedPageBreak/>
        <w:t>N</w:t>
      </w:r>
      <w:r>
        <w:t>ULLIF</w:t>
      </w:r>
      <w:bookmarkEnd w:id="3"/>
    </w:p>
    <w:p w:rsidR="00802A97" w:rsidRDefault="00802A97" w:rsidP="00802A97">
      <w:pPr>
        <w:pStyle w:val="body1"/>
        <w:rPr>
          <w:szCs w:val="24"/>
        </w:rPr>
      </w:pPr>
      <w:r w:rsidRPr="00357796">
        <w:t>NULLIF (value1, value2)   If value1 = value2</w:t>
      </w:r>
      <w:proofErr w:type="gramStart"/>
      <w:r w:rsidRPr="00357796">
        <w:t>,  then</w:t>
      </w:r>
      <w:proofErr w:type="gramEnd"/>
      <w:r w:rsidRPr="00357796">
        <w:t xml:space="preserve"> NULLIF  returns null, otherwise it</w:t>
      </w:r>
      <w:r w:rsidRPr="00357796">
        <w:rPr>
          <w:szCs w:val="24"/>
        </w:rPr>
        <w:t xml:space="preserve"> returns value1. </w:t>
      </w:r>
    </w:p>
    <w:p w:rsidR="0031759C" w:rsidRPr="008B7956" w:rsidRDefault="0031759C" w:rsidP="0031759C">
      <w:pPr>
        <w:pStyle w:val="body1"/>
      </w:pPr>
      <w:r w:rsidRPr="008B7956">
        <w:rPr>
          <w:b/>
        </w:rPr>
        <w:t>NULLIF (p_1, p_2</w:t>
      </w:r>
      <w:r w:rsidRPr="008B7956">
        <w:t>)   is executed as</w:t>
      </w:r>
    </w:p>
    <w:p w:rsidR="0031759C" w:rsidRPr="008B7956" w:rsidRDefault="0031759C" w:rsidP="0031759C">
      <w:pPr>
        <w:pStyle w:val="code1"/>
      </w:pPr>
      <w:r w:rsidRPr="008B7956">
        <w:t>if  p_1 = p</w:t>
      </w:r>
      <w:r w:rsidR="006548A1">
        <w:t>_2</w:t>
      </w:r>
      <w:r w:rsidRPr="008B7956">
        <w:t xml:space="preserve"> then</w:t>
      </w:r>
    </w:p>
    <w:p w:rsidR="0031759C" w:rsidRPr="008B7956" w:rsidRDefault="0031759C" w:rsidP="0031759C">
      <w:pPr>
        <w:pStyle w:val="code1"/>
      </w:pPr>
      <w:r w:rsidRPr="008B7956">
        <w:t xml:space="preserve">   return null</w:t>
      </w:r>
    </w:p>
    <w:p w:rsidR="0031759C" w:rsidRPr="008B7956" w:rsidRDefault="0031759C" w:rsidP="0031759C">
      <w:pPr>
        <w:pStyle w:val="code1"/>
      </w:pPr>
      <w:r w:rsidRPr="008B7956">
        <w:t>else</w:t>
      </w:r>
    </w:p>
    <w:p w:rsidR="0031759C" w:rsidRPr="008B7956" w:rsidRDefault="0031759C" w:rsidP="0031759C">
      <w:pPr>
        <w:pStyle w:val="code1"/>
      </w:pPr>
      <w:r w:rsidRPr="008B7956">
        <w:t xml:space="preserve">   return p_1</w:t>
      </w:r>
    </w:p>
    <w:p w:rsidR="0031759C" w:rsidRPr="008B7956" w:rsidRDefault="0031759C" w:rsidP="0031759C">
      <w:pPr>
        <w:pStyle w:val="code1"/>
      </w:pPr>
      <w:r w:rsidRPr="008B7956">
        <w:t>end if</w:t>
      </w:r>
    </w:p>
    <w:p w:rsidR="00802A97" w:rsidRPr="00AE4EBA" w:rsidRDefault="00802A97" w:rsidP="00802A97">
      <w:pPr>
        <w:pStyle w:val="demonum1"/>
      </w:pPr>
      <w:proofErr w:type="spellStart"/>
      <w:r w:rsidRPr="00AE4EBA">
        <w:t>NullIF</w:t>
      </w:r>
      <w:proofErr w:type="spellEnd"/>
      <w:r w:rsidR="009D5560" w:rsidRPr="00AE4EBA">
        <w:t xml:space="preserve">- if column B and C have the same value, this returns a null. </w:t>
      </w:r>
    </w:p>
    <w:p w:rsidR="0031759C" w:rsidRPr="00692685" w:rsidRDefault="0031759C" w:rsidP="00692685">
      <w:pPr>
        <w:pStyle w:val="code1"/>
      </w:pPr>
      <w:r w:rsidRPr="00692685">
        <w:t xml:space="preserve">Select A, B, C, nullif(B,C) </w:t>
      </w:r>
    </w:p>
    <w:p w:rsidR="00300CDB" w:rsidRDefault="006620E6" w:rsidP="00692685">
      <w:pPr>
        <w:pStyle w:val="code1"/>
      </w:pPr>
      <w:r>
        <w:t xml:space="preserve">From </w:t>
      </w:r>
      <w:r w:rsidR="00F66711">
        <w:t>z_numbers</w:t>
      </w:r>
    </w:p>
    <w:p w:rsidR="0031759C" w:rsidRPr="00692685" w:rsidRDefault="0031759C" w:rsidP="00692685">
      <w:pPr>
        <w:pStyle w:val="code1"/>
      </w:pPr>
      <w:r w:rsidRPr="00692685">
        <w:t>;</w:t>
      </w:r>
    </w:p>
    <w:p w:rsidR="0031759C" w:rsidRPr="00692685" w:rsidRDefault="0031759C" w:rsidP="00692685">
      <w:pPr>
        <w:pStyle w:val="code1"/>
      </w:pPr>
      <w:r w:rsidRPr="00692685">
        <w:t>+------+------+------+-------------+</w:t>
      </w:r>
    </w:p>
    <w:p w:rsidR="0031759C" w:rsidRPr="00692685" w:rsidRDefault="0031759C" w:rsidP="00692685">
      <w:pPr>
        <w:pStyle w:val="code1"/>
      </w:pPr>
      <w:r w:rsidRPr="00692685">
        <w:t>| A    | B    | C    | nullif(B,C) |</w:t>
      </w:r>
    </w:p>
    <w:p w:rsidR="0031759C" w:rsidRPr="00692685" w:rsidRDefault="0031759C" w:rsidP="00692685">
      <w:pPr>
        <w:pStyle w:val="code1"/>
      </w:pPr>
      <w:r w:rsidRPr="00692685">
        <w:t>+------+------+------+-------------+</w:t>
      </w:r>
    </w:p>
    <w:p w:rsidR="0031759C" w:rsidRPr="00692685" w:rsidRDefault="0031759C" w:rsidP="00692685">
      <w:pPr>
        <w:pStyle w:val="code1"/>
      </w:pPr>
      <w:r w:rsidRPr="00692685">
        <w:t>|    1 |   10 |   10 |        NULL |</w:t>
      </w:r>
    </w:p>
    <w:p w:rsidR="0031759C" w:rsidRPr="00692685" w:rsidRDefault="0031759C" w:rsidP="00692685">
      <w:pPr>
        <w:pStyle w:val="code1"/>
      </w:pPr>
      <w:r w:rsidRPr="00692685">
        <w:t>|    2 |   15 |    5 |          15 |</w:t>
      </w:r>
    </w:p>
    <w:p w:rsidR="0031759C" w:rsidRPr="00692685" w:rsidRDefault="0031759C" w:rsidP="00692685">
      <w:pPr>
        <w:pStyle w:val="code1"/>
      </w:pPr>
      <w:r w:rsidRPr="00692685">
        <w:t>|    3 | NULL | NULL |        NULL |</w:t>
      </w:r>
    </w:p>
    <w:p w:rsidR="0031759C" w:rsidRPr="00692685" w:rsidRDefault="0031759C" w:rsidP="00692685">
      <w:pPr>
        <w:pStyle w:val="code1"/>
      </w:pPr>
      <w:r w:rsidRPr="00692685">
        <w:t>|    4 | NULL | NULL |        NULL |</w:t>
      </w:r>
    </w:p>
    <w:p w:rsidR="0031759C" w:rsidRPr="00692685" w:rsidRDefault="0031759C" w:rsidP="00692685">
      <w:pPr>
        <w:pStyle w:val="code1"/>
      </w:pPr>
      <w:r w:rsidRPr="00692685">
        <w:t>|    5 |    0 |    0 |        NULL |</w:t>
      </w:r>
    </w:p>
    <w:p w:rsidR="0031759C" w:rsidRPr="00692685" w:rsidRDefault="0031759C" w:rsidP="00692685">
      <w:pPr>
        <w:pStyle w:val="code1"/>
      </w:pPr>
      <w:r w:rsidRPr="00692685">
        <w:t>|    6 |   10 |   10 |        NULL |</w:t>
      </w:r>
    </w:p>
    <w:p w:rsidR="0031759C" w:rsidRPr="00692685" w:rsidRDefault="0031759C" w:rsidP="00692685">
      <w:pPr>
        <w:pStyle w:val="code1"/>
      </w:pPr>
      <w:r w:rsidRPr="00692685">
        <w:t>|    7 |  -10 |   10 |         -10 |</w:t>
      </w:r>
    </w:p>
    <w:p w:rsidR="0031759C" w:rsidRPr="00692685" w:rsidRDefault="0031759C" w:rsidP="00692685">
      <w:pPr>
        <w:pStyle w:val="code1"/>
      </w:pPr>
      <w:r w:rsidRPr="00692685">
        <w:t>|    8 |  -10 |   -1 |         -10 |</w:t>
      </w:r>
    </w:p>
    <w:p w:rsidR="0031759C" w:rsidRPr="00692685" w:rsidRDefault="0031759C" w:rsidP="00692685">
      <w:pPr>
        <w:pStyle w:val="code1"/>
      </w:pPr>
      <w:r w:rsidRPr="00692685">
        <w:t>|    9 |  200 |   -1 |         200 |</w:t>
      </w:r>
    </w:p>
    <w:p w:rsidR="0031759C" w:rsidRPr="00692685" w:rsidRDefault="0031759C" w:rsidP="00692685">
      <w:pPr>
        <w:pStyle w:val="code1"/>
      </w:pPr>
      <w:r w:rsidRPr="00692685">
        <w:t>|   10 |  200 |  200 |        NULL |</w:t>
      </w:r>
    </w:p>
    <w:p w:rsidR="0031759C" w:rsidRPr="00692685" w:rsidRDefault="0031759C" w:rsidP="00692685">
      <w:pPr>
        <w:pStyle w:val="code1"/>
      </w:pPr>
      <w:r w:rsidRPr="00692685">
        <w:t>+------+------+------+-------------+</w:t>
      </w:r>
    </w:p>
    <w:p w:rsidR="00F66711" w:rsidRDefault="002F279A" w:rsidP="00410DF6">
      <w:pPr>
        <w:pStyle w:val="body1"/>
      </w:pPr>
      <w:r w:rsidRPr="00410DF6">
        <w:t xml:space="preserve">This can be used as a </w:t>
      </w:r>
      <w:r w:rsidR="00803C38" w:rsidRPr="00410DF6">
        <w:t>cleanup</w:t>
      </w:r>
      <w:r w:rsidRPr="00410DF6">
        <w:t xml:space="preserve"> function. Suppose you inherit a table from someone who does not believe in allowing nulls and they used the flag value -1 to indicate that this value should have been a null. Since you want to use code that works with nulls, you can use the </w:t>
      </w:r>
      <w:proofErr w:type="spellStart"/>
      <w:r w:rsidRPr="00410DF6">
        <w:t>nullif</w:t>
      </w:r>
      <w:proofErr w:type="spellEnd"/>
      <w:r w:rsidRPr="00410DF6">
        <w:t xml:space="preserve"> function.</w:t>
      </w:r>
    </w:p>
    <w:p w:rsidR="00802A97" w:rsidRPr="00357796" w:rsidRDefault="00802A97" w:rsidP="00802A97">
      <w:pPr>
        <w:pStyle w:val="demonum1"/>
      </w:pPr>
      <w:proofErr w:type="spellStart"/>
      <w:r>
        <w:t>NullIF</w:t>
      </w:r>
      <w:proofErr w:type="spellEnd"/>
      <w:r>
        <w:t xml:space="preserve"> to clean up flags used instead of nulls</w:t>
      </w:r>
      <w:r w:rsidR="00AE4EBA" w:rsidRPr="00AE4EBA">
        <w:rPr>
          <w:szCs w:val="24"/>
        </w:rPr>
        <w:t xml:space="preserve"> </w:t>
      </w:r>
      <w:r w:rsidR="00AE4EBA" w:rsidRPr="00AE4EBA">
        <w:rPr>
          <w:rFonts w:eastAsiaTheme="minorHAnsi"/>
        </w:rPr>
        <w:t>This demo returns a null if the column passed as the first argument contain a -1; an actual null in that column also return a null.</w:t>
      </w:r>
    </w:p>
    <w:p w:rsidR="0031759C" w:rsidRPr="00692685" w:rsidRDefault="006620E6" w:rsidP="00692685">
      <w:pPr>
        <w:pStyle w:val="code1"/>
      </w:pPr>
      <w:r>
        <w:t xml:space="preserve">Select </w:t>
      </w:r>
      <w:r w:rsidR="0031759C" w:rsidRPr="00692685">
        <w:t xml:space="preserve">A, F, NULLIF(F, -1) </w:t>
      </w:r>
    </w:p>
    <w:p w:rsidR="0031759C" w:rsidRPr="00692685" w:rsidRDefault="006620E6" w:rsidP="00692685">
      <w:pPr>
        <w:pStyle w:val="code1"/>
      </w:pPr>
      <w:r>
        <w:t xml:space="preserve">From </w:t>
      </w:r>
      <w:r w:rsidR="00F66711">
        <w:t>z_numbers</w:t>
      </w:r>
      <w:r w:rsidR="0031759C" w:rsidRPr="00692685">
        <w:t>;</w:t>
      </w:r>
    </w:p>
    <w:p w:rsidR="0031759C" w:rsidRPr="00692685" w:rsidRDefault="0031759C" w:rsidP="00692685">
      <w:pPr>
        <w:pStyle w:val="code1"/>
      </w:pPr>
      <w:r w:rsidRPr="00692685">
        <w:t>+------+------+---------------+</w:t>
      </w:r>
    </w:p>
    <w:p w:rsidR="0031759C" w:rsidRPr="00692685" w:rsidRDefault="0031759C" w:rsidP="00692685">
      <w:pPr>
        <w:pStyle w:val="code1"/>
      </w:pPr>
      <w:r w:rsidRPr="00692685">
        <w:t>| A    | F    | NULLIF(F, -1) |</w:t>
      </w:r>
    </w:p>
    <w:p w:rsidR="0031759C" w:rsidRPr="00692685" w:rsidRDefault="0031759C" w:rsidP="00692685">
      <w:pPr>
        <w:pStyle w:val="code1"/>
      </w:pPr>
      <w:r w:rsidRPr="00692685">
        <w:t>+------+------+---------------+</w:t>
      </w:r>
    </w:p>
    <w:p w:rsidR="0031759C" w:rsidRPr="00692685" w:rsidRDefault="0031759C" w:rsidP="00692685">
      <w:pPr>
        <w:pStyle w:val="code1"/>
      </w:pPr>
      <w:r w:rsidRPr="00692685">
        <w:t>|    1 |   45 |            45 |</w:t>
      </w:r>
    </w:p>
    <w:p w:rsidR="0031759C" w:rsidRPr="00692685" w:rsidRDefault="0031759C" w:rsidP="00692685">
      <w:pPr>
        <w:pStyle w:val="code1"/>
      </w:pPr>
      <w:r w:rsidRPr="00692685">
        <w:t>|    2 |    0 |             0 |</w:t>
      </w:r>
    </w:p>
    <w:p w:rsidR="0031759C" w:rsidRPr="00692685" w:rsidRDefault="0031759C" w:rsidP="00692685">
      <w:pPr>
        <w:pStyle w:val="code1"/>
      </w:pPr>
      <w:r w:rsidRPr="00692685">
        <w:t>|    3 |   -1 |          NULL |</w:t>
      </w:r>
    </w:p>
    <w:p w:rsidR="0031759C" w:rsidRPr="00692685" w:rsidRDefault="0031759C" w:rsidP="00692685">
      <w:pPr>
        <w:pStyle w:val="code1"/>
      </w:pPr>
      <w:r w:rsidRPr="00692685">
        <w:t>|    4 | NULL |          NULL |</w:t>
      </w:r>
    </w:p>
    <w:p w:rsidR="0031759C" w:rsidRPr="00692685" w:rsidRDefault="0031759C" w:rsidP="00692685">
      <w:pPr>
        <w:pStyle w:val="code1"/>
      </w:pPr>
      <w:r w:rsidRPr="00692685">
        <w:t>|    5 |    0 |             0 |</w:t>
      </w:r>
    </w:p>
    <w:p w:rsidR="0031759C" w:rsidRPr="00692685" w:rsidRDefault="0031759C" w:rsidP="00692685">
      <w:pPr>
        <w:pStyle w:val="code1"/>
      </w:pPr>
      <w:r w:rsidRPr="00692685">
        <w:t>|    6 |   10 |            10 |</w:t>
      </w:r>
    </w:p>
    <w:p w:rsidR="0031759C" w:rsidRPr="00692685" w:rsidRDefault="0031759C" w:rsidP="00692685">
      <w:pPr>
        <w:pStyle w:val="code1"/>
      </w:pPr>
      <w:r w:rsidRPr="00692685">
        <w:t>|    7 |   85 |            85 |</w:t>
      </w:r>
    </w:p>
    <w:p w:rsidR="0031759C" w:rsidRPr="00692685" w:rsidRDefault="0031759C" w:rsidP="00692685">
      <w:pPr>
        <w:pStyle w:val="code1"/>
      </w:pPr>
      <w:r w:rsidRPr="00692685">
        <w:t>|    8 |   85 |            85 |</w:t>
      </w:r>
    </w:p>
    <w:p w:rsidR="0031759C" w:rsidRPr="00692685" w:rsidRDefault="0031759C" w:rsidP="00692685">
      <w:pPr>
        <w:pStyle w:val="code1"/>
      </w:pPr>
      <w:r w:rsidRPr="00692685">
        <w:t>|    9 |   85 |            85 |</w:t>
      </w:r>
    </w:p>
    <w:p w:rsidR="0031759C" w:rsidRPr="00692685" w:rsidRDefault="0031759C" w:rsidP="00692685">
      <w:pPr>
        <w:pStyle w:val="code1"/>
      </w:pPr>
      <w:r w:rsidRPr="00692685">
        <w:t>|   10 |   46 |            46 |</w:t>
      </w:r>
    </w:p>
    <w:p w:rsidR="0031759C" w:rsidRPr="00692685" w:rsidRDefault="0031759C" w:rsidP="00692685">
      <w:pPr>
        <w:pStyle w:val="code1"/>
      </w:pPr>
      <w:r w:rsidRPr="00692685">
        <w:t>+------+------+---------------+</w:t>
      </w:r>
    </w:p>
    <w:p w:rsidR="008C3EC8" w:rsidRDefault="008C3EC8" w:rsidP="0031759C">
      <w:pPr>
        <w:pStyle w:val="body1"/>
      </w:pPr>
    </w:p>
    <w:p w:rsidR="0031759C" w:rsidRPr="008253EB" w:rsidRDefault="0031759C" w:rsidP="0031759C">
      <w:pPr>
        <w:pStyle w:val="body1"/>
      </w:pPr>
      <w:r>
        <w:t xml:space="preserve">In the following query, the third column, </w:t>
      </w:r>
      <w:proofErr w:type="gramStart"/>
      <w:r>
        <w:t>NULLIF(</w:t>
      </w:r>
      <w:proofErr w:type="gramEnd"/>
      <w:r>
        <w:t xml:space="preserve">B, 200), returns all values of column B except for 200:  The value 200 gets </w:t>
      </w:r>
      <w:proofErr w:type="spellStart"/>
      <w:r>
        <w:t>nulled</w:t>
      </w:r>
      <w:proofErr w:type="spellEnd"/>
      <w:r>
        <w:t xml:space="preserve"> out.  </w:t>
      </w:r>
    </w:p>
    <w:p w:rsidR="0031759C" w:rsidRDefault="0031759C" w:rsidP="0031759C">
      <w:pPr>
        <w:pStyle w:val="body1"/>
      </w:pPr>
      <w:r>
        <w:lastRenderedPageBreak/>
        <w:t xml:space="preserve">The fifth column, </w:t>
      </w:r>
      <w:proofErr w:type="gramStart"/>
      <w:r>
        <w:t>NULLIF(</w:t>
      </w:r>
      <w:proofErr w:type="gramEnd"/>
      <w:r>
        <w:t>85, F),  nulls out any original value of  85  in column F and returns the value 85 for the rest.</w:t>
      </w:r>
    </w:p>
    <w:p w:rsidR="00802A97" w:rsidRPr="00357796" w:rsidRDefault="00802A97" w:rsidP="00802A97">
      <w:pPr>
        <w:pStyle w:val="demonum1"/>
      </w:pPr>
      <w:proofErr w:type="spellStart"/>
      <w:r>
        <w:t>NullIF</w:t>
      </w:r>
      <w:proofErr w:type="spellEnd"/>
      <w:r>
        <w:t xml:space="preserve"> To null out values</w:t>
      </w:r>
    </w:p>
    <w:p w:rsidR="0031759C" w:rsidRPr="00692685" w:rsidRDefault="006620E6" w:rsidP="00692685">
      <w:pPr>
        <w:pStyle w:val="code1"/>
      </w:pPr>
      <w:r>
        <w:t xml:space="preserve">Select </w:t>
      </w:r>
      <w:r w:rsidR="0031759C" w:rsidRPr="00692685">
        <w:t>A, B</w:t>
      </w:r>
    </w:p>
    <w:p w:rsidR="0031759C" w:rsidRPr="00692685" w:rsidRDefault="0031759C" w:rsidP="00692685">
      <w:pPr>
        <w:pStyle w:val="code1"/>
      </w:pPr>
      <w:r w:rsidRPr="00692685">
        <w:t xml:space="preserve">,      NULLIF(B, 200) </w:t>
      </w:r>
    </w:p>
    <w:p w:rsidR="0031759C" w:rsidRPr="00692685" w:rsidRDefault="0031759C" w:rsidP="00692685">
      <w:pPr>
        <w:pStyle w:val="code1"/>
      </w:pPr>
      <w:r w:rsidRPr="00692685">
        <w:t>,      D</w:t>
      </w:r>
    </w:p>
    <w:p w:rsidR="0031759C" w:rsidRPr="00692685" w:rsidRDefault="0031759C" w:rsidP="00692685">
      <w:pPr>
        <w:pStyle w:val="code1"/>
      </w:pPr>
      <w:r w:rsidRPr="00692685">
        <w:t xml:space="preserve">,      NULLIF(85, F) </w:t>
      </w:r>
    </w:p>
    <w:p w:rsidR="0031759C" w:rsidRPr="00692685" w:rsidRDefault="006620E6" w:rsidP="00692685">
      <w:pPr>
        <w:pStyle w:val="code1"/>
      </w:pPr>
      <w:r>
        <w:t xml:space="preserve">From </w:t>
      </w:r>
      <w:r w:rsidR="00F66711">
        <w:t>z_numbers</w:t>
      </w:r>
      <w:r w:rsidR="0031759C" w:rsidRPr="00692685">
        <w:t>;</w:t>
      </w:r>
    </w:p>
    <w:p w:rsidR="0031759C" w:rsidRPr="00692685" w:rsidRDefault="0031759C" w:rsidP="00692685">
      <w:pPr>
        <w:pStyle w:val="code1"/>
      </w:pPr>
      <w:r w:rsidRPr="00692685">
        <w:t>+------+------+----------------+------+---------------+</w:t>
      </w:r>
    </w:p>
    <w:p w:rsidR="0031759C" w:rsidRPr="00692685" w:rsidRDefault="0031759C" w:rsidP="00692685">
      <w:pPr>
        <w:pStyle w:val="code1"/>
      </w:pPr>
      <w:r w:rsidRPr="00692685">
        <w:t>| A    | B    | NULLIF(B, 200) | D    | NULLIF(85, F) |</w:t>
      </w:r>
    </w:p>
    <w:p w:rsidR="0031759C" w:rsidRPr="00692685" w:rsidRDefault="0031759C" w:rsidP="00692685">
      <w:pPr>
        <w:pStyle w:val="code1"/>
      </w:pPr>
      <w:r w:rsidRPr="00692685">
        <w:t>+------+------+----------------+------+---------------+</w:t>
      </w:r>
    </w:p>
    <w:p w:rsidR="0031759C" w:rsidRPr="00692685" w:rsidRDefault="0031759C" w:rsidP="00692685">
      <w:pPr>
        <w:pStyle w:val="code1"/>
      </w:pPr>
      <w:r w:rsidRPr="00692685">
        <w:t>|    1 |   10 |             10 |   50 |            85 |</w:t>
      </w:r>
    </w:p>
    <w:p w:rsidR="0031759C" w:rsidRPr="00692685" w:rsidRDefault="0031759C" w:rsidP="00692685">
      <w:pPr>
        <w:pStyle w:val="code1"/>
      </w:pPr>
      <w:r w:rsidRPr="00692685">
        <w:t>|    2 |   15 |             15 | NULL |            85 |</w:t>
      </w:r>
    </w:p>
    <w:p w:rsidR="0031759C" w:rsidRPr="00692685" w:rsidRDefault="0031759C" w:rsidP="00692685">
      <w:pPr>
        <w:pStyle w:val="code1"/>
      </w:pPr>
      <w:r w:rsidRPr="00692685">
        <w:t>|    3 | NULL |           NULL |   50 |            85 |</w:t>
      </w:r>
    </w:p>
    <w:p w:rsidR="0031759C" w:rsidRPr="00692685" w:rsidRDefault="0031759C" w:rsidP="00692685">
      <w:pPr>
        <w:pStyle w:val="code1"/>
      </w:pPr>
      <w:r w:rsidRPr="00692685">
        <w:t>|    4 | NULL |           NULL | NULL |            85 |</w:t>
      </w:r>
    </w:p>
    <w:p w:rsidR="0031759C" w:rsidRPr="00692685" w:rsidRDefault="0031759C" w:rsidP="00692685">
      <w:pPr>
        <w:pStyle w:val="code1"/>
      </w:pPr>
      <w:r w:rsidRPr="00692685">
        <w:t>|    5 |    0 |              0 |    0 |            85 |</w:t>
      </w:r>
    </w:p>
    <w:p w:rsidR="0031759C" w:rsidRPr="00692685" w:rsidRDefault="0031759C" w:rsidP="00692685">
      <w:pPr>
        <w:pStyle w:val="code1"/>
      </w:pPr>
      <w:r w:rsidRPr="00692685">
        <w:t>|    6 |   10 |             10 |   10 |            85 |</w:t>
      </w:r>
    </w:p>
    <w:p w:rsidR="0031759C" w:rsidRPr="00692685" w:rsidRDefault="0031759C" w:rsidP="00692685">
      <w:pPr>
        <w:pStyle w:val="code1"/>
      </w:pPr>
      <w:r w:rsidRPr="00692685">
        <w:t>|    7 |  -10 |            -10 |    0 |          NULL |</w:t>
      </w:r>
    </w:p>
    <w:p w:rsidR="0031759C" w:rsidRPr="00692685" w:rsidRDefault="0031759C" w:rsidP="00692685">
      <w:pPr>
        <w:pStyle w:val="code1"/>
      </w:pPr>
      <w:r w:rsidRPr="00692685">
        <w:t>|    8 |  -10 |            -10 |    0 |          NULL |</w:t>
      </w:r>
    </w:p>
    <w:p w:rsidR="0031759C" w:rsidRPr="00692685" w:rsidRDefault="0031759C" w:rsidP="00692685">
      <w:pPr>
        <w:pStyle w:val="code1"/>
      </w:pPr>
      <w:r w:rsidRPr="00692685">
        <w:t>|    9 |  200 |           NULL |    0 |          NULL |</w:t>
      </w:r>
    </w:p>
    <w:p w:rsidR="0031759C" w:rsidRPr="00692685" w:rsidRDefault="0031759C" w:rsidP="00692685">
      <w:pPr>
        <w:pStyle w:val="code1"/>
      </w:pPr>
      <w:r w:rsidRPr="00692685">
        <w:t>|   10 |  200 |           NULL |    0 |            85 |</w:t>
      </w:r>
    </w:p>
    <w:p w:rsidR="0031759C" w:rsidRPr="00692685" w:rsidRDefault="0031759C" w:rsidP="00692685">
      <w:pPr>
        <w:pStyle w:val="code1"/>
      </w:pPr>
      <w:r w:rsidRPr="00692685">
        <w:t>+------+------+----------------+------+---------------+</w:t>
      </w:r>
    </w:p>
    <w:p w:rsidR="00C766A0" w:rsidRDefault="00C766A0" w:rsidP="0000577E">
      <w:pPr>
        <w:pStyle w:val="body1"/>
      </w:pPr>
    </w:p>
    <w:p w:rsidR="00410DF6" w:rsidRPr="00410DF6" w:rsidRDefault="00410DF6" w:rsidP="0000577E">
      <w:pPr>
        <w:pStyle w:val="body1"/>
      </w:pPr>
      <w:proofErr w:type="gramStart"/>
      <w:r w:rsidRPr="00410DF6">
        <w:t>NULLIF(</w:t>
      </w:r>
      <w:proofErr w:type="gramEnd"/>
      <w:r w:rsidRPr="00410DF6">
        <w:t>0, X-X) returns a null  if X has a value.  If X has a value, then X-</w:t>
      </w:r>
      <w:proofErr w:type="gramStart"/>
      <w:r w:rsidRPr="00410DF6">
        <w:t>X  is</w:t>
      </w:r>
      <w:proofErr w:type="gramEnd"/>
      <w:r w:rsidRPr="00410DF6">
        <w:t xml:space="preserve"> 0 and the two arguments have the same value. </w:t>
      </w:r>
    </w:p>
    <w:p w:rsidR="00410DF6" w:rsidRDefault="00410DF6" w:rsidP="0000577E">
      <w:pPr>
        <w:pStyle w:val="body1"/>
      </w:pPr>
      <w:r w:rsidRPr="00410DF6">
        <w:t>If X is null, then the function returns a 0. If X is null, the X –X is null and the two arguments do not have the same value.</w:t>
      </w:r>
    </w:p>
    <w:p w:rsidR="00802A97" w:rsidRPr="00357796" w:rsidRDefault="00802A97" w:rsidP="00802A97">
      <w:pPr>
        <w:pStyle w:val="demonum1"/>
      </w:pPr>
      <w:proofErr w:type="spellStart"/>
      <w:r>
        <w:t>NullIF</w:t>
      </w:r>
      <w:proofErr w:type="spellEnd"/>
      <w:r>
        <w:t xml:space="preserve"> to </w:t>
      </w:r>
      <w:r w:rsidR="008275AA">
        <w:t>flip nulls and non-nulls</w:t>
      </w:r>
    </w:p>
    <w:p w:rsidR="00410DF6" w:rsidRPr="00692685" w:rsidRDefault="006620E6" w:rsidP="00692685">
      <w:pPr>
        <w:pStyle w:val="code1"/>
      </w:pPr>
      <w:r>
        <w:t xml:space="preserve">Select </w:t>
      </w:r>
      <w:r w:rsidR="0000577E" w:rsidRPr="00692685">
        <w:t>A</w:t>
      </w:r>
      <w:r w:rsidR="00410DF6" w:rsidRPr="00692685">
        <w:t>, B</w:t>
      </w:r>
    </w:p>
    <w:p w:rsidR="00410DF6" w:rsidRPr="00692685" w:rsidRDefault="00410DF6" w:rsidP="00692685">
      <w:pPr>
        <w:pStyle w:val="code1"/>
      </w:pPr>
      <w:r w:rsidRPr="00692685">
        <w:t xml:space="preserve">,      NULLIF(0, B - B) </w:t>
      </w:r>
      <w:r w:rsidR="0031759C" w:rsidRPr="00692685">
        <w:t>as Flipped</w:t>
      </w:r>
    </w:p>
    <w:p w:rsidR="00410DF6" w:rsidRPr="00692685" w:rsidRDefault="006620E6" w:rsidP="00692685">
      <w:pPr>
        <w:pStyle w:val="code1"/>
      </w:pPr>
      <w:r>
        <w:t xml:space="preserve">From </w:t>
      </w:r>
      <w:r w:rsidR="00F66711">
        <w:t>z_numbers</w:t>
      </w:r>
      <w:r w:rsidR="00410DF6" w:rsidRPr="00692685">
        <w:t>;</w:t>
      </w:r>
    </w:p>
    <w:p w:rsidR="0031759C" w:rsidRPr="00692685" w:rsidRDefault="0031759C" w:rsidP="00692685">
      <w:pPr>
        <w:pStyle w:val="code1"/>
      </w:pPr>
      <w:r w:rsidRPr="00692685">
        <w:t>+------+------+---------+</w:t>
      </w:r>
    </w:p>
    <w:p w:rsidR="0031759C" w:rsidRPr="00692685" w:rsidRDefault="0031759C" w:rsidP="00692685">
      <w:pPr>
        <w:pStyle w:val="code1"/>
      </w:pPr>
      <w:r w:rsidRPr="00692685">
        <w:t>| A    | B    | Flipped |</w:t>
      </w:r>
    </w:p>
    <w:p w:rsidR="0031759C" w:rsidRPr="00692685" w:rsidRDefault="0031759C" w:rsidP="00692685">
      <w:pPr>
        <w:pStyle w:val="code1"/>
      </w:pPr>
      <w:r w:rsidRPr="00692685">
        <w:t>+------+------+---------+</w:t>
      </w:r>
    </w:p>
    <w:p w:rsidR="0031759C" w:rsidRPr="00692685" w:rsidRDefault="0031759C" w:rsidP="00692685">
      <w:pPr>
        <w:pStyle w:val="code1"/>
      </w:pPr>
      <w:r w:rsidRPr="00692685">
        <w:t>|    1 |   10 |    NULL |</w:t>
      </w:r>
    </w:p>
    <w:p w:rsidR="0031759C" w:rsidRPr="00692685" w:rsidRDefault="0031759C" w:rsidP="00692685">
      <w:pPr>
        <w:pStyle w:val="code1"/>
      </w:pPr>
      <w:r w:rsidRPr="00692685">
        <w:t>|    2 |   15 |    NULL |</w:t>
      </w:r>
    </w:p>
    <w:p w:rsidR="0031759C" w:rsidRPr="00692685" w:rsidRDefault="0031759C" w:rsidP="00692685">
      <w:pPr>
        <w:pStyle w:val="code1"/>
      </w:pPr>
      <w:r w:rsidRPr="00692685">
        <w:t>|    3 | NULL |       0 |</w:t>
      </w:r>
    </w:p>
    <w:p w:rsidR="0031759C" w:rsidRPr="00692685" w:rsidRDefault="0031759C" w:rsidP="00692685">
      <w:pPr>
        <w:pStyle w:val="code1"/>
      </w:pPr>
      <w:r w:rsidRPr="00692685">
        <w:t>|    4 | NULL |       0 |</w:t>
      </w:r>
    </w:p>
    <w:p w:rsidR="0031759C" w:rsidRPr="00692685" w:rsidRDefault="0031759C" w:rsidP="00692685">
      <w:pPr>
        <w:pStyle w:val="code1"/>
      </w:pPr>
      <w:r w:rsidRPr="00692685">
        <w:t>|    5 |    0 |    NULL |</w:t>
      </w:r>
    </w:p>
    <w:p w:rsidR="0031759C" w:rsidRPr="00692685" w:rsidRDefault="0031759C" w:rsidP="00692685">
      <w:pPr>
        <w:pStyle w:val="code1"/>
      </w:pPr>
      <w:r w:rsidRPr="00692685">
        <w:t>|    6 |   10 |    NULL |</w:t>
      </w:r>
    </w:p>
    <w:p w:rsidR="0031759C" w:rsidRPr="00692685" w:rsidRDefault="0031759C" w:rsidP="00692685">
      <w:pPr>
        <w:pStyle w:val="code1"/>
      </w:pPr>
      <w:r w:rsidRPr="00692685">
        <w:t>|    7 |  -10 |    NULL |</w:t>
      </w:r>
    </w:p>
    <w:p w:rsidR="0031759C" w:rsidRPr="00692685" w:rsidRDefault="0031759C" w:rsidP="00692685">
      <w:pPr>
        <w:pStyle w:val="code1"/>
      </w:pPr>
      <w:r w:rsidRPr="00692685">
        <w:t>|    8 |  -10 |    NULL |</w:t>
      </w:r>
    </w:p>
    <w:p w:rsidR="0031759C" w:rsidRPr="00692685" w:rsidRDefault="0031759C" w:rsidP="00692685">
      <w:pPr>
        <w:pStyle w:val="code1"/>
      </w:pPr>
      <w:r w:rsidRPr="00692685">
        <w:t>|    9 |  200 |    NULL |</w:t>
      </w:r>
    </w:p>
    <w:p w:rsidR="0031759C" w:rsidRPr="00692685" w:rsidRDefault="0031759C" w:rsidP="00692685">
      <w:pPr>
        <w:pStyle w:val="code1"/>
      </w:pPr>
      <w:r w:rsidRPr="00692685">
        <w:t>|   10 |  200 |    NULL |</w:t>
      </w:r>
    </w:p>
    <w:p w:rsidR="0031759C" w:rsidRPr="00692685" w:rsidRDefault="0031759C" w:rsidP="00692685">
      <w:pPr>
        <w:pStyle w:val="code1"/>
      </w:pPr>
      <w:r w:rsidRPr="00692685">
        <w:t>+------+------+---------+</w:t>
      </w:r>
    </w:p>
    <w:p w:rsidR="005C1397" w:rsidRPr="00983FC0" w:rsidRDefault="005C1397" w:rsidP="005C1397">
      <w:pPr>
        <w:pStyle w:val="demonum1"/>
        <w:tabs>
          <w:tab w:val="clear" w:pos="1080"/>
          <w:tab w:val="left" w:pos="1440"/>
        </w:tabs>
        <w:ind w:left="1440" w:hanging="1440"/>
        <w:rPr>
          <w:noProof/>
        </w:rPr>
      </w:pPr>
      <w:r w:rsidRPr="00983FC0">
        <w:rPr>
          <w:noProof/>
        </w:rPr>
        <w:t>Using nullif in an aggregate</w:t>
      </w:r>
      <w:r>
        <w:rPr>
          <w:noProof/>
        </w:rPr>
        <w:t xml:space="preserve">. </w:t>
      </w:r>
      <w:r>
        <w:t xml:space="preserve">This uses the average function </w:t>
      </w:r>
      <w:r>
        <w:rPr>
          <w:noProof/>
        </w:rPr>
        <w:t>- which we get to next week. Column D has some nulls and some zero values. Suppose that people who were entering data used a value of zero when they should have used a null.</w:t>
      </w:r>
    </w:p>
    <w:p w:rsidR="005C1397" w:rsidRDefault="006620E6" w:rsidP="005C1397">
      <w:pPr>
        <w:pStyle w:val="code1"/>
      </w:pPr>
      <w:r>
        <w:t>S</w:t>
      </w:r>
      <w:r w:rsidR="005C1397" w:rsidRPr="00983FC0">
        <w:t xml:space="preserve">elect D from </w:t>
      </w:r>
      <w:r w:rsidR="00F66711">
        <w:t>z_numbers</w:t>
      </w:r>
      <w:r w:rsidR="005C1397" w:rsidRPr="00983FC0">
        <w:t>;</w:t>
      </w:r>
    </w:p>
    <w:p w:rsidR="005C1397" w:rsidRDefault="005C1397" w:rsidP="005C1397">
      <w:pPr>
        <w:pStyle w:val="code1"/>
      </w:pPr>
      <w:r>
        <w:t>+------+</w:t>
      </w:r>
    </w:p>
    <w:p w:rsidR="005C1397" w:rsidRDefault="005C1397" w:rsidP="005C1397">
      <w:pPr>
        <w:pStyle w:val="code1"/>
      </w:pPr>
      <w:r>
        <w:t>| D    |</w:t>
      </w:r>
    </w:p>
    <w:p w:rsidR="005C1397" w:rsidRDefault="005C1397" w:rsidP="005C1397">
      <w:pPr>
        <w:pStyle w:val="code1"/>
      </w:pPr>
      <w:r>
        <w:lastRenderedPageBreak/>
        <w:t>+------+</w:t>
      </w:r>
    </w:p>
    <w:p w:rsidR="005C1397" w:rsidRDefault="005C1397" w:rsidP="005C1397">
      <w:pPr>
        <w:pStyle w:val="code1"/>
      </w:pPr>
      <w:r>
        <w:t>|   50 |</w:t>
      </w:r>
    </w:p>
    <w:p w:rsidR="005C1397" w:rsidRDefault="005C1397" w:rsidP="005C1397">
      <w:pPr>
        <w:pStyle w:val="code1"/>
      </w:pPr>
      <w:r>
        <w:t>| NULL |</w:t>
      </w:r>
    </w:p>
    <w:p w:rsidR="005C1397" w:rsidRDefault="005C1397" w:rsidP="005C1397">
      <w:pPr>
        <w:pStyle w:val="code1"/>
      </w:pPr>
      <w:r>
        <w:t>|   50 |</w:t>
      </w:r>
    </w:p>
    <w:p w:rsidR="005C1397" w:rsidRDefault="005C1397" w:rsidP="005C1397">
      <w:pPr>
        <w:pStyle w:val="code1"/>
      </w:pPr>
      <w:r>
        <w:t>| NULL |</w:t>
      </w:r>
    </w:p>
    <w:p w:rsidR="005C1397" w:rsidRDefault="005C1397" w:rsidP="005C1397">
      <w:pPr>
        <w:pStyle w:val="code1"/>
      </w:pPr>
      <w:r>
        <w:t>|    0 |</w:t>
      </w:r>
    </w:p>
    <w:p w:rsidR="005C1397" w:rsidRDefault="005C1397" w:rsidP="005C1397">
      <w:pPr>
        <w:pStyle w:val="code1"/>
      </w:pPr>
      <w:r>
        <w:t>|   10 |</w:t>
      </w:r>
    </w:p>
    <w:p w:rsidR="005C1397" w:rsidRDefault="005C1397" w:rsidP="005C1397">
      <w:pPr>
        <w:pStyle w:val="code1"/>
      </w:pPr>
      <w:r>
        <w:t>|    0 |</w:t>
      </w:r>
    </w:p>
    <w:p w:rsidR="005C1397" w:rsidRDefault="005C1397" w:rsidP="005C1397">
      <w:pPr>
        <w:pStyle w:val="code1"/>
      </w:pPr>
      <w:r>
        <w:t>|    0 |</w:t>
      </w:r>
    </w:p>
    <w:p w:rsidR="005C1397" w:rsidRDefault="005C1397" w:rsidP="005C1397">
      <w:pPr>
        <w:pStyle w:val="code1"/>
      </w:pPr>
      <w:r>
        <w:t>|    0 |</w:t>
      </w:r>
    </w:p>
    <w:p w:rsidR="005C1397" w:rsidRDefault="005C1397" w:rsidP="005C1397">
      <w:pPr>
        <w:pStyle w:val="code1"/>
      </w:pPr>
      <w:r>
        <w:t>|    0 |</w:t>
      </w:r>
    </w:p>
    <w:p w:rsidR="005C1397" w:rsidRDefault="005C1397" w:rsidP="005C1397">
      <w:pPr>
        <w:pStyle w:val="code1"/>
      </w:pPr>
      <w:r>
        <w:t>+------+</w:t>
      </w:r>
    </w:p>
    <w:p w:rsidR="005C1397" w:rsidRPr="00983FC0" w:rsidRDefault="005C1397" w:rsidP="005C1397">
      <w:pPr>
        <w:pStyle w:val="code1"/>
      </w:pPr>
      <w:r>
        <w:t>10 rows in set (0.05 sec)</w:t>
      </w:r>
    </w:p>
    <w:p w:rsidR="005C1397" w:rsidRPr="00983FC0" w:rsidRDefault="005C1397" w:rsidP="005C1397">
      <w:pPr>
        <w:pStyle w:val="code1"/>
      </w:pPr>
    </w:p>
    <w:p w:rsidR="007537BC" w:rsidRDefault="005C1397" w:rsidP="005C1397">
      <w:pPr>
        <w:pStyle w:val="code1"/>
      </w:pPr>
      <w:r w:rsidRPr="00983FC0">
        <w:t xml:space="preserve">select D </w:t>
      </w:r>
    </w:p>
    <w:p w:rsidR="007537BC" w:rsidRDefault="005C1397" w:rsidP="005C1397">
      <w:pPr>
        <w:pStyle w:val="code1"/>
      </w:pPr>
      <w:r w:rsidRPr="00983FC0">
        <w:t xml:space="preserve">from </w:t>
      </w:r>
      <w:r w:rsidR="00F66711">
        <w:t xml:space="preserve">z_numbers </w:t>
      </w:r>
    </w:p>
    <w:p w:rsidR="005C1397" w:rsidRDefault="005C1397" w:rsidP="005C1397">
      <w:pPr>
        <w:pStyle w:val="code1"/>
      </w:pPr>
      <w:r w:rsidRPr="00983FC0">
        <w:t>where D is not null;</w:t>
      </w:r>
    </w:p>
    <w:p w:rsidR="005C1397" w:rsidRDefault="005C1397" w:rsidP="005C1397">
      <w:pPr>
        <w:pStyle w:val="code1"/>
      </w:pPr>
      <w:r>
        <w:t>+------+</w:t>
      </w:r>
    </w:p>
    <w:p w:rsidR="005C1397" w:rsidRDefault="005C1397" w:rsidP="005C1397">
      <w:pPr>
        <w:pStyle w:val="code1"/>
      </w:pPr>
      <w:r>
        <w:t>| D    |</w:t>
      </w:r>
    </w:p>
    <w:p w:rsidR="005C1397" w:rsidRDefault="005C1397" w:rsidP="005C1397">
      <w:pPr>
        <w:pStyle w:val="code1"/>
      </w:pPr>
      <w:r>
        <w:t>+------+</w:t>
      </w:r>
    </w:p>
    <w:p w:rsidR="005C1397" w:rsidRDefault="005C1397" w:rsidP="005C1397">
      <w:pPr>
        <w:pStyle w:val="code1"/>
      </w:pPr>
      <w:r>
        <w:t>|   50 |</w:t>
      </w:r>
    </w:p>
    <w:p w:rsidR="005C1397" w:rsidRDefault="005C1397" w:rsidP="005C1397">
      <w:pPr>
        <w:pStyle w:val="code1"/>
      </w:pPr>
      <w:r>
        <w:t>|   50 |</w:t>
      </w:r>
    </w:p>
    <w:p w:rsidR="005C1397" w:rsidRDefault="005C1397" w:rsidP="005C1397">
      <w:pPr>
        <w:pStyle w:val="code1"/>
      </w:pPr>
      <w:r>
        <w:t>|    0 |</w:t>
      </w:r>
    </w:p>
    <w:p w:rsidR="005C1397" w:rsidRDefault="005C1397" w:rsidP="005C1397">
      <w:pPr>
        <w:pStyle w:val="code1"/>
      </w:pPr>
      <w:r>
        <w:t>|   10 |</w:t>
      </w:r>
    </w:p>
    <w:p w:rsidR="005C1397" w:rsidRDefault="005C1397" w:rsidP="005C1397">
      <w:pPr>
        <w:pStyle w:val="code1"/>
      </w:pPr>
      <w:r>
        <w:t>|    0 |</w:t>
      </w:r>
    </w:p>
    <w:p w:rsidR="005C1397" w:rsidRDefault="005C1397" w:rsidP="005C1397">
      <w:pPr>
        <w:pStyle w:val="code1"/>
      </w:pPr>
      <w:r>
        <w:t>|    0 |</w:t>
      </w:r>
    </w:p>
    <w:p w:rsidR="005C1397" w:rsidRDefault="005C1397" w:rsidP="005C1397">
      <w:pPr>
        <w:pStyle w:val="code1"/>
      </w:pPr>
      <w:r>
        <w:t>|    0 |</w:t>
      </w:r>
    </w:p>
    <w:p w:rsidR="005C1397" w:rsidRDefault="005C1397" w:rsidP="005C1397">
      <w:pPr>
        <w:pStyle w:val="code1"/>
      </w:pPr>
      <w:r>
        <w:t>|    0 |</w:t>
      </w:r>
    </w:p>
    <w:p w:rsidR="005C1397" w:rsidRDefault="005C1397" w:rsidP="005C1397">
      <w:pPr>
        <w:pStyle w:val="code1"/>
      </w:pPr>
      <w:r>
        <w:t>+------+</w:t>
      </w:r>
    </w:p>
    <w:p w:rsidR="005C1397" w:rsidRPr="00983FC0" w:rsidRDefault="005C1397" w:rsidP="005C1397">
      <w:pPr>
        <w:pStyle w:val="code1"/>
      </w:pPr>
      <w:r>
        <w:t>8 rows in set (0.00 sec)</w:t>
      </w:r>
    </w:p>
    <w:p w:rsidR="005C1397" w:rsidRDefault="005C1397" w:rsidP="005C1397">
      <w:pPr>
        <w:pStyle w:val="code1"/>
        <w:rPr>
          <w:sz w:val="18"/>
          <w:szCs w:val="18"/>
        </w:rPr>
      </w:pPr>
    </w:p>
    <w:p w:rsidR="005C1397" w:rsidRDefault="005C1397" w:rsidP="005C1397">
      <w:pPr>
        <w:pStyle w:val="code1"/>
        <w:rPr>
          <w:sz w:val="18"/>
          <w:szCs w:val="18"/>
        </w:rPr>
      </w:pPr>
    </w:p>
    <w:p w:rsidR="005C1397" w:rsidRDefault="005C1397" w:rsidP="005C1397">
      <w:pPr>
        <w:pStyle w:val="body1"/>
        <w:rPr>
          <w:rFonts w:ascii="Courier New" w:hAnsi="Courier New" w:cs="Courier New"/>
        </w:rPr>
      </w:pPr>
      <w:r>
        <w:t xml:space="preserve">The average function skips any null values; but we want it to also skip any zero values. We can use </w:t>
      </w:r>
      <w:proofErr w:type="spellStart"/>
      <w:r>
        <w:t>nullif</w:t>
      </w:r>
      <w:proofErr w:type="spellEnd"/>
      <w:r>
        <w:t xml:space="preserve"> to say if the value is zero use a null instead.</w:t>
      </w:r>
      <w:r w:rsidRPr="00983FC0">
        <w:rPr>
          <w:rFonts w:ascii="Courier New" w:hAnsi="Courier New" w:cs="Courier New"/>
        </w:rPr>
        <w:t xml:space="preserve"> </w:t>
      </w:r>
    </w:p>
    <w:p w:rsidR="005C1397" w:rsidRPr="00983FC0" w:rsidRDefault="005C1397" w:rsidP="005C1397">
      <w:pPr>
        <w:pStyle w:val="body1"/>
        <w:rPr>
          <w:szCs w:val="18"/>
        </w:rPr>
      </w:pPr>
      <w:r w:rsidRPr="00AE4EBA">
        <w:t>The first column calculates the average including the zero values. The second column effectively says to ignore the zero values in the average.</w:t>
      </w:r>
    </w:p>
    <w:p w:rsidR="005C1397" w:rsidRPr="00983FC0" w:rsidRDefault="005C1397" w:rsidP="005C1397">
      <w:pPr>
        <w:pStyle w:val="code1"/>
      </w:pPr>
      <w:r w:rsidRPr="00983FC0">
        <w:t>Select avg(D), avg( nullif(D,0))</w:t>
      </w:r>
    </w:p>
    <w:p w:rsidR="005C1397" w:rsidRDefault="005C1397" w:rsidP="005C1397">
      <w:pPr>
        <w:pStyle w:val="code1"/>
      </w:pPr>
      <w:r w:rsidRPr="00983FC0">
        <w:t xml:space="preserve">from </w:t>
      </w:r>
      <w:r w:rsidR="00F66711">
        <w:t>z_numbers</w:t>
      </w:r>
      <w:r w:rsidRPr="00983FC0">
        <w:t>;</w:t>
      </w:r>
    </w:p>
    <w:p w:rsidR="009D5560" w:rsidRDefault="009D5560" w:rsidP="009D5560">
      <w:pPr>
        <w:pStyle w:val="code1"/>
      </w:pPr>
      <w:r>
        <w:t>+---------+-------------------+</w:t>
      </w:r>
    </w:p>
    <w:p w:rsidR="009D5560" w:rsidRDefault="009D5560" w:rsidP="009D5560">
      <w:pPr>
        <w:pStyle w:val="code1"/>
      </w:pPr>
      <w:r>
        <w:t>| avg(D)  | avg( nullif(D,0)) |</w:t>
      </w:r>
    </w:p>
    <w:p w:rsidR="009D5560" w:rsidRDefault="009D5560" w:rsidP="009D5560">
      <w:pPr>
        <w:pStyle w:val="code1"/>
      </w:pPr>
      <w:r>
        <w:t>+---------+-------------------+</w:t>
      </w:r>
    </w:p>
    <w:p w:rsidR="009D5560" w:rsidRDefault="009D5560" w:rsidP="009D5560">
      <w:pPr>
        <w:pStyle w:val="code1"/>
      </w:pPr>
      <w:r>
        <w:t>| 13.7500 |           36.6667 |</w:t>
      </w:r>
    </w:p>
    <w:p w:rsidR="009D5560" w:rsidRPr="00983FC0" w:rsidRDefault="009D5560" w:rsidP="009D5560">
      <w:pPr>
        <w:pStyle w:val="code1"/>
      </w:pPr>
      <w:r>
        <w:t>+---------+-------------------+</w:t>
      </w:r>
    </w:p>
    <w:p w:rsidR="005C1397" w:rsidRDefault="005C1397" w:rsidP="005C1397">
      <w:pPr>
        <w:pStyle w:val="body1"/>
      </w:pPr>
    </w:p>
    <w:p w:rsidR="005C1397" w:rsidRDefault="005C1397" w:rsidP="005C1397">
      <w:pPr>
        <w:pStyle w:val="body1"/>
      </w:pPr>
      <w:r>
        <w:t>NULLIF is one of those functions that you think you will never need-until some day when you find yourself writing code to handle these situation.</w:t>
      </w:r>
    </w:p>
    <w:p w:rsidR="006F285E" w:rsidRDefault="006F285E" w:rsidP="0000577E">
      <w:pPr>
        <w:pStyle w:val="body1"/>
      </w:pPr>
    </w:p>
    <w:p w:rsidR="00410DF6" w:rsidRPr="00761A19" w:rsidRDefault="00410DF6" w:rsidP="00410DF6">
      <w:pPr>
        <w:pStyle w:val="head2"/>
      </w:pPr>
      <w:bookmarkStart w:id="4" w:name="_Toc347778703"/>
      <w:r w:rsidRPr="00761A19">
        <w:t>I</w:t>
      </w:r>
      <w:r>
        <w:t>S</w:t>
      </w:r>
      <w:r w:rsidRPr="00761A19">
        <w:t>N</w:t>
      </w:r>
      <w:r>
        <w:t>ULL</w:t>
      </w:r>
      <w:bookmarkEnd w:id="4"/>
    </w:p>
    <w:p w:rsidR="00410DF6" w:rsidRDefault="00410DF6" w:rsidP="00410DF6">
      <w:pPr>
        <w:pStyle w:val="body1"/>
      </w:pPr>
      <w:r w:rsidRPr="00761A19">
        <w:t>I</w:t>
      </w:r>
      <w:r>
        <w:t>S</w:t>
      </w:r>
      <w:r w:rsidRPr="00761A19">
        <w:t>NULL</w:t>
      </w:r>
      <w:r>
        <w:t xml:space="preserve"> </w:t>
      </w:r>
      <w:r w:rsidRPr="00761A19">
        <w:t xml:space="preserve">accepts </w:t>
      </w:r>
      <w:r>
        <w:t>one</w:t>
      </w:r>
      <w:r w:rsidRPr="00761A19">
        <w:t xml:space="preserve"> value. </w:t>
      </w:r>
      <w:r>
        <w:t>The</w:t>
      </w:r>
      <w:r w:rsidRPr="00761A19">
        <w:t xml:space="preserve"> </w:t>
      </w:r>
      <w:r>
        <w:t>function returns 1 if the argument is null and 0 if it is not</w:t>
      </w:r>
    </w:p>
    <w:p w:rsidR="0031759C" w:rsidRDefault="0031759C" w:rsidP="0031759C">
      <w:pPr>
        <w:pStyle w:val="demonum1"/>
      </w:pPr>
      <w:r>
        <w:t xml:space="preserve">Displaying the value of </w:t>
      </w:r>
      <w:proofErr w:type="spellStart"/>
      <w:r>
        <w:t>IsNull</w:t>
      </w:r>
      <w:proofErr w:type="spellEnd"/>
    </w:p>
    <w:p w:rsidR="0031759C" w:rsidRPr="00692685" w:rsidRDefault="006620E6" w:rsidP="00692685">
      <w:pPr>
        <w:pStyle w:val="code1"/>
      </w:pPr>
      <w:r>
        <w:t>S</w:t>
      </w:r>
      <w:r w:rsidR="0031759C" w:rsidRPr="00692685">
        <w:t>elect A, B, IsNull(B)</w:t>
      </w:r>
    </w:p>
    <w:p w:rsidR="0031759C" w:rsidRPr="00692685" w:rsidRDefault="006620E6" w:rsidP="00692685">
      <w:pPr>
        <w:pStyle w:val="code1"/>
      </w:pPr>
      <w:r>
        <w:t xml:space="preserve">From </w:t>
      </w:r>
      <w:r w:rsidR="00F66711">
        <w:t>z_numbers</w:t>
      </w:r>
      <w:r w:rsidR="0031759C" w:rsidRPr="00692685">
        <w:t>;</w:t>
      </w:r>
    </w:p>
    <w:p w:rsidR="0031759C" w:rsidRPr="00692685" w:rsidRDefault="0031759C" w:rsidP="00692685">
      <w:pPr>
        <w:pStyle w:val="code1"/>
      </w:pPr>
      <w:r w:rsidRPr="00692685">
        <w:t>+------+------+-----------+</w:t>
      </w:r>
    </w:p>
    <w:p w:rsidR="0031759C" w:rsidRPr="00692685" w:rsidRDefault="0031759C" w:rsidP="00692685">
      <w:pPr>
        <w:pStyle w:val="code1"/>
      </w:pPr>
      <w:r w:rsidRPr="00692685">
        <w:lastRenderedPageBreak/>
        <w:t>| A    | B    | IsNull(B) |</w:t>
      </w:r>
    </w:p>
    <w:p w:rsidR="0031759C" w:rsidRPr="00692685" w:rsidRDefault="0031759C" w:rsidP="00692685">
      <w:pPr>
        <w:pStyle w:val="code1"/>
      </w:pPr>
      <w:r w:rsidRPr="00692685">
        <w:t>+------+------+-----------+</w:t>
      </w:r>
    </w:p>
    <w:p w:rsidR="0031759C" w:rsidRPr="00692685" w:rsidRDefault="0031759C" w:rsidP="00692685">
      <w:pPr>
        <w:pStyle w:val="code1"/>
      </w:pPr>
      <w:r w:rsidRPr="00692685">
        <w:t>|    1 |   10 |         0 |</w:t>
      </w:r>
    </w:p>
    <w:p w:rsidR="0031759C" w:rsidRPr="00692685" w:rsidRDefault="0031759C" w:rsidP="00692685">
      <w:pPr>
        <w:pStyle w:val="code1"/>
      </w:pPr>
      <w:r w:rsidRPr="00692685">
        <w:t>|    2 |   15 |         0 |</w:t>
      </w:r>
    </w:p>
    <w:p w:rsidR="0031759C" w:rsidRPr="00692685" w:rsidRDefault="0031759C" w:rsidP="00692685">
      <w:pPr>
        <w:pStyle w:val="code1"/>
      </w:pPr>
      <w:r w:rsidRPr="00692685">
        <w:t>|    3 | NULL |         1 |</w:t>
      </w:r>
    </w:p>
    <w:p w:rsidR="0031759C" w:rsidRPr="00692685" w:rsidRDefault="0031759C" w:rsidP="00692685">
      <w:pPr>
        <w:pStyle w:val="code1"/>
      </w:pPr>
      <w:r w:rsidRPr="00692685">
        <w:t>|    4 | NULL |         1 |</w:t>
      </w:r>
    </w:p>
    <w:p w:rsidR="0031759C" w:rsidRPr="00692685" w:rsidRDefault="0031759C" w:rsidP="00692685">
      <w:pPr>
        <w:pStyle w:val="code1"/>
      </w:pPr>
      <w:r w:rsidRPr="00692685">
        <w:t>|    5 |    0 |         0 |</w:t>
      </w:r>
    </w:p>
    <w:p w:rsidR="0031759C" w:rsidRPr="00692685" w:rsidRDefault="0031759C" w:rsidP="00692685">
      <w:pPr>
        <w:pStyle w:val="code1"/>
      </w:pPr>
      <w:r w:rsidRPr="00692685">
        <w:t>|    6 |   10 |         0 |</w:t>
      </w:r>
    </w:p>
    <w:p w:rsidR="0031759C" w:rsidRPr="00692685" w:rsidRDefault="0031759C" w:rsidP="00692685">
      <w:pPr>
        <w:pStyle w:val="code1"/>
      </w:pPr>
      <w:r w:rsidRPr="00692685">
        <w:t>|    7 |  -10 |         0 |</w:t>
      </w:r>
    </w:p>
    <w:p w:rsidR="0031759C" w:rsidRPr="00692685" w:rsidRDefault="0031759C" w:rsidP="00692685">
      <w:pPr>
        <w:pStyle w:val="code1"/>
      </w:pPr>
      <w:r w:rsidRPr="00692685">
        <w:t>|    8 |  -10 |         0 |</w:t>
      </w:r>
    </w:p>
    <w:p w:rsidR="0031759C" w:rsidRPr="00692685" w:rsidRDefault="0031759C" w:rsidP="00692685">
      <w:pPr>
        <w:pStyle w:val="code1"/>
      </w:pPr>
      <w:r w:rsidRPr="00692685">
        <w:t>|    9 |  200 |         0 |</w:t>
      </w:r>
    </w:p>
    <w:p w:rsidR="0031759C" w:rsidRPr="00692685" w:rsidRDefault="0031759C" w:rsidP="00692685">
      <w:pPr>
        <w:pStyle w:val="code1"/>
      </w:pPr>
      <w:r w:rsidRPr="00692685">
        <w:t>|   10 |  200 |         0 |</w:t>
      </w:r>
    </w:p>
    <w:p w:rsidR="0031759C" w:rsidRPr="00692685" w:rsidRDefault="0031759C" w:rsidP="00692685">
      <w:pPr>
        <w:pStyle w:val="code1"/>
      </w:pPr>
      <w:r w:rsidRPr="00692685">
        <w:t>+------+------+-----------+</w:t>
      </w:r>
    </w:p>
    <w:p w:rsidR="00802A97" w:rsidRPr="00357796" w:rsidRDefault="00802A97" w:rsidP="00802A97">
      <w:pPr>
        <w:pStyle w:val="demonum1"/>
      </w:pPr>
      <w:r>
        <w:t>ISNULL</w:t>
      </w:r>
    </w:p>
    <w:p w:rsidR="00410DF6" w:rsidRPr="00692685" w:rsidRDefault="00410DF6" w:rsidP="00692685">
      <w:pPr>
        <w:pStyle w:val="code1"/>
      </w:pPr>
      <w:r w:rsidRPr="00692685">
        <w:t>Select A, B</w:t>
      </w:r>
    </w:p>
    <w:p w:rsidR="00410DF6" w:rsidRPr="00692685" w:rsidRDefault="006620E6" w:rsidP="00692685">
      <w:pPr>
        <w:pStyle w:val="code1"/>
      </w:pPr>
      <w:r>
        <w:t xml:space="preserve">From </w:t>
      </w:r>
      <w:r w:rsidR="00F66711">
        <w:t>z_numbers</w:t>
      </w:r>
    </w:p>
    <w:p w:rsidR="00410DF6" w:rsidRPr="00692685" w:rsidRDefault="00410DF6" w:rsidP="00692685">
      <w:pPr>
        <w:pStyle w:val="code1"/>
      </w:pPr>
      <w:r w:rsidRPr="00692685">
        <w:t>Where IsNull(B);</w:t>
      </w:r>
    </w:p>
    <w:p w:rsidR="00410DF6" w:rsidRPr="00692685" w:rsidRDefault="00410DF6" w:rsidP="00692685">
      <w:pPr>
        <w:pStyle w:val="code1"/>
      </w:pPr>
      <w:r w:rsidRPr="00692685">
        <w:t>+------+------+</w:t>
      </w:r>
    </w:p>
    <w:p w:rsidR="00410DF6" w:rsidRPr="00692685" w:rsidRDefault="00410DF6" w:rsidP="00692685">
      <w:pPr>
        <w:pStyle w:val="code1"/>
      </w:pPr>
      <w:r w:rsidRPr="00692685">
        <w:t>| A    | B    |</w:t>
      </w:r>
    </w:p>
    <w:p w:rsidR="00410DF6" w:rsidRPr="00692685" w:rsidRDefault="00410DF6" w:rsidP="00692685">
      <w:pPr>
        <w:pStyle w:val="code1"/>
      </w:pPr>
      <w:r w:rsidRPr="00692685">
        <w:t>+------+------+</w:t>
      </w:r>
    </w:p>
    <w:p w:rsidR="00410DF6" w:rsidRPr="00692685" w:rsidRDefault="00410DF6" w:rsidP="00692685">
      <w:pPr>
        <w:pStyle w:val="code1"/>
      </w:pPr>
      <w:r w:rsidRPr="00692685">
        <w:t>|    3 | NULL |</w:t>
      </w:r>
    </w:p>
    <w:p w:rsidR="00410DF6" w:rsidRPr="00692685" w:rsidRDefault="00410DF6" w:rsidP="00692685">
      <w:pPr>
        <w:pStyle w:val="code1"/>
      </w:pPr>
      <w:r w:rsidRPr="00692685">
        <w:t>|    4 | NULL |</w:t>
      </w:r>
    </w:p>
    <w:p w:rsidR="00410DF6" w:rsidRPr="00692685" w:rsidRDefault="00410DF6" w:rsidP="00692685">
      <w:pPr>
        <w:pStyle w:val="code1"/>
      </w:pPr>
      <w:r w:rsidRPr="00692685">
        <w:t>+------+------+</w:t>
      </w:r>
    </w:p>
    <w:p w:rsidR="00410DF6" w:rsidRDefault="00410DF6" w:rsidP="00802A97">
      <w:pPr>
        <w:pStyle w:val="body1"/>
      </w:pPr>
    </w:p>
    <w:p w:rsidR="00410DF6" w:rsidRDefault="00410DF6" w:rsidP="00410DF6">
      <w:pPr>
        <w:pStyle w:val="body1"/>
      </w:pPr>
      <w:r>
        <w:t xml:space="preserve">You get the same </w:t>
      </w:r>
      <w:proofErr w:type="gramStart"/>
      <w:r>
        <w:t>result  with</w:t>
      </w:r>
      <w:proofErr w:type="gramEnd"/>
      <w:r>
        <w:t xml:space="preserve"> the IS Null test.</w:t>
      </w:r>
    </w:p>
    <w:p w:rsidR="00410DF6" w:rsidRPr="00692685" w:rsidRDefault="00410DF6" w:rsidP="00692685">
      <w:pPr>
        <w:pStyle w:val="code1"/>
      </w:pPr>
      <w:r w:rsidRPr="00692685">
        <w:t>Select A, B</w:t>
      </w:r>
    </w:p>
    <w:p w:rsidR="00410DF6" w:rsidRPr="00692685" w:rsidRDefault="006620E6" w:rsidP="00692685">
      <w:pPr>
        <w:pStyle w:val="code1"/>
      </w:pPr>
      <w:r>
        <w:t xml:space="preserve">From </w:t>
      </w:r>
      <w:r w:rsidR="00F66711">
        <w:t>z_numbers</w:t>
      </w:r>
    </w:p>
    <w:p w:rsidR="00410DF6" w:rsidRPr="00692685" w:rsidRDefault="00410DF6" w:rsidP="00692685">
      <w:pPr>
        <w:pStyle w:val="code1"/>
      </w:pPr>
      <w:r w:rsidRPr="00692685">
        <w:t>Where B is null;</w:t>
      </w:r>
    </w:p>
    <w:p w:rsidR="0031759C" w:rsidRDefault="0031759C" w:rsidP="0031759C">
      <w:pPr>
        <w:pStyle w:val="code1"/>
      </w:pPr>
    </w:p>
    <w:p w:rsidR="0031759C" w:rsidRDefault="0031759C" w:rsidP="0031759C">
      <w:pPr>
        <w:pStyle w:val="body1"/>
      </w:pPr>
      <w:r>
        <w:t xml:space="preserve">When you use the </w:t>
      </w:r>
      <w:proofErr w:type="spellStart"/>
      <w:r>
        <w:t>IsNull</w:t>
      </w:r>
      <w:proofErr w:type="spellEnd"/>
      <w:r>
        <w:t xml:space="preserve"> function in the Where </w:t>
      </w:r>
      <w:proofErr w:type="gramStart"/>
      <w:r>
        <w:t>clause  it</w:t>
      </w:r>
      <w:proofErr w:type="gramEnd"/>
      <w:r>
        <w:t xml:space="preserve"> returns a value of 0 or 1. MySQL uses the convention that in a test the value 0 is equivalent to False and a non-zero value is equivalent to True.</w:t>
      </w:r>
    </w:p>
    <w:p w:rsidR="006F285E" w:rsidRDefault="0031759C" w:rsidP="0031759C">
      <w:pPr>
        <w:pStyle w:val="body1"/>
      </w:pPr>
      <w:r>
        <w:t>You could write the following queries- but don't. But you need to be aware of this convention when you are looking at mysql code.</w:t>
      </w:r>
    </w:p>
    <w:p w:rsidR="0031759C" w:rsidRDefault="005C1397" w:rsidP="0031759C">
      <w:pPr>
        <w:pStyle w:val="demonum1"/>
      </w:pPr>
      <w:r>
        <w:t>Using an Integer as a Truth value</w:t>
      </w:r>
    </w:p>
    <w:p w:rsidR="0031759C" w:rsidRPr="00692685" w:rsidRDefault="0031759C" w:rsidP="00692685">
      <w:pPr>
        <w:pStyle w:val="code1"/>
      </w:pPr>
      <w:r w:rsidRPr="00692685">
        <w:t>Select A, B</w:t>
      </w:r>
    </w:p>
    <w:p w:rsidR="0031759C" w:rsidRPr="00692685" w:rsidRDefault="006620E6" w:rsidP="00692685">
      <w:pPr>
        <w:pStyle w:val="code1"/>
      </w:pPr>
      <w:r>
        <w:t xml:space="preserve">From </w:t>
      </w:r>
      <w:r w:rsidR="00F66711">
        <w:t>z_numbers</w:t>
      </w:r>
    </w:p>
    <w:p w:rsidR="0031759C" w:rsidRPr="00692685" w:rsidRDefault="006620E6" w:rsidP="00692685">
      <w:pPr>
        <w:pStyle w:val="code1"/>
      </w:pPr>
      <w:r>
        <w:t>W</w:t>
      </w:r>
      <w:r w:rsidR="0031759C" w:rsidRPr="00692685">
        <w:t>here 56;</w:t>
      </w:r>
    </w:p>
    <w:p w:rsidR="0031759C" w:rsidRPr="00692685" w:rsidRDefault="0031759C" w:rsidP="00692685">
      <w:pPr>
        <w:pStyle w:val="code1"/>
      </w:pPr>
    </w:p>
    <w:p w:rsidR="0031759C" w:rsidRPr="00692685" w:rsidRDefault="0031759C" w:rsidP="00692685">
      <w:pPr>
        <w:pStyle w:val="code1"/>
      </w:pPr>
      <w:r w:rsidRPr="00692685">
        <w:t>Select A, B</w:t>
      </w:r>
    </w:p>
    <w:p w:rsidR="0031759C" w:rsidRPr="00692685" w:rsidRDefault="006620E6" w:rsidP="00692685">
      <w:pPr>
        <w:pStyle w:val="code1"/>
      </w:pPr>
      <w:r>
        <w:t xml:space="preserve">From </w:t>
      </w:r>
      <w:r w:rsidR="00F66711">
        <w:t>z_numbers</w:t>
      </w:r>
    </w:p>
    <w:p w:rsidR="0031759C" w:rsidRPr="00692685" w:rsidRDefault="006620E6" w:rsidP="00692685">
      <w:pPr>
        <w:pStyle w:val="code1"/>
      </w:pPr>
      <w:r>
        <w:t>W</w:t>
      </w:r>
      <w:r w:rsidR="0031759C" w:rsidRPr="00692685">
        <w:t>here 0;</w:t>
      </w:r>
    </w:p>
    <w:p w:rsidR="006F285E" w:rsidRDefault="006F285E" w:rsidP="0031759C">
      <w:pPr>
        <w:pStyle w:val="code1"/>
      </w:pPr>
    </w:p>
    <w:p w:rsidR="0031759C" w:rsidRDefault="00DC527A" w:rsidP="0031759C">
      <w:pPr>
        <w:pStyle w:val="head2"/>
      </w:pPr>
      <w:bookmarkStart w:id="5" w:name="_Toc347778704"/>
      <w:r>
        <w:t>Testing with a numeric filter</w:t>
      </w:r>
      <w:bookmarkEnd w:id="5"/>
    </w:p>
    <w:p w:rsidR="0031759C" w:rsidRDefault="00DC527A" w:rsidP="00DC527A">
      <w:pPr>
        <w:pStyle w:val="body1"/>
      </w:pPr>
      <w:r>
        <w:t>I personally do not like seeing the following type of filters but they are pretty commonly used- so you need to be aware of this.</w:t>
      </w:r>
    </w:p>
    <w:p w:rsidR="00DC527A" w:rsidRDefault="00DC527A" w:rsidP="00DC527A">
      <w:pPr>
        <w:pStyle w:val="body1"/>
      </w:pPr>
      <w:r>
        <w:t xml:space="preserve">In the animals table in a_vets we have some animals with names, some animals with a null for a name and one animal that has </w:t>
      </w:r>
      <w:proofErr w:type="spellStart"/>
      <w:r>
        <w:t>zls</w:t>
      </w:r>
      <w:proofErr w:type="spellEnd"/>
      <w:r>
        <w:t xml:space="preserve"> ( zero-length-string) for a name.</w:t>
      </w:r>
    </w:p>
    <w:p w:rsidR="00DC527A" w:rsidRDefault="00DC527A" w:rsidP="00DC527A">
      <w:pPr>
        <w:pStyle w:val="demonum1"/>
      </w:pPr>
      <w:r>
        <w:t xml:space="preserve">First just display the data from the animals table. </w:t>
      </w:r>
      <w:r w:rsidR="005C1397">
        <w:t xml:space="preserve">I have 22 </w:t>
      </w:r>
      <w:r>
        <w:t xml:space="preserve"> rows in the result set</w:t>
      </w:r>
    </w:p>
    <w:p w:rsidR="0031759C" w:rsidRPr="00692685" w:rsidRDefault="0031759C" w:rsidP="00692685">
      <w:pPr>
        <w:pStyle w:val="code1"/>
      </w:pPr>
      <w:r w:rsidRPr="00692685">
        <w:t>select an_id, an_name, an_type</w:t>
      </w:r>
    </w:p>
    <w:p w:rsidR="0031759C" w:rsidRPr="00692685" w:rsidRDefault="006620E6" w:rsidP="00692685">
      <w:pPr>
        <w:pStyle w:val="code1"/>
      </w:pPr>
      <w:r>
        <w:t xml:space="preserve">From </w:t>
      </w:r>
      <w:r w:rsidR="0031759C" w:rsidRPr="00692685">
        <w:t>a_vets.vt_animals</w:t>
      </w:r>
    </w:p>
    <w:p w:rsidR="0031759C" w:rsidRPr="00692685" w:rsidRDefault="006620E6" w:rsidP="00692685">
      <w:pPr>
        <w:pStyle w:val="code1"/>
      </w:pPr>
      <w:r>
        <w:lastRenderedPageBreak/>
        <w:t>O</w:t>
      </w:r>
      <w:r w:rsidR="0031759C" w:rsidRPr="00692685">
        <w:t>rder by an_name;</w:t>
      </w:r>
    </w:p>
    <w:p w:rsidR="005C1397" w:rsidRPr="00692685" w:rsidRDefault="005C1397" w:rsidP="00692685">
      <w:pPr>
        <w:pStyle w:val="code1"/>
      </w:pPr>
      <w:r w:rsidRPr="00692685">
        <w:t>+-------+-----------------+---------+</w:t>
      </w:r>
    </w:p>
    <w:p w:rsidR="005C1397" w:rsidRPr="00692685" w:rsidRDefault="005C1397" w:rsidP="00692685">
      <w:pPr>
        <w:pStyle w:val="code1"/>
      </w:pPr>
      <w:r w:rsidRPr="00692685">
        <w:t>| an_id | an_name         | an_type |</w:t>
      </w:r>
    </w:p>
    <w:p w:rsidR="005C1397" w:rsidRPr="00692685" w:rsidRDefault="005C1397" w:rsidP="00692685">
      <w:pPr>
        <w:pStyle w:val="code1"/>
      </w:pPr>
      <w:r w:rsidRPr="00692685">
        <w:t>+-------+-----------------+---------+</w:t>
      </w:r>
    </w:p>
    <w:p w:rsidR="005C1397" w:rsidRPr="00692685" w:rsidRDefault="005C1397" w:rsidP="00692685">
      <w:pPr>
        <w:pStyle w:val="code1"/>
      </w:pPr>
      <w:r w:rsidRPr="00692685">
        <w:t>| 11025 | NULL            | bird    |</w:t>
      </w:r>
    </w:p>
    <w:p w:rsidR="005C1397" w:rsidRPr="00692685" w:rsidRDefault="005C1397" w:rsidP="00692685">
      <w:pPr>
        <w:pStyle w:val="code1"/>
      </w:pPr>
      <w:r w:rsidRPr="00692685">
        <w:t>| 11029 | NULL            | bird    |</w:t>
      </w:r>
    </w:p>
    <w:p w:rsidR="005C1397" w:rsidRPr="00692685" w:rsidRDefault="005C1397" w:rsidP="00692685">
      <w:pPr>
        <w:pStyle w:val="code1"/>
      </w:pPr>
      <w:r w:rsidRPr="00692685">
        <w:t>| 21007 |                 | snake   |</w:t>
      </w:r>
    </w:p>
    <w:p w:rsidR="005C1397" w:rsidRPr="00692685" w:rsidRDefault="005C1397" w:rsidP="00692685">
      <w:pPr>
        <w:pStyle w:val="code1"/>
      </w:pPr>
      <w:r w:rsidRPr="00692685">
        <w:t>| 17026 |                 | lizard  |</w:t>
      </w:r>
    </w:p>
    <w:p w:rsidR="005C1397" w:rsidRPr="00692685" w:rsidRDefault="005C1397" w:rsidP="00692685">
      <w:pPr>
        <w:pStyle w:val="code1"/>
      </w:pPr>
      <w:r w:rsidRPr="00692685">
        <w:t>| 17025 | 25              | lizard  |</w:t>
      </w:r>
    </w:p>
    <w:p w:rsidR="005C1397" w:rsidRPr="00692685" w:rsidRDefault="005C1397" w:rsidP="00692685">
      <w:pPr>
        <w:pStyle w:val="code1"/>
      </w:pPr>
      <w:r w:rsidRPr="00692685">
        <w:t>| 17027 | 3P#_25          | lizard  |</w:t>
      </w:r>
    </w:p>
    <w:p w:rsidR="005C1397" w:rsidRPr="00692685" w:rsidRDefault="005C1397" w:rsidP="00692685">
      <w:pPr>
        <w:pStyle w:val="code1"/>
      </w:pPr>
      <w:r w:rsidRPr="00692685">
        <w:t>| 15001 | Big Mike        | turtle  |</w:t>
      </w:r>
    </w:p>
    <w:p w:rsidR="005C1397" w:rsidRPr="00692685" w:rsidRDefault="005C1397" w:rsidP="00692685">
      <w:pPr>
        <w:pStyle w:val="code1"/>
      </w:pPr>
      <w:r w:rsidRPr="00692685">
        <w:t>| 15165 | Burgess         | dog     |</w:t>
      </w:r>
    </w:p>
    <w:p w:rsidR="005C1397" w:rsidRPr="00692685" w:rsidRDefault="005C1397" w:rsidP="00692685">
      <w:pPr>
        <w:pStyle w:val="code1"/>
      </w:pPr>
      <w:r w:rsidRPr="00692685">
        <w:t>| 21003 | Calvin Coolidge | dog     |</w:t>
      </w:r>
    </w:p>
    <w:p w:rsidR="005C1397" w:rsidRPr="00692685" w:rsidRDefault="005C1397" w:rsidP="00692685">
      <w:pPr>
        <w:pStyle w:val="code1"/>
      </w:pPr>
      <w:r w:rsidRPr="00692685">
        <w:t>| 21002 | Edger           | snake   |</w:t>
      </w:r>
    </w:p>
    <w:p w:rsidR="005C1397" w:rsidRPr="00692685" w:rsidRDefault="005C1397" w:rsidP="00692685">
      <w:pPr>
        <w:pStyle w:val="code1"/>
      </w:pPr>
      <w:r w:rsidRPr="00692685">
        <w:t>| 16002 | Fritz           | cat     |</w:t>
      </w:r>
    </w:p>
    <w:p w:rsidR="005C1397" w:rsidRPr="00692685" w:rsidRDefault="005C1397" w:rsidP="00692685">
      <w:pPr>
        <w:pStyle w:val="code1"/>
      </w:pPr>
      <w:r w:rsidRPr="00692685">
        <w:t>| 15002 | George          | turtle  |</w:t>
      </w:r>
    </w:p>
    <w:p w:rsidR="005C1397" w:rsidRPr="00692685" w:rsidRDefault="005C1397" w:rsidP="00692685">
      <w:pPr>
        <w:pStyle w:val="code1"/>
      </w:pPr>
      <w:r w:rsidRPr="00692685">
        <w:t>| 21004 | Gutsy           | snake   |</w:t>
      </w:r>
    </w:p>
    <w:p w:rsidR="005C1397" w:rsidRPr="00692685" w:rsidRDefault="005C1397" w:rsidP="00692685">
      <w:pPr>
        <w:pStyle w:val="code1"/>
      </w:pPr>
      <w:r w:rsidRPr="00692685">
        <w:t>| 12038 | Gutsy           | cat     |</w:t>
      </w:r>
    </w:p>
    <w:p w:rsidR="005C1397" w:rsidRPr="00692685" w:rsidRDefault="005C1397" w:rsidP="00692685">
      <w:pPr>
        <w:pStyle w:val="code1"/>
      </w:pPr>
      <w:r w:rsidRPr="00692685">
        <w:t>| 10002 | Gutsy           | cat     |</w:t>
      </w:r>
    </w:p>
    <w:p w:rsidR="005C1397" w:rsidRPr="00692685" w:rsidRDefault="005C1397" w:rsidP="00692685">
      <w:pPr>
        <w:pStyle w:val="code1"/>
      </w:pPr>
      <w:r w:rsidRPr="00692685">
        <w:t>| 11015 | Kenny           | snake   |</w:t>
      </w:r>
    </w:p>
    <w:p w:rsidR="005C1397" w:rsidRPr="00692685" w:rsidRDefault="005C1397" w:rsidP="00692685">
      <w:pPr>
        <w:pStyle w:val="code1"/>
      </w:pPr>
      <w:r w:rsidRPr="00692685">
        <w:t>| 21005 | Koshka          | cat     |</w:t>
      </w:r>
    </w:p>
    <w:p w:rsidR="005C1397" w:rsidRPr="00692685" w:rsidRDefault="005C1397" w:rsidP="00692685">
      <w:pPr>
        <w:pStyle w:val="code1"/>
      </w:pPr>
      <w:r w:rsidRPr="00692685">
        <w:t>| 21006 | Koshka          | cat     |</w:t>
      </w:r>
    </w:p>
    <w:p w:rsidR="005C1397" w:rsidRPr="00692685" w:rsidRDefault="005C1397" w:rsidP="00692685">
      <w:pPr>
        <w:pStyle w:val="code1"/>
      </w:pPr>
      <w:r w:rsidRPr="00692685">
        <w:t>| 12035 | Mr Peanut       | bird    |</w:t>
      </w:r>
    </w:p>
    <w:p w:rsidR="005C1397" w:rsidRPr="00692685" w:rsidRDefault="005C1397" w:rsidP="00692685">
      <w:pPr>
        <w:pStyle w:val="code1"/>
      </w:pPr>
      <w:r w:rsidRPr="00692685">
        <w:t>| 19845 | Pinkie          | dog     |</w:t>
      </w:r>
    </w:p>
    <w:p w:rsidR="005C1397" w:rsidRPr="00692685" w:rsidRDefault="005C1397" w:rsidP="00692685">
      <w:pPr>
        <w:pStyle w:val="code1"/>
      </w:pPr>
      <w:r w:rsidRPr="00692685">
        <w:t>| 15401 | Pinkie          | lizard  |</w:t>
      </w:r>
    </w:p>
    <w:p w:rsidR="005C1397" w:rsidRPr="00692685" w:rsidRDefault="005C1397" w:rsidP="00692685">
      <w:pPr>
        <w:pStyle w:val="code1"/>
      </w:pPr>
      <w:r w:rsidRPr="00692685">
        <w:t>| 21001 | Yoggie          | dog     |</w:t>
      </w:r>
    </w:p>
    <w:p w:rsidR="005C1397" w:rsidRPr="00692685" w:rsidRDefault="005C1397" w:rsidP="00692685">
      <w:pPr>
        <w:pStyle w:val="code1"/>
      </w:pPr>
      <w:r w:rsidRPr="00692685">
        <w:t>+-------+-----------------+---------+</w:t>
      </w:r>
    </w:p>
    <w:p w:rsidR="0031759C" w:rsidRDefault="005C1397" w:rsidP="00CA1E43">
      <w:pPr>
        <w:pStyle w:val="code1"/>
      </w:pPr>
      <w:r w:rsidRPr="00692685">
        <w:t>22 rows in set (0.08 sec)</w:t>
      </w:r>
    </w:p>
    <w:p w:rsidR="00DC527A" w:rsidRDefault="00DC527A" w:rsidP="00DC527A">
      <w:pPr>
        <w:pStyle w:val="demonum1"/>
      </w:pPr>
      <w:r>
        <w:t xml:space="preserve">This version uses the length function to get the number of characters in the animal name attribute. The function is used in the filter and each animal with a name that has at least one character is returned. </w:t>
      </w:r>
      <w:r w:rsidR="005C1397">
        <w:t>I got 18</w:t>
      </w:r>
      <w:r>
        <w:t xml:space="preserve"> rows in the result set- 4 rows are not returned.</w:t>
      </w:r>
    </w:p>
    <w:p w:rsidR="0031759C" w:rsidRPr="00692685" w:rsidRDefault="006620E6" w:rsidP="00692685">
      <w:pPr>
        <w:pStyle w:val="code1"/>
      </w:pPr>
      <w:r>
        <w:t>S</w:t>
      </w:r>
      <w:r w:rsidR="0031759C" w:rsidRPr="00692685">
        <w:t>elect an_id, an_name</w:t>
      </w:r>
    </w:p>
    <w:p w:rsidR="0031759C" w:rsidRPr="00692685" w:rsidRDefault="006620E6" w:rsidP="00692685">
      <w:pPr>
        <w:pStyle w:val="code1"/>
      </w:pPr>
      <w:r>
        <w:t xml:space="preserve">From </w:t>
      </w:r>
      <w:r w:rsidR="0031759C" w:rsidRPr="00692685">
        <w:t>a_vets.vt_animals</w:t>
      </w:r>
    </w:p>
    <w:p w:rsidR="0031759C" w:rsidRPr="00692685" w:rsidRDefault="006620E6" w:rsidP="00692685">
      <w:pPr>
        <w:pStyle w:val="code1"/>
      </w:pPr>
      <w:r>
        <w:t>W</w:t>
      </w:r>
      <w:r w:rsidR="0031759C" w:rsidRPr="00692685">
        <w:t>here length(an_name)</w:t>
      </w:r>
    </w:p>
    <w:p w:rsidR="0031759C" w:rsidRPr="00692685" w:rsidRDefault="006620E6" w:rsidP="00692685">
      <w:pPr>
        <w:pStyle w:val="code1"/>
      </w:pPr>
      <w:r>
        <w:t>O</w:t>
      </w:r>
      <w:r w:rsidR="0031759C" w:rsidRPr="00692685">
        <w:t>rder by an_name;</w:t>
      </w:r>
    </w:p>
    <w:p w:rsidR="005C1397" w:rsidRDefault="005C1397" w:rsidP="005C1397">
      <w:pPr>
        <w:pStyle w:val="code1"/>
      </w:pPr>
      <w:r>
        <w:t>+-------+-----------------+</w:t>
      </w:r>
    </w:p>
    <w:p w:rsidR="005C1397" w:rsidRDefault="005C1397" w:rsidP="005C1397">
      <w:pPr>
        <w:pStyle w:val="code1"/>
      </w:pPr>
      <w:r>
        <w:t>| an_id | an_name         |</w:t>
      </w:r>
    </w:p>
    <w:p w:rsidR="005C1397" w:rsidRDefault="005C1397" w:rsidP="005C1397">
      <w:pPr>
        <w:pStyle w:val="code1"/>
      </w:pPr>
      <w:r>
        <w:t>+-------+-----------------+</w:t>
      </w:r>
    </w:p>
    <w:p w:rsidR="005C1397" w:rsidRDefault="005C1397" w:rsidP="005C1397">
      <w:pPr>
        <w:pStyle w:val="code1"/>
      </w:pPr>
      <w:r>
        <w:t>| 17025 | 25              |</w:t>
      </w:r>
    </w:p>
    <w:p w:rsidR="005C1397" w:rsidRDefault="005C1397" w:rsidP="005C1397">
      <w:pPr>
        <w:pStyle w:val="code1"/>
      </w:pPr>
      <w:r>
        <w:t>| 17027 | 3P#_25          |</w:t>
      </w:r>
    </w:p>
    <w:p w:rsidR="005C1397" w:rsidRDefault="005C1397" w:rsidP="005C1397">
      <w:pPr>
        <w:pStyle w:val="code1"/>
      </w:pPr>
      <w:r>
        <w:t>| 15001 | Big Mike        |</w:t>
      </w:r>
    </w:p>
    <w:p w:rsidR="005C1397" w:rsidRDefault="005C1397" w:rsidP="005C1397">
      <w:pPr>
        <w:pStyle w:val="code1"/>
      </w:pPr>
      <w:r>
        <w:t>| 15165 | Burgess         |</w:t>
      </w:r>
    </w:p>
    <w:p w:rsidR="005C1397" w:rsidRDefault="005C1397" w:rsidP="005C1397">
      <w:pPr>
        <w:pStyle w:val="code1"/>
      </w:pPr>
      <w:r>
        <w:t>| 21003 | Calvin Coolidge |</w:t>
      </w:r>
    </w:p>
    <w:p w:rsidR="005C1397" w:rsidRDefault="005C1397" w:rsidP="005C1397">
      <w:pPr>
        <w:pStyle w:val="code1"/>
      </w:pPr>
      <w:r>
        <w:t>| 21002 | Edger           |</w:t>
      </w:r>
    </w:p>
    <w:p w:rsidR="005C1397" w:rsidRDefault="005C1397" w:rsidP="005C1397">
      <w:pPr>
        <w:pStyle w:val="code1"/>
      </w:pPr>
      <w:r>
        <w:t>| 16002 | Fritz           |</w:t>
      </w:r>
    </w:p>
    <w:p w:rsidR="005C1397" w:rsidRDefault="005C1397" w:rsidP="005C1397">
      <w:pPr>
        <w:pStyle w:val="code1"/>
      </w:pPr>
      <w:r>
        <w:t>| 15002 | George          |</w:t>
      </w:r>
    </w:p>
    <w:p w:rsidR="005C1397" w:rsidRDefault="005C1397" w:rsidP="005C1397">
      <w:pPr>
        <w:pStyle w:val="code1"/>
      </w:pPr>
      <w:r>
        <w:t>| 21004 | Gutsy           |</w:t>
      </w:r>
    </w:p>
    <w:p w:rsidR="005C1397" w:rsidRDefault="005C1397" w:rsidP="005C1397">
      <w:pPr>
        <w:pStyle w:val="code1"/>
      </w:pPr>
      <w:r>
        <w:t>| 10002 | Gutsy           |</w:t>
      </w:r>
    </w:p>
    <w:p w:rsidR="005C1397" w:rsidRDefault="005C1397" w:rsidP="005C1397">
      <w:pPr>
        <w:pStyle w:val="code1"/>
      </w:pPr>
      <w:r>
        <w:t>| 12038 | Gutsy           |</w:t>
      </w:r>
    </w:p>
    <w:p w:rsidR="005C1397" w:rsidRDefault="005C1397" w:rsidP="005C1397">
      <w:pPr>
        <w:pStyle w:val="code1"/>
      </w:pPr>
      <w:r>
        <w:t>| 11015 | Kenny           |</w:t>
      </w:r>
    </w:p>
    <w:p w:rsidR="005C1397" w:rsidRPr="00692685" w:rsidRDefault="005C1397" w:rsidP="00692685">
      <w:pPr>
        <w:pStyle w:val="code1"/>
      </w:pPr>
      <w:r w:rsidRPr="00692685">
        <w:t>| 21005 | Koshka          |</w:t>
      </w:r>
    </w:p>
    <w:p w:rsidR="005C1397" w:rsidRPr="00692685" w:rsidRDefault="005C1397" w:rsidP="00692685">
      <w:pPr>
        <w:pStyle w:val="code1"/>
      </w:pPr>
      <w:r w:rsidRPr="00692685">
        <w:t>| 21006 | Koshka          |</w:t>
      </w:r>
    </w:p>
    <w:p w:rsidR="005C1397" w:rsidRPr="00692685" w:rsidRDefault="005C1397" w:rsidP="00692685">
      <w:pPr>
        <w:pStyle w:val="code1"/>
      </w:pPr>
      <w:r w:rsidRPr="00692685">
        <w:t>| 12035 | Mr Peanut       |</w:t>
      </w:r>
    </w:p>
    <w:p w:rsidR="005C1397" w:rsidRPr="00692685" w:rsidRDefault="005C1397" w:rsidP="00692685">
      <w:pPr>
        <w:pStyle w:val="code1"/>
      </w:pPr>
      <w:r w:rsidRPr="00692685">
        <w:t>| 15401 | Pinkie          |</w:t>
      </w:r>
    </w:p>
    <w:p w:rsidR="005C1397" w:rsidRPr="00692685" w:rsidRDefault="005C1397" w:rsidP="00692685">
      <w:pPr>
        <w:pStyle w:val="code1"/>
      </w:pPr>
      <w:r w:rsidRPr="00692685">
        <w:t>| 19845 | Pinkie          |</w:t>
      </w:r>
    </w:p>
    <w:p w:rsidR="005C1397" w:rsidRPr="00692685" w:rsidRDefault="005C1397" w:rsidP="00692685">
      <w:pPr>
        <w:pStyle w:val="code1"/>
      </w:pPr>
      <w:r w:rsidRPr="00692685">
        <w:t>| 21001 | Yoggie          |</w:t>
      </w:r>
    </w:p>
    <w:p w:rsidR="005C1397" w:rsidRPr="00692685" w:rsidRDefault="005C1397" w:rsidP="00692685">
      <w:pPr>
        <w:pStyle w:val="code1"/>
      </w:pPr>
      <w:r w:rsidRPr="00692685">
        <w:lastRenderedPageBreak/>
        <w:t>+-------+-----------------+</w:t>
      </w:r>
    </w:p>
    <w:p w:rsidR="005C1397" w:rsidRPr="00692685" w:rsidRDefault="005C1397" w:rsidP="00692685">
      <w:pPr>
        <w:pStyle w:val="code1"/>
      </w:pPr>
      <w:r w:rsidRPr="00692685">
        <w:t>18 rows in set (0.03 sec)</w:t>
      </w:r>
    </w:p>
    <w:p w:rsidR="0031759C" w:rsidRDefault="0031759C" w:rsidP="0031759C">
      <w:pPr>
        <w:pStyle w:val="code1"/>
      </w:pPr>
    </w:p>
    <w:p w:rsidR="00DC527A" w:rsidRDefault="00DC527A" w:rsidP="00DC527A">
      <w:pPr>
        <w:pStyle w:val="body1"/>
      </w:pPr>
      <w:r>
        <w:t xml:space="preserve">You could use the </w:t>
      </w:r>
      <w:proofErr w:type="gramStart"/>
      <w:r>
        <w:t xml:space="preserve">filter  </w:t>
      </w:r>
      <w:r>
        <w:rPr>
          <w:rFonts w:ascii="Courier New" w:hAnsi="Courier New" w:cs="Courier New"/>
          <w:sz w:val="20"/>
          <w:szCs w:val="20"/>
        </w:rPr>
        <w:t>W</w:t>
      </w:r>
      <w:r w:rsidRPr="00DC527A">
        <w:rPr>
          <w:rFonts w:ascii="Courier New" w:hAnsi="Courier New" w:cs="Courier New"/>
          <w:sz w:val="20"/>
          <w:szCs w:val="20"/>
        </w:rPr>
        <w:t>here</w:t>
      </w:r>
      <w:proofErr w:type="gramEnd"/>
      <w:r w:rsidRPr="00DC527A">
        <w:rPr>
          <w:rFonts w:ascii="Courier New" w:hAnsi="Courier New" w:cs="Courier New"/>
          <w:sz w:val="20"/>
          <w:szCs w:val="20"/>
        </w:rPr>
        <w:t xml:space="preserve"> length(</w:t>
      </w:r>
      <w:proofErr w:type="spellStart"/>
      <w:r w:rsidRPr="00DC527A">
        <w:rPr>
          <w:rFonts w:ascii="Courier New" w:hAnsi="Courier New" w:cs="Courier New"/>
          <w:sz w:val="20"/>
          <w:szCs w:val="20"/>
        </w:rPr>
        <w:t>an_name</w:t>
      </w:r>
      <w:proofErr w:type="spellEnd"/>
      <w:r w:rsidRPr="00DC527A">
        <w:rPr>
          <w:rFonts w:ascii="Courier New" w:hAnsi="Courier New" w:cs="Courier New"/>
          <w:sz w:val="20"/>
          <w:szCs w:val="20"/>
        </w:rPr>
        <w:t>) &gt; 0</w:t>
      </w:r>
      <w:r>
        <w:t xml:space="preserve"> to be clearer about the intent.</w:t>
      </w:r>
    </w:p>
    <w:p w:rsidR="00DC527A" w:rsidRDefault="00DC527A" w:rsidP="00DC527A">
      <w:pPr>
        <w:pStyle w:val="demonum1"/>
      </w:pPr>
      <w:r>
        <w:t xml:space="preserve">If we use Not </w:t>
      </w:r>
      <w:proofErr w:type="gramStart"/>
      <w:r>
        <w:t>length(</w:t>
      </w:r>
      <w:proofErr w:type="spellStart"/>
      <w:proofErr w:type="gramEnd"/>
      <w:r>
        <w:t>an_name</w:t>
      </w:r>
      <w:proofErr w:type="spellEnd"/>
      <w:r>
        <w:t xml:space="preserve">)  in the filter then we get the rows where the length of the animal name is 0. Remember a positive number is considered True and a NOT True is a False. </w:t>
      </w:r>
    </w:p>
    <w:p w:rsidR="0031759C" w:rsidRPr="00692685" w:rsidRDefault="006620E6" w:rsidP="00692685">
      <w:pPr>
        <w:pStyle w:val="code1"/>
      </w:pPr>
      <w:r>
        <w:t>S</w:t>
      </w:r>
      <w:r w:rsidR="0031759C" w:rsidRPr="00692685">
        <w:t>elect an_id, an_name</w:t>
      </w:r>
    </w:p>
    <w:p w:rsidR="0031759C" w:rsidRPr="00692685" w:rsidRDefault="006620E6" w:rsidP="00692685">
      <w:pPr>
        <w:pStyle w:val="code1"/>
      </w:pPr>
      <w:r>
        <w:t xml:space="preserve">From </w:t>
      </w:r>
      <w:r w:rsidR="0031759C" w:rsidRPr="00692685">
        <w:t>a_vets.vt_animals</w:t>
      </w:r>
    </w:p>
    <w:p w:rsidR="0031759C" w:rsidRPr="00692685" w:rsidRDefault="006620E6" w:rsidP="00692685">
      <w:pPr>
        <w:pStyle w:val="code1"/>
      </w:pPr>
      <w:r>
        <w:t>W</w:t>
      </w:r>
      <w:r w:rsidR="0031759C" w:rsidRPr="00692685">
        <w:t>here</w:t>
      </w:r>
      <w:r w:rsidR="00DC527A" w:rsidRPr="00692685">
        <w:t xml:space="preserve"> </w:t>
      </w:r>
      <w:r w:rsidR="0031759C" w:rsidRPr="00692685">
        <w:t>not length(an_name)</w:t>
      </w:r>
    </w:p>
    <w:p w:rsidR="0031759C" w:rsidRPr="00692685" w:rsidRDefault="006620E6" w:rsidP="00692685">
      <w:pPr>
        <w:pStyle w:val="code1"/>
      </w:pPr>
      <w:r>
        <w:t>O</w:t>
      </w:r>
      <w:r w:rsidR="0031759C" w:rsidRPr="00692685">
        <w:t>rder by an_name;</w:t>
      </w:r>
    </w:p>
    <w:p w:rsidR="005C1397" w:rsidRPr="00692685" w:rsidRDefault="005C1397" w:rsidP="00692685">
      <w:pPr>
        <w:pStyle w:val="code1"/>
      </w:pPr>
      <w:r w:rsidRPr="00692685">
        <w:t>+-------+---------+</w:t>
      </w:r>
    </w:p>
    <w:p w:rsidR="005C1397" w:rsidRPr="00692685" w:rsidRDefault="005C1397" w:rsidP="00692685">
      <w:pPr>
        <w:pStyle w:val="code1"/>
      </w:pPr>
      <w:r w:rsidRPr="00692685">
        <w:t>| an_id | an_name |</w:t>
      </w:r>
    </w:p>
    <w:p w:rsidR="005C1397" w:rsidRPr="00692685" w:rsidRDefault="005C1397" w:rsidP="00692685">
      <w:pPr>
        <w:pStyle w:val="code1"/>
      </w:pPr>
      <w:r w:rsidRPr="00692685">
        <w:t>+-------+---------+</w:t>
      </w:r>
    </w:p>
    <w:p w:rsidR="005C1397" w:rsidRPr="00692685" w:rsidRDefault="005C1397" w:rsidP="00692685">
      <w:pPr>
        <w:pStyle w:val="code1"/>
      </w:pPr>
      <w:r w:rsidRPr="00692685">
        <w:t>| 17026 |         |</w:t>
      </w:r>
    </w:p>
    <w:p w:rsidR="005C1397" w:rsidRPr="00692685" w:rsidRDefault="005C1397" w:rsidP="00692685">
      <w:pPr>
        <w:pStyle w:val="code1"/>
      </w:pPr>
      <w:r w:rsidRPr="00692685">
        <w:t>| 21007 |         |</w:t>
      </w:r>
    </w:p>
    <w:p w:rsidR="005C1397" w:rsidRPr="00692685" w:rsidRDefault="005C1397" w:rsidP="00692685">
      <w:pPr>
        <w:pStyle w:val="code1"/>
      </w:pPr>
      <w:r w:rsidRPr="00692685">
        <w:t>+-------+---------+</w:t>
      </w:r>
    </w:p>
    <w:p w:rsidR="005C1397" w:rsidRPr="00692685" w:rsidRDefault="005C1397" w:rsidP="00692685">
      <w:pPr>
        <w:pStyle w:val="code1"/>
      </w:pPr>
      <w:r w:rsidRPr="00692685">
        <w:t>2 rows in set (0.00 sec)</w:t>
      </w:r>
    </w:p>
    <w:p w:rsidR="00DC527A" w:rsidRDefault="00DC527A" w:rsidP="00DC527A">
      <w:pPr>
        <w:pStyle w:val="body1"/>
      </w:pPr>
    </w:p>
    <w:p w:rsidR="00DC527A" w:rsidRDefault="00DC527A" w:rsidP="00DC527A">
      <w:pPr>
        <w:pStyle w:val="body1"/>
      </w:pPr>
      <w:r>
        <w:t>But it does not give us the rows where the animal name is a null. If you display the value returned by the length function when you have an argument of null, you do *not* get a zero- you get a NULL.</w:t>
      </w:r>
    </w:p>
    <w:p w:rsidR="00DC527A" w:rsidRDefault="00DC527A" w:rsidP="00DC527A">
      <w:pPr>
        <w:pStyle w:val="code1"/>
      </w:pPr>
      <w:r>
        <w:t>select length(null);</w:t>
      </w:r>
    </w:p>
    <w:p w:rsidR="00DC527A" w:rsidRDefault="00DC527A" w:rsidP="00DC527A">
      <w:pPr>
        <w:pStyle w:val="code1"/>
      </w:pPr>
      <w:r>
        <w:t>+--------------+</w:t>
      </w:r>
    </w:p>
    <w:p w:rsidR="00DC527A" w:rsidRDefault="00DC527A" w:rsidP="00DC527A">
      <w:pPr>
        <w:pStyle w:val="code1"/>
      </w:pPr>
      <w:r>
        <w:t>| length(null) |</w:t>
      </w:r>
    </w:p>
    <w:p w:rsidR="00DC527A" w:rsidRDefault="00DC527A" w:rsidP="00DC527A">
      <w:pPr>
        <w:pStyle w:val="code1"/>
      </w:pPr>
      <w:r>
        <w:t>+--------------+</w:t>
      </w:r>
    </w:p>
    <w:p w:rsidR="00DC527A" w:rsidRDefault="00DC527A" w:rsidP="00DC527A">
      <w:pPr>
        <w:pStyle w:val="code1"/>
      </w:pPr>
      <w:r>
        <w:t>|         NULL |</w:t>
      </w:r>
    </w:p>
    <w:p w:rsidR="00DC527A" w:rsidRDefault="00DC527A" w:rsidP="00DC527A">
      <w:pPr>
        <w:pStyle w:val="code1"/>
      </w:pPr>
      <w:r>
        <w:t>+--------------+</w:t>
      </w:r>
    </w:p>
    <w:p w:rsidR="00DC527A" w:rsidRDefault="00DC527A" w:rsidP="00DC527A">
      <w:pPr>
        <w:pStyle w:val="body1"/>
      </w:pPr>
      <w:r>
        <w:t xml:space="preserve">The truth value of a Null is not </w:t>
      </w:r>
      <w:proofErr w:type="gramStart"/>
      <w:r>
        <w:t>True</w:t>
      </w:r>
      <w:proofErr w:type="gramEnd"/>
      <w:r>
        <w:t xml:space="preserve"> nor False; the truth value is Unknown.  And the value of </w:t>
      </w:r>
      <w:proofErr w:type="gramStart"/>
      <w:r>
        <w:t>Not</w:t>
      </w:r>
      <w:proofErr w:type="gramEnd"/>
      <w:r>
        <w:t xml:space="preserve"> unknown is also Unknown.</w:t>
      </w:r>
    </w:p>
    <w:p w:rsidR="00DC527A" w:rsidRDefault="00DC527A" w:rsidP="00DC527A">
      <w:pPr>
        <w:pStyle w:val="body1"/>
      </w:pPr>
    </w:p>
    <w:p w:rsidR="00DC527A" w:rsidRDefault="00DC527A" w:rsidP="00DC527A">
      <w:pPr>
        <w:pStyle w:val="demonum1"/>
      </w:pPr>
      <w:r>
        <w:t>So to get the nulls you need the Is Null test.</w:t>
      </w:r>
    </w:p>
    <w:p w:rsidR="00DC527A" w:rsidRPr="00692685" w:rsidRDefault="006620E6" w:rsidP="00692685">
      <w:pPr>
        <w:pStyle w:val="code1"/>
      </w:pPr>
      <w:r>
        <w:t>S</w:t>
      </w:r>
      <w:r w:rsidR="00DC527A" w:rsidRPr="00692685">
        <w:t>elect an_id, an_name</w:t>
      </w:r>
    </w:p>
    <w:p w:rsidR="00DC527A" w:rsidRPr="00692685" w:rsidRDefault="006620E6" w:rsidP="00692685">
      <w:pPr>
        <w:pStyle w:val="code1"/>
      </w:pPr>
      <w:r>
        <w:t xml:space="preserve">From </w:t>
      </w:r>
      <w:r w:rsidR="00DC527A" w:rsidRPr="00692685">
        <w:t>a_vets.vt_animals</w:t>
      </w:r>
    </w:p>
    <w:p w:rsidR="00DC527A" w:rsidRPr="00692685" w:rsidRDefault="006620E6" w:rsidP="00692685">
      <w:pPr>
        <w:pStyle w:val="code1"/>
      </w:pPr>
      <w:r>
        <w:t>W</w:t>
      </w:r>
      <w:r w:rsidR="00DC527A" w:rsidRPr="00692685">
        <w:t>here an_name is null</w:t>
      </w:r>
    </w:p>
    <w:p w:rsidR="00DC527A" w:rsidRPr="00692685" w:rsidRDefault="006620E6" w:rsidP="00692685">
      <w:pPr>
        <w:pStyle w:val="code1"/>
      </w:pPr>
      <w:r>
        <w:t>O</w:t>
      </w:r>
      <w:r w:rsidR="00DC527A" w:rsidRPr="00692685">
        <w:t>rder by an_name;</w:t>
      </w:r>
    </w:p>
    <w:p w:rsidR="005C1397" w:rsidRPr="00692685" w:rsidRDefault="005C1397" w:rsidP="00692685">
      <w:pPr>
        <w:pStyle w:val="code1"/>
      </w:pPr>
      <w:r w:rsidRPr="00692685">
        <w:t>+-------+---------+</w:t>
      </w:r>
    </w:p>
    <w:p w:rsidR="005C1397" w:rsidRPr="00692685" w:rsidRDefault="005C1397" w:rsidP="00692685">
      <w:pPr>
        <w:pStyle w:val="code1"/>
      </w:pPr>
      <w:r w:rsidRPr="00692685">
        <w:t>| an_id | an_name |</w:t>
      </w:r>
    </w:p>
    <w:p w:rsidR="005C1397" w:rsidRPr="00692685" w:rsidRDefault="005C1397" w:rsidP="00692685">
      <w:pPr>
        <w:pStyle w:val="code1"/>
      </w:pPr>
      <w:r w:rsidRPr="00692685">
        <w:t>+-------+---------+</w:t>
      </w:r>
    </w:p>
    <w:p w:rsidR="005C1397" w:rsidRPr="00692685" w:rsidRDefault="005C1397" w:rsidP="00692685">
      <w:pPr>
        <w:pStyle w:val="code1"/>
      </w:pPr>
      <w:r w:rsidRPr="00692685">
        <w:t>| 11025 | NULL    |</w:t>
      </w:r>
    </w:p>
    <w:p w:rsidR="005C1397" w:rsidRPr="00692685" w:rsidRDefault="005C1397" w:rsidP="00692685">
      <w:pPr>
        <w:pStyle w:val="code1"/>
      </w:pPr>
      <w:r w:rsidRPr="00692685">
        <w:t>| 11029 | NULL    |</w:t>
      </w:r>
    </w:p>
    <w:p w:rsidR="005C1397" w:rsidRPr="00692685" w:rsidRDefault="005C1397" w:rsidP="00692685">
      <w:pPr>
        <w:pStyle w:val="code1"/>
      </w:pPr>
      <w:r w:rsidRPr="00692685">
        <w:t>+-------+---------+</w:t>
      </w:r>
    </w:p>
    <w:p w:rsidR="005C1397" w:rsidRPr="00692685" w:rsidRDefault="005C1397" w:rsidP="00692685">
      <w:pPr>
        <w:pStyle w:val="code1"/>
      </w:pPr>
      <w:r w:rsidRPr="00692685">
        <w:t>2 rows in set (0.00 sec)</w:t>
      </w:r>
    </w:p>
    <w:p w:rsidR="00DC527A" w:rsidRDefault="00DC527A" w:rsidP="00DC527A">
      <w:pPr>
        <w:pStyle w:val="code1"/>
      </w:pPr>
    </w:p>
    <w:p w:rsidR="00DC527A" w:rsidRDefault="00DC527A" w:rsidP="00DC527A">
      <w:pPr>
        <w:pStyle w:val="code1"/>
      </w:pPr>
    </w:p>
    <w:sectPr w:rsidR="00DC527A" w:rsidSect="00D75A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152" w:bottom="720" w:left="1152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F48" w:rsidRDefault="00797F48" w:rsidP="00E41217">
      <w:pPr>
        <w:spacing w:after="0" w:line="240" w:lineRule="auto"/>
      </w:pPr>
      <w:r>
        <w:separator/>
      </w:r>
    </w:p>
  </w:endnote>
  <w:endnote w:type="continuationSeparator" w:id="0">
    <w:p w:rsidR="00797F48" w:rsidRDefault="00797F48" w:rsidP="00E4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373" w:rsidRDefault="00BB13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92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3168"/>
      <w:gridCol w:w="5713"/>
      <w:gridCol w:w="1255"/>
    </w:tblGrid>
    <w:tr w:rsidR="00F66711" w:rsidRPr="00F07EAB" w:rsidTr="00771901">
      <w:tc>
        <w:tcPr>
          <w:tcW w:w="3168" w:type="dxa"/>
        </w:tcPr>
        <w:p w:rsidR="00F66711" w:rsidRPr="00F07EAB" w:rsidRDefault="00F66711" w:rsidP="00FA643B">
          <w:pPr>
            <w:pStyle w:val="Foot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sz w:val="18"/>
              <w:szCs w:val="18"/>
            </w:rPr>
          </w:pPr>
          <w:r w:rsidRPr="00F07EAB">
            <w:rPr>
              <w:rFonts w:ascii="Times New Roman" w:hAnsi="Times New Roman" w:cs="Times New Roman"/>
              <w:sz w:val="18"/>
              <w:szCs w:val="18"/>
            </w:rPr>
            <w:t xml:space="preserve"> RM Endres ©</w:t>
          </w:r>
          <w:r>
            <w:rPr>
              <w:rFonts w:ascii="Times New Roman" w:hAnsi="Times New Roman" w:cs="Times New Roman"/>
              <w:sz w:val="18"/>
              <w:szCs w:val="18"/>
            </w:rPr>
            <w:t xml:space="preserve">  </w:t>
          </w:r>
          <w:r w:rsidR="00350417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SAVEDATE  \@ "yyyy-MM-dd"  \* MERGEFORMAT </w:instrText>
          </w:r>
          <w:r w:rsidR="00350417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BB1373">
            <w:rPr>
              <w:rFonts w:ascii="Times New Roman" w:hAnsi="Times New Roman" w:cs="Times New Roman"/>
              <w:noProof/>
              <w:sz w:val="18"/>
              <w:szCs w:val="18"/>
            </w:rPr>
            <w:t>2013-08-10</w:t>
          </w:r>
          <w:r w:rsidR="00350417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  <w:tc>
        <w:tcPr>
          <w:tcW w:w="5713" w:type="dxa"/>
        </w:tcPr>
        <w:p w:rsidR="00F66711" w:rsidRPr="008019AA" w:rsidRDefault="00F66711" w:rsidP="00771901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cs="Times New Roman"/>
              <w:sz w:val="18"/>
              <w:szCs w:val="18"/>
            </w:rPr>
          </w:pPr>
          <w:r w:rsidRPr="00D57D9F">
            <w:rPr>
              <w:rFonts w:ascii="Times New Roman" w:hAnsi="Times New Roman" w:cs="Times New Roman"/>
              <w:sz w:val="18"/>
              <w:szCs w:val="18"/>
            </w:rPr>
            <w:t xml:space="preserve">  </w:t>
          </w:r>
          <w:fldSimple w:instr=" FILENAME   \* MERGEFORMAT ">
            <w:r w:rsidR="00BB1373" w:rsidRPr="00BB1373">
              <w:rPr>
                <w:rFonts w:cs="Times New Roman"/>
                <w:noProof/>
                <w:sz w:val="18"/>
                <w:szCs w:val="18"/>
              </w:rPr>
              <w:t>155A_06_07_notes</w:t>
            </w:r>
            <w:r w:rsidR="00BB1373" w:rsidRPr="00BB1373">
              <w:rPr>
                <w:noProof/>
                <w:sz w:val="18"/>
                <w:szCs w:val="18"/>
              </w:rPr>
              <w:t>_NullFunctions</w:t>
            </w:r>
            <w:r w:rsidR="00BB1373">
              <w:rPr>
                <w:noProof/>
              </w:rPr>
              <w:t>.docx</w:t>
            </w:r>
          </w:fldSimple>
        </w:p>
      </w:tc>
      <w:tc>
        <w:tcPr>
          <w:tcW w:w="1255" w:type="dxa"/>
        </w:tcPr>
        <w:p w:rsidR="00F66711" w:rsidRPr="00F07EAB" w:rsidRDefault="00F66711" w:rsidP="00FA643B">
          <w:pPr>
            <w:pStyle w:val="Footer"/>
            <w:tabs>
              <w:tab w:val="clear" w:pos="4680"/>
              <w:tab w:val="left" w:pos="7392"/>
            </w:tabs>
            <w:jc w:val="right"/>
            <w:rPr>
              <w:rFonts w:ascii="Times New Roman" w:hAnsi="Times New Roman" w:cs="Times New Roman"/>
              <w:sz w:val="18"/>
              <w:szCs w:val="18"/>
            </w:rPr>
          </w:pPr>
          <w:r w:rsidRPr="00F07EAB">
            <w:rPr>
              <w:rFonts w:ascii="Times New Roman" w:hAnsi="Times New Roman" w:cs="Times New Roman"/>
              <w:sz w:val="18"/>
              <w:szCs w:val="18"/>
            </w:rPr>
            <w:t xml:space="preserve">Page </w:t>
          </w:r>
          <w:r w:rsidR="00350417" w:rsidRPr="00F07EAB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F07EAB">
            <w:rPr>
              <w:rFonts w:ascii="Times New Roman" w:hAnsi="Times New Roman" w:cs="Times New Roman"/>
              <w:sz w:val="18"/>
              <w:szCs w:val="18"/>
            </w:rPr>
            <w:instrText xml:space="preserve"> PAGE   \* MERGEFORMAT </w:instrText>
          </w:r>
          <w:r w:rsidR="00350417" w:rsidRPr="00F07EAB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BB1373">
            <w:rPr>
              <w:rFonts w:ascii="Times New Roman" w:hAnsi="Times New Roman" w:cs="Times New Roman"/>
              <w:noProof/>
              <w:sz w:val="18"/>
              <w:szCs w:val="18"/>
            </w:rPr>
            <w:t>1</w:t>
          </w:r>
          <w:r w:rsidR="00350417" w:rsidRPr="00F07EAB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F07EAB">
            <w:rPr>
              <w:rFonts w:ascii="Times New Roman" w:hAnsi="Times New Roman" w:cs="Times New Roman"/>
              <w:sz w:val="18"/>
              <w:szCs w:val="18"/>
            </w:rPr>
            <w:t xml:space="preserve"> of </w:t>
          </w:r>
          <w:fldSimple w:instr=" NUMPAGES   \* MERGEFORMAT ">
            <w:r w:rsidR="00BB1373" w:rsidRPr="00BB1373">
              <w:rPr>
                <w:rFonts w:ascii="Times New Roman" w:hAnsi="Times New Roman" w:cs="Times New Roman"/>
                <w:noProof/>
                <w:sz w:val="18"/>
                <w:szCs w:val="18"/>
              </w:rPr>
              <w:t>9</w:t>
            </w:r>
          </w:fldSimple>
          <w:r w:rsidRPr="00F07EAB">
            <w:rPr>
              <w:rFonts w:ascii="Times New Roman" w:hAnsi="Times New Roman" w:cs="Times New Roman"/>
              <w:sz w:val="18"/>
              <w:szCs w:val="18"/>
            </w:rPr>
            <w:t xml:space="preserve">   </w:t>
          </w:r>
        </w:p>
      </w:tc>
    </w:tr>
  </w:tbl>
  <w:p w:rsidR="00F66711" w:rsidRDefault="00F66711" w:rsidP="00FA64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373" w:rsidRDefault="00BB13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F48" w:rsidRDefault="00797F48" w:rsidP="00E41217">
      <w:pPr>
        <w:spacing w:after="0" w:line="240" w:lineRule="auto"/>
      </w:pPr>
      <w:r>
        <w:separator/>
      </w:r>
    </w:p>
  </w:footnote>
  <w:footnote w:type="continuationSeparator" w:id="0">
    <w:p w:rsidR="00797F48" w:rsidRDefault="00797F48" w:rsidP="00E41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373" w:rsidRDefault="00BB13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32" w:type="pct"/>
      <w:tblInd w:w="-6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700"/>
      <w:gridCol w:w="7531"/>
    </w:tblGrid>
    <w:tr w:rsidR="00F66711" w:rsidTr="006F285E">
      <w:trPr>
        <w:trHeight w:val="288"/>
      </w:trPr>
      <w:sdt>
        <w:sdtPr>
          <w:rPr>
            <w:rFonts w:ascii="Times New Roman" w:eastAsiaTheme="majorEastAsia" w:hAnsi="Times New Roman" w:cs="Times New Roman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2700" w:type="dxa"/>
            </w:tcPr>
            <w:p w:rsidR="00F66711" w:rsidRDefault="00F66711" w:rsidP="00043C01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 xml:space="preserve">CS 155A     </w:t>
              </w:r>
            </w:p>
          </w:tc>
        </w:sdtContent>
      </w:sdt>
      <w:tc>
        <w:tcPr>
          <w:tcW w:w="7531" w:type="dxa"/>
        </w:tcPr>
        <w:p w:rsidR="00F66711" w:rsidRPr="00D75A8D" w:rsidRDefault="00F66711" w:rsidP="00232B7C">
          <w:pPr>
            <w:pStyle w:val="Header"/>
            <w:jc w:val="right"/>
            <w:rPr>
              <w:rFonts w:ascii="Arial Black" w:eastAsiaTheme="majorEastAsia" w:hAnsi="Arial Black" w:cs="Times New Roman"/>
              <w:b/>
              <w:bCs/>
              <w:sz w:val="32"/>
              <w:szCs w:val="32"/>
            </w:rPr>
          </w:pPr>
          <w:r w:rsidRPr="00A71508">
            <w:rPr>
              <w:rFonts w:ascii="Times New Roman" w:eastAsiaTheme="majorEastAsia" w:hAnsi="Times New Roman" w:cs="Times New Roman"/>
              <w:sz w:val="36"/>
              <w:szCs w:val="36"/>
            </w:rPr>
            <w:t>Functions that Deal with Nulls</w:t>
          </w:r>
        </w:p>
      </w:tc>
    </w:tr>
  </w:tbl>
  <w:p w:rsidR="00F66711" w:rsidRDefault="00F6671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373" w:rsidRDefault="00BB13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4F7A"/>
    <w:multiLevelType w:val="hybridMultilevel"/>
    <w:tmpl w:val="20BAE968"/>
    <w:lvl w:ilvl="0" w:tplc="430C8D88">
      <w:start w:val="1"/>
      <w:numFmt w:val="decimalZero"/>
      <w:lvlText w:val="Demo %1:"/>
      <w:lvlJc w:val="left"/>
      <w:pPr>
        <w:tabs>
          <w:tab w:val="num" w:pos="1008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6810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8BD39DF"/>
    <w:multiLevelType w:val="hybridMultilevel"/>
    <w:tmpl w:val="B13A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B173D"/>
    <w:multiLevelType w:val="multilevel"/>
    <w:tmpl w:val="27683E38"/>
    <w:lvl w:ilvl="0">
      <w:start w:val="1"/>
      <w:numFmt w:val="decimal"/>
      <w:pStyle w:val="head1"/>
      <w:lvlText w:val="%1."/>
      <w:lvlJc w:val="left"/>
      <w:pPr>
        <w:ind w:left="360" w:hanging="360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pStyle w:val="outline1"/>
      <w:lvlText w:val="%1.%2."/>
      <w:lvlJc w:val="left"/>
      <w:pPr>
        <w:ind w:left="792" w:hanging="432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Black" w:hAnsi="Arial Black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E5432E"/>
    <w:multiLevelType w:val="hybridMultilevel"/>
    <w:tmpl w:val="014AC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10E1F"/>
    <w:multiLevelType w:val="hybridMultilevel"/>
    <w:tmpl w:val="E1B45B14"/>
    <w:lvl w:ilvl="0" w:tplc="A1AA6A4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C46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A069F5"/>
    <w:multiLevelType w:val="hybridMultilevel"/>
    <w:tmpl w:val="3BF2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5F0CF3"/>
    <w:multiLevelType w:val="hybridMultilevel"/>
    <w:tmpl w:val="85EC1EC6"/>
    <w:lvl w:ilvl="0" w:tplc="E9060F1A">
      <w:start w:val="1"/>
      <w:numFmt w:val="decimalZero"/>
      <w:pStyle w:val="demonum1"/>
      <w:lvlText w:val="Demo %1: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5B61FC"/>
    <w:multiLevelType w:val="multilevel"/>
    <w:tmpl w:val="5C9A029A"/>
    <w:lvl w:ilvl="0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Black" w:hAnsi="Arial Black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57A095B"/>
    <w:multiLevelType w:val="hybridMultilevel"/>
    <w:tmpl w:val="CC682B40"/>
    <w:lvl w:ilvl="0" w:tplc="D7742506">
      <w:start w:val="1"/>
      <w:numFmt w:val="decimalZero"/>
      <w:lvlText w:val="Demo %1: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D82C954C" w:tentative="1">
      <w:start w:val="1"/>
      <w:numFmt w:val="lowerLetter"/>
      <w:lvlText w:val="%2."/>
      <w:lvlJc w:val="left"/>
      <w:pPr>
        <w:ind w:left="1440" w:hanging="360"/>
      </w:pPr>
    </w:lvl>
    <w:lvl w:ilvl="2" w:tplc="292AAA6A" w:tentative="1">
      <w:start w:val="1"/>
      <w:numFmt w:val="lowerRoman"/>
      <w:lvlText w:val="%3."/>
      <w:lvlJc w:val="right"/>
      <w:pPr>
        <w:ind w:left="2160" w:hanging="180"/>
      </w:pPr>
    </w:lvl>
    <w:lvl w:ilvl="3" w:tplc="4A9E17D0" w:tentative="1">
      <w:start w:val="1"/>
      <w:numFmt w:val="decimal"/>
      <w:lvlText w:val="%4."/>
      <w:lvlJc w:val="left"/>
      <w:pPr>
        <w:ind w:left="2880" w:hanging="360"/>
      </w:pPr>
    </w:lvl>
    <w:lvl w:ilvl="4" w:tplc="DC986A6C" w:tentative="1">
      <w:start w:val="1"/>
      <w:numFmt w:val="lowerLetter"/>
      <w:lvlText w:val="%5."/>
      <w:lvlJc w:val="left"/>
      <w:pPr>
        <w:ind w:left="3600" w:hanging="360"/>
      </w:pPr>
    </w:lvl>
    <w:lvl w:ilvl="5" w:tplc="12BE47A6" w:tentative="1">
      <w:start w:val="1"/>
      <w:numFmt w:val="lowerRoman"/>
      <w:lvlText w:val="%6."/>
      <w:lvlJc w:val="right"/>
      <w:pPr>
        <w:ind w:left="4320" w:hanging="180"/>
      </w:pPr>
    </w:lvl>
    <w:lvl w:ilvl="6" w:tplc="3A18368C" w:tentative="1">
      <w:start w:val="1"/>
      <w:numFmt w:val="decimal"/>
      <w:lvlText w:val="%7."/>
      <w:lvlJc w:val="left"/>
      <w:pPr>
        <w:ind w:left="5040" w:hanging="360"/>
      </w:pPr>
    </w:lvl>
    <w:lvl w:ilvl="7" w:tplc="F05EE6DA" w:tentative="1">
      <w:start w:val="1"/>
      <w:numFmt w:val="lowerLetter"/>
      <w:lvlText w:val="%8."/>
      <w:lvlJc w:val="left"/>
      <w:pPr>
        <w:ind w:left="5760" w:hanging="360"/>
      </w:pPr>
    </w:lvl>
    <w:lvl w:ilvl="8" w:tplc="FDE289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583AC1"/>
    <w:multiLevelType w:val="hybridMultilevel"/>
    <w:tmpl w:val="8FA66F36"/>
    <w:lvl w:ilvl="0" w:tplc="7BB41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10"/>
  </w:num>
  <w:num w:numId="13">
    <w:abstractNumId w:val="3"/>
  </w:num>
  <w:num w:numId="14">
    <w:abstractNumId w:val="3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</w:num>
  <w:num w:numId="30">
    <w:abstractNumId w:val="11"/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29026"/>
  </w:hdrShapeDefaults>
  <w:footnotePr>
    <w:footnote w:id="-1"/>
    <w:footnote w:id="0"/>
  </w:footnotePr>
  <w:endnotePr>
    <w:endnote w:id="-1"/>
    <w:endnote w:id="0"/>
  </w:endnotePr>
  <w:compat/>
  <w:rsids>
    <w:rsidRoot w:val="00FF720D"/>
    <w:rsid w:val="00000E7E"/>
    <w:rsid w:val="00001113"/>
    <w:rsid w:val="0000577E"/>
    <w:rsid w:val="00043C01"/>
    <w:rsid w:val="00052BE8"/>
    <w:rsid w:val="00094E38"/>
    <w:rsid w:val="000C2A00"/>
    <w:rsid w:val="001076D3"/>
    <w:rsid w:val="00123DBE"/>
    <w:rsid w:val="00134611"/>
    <w:rsid w:val="001420D8"/>
    <w:rsid w:val="00150408"/>
    <w:rsid w:val="00186311"/>
    <w:rsid w:val="001A2BD4"/>
    <w:rsid w:val="001D55C5"/>
    <w:rsid w:val="001D60A1"/>
    <w:rsid w:val="00232B7C"/>
    <w:rsid w:val="00232D51"/>
    <w:rsid w:val="0023365F"/>
    <w:rsid w:val="00241B4D"/>
    <w:rsid w:val="00257755"/>
    <w:rsid w:val="0027239B"/>
    <w:rsid w:val="002746EB"/>
    <w:rsid w:val="00295601"/>
    <w:rsid w:val="002A5EEE"/>
    <w:rsid w:val="002A6114"/>
    <w:rsid w:val="002B57A4"/>
    <w:rsid w:val="002C2C70"/>
    <w:rsid w:val="002C6FBF"/>
    <w:rsid w:val="002D14CF"/>
    <w:rsid w:val="002D6F11"/>
    <w:rsid w:val="002D76AE"/>
    <w:rsid w:val="002F279A"/>
    <w:rsid w:val="00300CDB"/>
    <w:rsid w:val="003152BB"/>
    <w:rsid w:val="003163B6"/>
    <w:rsid w:val="0031759C"/>
    <w:rsid w:val="00350417"/>
    <w:rsid w:val="00356F7E"/>
    <w:rsid w:val="00396008"/>
    <w:rsid w:val="003A25D9"/>
    <w:rsid w:val="003B43B7"/>
    <w:rsid w:val="003B4C05"/>
    <w:rsid w:val="003D0A93"/>
    <w:rsid w:val="003F690F"/>
    <w:rsid w:val="00410DF6"/>
    <w:rsid w:val="00412C84"/>
    <w:rsid w:val="0041522D"/>
    <w:rsid w:val="00424A6D"/>
    <w:rsid w:val="00435937"/>
    <w:rsid w:val="0044205A"/>
    <w:rsid w:val="00443F95"/>
    <w:rsid w:val="00473658"/>
    <w:rsid w:val="00476A6A"/>
    <w:rsid w:val="004835AF"/>
    <w:rsid w:val="00483A19"/>
    <w:rsid w:val="004909CC"/>
    <w:rsid w:val="004B2C5F"/>
    <w:rsid w:val="004D124D"/>
    <w:rsid w:val="004D14F9"/>
    <w:rsid w:val="004E0604"/>
    <w:rsid w:val="005004C3"/>
    <w:rsid w:val="00525B69"/>
    <w:rsid w:val="00535C6C"/>
    <w:rsid w:val="00554AD0"/>
    <w:rsid w:val="00557B6D"/>
    <w:rsid w:val="00557C2D"/>
    <w:rsid w:val="00560535"/>
    <w:rsid w:val="0056258C"/>
    <w:rsid w:val="00575032"/>
    <w:rsid w:val="00596D39"/>
    <w:rsid w:val="005A5C47"/>
    <w:rsid w:val="005C1397"/>
    <w:rsid w:val="005D7D49"/>
    <w:rsid w:val="00632290"/>
    <w:rsid w:val="006406E4"/>
    <w:rsid w:val="00654817"/>
    <w:rsid w:val="006548A1"/>
    <w:rsid w:val="00660087"/>
    <w:rsid w:val="006620E6"/>
    <w:rsid w:val="00673254"/>
    <w:rsid w:val="00691956"/>
    <w:rsid w:val="00692685"/>
    <w:rsid w:val="006D0559"/>
    <w:rsid w:val="006F285E"/>
    <w:rsid w:val="0072257C"/>
    <w:rsid w:val="007537BC"/>
    <w:rsid w:val="007570C3"/>
    <w:rsid w:val="00761A19"/>
    <w:rsid w:val="00771901"/>
    <w:rsid w:val="00797F48"/>
    <w:rsid w:val="007B3D8E"/>
    <w:rsid w:val="008019AA"/>
    <w:rsid w:val="00802A97"/>
    <w:rsid w:val="00803C38"/>
    <w:rsid w:val="00804C89"/>
    <w:rsid w:val="008275AA"/>
    <w:rsid w:val="00862DB7"/>
    <w:rsid w:val="008777AD"/>
    <w:rsid w:val="008859AF"/>
    <w:rsid w:val="008C3EC8"/>
    <w:rsid w:val="008C7320"/>
    <w:rsid w:val="008F76ED"/>
    <w:rsid w:val="009B61BC"/>
    <w:rsid w:val="009D5560"/>
    <w:rsid w:val="009E4DE8"/>
    <w:rsid w:val="00A71508"/>
    <w:rsid w:val="00A873A4"/>
    <w:rsid w:val="00A9279E"/>
    <w:rsid w:val="00AA751F"/>
    <w:rsid w:val="00AE21D3"/>
    <w:rsid w:val="00AE4EBA"/>
    <w:rsid w:val="00AF18E2"/>
    <w:rsid w:val="00B33947"/>
    <w:rsid w:val="00B35C3E"/>
    <w:rsid w:val="00B626AD"/>
    <w:rsid w:val="00B62DD0"/>
    <w:rsid w:val="00B64D60"/>
    <w:rsid w:val="00B8138C"/>
    <w:rsid w:val="00BB1373"/>
    <w:rsid w:val="00BD188D"/>
    <w:rsid w:val="00BE696C"/>
    <w:rsid w:val="00C14BED"/>
    <w:rsid w:val="00C34B87"/>
    <w:rsid w:val="00C51A94"/>
    <w:rsid w:val="00C57FB2"/>
    <w:rsid w:val="00C60E33"/>
    <w:rsid w:val="00C766A0"/>
    <w:rsid w:val="00C84DE5"/>
    <w:rsid w:val="00C917EF"/>
    <w:rsid w:val="00CA0F40"/>
    <w:rsid w:val="00CA1E43"/>
    <w:rsid w:val="00CA5CB3"/>
    <w:rsid w:val="00CC1C7D"/>
    <w:rsid w:val="00CD52E9"/>
    <w:rsid w:val="00D210C3"/>
    <w:rsid w:val="00D41FAB"/>
    <w:rsid w:val="00D458CB"/>
    <w:rsid w:val="00D57D9F"/>
    <w:rsid w:val="00D75A8D"/>
    <w:rsid w:val="00D97CF5"/>
    <w:rsid w:val="00DA0D73"/>
    <w:rsid w:val="00DA510C"/>
    <w:rsid w:val="00DC23D4"/>
    <w:rsid w:val="00DC527A"/>
    <w:rsid w:val="00E275B4"/>
    <w:rsid w:val="00E41217"/>
    <w:rsid w:val="00E4329A"/>
    <w:rsid w:val="00E439DB"/>
    <w:rsid w:val="00E45E78"/>
    <w:rsid w:val="00E548B2"/>
    <w:rsid w:val="00E81EFD"/>
    <w:rsid w:val="00E94C5A"/>
    <w:rsid w:val="00E96B6D"/>
    <w:rsid w:val="00ED6F23"/>
    <w:rsid w:val="00F004A2"/>
    <w:rsid w:val="00F07EAB"/>
    <w:rsid w:val="00F16AEF"/>
    <w:rsid w:val="00F470F9"/>
    <w:rsid w:val="00F66711"/>
    <w:rsid w:val="00F90B04"/>
    <w:rsid w:val="00FA643B"/>
    <w:rsid w:val="00FD4B93"/>
    <w:rsid w:val="00FF546B"/>
    <w:rsid w:val="00FF5A23"/>
    <w:rsid w:val="00FF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19"/>
  </w:style>
  <w:style w:type="paragraph" w:styleId="Heading1">
    <w:name w:val="heading 1"/>
    <w:basedOn w:val="Normal"/>
    <w:next w:val="Normal"/>
    <w:link w:val="Heading1Char"/>
    <w:uiPriority w:val="9"/>
    <w:qFormat/>
    <w:rsid w:val="00000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E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5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1">
    <w:name w:val="code_1"/>
    <w:basedOn w:val="Normal"/>
    <w:link w:val="code1Char"/>
    <w:qFormat/>
    <w:rsid w:val="00692685"/>
    <w:pPr>
      <w:spacing w:after="0" w:line="240" w:lineRule="auto"/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1Char">
    <w:name w:val="code_1 Char"/>
    <w:basedOn w:val="DefaultParagraphFont"/>
    <w:link w:val="code1"/>
    <w:rsid w:val="00692685"/>
    <w:rPr>
      <w:rFonts w:ascii="Courier New" w:hAnsi="Courier New" w:cs="Courier New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1217"/>
  </w:style>
  <w:style w:type="paragraph" w:styleId="Footer">
    <w:name w:val="footer"/>
    <w:basedOn w:val="Normal"/>
    <w:link w:val="FooterChar"/>
    <w:uiPriority w:val="99"/>
    <w:unhideWhenUsed/>
    <w:rsid w:val="00E4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217"/>
  </w:style>
  <w:style w:type="paragraph" w:styleId="BalloonText">
    <w:name w:val="Balloon Text"/>
    <w:basedOn w:val="Normal"/>
    <w:link w:val="BalloonTextChar"/>
    <w:uiPriority w:val="99"/>
    <w:semiHidden/>
    <w:unhideWhenUsed/>
    <w:rsid w:val="00E4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217"/>
    <w:rPr>
      <w:rFonts w:ascii="Tahoma" w:hAnsi="Tahoma" w:cs="Tahoma"/>
      <w:sz w:val="16"/>
      <w:szCs w:val="16"/>
    </w:rPr>
  </w:style>
  <w:style w:type="paragraph" w:customStyle="1" w:styleId="outputBox1">
    <w:name w:val="outputBox_1"/>
    <w:basedOn w:val="Normal"/>
    <w:link w:val="outputBox1Char"/>
    <w:qFormat/>
    <w:rsid w:val="00001113"/>
    <w:pPr>
      <w:pBdr>
        <w:top w:val="dotted" w:sz="4" w:space="1" w:color="auto"/>
        <w:left w:val="triple" w:sz="4" w:space="4" w:color="auto"/>
        <w:bottom w:val="dotted" w:sz="4" w:space="1" w:color="auto"/>
        <w:right w:val="dotted" w:sz="4" w:space="4" w:color="auto"/>
      </w:pBdr>
      <w:spacing w:after="0"/>
      <w:ind w:left="180"/>
    </w:pPr>
    <w:rPr>
      <w:rFonts w:ascii="Courier New" w:hAnsi="Courier New" w:cs="Courier New"/>
      <w:sz w:val="18"/>
      <w:szCs w:val="18"/>
    </w:rPr>
  </w:style>
  <w:style w:type="paragraph" w:styleId="ListParagraph">
    <w:name w:val="List Paragraph"/>
    <w:basedOn w:val="Normal"/>
    <w:uiPriority w:val="34"/>
    <w:qFormat/>
    <w:rsid w:val="00000E7E"/>
    <w:pPr>
      <w:ind w:left="720"/>
      <w:contextualSpacing/>
    </w:pPr>
  </w:style>
  <w:style w:type="character" w:customStyle="1" w:styleId="outputBox1Char">
    <w:name w:val="outputBox_1 Char"/>
    <w:basedOn w:val="DefaultParagraphFont"/>
    <w:link w:val="outputBox1"/>
    <w:rsid w:val="00001113"/>
    <w:rPr>
      <w:rFonts w:ascii="Courier New" w:hAnsi="Courier New" w:cs="Courier New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00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0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outline1">
    <w:name w:val="outline_1"/>
    <w:basedOn w:val="Heading1"/>
    <w:link w:val="outline1Char"/>
    <w:qFormat/>
    <w:rsid w:val="00000E7E"/>
    <w:pPr>
      <w:numPr>
        <w:ilvl w:val="1"/>
        <w:numId w:val="5"/>
      </w:numPr>
      <w:spacing w:before="120" w:line="240" w:lineRule="auto"/>
      <w:contextualSpacing/>
    </w:pPr>
    <w:rPr>
      <w:rFonts w:ascii="Arial Black" w:eastAsiaTheme="minorHAnsi" w:hAnsi="Arial Black" w:cs="Times New Roman"/>
      <w:b w:val="0"/>
      <w:bCs w:val="0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5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utline1Char">
    <w:name w:val="outline_1 Char"/>
    <w:basedOn w:val="Heading1Char"/>
    <w:link w:val="outline1"/>
    <w:rsid w:val="00000E7E"/>
    <w:rPr>
      <w:rFonts w:ascii="Arial Black" w:hAnsi="Arial Black" w:cs="Times New Roman"/>
    </w:rPr>
  </w:style>
  <w:style w:type="paragraph" w:customStyle="1" w:styleId="head1">
    <w:name w:val="head_1"/>
    <w:basedOn w:val="Heading1"/>
    <w:link w:val="head1Char"/>
    <w:qFormat/>
    <w:rsid w:val="004835AF"/>
    <w:pPr>
      <w:numPr>
        <w:numId w:val="5"/>
      </w:numPr>
      <w:spacing w:before="120" w:line="240" w:lineRule="auto"/>
    </w:pPr>
    <w:rPr>
      <w:rFonts w:ascii="Arial Black" w:hAnsi="Arial Black" w:cs="Times New Roman"/>
      <w:color w:val="auto"/>
      <w:sz w:val="32"/>
      <w:szCs w:val="32"/>
    </w:rPr>
  </w:style>
  <w:style w:type="paragraph" w:customStyle="1" w:styleId="head2">
    <w:name w:val="head_2"/>
    <w:basedOn w:val="outline1"/>
    <w:link w:val="head2Char"/>
    <w:qFormat/>
    <w:rsid w:val="004835AF"/>
    <w:pPr>
      <w:spacing w:before="0"/>
    </w:pPr>
    <w:rPr>
      <w:sz w:val="24"/>
      <w:szCs w:val="24"/>
    </w:rPr>
  </w:style>
  <w:style w:type="character" w:customStyle="1" w:styleId="head1Char">
    <w:name w:val="head_1 Char"/>
    <w:basedOn w:val="Heading1Char"/>
    <w:link w:val="head1"/>
    <w:rsid w:val="004835AF"/>
    <w:rPr>
      <w:rFonts w:ascii="Arial Black" w:hAnsi="Arial Black" w:cs="Times New Roman"/>
      <w:b/>
      <w:bCs/>
      <w:sz w:val="32"/>
      <w:szCs w:val="32"/>
    </w:rPr>
  </w:style>
  <w:style w:type="paragraph" w:customStyle="1" w:styleId="body1">
    <w:name w:val="body_1"/>
    <w:basedOn w:val="Normal"/>
    <w:link w:val="body1Char"/>
    <w:qFormat/>
    <w:rsid w:val="00001113"/>
    <w:pPr>
      <w:spacing w:before="60" w:after="0" w:line="240" w:lineRule="auto"/>
    </w:pPr>
    <w:rPr>
      <w:rFonts w:ascii="Times New Roman" w:hAnsi="Times New Roman" w:cs="Times New Roman"/>
    </w:rPr>
  </w:style>
  <w:style w:type="character" w:customStyle="1" w:styleId="head2Char">
    <w:name w:val="head_2 Char"/>
    <w:basedOn w:val="outline1Char"/>
    <w:link w:val="head2"/>
    <w:rsid w:val="004835AF"/>
    <w:rPr>
      <w:sz w:val="24"/>
      <w:szCs w:val="24"/>
    </w:rPr>
  </w:style>
  <w:style w:type="character" w:customStyle="1" w:styleId="body1Char">
    <w:name w:val="body_1 Char"/>
    <w:basedOn w:val="DefaultParagraphFont"/>
    <w:link w:val="body1"/>
    <w:rsid w:val="00001113"/>
    <w:rPr>
      <w:rFonts w:ascii="Times New Roman" w:hAnsi="Times New Roman" w:cs="Times New Roman"/>
    </w:rPr>
  </w:style>
  <w:style w:type="paragraph" w:customStyle="1" w:styleId="bullet1">
    <w:name w:val="bullet_1"/>
    <w:basedOn w:val="Normal"/>
    <w:qFormat/>
    <w:rsid w:val="002A6114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monum1">
    <w:name w:val="demo_num_1"/>
    <w:basedOn w:val="Normal"/>
    <w:link w:val="demonum1Char"/>
    <w:qFormat/>
    <w:rsid w:val="00001113"/>
    <w:pPr>
      <w:numPr>
        <w:numId w:val="15"/>
      </w:numPr>
      <w:pBdr>
        <w:bottom w:val="single" w:sz="4" w:space="1" w:color="auto"/>
      </w:pBdr>
      <w:tabs>
        <w:tab w:val="left" w:pos="1080"/>
      </w:tabs>
      <w:spacing w:before="240" w:after="60" w:line="240" w:lineRule="auto"/>
      <w:ind w:hanging="1080"/>
    </w:pPr>
    <w:rPr>
      <w:rFonts w:ascii="Times New Roman" w:eastAsia="Times New Roman" w:hAnsi="Times New Roman" w:cs="Times New Roman"/>
    </w:rPr>
  </w:style>
  <w:style w:type="character" w:customStyle="1" w:styleId="demonum1Char">
    <w:name w:val="demo_num_1 Char"/>
    <w:basedOn w:val="DefaultParagraphFont"/>
    <w:link w:val="demonum1"/>
    <w:rsid w:val="0000111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35C3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279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004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04C3"/>
    <w:pPr>
      <w:tabs>
        <w:tab w:val="left" w:pos="440"/>
        <w:tab w:val="right" w:leader="dot" w:pos="9926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se%20Endres\Application%20Data\Microsoft\Templates\__151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Title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__151A.dotx</Template>
  <TotalTime>682</TotalTime>
  <Pages>9</Pages>
  <Words>2529</Words>
  <Characters>14419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155A     </vt:lpstr>
    </vt:vector>
  </TitlesOfParts>
  <Company/>
  <LinksUpToDate>false</LinksUpToDate>
  <CharactersWithSpaces>16915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155A     </dc:title>
  <dc:subject/>
  <dc:creator>Rose Endres</dc:creator>
  <cp:keywords/>
  <dc:description/>
  <cp:lastModifiedBy>Rose Endres</cp:lastModifiedBy>
  <cp:revision>29</cp:revision>
  <cp:lastPrinted>2011-06-25T02:49:00Z</cp:lastPrinted>
  <dcterms:created xsi:type="dcterms:W3CDTF">2009-07-05T23:44:00Z</dcterms:created>
  <dcterms:modified xsi:type="dcterms:W3CDTF">2013-08-30T05:30:00Z</dcterms:modified>
</cp:coreProperties>
</file>