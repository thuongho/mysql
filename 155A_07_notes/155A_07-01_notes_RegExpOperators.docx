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F82FA1" w:rsidRPr="00086071" w:rsidRDefault="00F82FA1" w:rsidP="00F82FA1">
          <w:pPr>
            <w:pStyle w:val="TOCHeading"/>
            <w:spacing w:before="0" w:line="240" w:lineRule="auto"/>
            <w:rPr>
              <w:color w:val="auto"/>
            </w:rPr>
          </w:pPr>
          <w:r w:rsidRPr="00086071">
            <w:rPr>
              <w:color w:val="auto"/>
            </w:rPr>
            <w:t>Table of Contents</w:t>
          </w:r>
        </w:p>
        <w:p w:rsidR="00720958" w:rsidRDefault="00EA297A">
          <w:pPr>
            <w:pStyle w:val="TOC1"/>
            <w:rPr>
              <w:rFonts w:eastAsiaTheme="minorEastAsia"/>
              <w:noProof/>
            </w:rPr>
          </w:pPr>
          <w:r>
            <w:fldChar w:fldCharType="begin"/>
          </w:r>
          <w:r w:rsidR="00F82FA1">
            <w:instrText xml:space="preserve"> TOC \o "1-3" \h \z \u </w:instrText>
          </w:r>
          <w:r>
            <w:fldChar w:fldCharType="separate"/>
          </w:r>
          <w:hyperlink w:anchor="_Toc363672805" w:history="1">
            <w:r w:rsidR="00720958" w:rsidRPr="002C226A">
              <w:rPr>
                <w:rStyle w:val="Hyperlink"/>
                <w:noProof/>
              </w:rPr>
              <w:t>1.</w:t>
            </w:r>
            <w:r w:rsidR="00720958">
              <w:rPr>
                <w:rFonts w:eastAsiaTheme="minorEastAsia"/>
                <w:noProof/>
              </w:rPr>
              <w:tab/>
            </w:r>
            <w:r w:rsidR="00720958" w:rsidRPr="002C226A">
              <w:rPr>
                <w:rStyle w:val="Hyperlink"/>
                <w:noProof/>
              </w:rPr>
              <w:t>Regular Expressions</w:t>
            </w:r>
            <w:r w:rsidR="00720958">
              <w:rPr>
                <w:noProof/>
                <w:webHidden/>
              </w:rPr>
              <w:tab/>
            </w:r>
            <w:r>
              <w:rPr>
                <w:noProof/>
                <w:webHidden/>
              </w:rPr>
              <w:fldChar w:fldCharType="begin"/>
            </w:r>
            <w:r w:rsidR="00720958">
              <w:rPr>
                <w:noProof/>
                <w:webHidden/>
              </w:rPr>
              <w:instrText xml:space="preserve"> PAGEREF _Toc363672805 \h </w:instrText>
            </w:r>
            <w:r>
              <w:rPr>
                <w:noProof/>
                <w:webHidden/>
              </w:rPr>
            </w:r>
            <w:r>
              <w:rPr>
                <w:noProof/>
                <w:webHidden/>
              </w:rPr>
              <w:fldChar w:fldCharType="separate"/>
            </w:r>
            <w:r w:rsidR="00720958">
              <w:rPr>
                <w:noProof/>
                <w:webHidden/>
              </w:rPr>
              <w:t>1</w:t>
            </w:r>
            <w:r>
              <w:rPr>
                <w:noProof/>
                <w:webHidden/>
              </w:rPr>
              <w:fldChar w:fldCharType="end"/>
            </w:r>
          </w:hyperlink>
        </w:p>
        <w:p w:rsidR="00720958" w:rsidRDefault="00EA297A">
          <w:pPr>
            <w:pStyle w:val="TOC1"/>
            <w:rPr>
              <w:rFonts w:eastAsiaTheme="minorEastAsia"/>
              <w:noProof/>
            </w:rPr>
          </w:pPr>
          <w:hyperlink w:anchor="_Toc363672806" w:history="1">
            <w:r w:rsidR="00720958" w:rsidRPr="002C226A">
              <w:rPr>
                <w:rStyle w:val="Hyperlink"/>
                <w:noProof/>
              </w:rPr>
              <w:t>1.1.</w:t>
            </w:r>
            <w:r w:rsidR="00720958">
              <w:rPr>
                <w:rFonts w:eastAsiaTheme="minorEastAsia"/>
                <w:noProof/>
              </w:rPr>
              <w:tab/>
            </w:r>
            <w:r w:rsidR="00720958" w:rsidRPr="002C226A">
              <w:rPr>
                <w:rStyle w:val="Hyperlink"/>
                <w:noProof/>
              </w:rPr>
              <w:t>Syntax Rules</w:t>
            </w:r>
            <w:r w:rsidR="00720958">
              <w:rPr>
                <w:noProof/>
                <w:webHidden/>
              </w:rPr>
              <w:tab/>
            </w:r>
            <w:r>
              <w:rPr>
                <w:noProof/>
                <w:webHidden/>
              </w:rPr>
              <w:fldChar w:fldCharType="begin"/>
            </w:r>
            <w:r w:rsidR="00720958">
              <w:rPr>
                <w:noProof/>
                <w:webHidden/>
              </w:rPr>
              <w:instrText xml:space="preserve"> PAGEREF _Toc363672806 \h </w:instrText>
            </w:r>
            <w:r>
              <w:rPr>
                <w:noProof/>
                <w:webHidden/>
              </w:rPr>
            </w:r>
            <w:r>
              <w:rPr>
                <w:noProof/>
                <w:webHidden/>
              </w:rPr>
              <w:fldChar w:fldCharType="separate"/>
            </w:r>
            <w:r w:rsidR="00720958">
              <w:rPr>
                <w:noProof/>
                <w:webHidden/>
              </w:rPr>
              <w:t>1</w:t>
            </w:r>
            <w:r>
              <w:rPr>
                <w:noProof/>
                <w:webHidden/>
              </w:rPr>
              <w:fldChar w:fldCharType="end"/>
            </w:r>
          </w:hyperlink>
        </w:p>
        <w:p w:rsidR="00720958" w:rsidRDefault="00EA297A">
          <w:pPr>
            <w:pStyle w:val="TOC1"/>
            <w:rPr>
              <w:rFonts w:eastAsiaTheme="minorEastAsia"/>
              <w:noProof/>
            </w:rPr>
          </w:pPr>
          <w:hyperlink w:anchor="_Toc363672807" w:history="1">
            <w:r w:rsidR="00720958" w:rsidRPr="002C226A">
              <w:rPr>
                <w:rStyle w:val="Hyperlink"/>
                <w:noProof/>
              </w:rPr>
              <w:t>1.2.</w:t>
            </w:r>
            <w:r w:rsidR="00720958">
              <w:rPr>
                <w:rFonts w:eastAsiaTheme="minorEastAsia"/>
                <w:noProof/>
              </w:rPr>
              <w:tab/>
            </w:r>
            <w:r w:rsidR="00720958" w:rsidRPr="002C226A">
              <w:rPr>
                <w:rStyle w:val="Hyperlink"/>
                <w:noProof/>
              </w:rPr>
              <w:t>Demos</w:t>
            </w:r>
            <w:r w:rsidR="00720958">
              <w:rPr>
                <w:noProof/>
                <w:webHidden/>
              </w:rPr>
              <w:tab/>
            </w:r>
            <w:r>
              <w:rPr>
                <w:noProof/>
                <w:webHidden/>
              </w:rPr>
              <w:fldChar w:fldCharType="begin"/>
            </w:r>
            <w:r w:rsidR="00720958">
              <w:rPr>
                <w:noProof/>
                <w:webHidden/>
              </w:rPr>
              <w:instrText xml:space="preserve"> PAGEREF _Toc363672807 \h </w:instrText>
            </w:r>
            <w:r>
              <w:rPr>
                <w:noProof/>
                <w:webHidden/>
              </w:rPr>
            </w:r>
            <w:r>
              <w:rPr>
                <w:noProof/>
                <w:webHidden/>
              </w:rPr>
              <w:fldChar w:fldCharType="separate"/>
            </w:r>
            <w:r w:rsidR="00720958">
              <w:rPr>
                <w:noProof/>
                <w:webHidden/>
              </w:rPr>
              <w:t>2</w:t>
            </w:r>
            <w:r>
              <w:rPr>
                <w:noProof/>
                <w:webHidden/>
              </w:rPr>
              <w:fldChar w:fldCharType="end"/>
            </w:r>
          </w:hyperlink>
        </w:p>
        <w:p w:rsidR="00720958" w:rsidRDefault="00EA297A">
          <w:pPr>
            <w:pStyle w:val="TOC1"/>
            <w:rPr>
              <w:rFonts w:eastAsiaTheme="minorEastAsia"/>
              <w:noProof/>
            </w:rPr>
          </w:pPr>
          <w:hyperlink w:anchor="_Toc363672808" w:history="1">
            <w:r w:rsidR="00720958" w:rsidRPr="002C226A">
              <w:rPr>
                <w:rStyle w:val="Hyperlink"/>
                <w:noProof/>
              </w:rPr>
              <w:t>1.3.</w:t>
            </w:r>
            <w:r w:rsidR="00720958">
              <w:rPr>
                <w:rFonts w:eastAsiaTheme="minorEastAsia"/>
                <w:noProof/>
              </w:rPr>
              <w:tab/>
            </w:r>
            <w:r w:rsidR="00720958" w:rsidRPr="002C226A">
              <w:rPr>
                <w:rStyle w:val="Hyperlink"/>
                <w:noProof/>
              </w:rPr>
              <w:t>Metacharacters</w:t>
            </w:r>
            <w:r w:rsidR="00720958">
              <w:rPr>
                <w:noProof/>
                <w:webHidden/>
              </w:rPr>
              <w:tab/>
            </w:r>
            <w:r>
              <w:rPr>
                <w:noProof/>
                <w:webHidden/>
              </w:rPr>
              <w:fldChar w:fldCharType="begin"/>
            </w:r>
            <w:r w:rsidR="00720958">
              <w:rPr>
                <w:noProof/>
                <w:webHidden/>
              </w:rPr>
              <w:instrText xml:space="preserve"> PAGEREF _Toc363672808 \h </w:instrText>
            </w:r>
            <w:r>
              <w:rPr>
                <w:noProof/>
                <w:webHidden/>
              </w:rPr>
            </w:r>
            <w:r>
              <w:rPr>
                <w:noProof/>
                <w:webHidden/>
              </w:rPr>
              <w:fldChar w:fldCharType="separate"/>
            </w:r>
            <w:r w:rsidR="00720958">
              <w:rPr>
                <w:noProof/>
                <w:webHidden/>
              </w:rPr>
              <w:t>3</w:t>
            </w:r>
            <w:r>
              <w:rPr>
                <w:noProof/>
                <w:webHidden/>
              </w:rPr>
              <w:fldChar w:fldCharType="end"/>
            </w:r>
          </w:hyperlink>
        </w:p>
        <w:p w:rsidR="00F82FA1" w:rsidRDefault="00EA297A" w:rsidP="00460860">
          <w:pPr>
            <w:spacing w:after="0" w:line="240" w:lineRule="auto"/>
          </w:pPr>
          <w:r>
            <w:fldChar w:fldCharType="end"/>
          </w:r>
        </w:p>
      </w:sdtContent>
    </w:sdt>
    <w:p w:rsidR="003B726B" w:rsidRDefault="003B726B" w:rsidP="003B726B">
      <w:pPr>
        <w:pStyle w:val="head1"/>
      </w:pPr>
      <w:bookmarkStart w:id="0" w:name="_Toc363672805"/>
      <w:r>
        <w:t>Regular Expressions</w:t>
      </w:r>
      <w:bookmarkEnd w:id="0"/>
    </w:p>
    <w:p w:rsidR="003B726B" w:rsidRDefault="003B726B" w:rsidP="003B726B">
      <w:pPr>
        <w:pStyle w:val="body1"/>
      </w:pPr>
      <w:r>
        <w:t>Regular expressions allow you to do more complex pattern matching than wildcards. Wildcards are limited to matching any single character and any series of characters. With regular expressions we can build a pattern that specifies specific characters to search for, ranges of characters and repeating patterns of characters.</w:t>
      </w:r>
    </w:p>
    <w:p w:rsidR="00665A1A" w:rsidRPr="0013289A" w:rsidRDefault="00665A1A" w:rsidP="00665A1A">
      <w:pPr>
        <w:pStyle w:val="body1"/>
      </w:pPr>
      <w:r w:rsidRPr="0013289A">
        <w:t>A regular expression is a string that expresses a pattern for text matching. The regular expression string can contain literal characters and metacharacters. For example the regular expression 'cat' matches the string 'cat and the regular expression 'p</w:t>
      </w:r>
      <w:proofErr w:type="gramStart"/>
      <w:r w:rsidRPr="0013289A">
        <w:t>..t</w:t>
      </w:r>
      <w:proofErr w:type="gramEnd"/>
      <w:r w:rsidRPr="0013289A">
        <w:t>' matches a string that contains a 'p' followed by any two characters followed by a 't'.</w:t>
      </w:r>
    </w:p>
    <w:p w:rsidR="00665A1A" w:rsidRDefault="00665A1A" w:rsidP="00665A1A">
      <w:pPr>
        <w:pStyle w:val="body1"/>
      </w:pPr>
      <w:r w:rsidRPr="0013289A">
        <w:t xml:space="preserve">One of the most important things to understand about regular expressions is that they can work very well for matching strings that have some sort of consistent pattern, but they are not a good for matching unstructured text. You may have to decide if you want to use a pattern that produces a lot of matches including undesired matches (false positives), or a pattern that produces fewer matches but misses some of the matches you want to find. You can find examples of regular expression patterns on various web sites but you need to test these- for example does the pattern for a phone number assume that you will use parentheses and a dash (415) 239-3768 or does it allow the format 415.239.3768; does it handle extensions?, country codes? Does the </w:t>
      </w:r>
      <w:proofErr w:type="spellStart"/>
      <w:proofErr w:type="gramStart"/>
      <w:r w:rsidRPr="0013289A">
        <w:t>url</w:t>
      </w:r>
      <w:proofErr w:type="spellEnd"/>
      <w:proofErr w:type="gramEnd"/>
      <w:r w:rsidRPr="0013289A">
        <w:t xml:space="preserve"> pattern you found assume that the top level domain is two or three characters long? Does it assume English characters only?</w:t>
      </w:r>
    </w:p>
    <w:p w:rsidR="00CC044B" w:rsidRDefault="00CC044B" w:rsidP="003B726B">
      <w:pPr>
        <w:pStyle w:val="body1"/>
      </w:pPr>
    </w:p>
    <w:p w:rsidR="002C6492" w:rsidRDefault="003B726B" w:rsidP="003B726B">
      <w:pPr>
        <w:pStyle w:val="body1"/>
      </w:pPr>
      <w:r>
        <w:t>If you have worked with regular expressions you know that they can get quite complex- we will stick with some simple patterns.</w:t>
      </w:r>
      <w:r w:rsidR="002C6492">
        <w:t xml:space="preserve"> MySQL follows one version of regular expressions; if you want to do complex regular expressions, read the manual and test your expression carefully.</w:t>
      </w:r>
    </w:p>
    <w:p w:rsidR="002C6492" w:rsidRDefault="003F5199" w:rsidP="003F5199">
      <w:pPr>
        <w:pStyle w:val="outline1"/>
      </w:pPr>
      <w:bookmarkStart w:id="1" w:name="_Toc363672806"/>
      <w:r>
        <w:t>Syntax Rules</w:t>
      </w:r>
      <w:bookmarkEnd w:id="1"/>
    </w:p>
    <w:p w:rsidR="003F5199" w:rsidRDefault="003B726B" w:rsidP="003B726B">
      <w:pPr>
        <w:pStyle w:val="body1"/>
      </w:pPr>
      <w:r>
        <w:t xml:space="preserve">MySQL uses the </w:t>
      </w:r>
      <w:proofErr w:type="gramStart"/>
      <w:r w:rsidR="003F5199">
        <w:t xml:space="preserve">name </w:t>
      </w:r>
      <w:r>
        <w:t xml:space="preserve"> </w:t>
      </w:r>
      <w:proofErr w:type="spellStart"/>
      <w:r>
        <w:t>RegExp</w:t>
      </w:r>
      <w:proofErr w:type="spellEnd"/>
      <w:proofErr w:type="gramEnd"/>
      <w:r w:rsidR="003F5199">
        <w:t xml:space="preserve"> for pattern matching </w:t>
      </w:r>
      <w:r>
        <w:t>.</w:t>
      </w:r>
      <w:r w:rsidR="00B6586F">
        <w:t xml:space="preserve"> </w:t>
      </w:r>
      <w:proofErr w:type="spellStart"/>
      <w:r>
        <w:t>RLike</w:t>
      </w:r>
      <w:proofErr w:type="spellEnd"/>
      <w:r>
        <w:t xml:space="preserve"> is a synonym for </w:t>
      </w:r>
      <w:proofErr w:type="spellStart"/>
      <w:r>
        <w:t>RegExp</w:t>
      </w:r>
      <w:proofErr w:type="spellEnd"/>
      <w:r>
        <w:t xml:space="preserve">. </w:t>
      </w:r>
    </w:p>
    <w:p w:rsidR="003B726B" w:rsidRDefault="003B726B" w:rsidP="003B726B">
      <w:pPr>
        <w:pStyle w:val="body1"/>
      </w:pPr>
      <w:r>
        <w:t xml:space="preserve">You can negate this with Not-   Not </w:t>
      </w:r>
      <w:proofErr w:type="spellStart"/>
      <w:r>
        <w:t>RegExp</w:t>
      </w:r>
      <w:proofErr w:type="spellEnd"/>
    </w:p>
    <w:p w:rsidR="003B726B" w:rsidRPr="00B6586F" w:rsidRDefault="003B726B" w:rsidP="003B726B">
      <w:pPr>
        <w:pStyle w:val="body1"/>
        <w:rPr>
          <w:b/>
        </w:rPr>
      </w:pPr>
      <w:r w:rsidRPr="00B6586F">
        <w:rPr>
          <w:b/>
        </w:rPr>
        <w:t>Usage</w:t>
      </w:r>
    </w:p>
    <w:p w:rsidR="003B726B" w:rsidRDefault="003B726B" w:rsidP="003B726B">
      <w:pPr>
        <w:pStyle w:val="code1"/>
      </w:pPr>
      <w:r>
        <w:t>Expr_1 RegExp pattern_1</w:t>
      </w:r>
    </w:p>
    <w:p w:rsidR="003B726B" w:rsidRDefault="003B726B" w:rsidP="00B6586F">
      <w:pPr>
        <w:pStyle w:val="bullet1"/>
      </w:pPr>
      <w:r>
        <w:t>Returns 1 or 0</w:t>
      </w:r>
      <w:proofErr w:type="gramStart"/>
      <w:r>
        <w:t>;  1</w:t>
      </w:r>
      <w:proofErr w:type="gramEnd"/>
      <w:r>
        <w:t xml:space="preserve"> if there is a match and 0 i</w:t>
      </w:r>
      <w:r w:rsidR="003F5199">
        <w:t>f</w:t>
      </w:r>
      <w:r>
        <w:t xml:space="preserve"> there is no match</w:t>
      </w:r>
      <w:r>
        <w:br/>
        <w:t>If  either Expr_1 or pattern_1 is null, then a null is returned.</w:t>
      </w:r>
    </w:p>
    <w:p w:rsidR="003B726B" w:rsidRDefault="003B726B" w:rsidP="00B6586F">
      <w:pPr>
        <w:pStyle w:val="bullet1"/>
      </w:pPr>
      <w:proofErr w:type="spellStart"/>
      <w:r>
        <w:t>RegExp</w:t>
      </w:r>
      <w:proofErr w:type="spellEnd"/>
      <w:r>
        <w:t xml:space="preserve"> is not case specific except with binary strings</w:t>
      </w:r>
    </w:p>
    <w:p w:rsidR="003F5199" w:rsidRDefault="003F5199" w:rsidP="003B726B">
      <w:pPr>
        <w:pStyle w:val="body1"/>
      </w:pPr>
    </w:p>
    <w:p w:rsidR="003B726B" w:rsidRDefault="002C6492" w:rsidP="003B726B">
      <w:pPr>
        <w:pStyle w:val="body1"/>
      </w:pPr>
      <w:r>
        <w:t xml:space="preserve">The manual will often put the regular expression example in the Select clause in order to do short focused tests; for a practical purpose you are more apt </w:t>
      </w:r>
      <w:r w:rsidR="005369F5">
        <w:t xml:space="preserve"> </w:t>
      </w:r>
      <w:r>
        <w:t>to use the regular expression in a Where clause.</w:t>
      </w:r>
      <w:r w:rsidR="001C6F25">
        <w:t xml:space="preserve"> If the return </w:t>
      </w:r>
      <w:r w:rsidR="005369F5">
        <w:t>value of</w:t>
      </w:r>
      <w:r w:rsidR="001C6F25">
        <w:t xml:space="preserve"> </w:t>
      </w:r>
      <w:proofErr w:type="spellStart"/>
      <w:r w:rsidR="001C6F25">
        <w:t>regExp</w:t>
      </w:r>
      <w:proofErr w:type="spellEnd"/>
      <w:r w:rsidR="001C6F25">
        <w:t xml:space="preserve"> is 1</w:t>
      </w:r>
      <w:r w:rsidR="00315829">
        <w:t>, then</w:t>
      </w:r>
      <w:r w:rsidR="001C6F25">
        <w:t xml:space="preserve"> that row passes the Where test.</w:t>
      </w:r>
    </w:p>
    <w:p w:rsidR="002C6492" w:rsidRDefault="002C6492" w:rsidP="003B726B">
      <w:pPr>
        <w:pStyle w:val="body1"/>
      </w:pPr>
      <w:r>
        <w:t>For the demos we will start with some simple tests and also use a table set up for this purpose. The table has a</w:t>
      </w:r>
      <w:r w:rsidR="001C6F25">
        <w:t>n</w:t>
      </w:r>
      <w:r>
        <w:t xml:space="preserve"> </w:t>
      </w:r>
      <w:r w:rsidR="003F5199">
        <w:t>i</w:t>
      </w:r>
      <w:r>
        <w:t>d column and a name column; we will be testing against the name column.</w:t>
      </w:r>
    </w:p>
    <w:p w:rsidR="002C6492" w:rsidRDefault="002C6492" w:rsidP="003B726B">
      <w:pPr>
        <w:pStyle w:val="body1"/>
      </w:pPr>
      <w:r>
        <w:t xml:space="preserve">Put this in the </w:t>
      </w:r>
      <w:r w:rsidR="000D7DB1">
        <w:t>a_</w:t>
      </w:r>
      <w:r>
        <w:t>testbed database.</w:t>
      </w:r>
    </w:p>
    <w:p w:rsidR="002C6492" w:rsidRDefault="002C6492" w:rsidP="002C6492">
      <w:pPr>
        <w:pStyle w:val="code1"/>
      </w:pPr>
      <w:r>
        <w:t>Create table</w:t>
      </w:r>
      <w:r w:rsidR="000D7DB1">
        <w:t xml:space="preserve"> </w:t>
      </w:r>
      <w:r w:rsidR="00665A1A">
        <w:t>z_reg</w:t>
      </w:r>
      <w:r w:rsidR="000D7DB1">
        <w:t xml:space="preserve"> </w:t>
      </w:r>
      <w:r>
        <w:t>( id integer auto_increment primary key, name varchar(25));</w:t>
      </w:r>
    </w:p>
    <w:p w:rsidR="000D7DB1" w:rsidRPr="00460860" w:rsidRDefault="00460860" w:rsidP="00460860">
      <w:pPr>
        <w:pStyle w:val="code1"/>
      </w:pPr>
      <w:r>
        <w:t>-- Sample inserts</w:t>
      </w:r>
    </w:p>
    <w:p w:rsidR="00AE1252" w:rsidRDefault="002C6492" w:rsidP="002C6492">
      <w:pPr>
        <w:pStyle w:val="code1"/>
      </w:pPr>
      <w:r>
        <w:t>Insert into</w:t>
      </w:r>
      <w:r w:rsidR="000D7DB1">
        <w:t xml:space="preserve"> </w:t>
      </w:r>
      <w:r w:rsidR="00665A1A">
        <w:t>z_reg</w:t>
      </w:r>
      <w:r w:rsidR="000D7DB1">
        <w:t xml:space="preserve"> </w:t>
      </w:r>
      <w:r>
        <w:t>(name) values</w:t>
      </w:r>
      <w:r w:rsidR="00AE1252">
        <w:t xml:space="preserve"> ('Fluffy'), ('goofy'), ('ursula'), ('greg');</w:t>
      </w:r>
    </w:p>
    <w:p w:rsidR="00AE1252" w:rsidRDefault="00AE1252" w:rsidP="002C6492">
      <w:pPr>
        <w:pStyle w:val="code1"/>
      </w:pPr>
      <w:r>
        <w:t>Insert into</w:t>
      </w:r>
      <w:r w:rsidR="000D7DB1">
        <w:t xml:space="preserve"> </w:t>
      </w:r>
      <w:r w:rsidR="00665A1A">
        <w:t>z_reg</w:t>
      </w:r>
      <w:r w:rsidR="000D7DB1">
        <w:t xml:space="preserve"> </w:t>
      </w:r>
      <w:r>
        <w:t>(name) values ('pout'),</w:t>
      </w:r>
      <w:r w:rsidRPr="00AE1252">
        <w:t xml:space="preserve"> </w:t>
      </w:r>
      <w:r>
        <w:t>('Sam 415'),</w:t>
      </w:r>
      <w:r w:rsidRPr="00AE1252">
        <w:t xml:space="preserve"> </w:t>
      </w:r>
      <w:r>
        <w:t>('pretty bird');</w:t>
      </w:r>
    </w:p>
    <w:p w:rsidR="00AE1252" w:rsidRDefault="00AE1252" w:rsidP="00AE1252">
      <w:pPr>
        <w:pStyle w:val="code1"/>
      </w:pPr>
      <w:r>
        <w:t>Insert into</w:t>
      </w:r>
      <w:r w:rsidR="000D7DB1">
        <w:t xml:space="preserve"> </w:t>
      </w:r>
      <w:r w:rsidR="00665A1A">
        <w:t>z_reg</w:t>
      </w:r>
      <w:r w:rsidR="000D7DB1">
        <w:t xml:space="preserve"> </w:t>
      </w:r>
      <w:r>
        <w:t>(name) values ('pat'), ('peat'), ('Patricia'),</w:t>
      </w:r>
      <w:r w:rsidRPr="00AE1252">
        <w:t xml:space="preserve"> </w:t>
      </w:r>
      <w:r>
        <w:t>('Impromptu');</w:t>
      </w:r>
    </w:p>
    <w:p w:rsidR="00AE1252" w:rsidRDefault="00AE1252" w:rsidP="003D5608">
      <w:pPr>
        <w:pStyle w:val="code1"/>
      </w:pPr>
      <w:r>
        <w:t>Insert into</w:t>
      </w:r>
      <w:r w:rsidR="000D7DB1">
        <w:t xml:space="preserve"> </w:t>
      </w:r>
      <w:r w:rsidR="00665A1A">
        <w:t>z_reg</w:t>
      </w:r>
      <w:r w:rsidR="000D7DB1">
        <w:t xml:space="preserve"> </w:t>
      </w:r>
      <w:r>
        <w:t>(name) values ('Pete'), ('pat the cat'),</w:t>
      </w:r>
      <w:r w:rsidRPr="003D5608">
        <w:t xml:space="preserve"> </w:t>
      </w:r>
      <w:r>
        <w:t>('C3PO');</w:t>
      </w:r>
    </w:p>
    <w:p w:rsidR="000D7DB1" w:rsidRDefault="000D7DB1" w:rsidP="003D5608">
      <w:pPr>
        <w:pStyle w:val="code1"/>
      </w:pPr>
    </w:p>
    <w:p w:rsidR="00AE1252" w:rsidRPr="00622D34" w:rsidRDefault="00AE1252" w:rsidP="00622D34">
      <w:pPr>
        <w:pStyle w:val="code1"/>
      </w:pPr>
      <w:r w:rsidRPr="00622D34">
        <w:lastRenderedPageBreak/>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1 | Fluffy      |</w:t>
      </w:r>
    </w:p>
    <w:p w:rsidR="00AE1252" w:rsidRPr="00622D34" w:rsidRDefault="00AE1252" w:rsidP="00622D34">
      <w:pPr>
        <w:pStyle w:val="code1"/>
      </w:pPr>
      <w:r w:rsidRPr="00622D34">
        <w:t>|  2 | goofy       |</w:t>
      </w:r>
    </w:p>
    <w:p w:rsidR="00AE1252" w:rsidRPr="00622D34" w:rsidRDefault="00AE1252" w:rsidP="00622D34">
      <w:pPr>
        <w:pStyle w:val="code1"/>
      </w:pPr>
      <w:r w:rsidRPr="00622D34">
        <w:t>|  3 | ursula      |</w:t>
      </w:r>
    </w:p>
    <w:p w:rsidR="00AE1252" w:rsidRPr="00622D34" w:rsidRDefault="00AE1252" w:rsidP="00622D34">
      <w:pPr>
        <w:pStyle w:val="code1"/>
      </w:pPr>
      <w:r w:rsidRPr="00622D34">
        <w:t>|  4 | greg        |</w:t>
      </w:r>
    </w:p>
    <w:p w:rsidR="00AE1252" w:rsidRPr="00622D34" w:rsidRDefault="00AE1252" w:rsidP="00622D34">
      <w:pPr>
        <w:pStyle w:val="code1"/>
      </w:pPr>
      <w:r w:rsidRPr="00622D34">
        <w:t>|  5 | pout        |</w:t>
      </w:r>
    </w:p>
    <w:p w:rsidR="00AE1252" w:rsidRPr="00622D34" w:rsidRDefault="00AE1252" w:rsidP="00622D34">
      <w:pPr>
        <w:pStyle w:val="code1"/>
      </w:pPr>
      <w:r w:rsidRPr="00622D34">
        <w:t>|  6 | Sam 415     |</w:t>
      </w:r>
    </w:p>
    <w:p w:rsidR="00AE1252" w:rsidRPr="00622D34" w:rsidRDefault="00AE1252" w:rsidP="00622D34">
      <w:pPr>
        <w:pStyle w:val="code1"/>
      </w:pPr>
      <w:r w:rsidRPr="00622D34">
        <w:t>|  7 | pretty bird |</w:t>
      </w:r>
    </w:p>
    <w:p w:rsidR="00AE1252" w:rsidRPr="00622D34" w:rsidRDefault="00AE1252" w:rsidP="00622D34">
      <w:pPr>
        <w:pStyle w:val="code1"/>
      </w:pPr>
      <w:r w:rsidRPr="00622D34">
        <w:t>|  8 | pat         |</w:t>
      </w:r>
    </w:p>
    <w:p w:rsidR="00AE1252" w:rsidRPr="00622D34" w:rsidRDefault="00AE1252" w:rsidP="00622D34">
      <w:pPr>
        <w:pStyle w:val="code1"/>
      </w:pPr>
      <w:r w:rsidRPr="00622D34">
        <w:t>|  9 | peat        |</w:t>
      </w:r>
    </w:p>
    <w:p w:rsidR="00AE1252" w:rsidRPr="00622D34" w:rsidRDefault="00AE1252" w:rsidP="00622D34">
      <w:pPr>
        <w:pStyle w:val="code1"/>
      </w:pPr>
      <w:r w:rsidRPr="00622D34">
        <w:t>| 10 | Patricia    |</w:t>
      </w:r>
    </w:p>
    <w:p w:rsidR="00AE1252" w:rsidRPr="00622D34" w:rsidRDefault="00AE1252" w:rsidP="00622D34">
      <w:pPr>
        <w:pStyle w:val="code1"/>
      </w:pPr>
      <w:r w:rsidRPr="00622D34">
        <w:t>| 11 | Impromptu   |</w:t>
      </w:r>
    </w:p>
    <w:p w:rsidR="00AE1252" w:rsidRPr="00622D34" w:rsidRDefault="00AE1252" w:rsidP="00622D34">
      <w:pPr>
        <w:pStyle w:val="code1"/>
      </w:pPr>
      <w:r w:rsidRPr="00622D34">
        <w:t>| 12 | Pete        |</w:t>
      </w:r>
    </w:p>
    <w:p w:rsidR="00AE1252" w:rsidRPr="00622D34" w:rsidRDefault="00AE1252" w:rsidP="00622D34">
      <w:pPr>
        <w:pStyle w:val="code1"/>
      </w:pPr>
      <w:r w:rsidRPr="00622D34">
        <w:t>| 13 | pat the cat |</w:t>
      </w:r>
    </w:p>
    <w:p w:rsidR="00AE1252" w:rsidRPr="00622D34" w:rsidRDefault="00AE1252" w:rsidP="00622D34">
      <w:pPr>
        <w:pStyle w:val="code1"/>
      </w:pPr>
      <w:r w:rsidRPr="00622D34">
        <w:t>| 14 | C3PO        |</w:t>
      </w:r>
    </w:p>
    <w:p w:rsidR="00AE1252" w:rsidRPr="00622D34" w:rsidRDefault="00AE1252" w:rsidP="00622D34">
      <w:pPr>
        <w:pStyle w:val="code1"/>
      </w:pPr>
      <w:r w:rsidRPr="00622D34">
        <w:t>| 15 | Mary Proud  |</w:t>
      </w:r>
    </w:p>
    <w:p w:rsidR="00AE1252" w:rsidRPr="00622D34" w:rsidRDefault="00AE1252" w:rsidP="00622D34">
      <w:pPr>
        <w:pStyle w:val="code1"/>
      </w:pPr>
      <w:r w:rsidRPr="00622D34">
        <w:t>| 16 | ptt         |</w:t>
      </w:r>
    </w:p>
    <w:p w:rsidR="00AE1252" w:rsidRPr="00622D34" w:rsidRDefault="00AE1252" w:rsidP="00622D34">
      <w:pPr>
        <w:pStyle w:val="code1"/>
      </w:pPr>
      <w:r w:rsidRPr="00622D34">
        <w:t>| 17 | pita        |</w:t>
      </w:r>
    </w:p>
    <w:p w:rsidR="00AE1252" w:rsidRPr="00622D34" w:rsidRDefault="00AE1252" w:rsidP="00622D34">
      <w:pPr>
        <w:pStyle w:val="code1"/>
      </w:pPr>
      <w:r w:rsidRPr="00622D34">
        <w:t>+----+-------------+</w:t>
      </w:r>
    </w:p>
    <w:p w:rsidR="002C6492" w:rsidRDefault="002C6492" w:rsidP="00EE5A59">
      <w:pPr>
        <w:pStyle w:val="body1"/>
      </w:pPr>
    </w:p>
    <w:p w:rsidR="003B726B" w:rsidRDefault="003B726B" w:rsidP="003B726B">
      <w:pPr>
        <w:pStyle w:val="head2"/>
      </w:pPr>
      <w:bookmarkStart w:id="2" w:name="_Toc363672807"/>
      <w:r>
        <w:t>Demos</w:t>
      </w:r>
      <w:bookmarkEnd w:id="2"/>
    </w:p>
    <w:p w:rsidR="002C6492" w:rsidRDefault="003B726B" w:rsidP="003B726B">
      <w:pPr>
        <w:pStyle w:val="demonum1"/>
      </w:pPr>
      <w:r>
        <w:t>Identify test. This tests an expression '</w:t>
      </w:r>
      <w:r w:rsidR="002C6492">
        <w:t>goofy</w:t>
      </w:r>
      <w:r>
        <w:t>' against simple regular expressions that contain no special characters. The purpose of this is just to let you see the return value</w:t>
      </w:r>
      <w:r w:rsidR="002C6492">
        <w:t>.</w:t>
      </w:r>
    </w:p>
    <w:p w:rsidR="002C6492" w:rsidRPr="00622D34" w:rsidRDefault="002C6492" w:rsidP="00622D34">
      <w:pPr>
        <w:pStyle w:val="code1"/>
      </w:pPr>
      <w:r w:rsidRPr="00622D34">
        <w:t>Select</w:t>
      </w:r>
    </w:p>
    <w:p w:rsidR="002C6492" w:rsidRPr="00622D34" w:rsidRDefault="002C6492" w:rsidP="00622D34">
      <w:pPr>
        <w:pStyle w:val="code1"/>
      </w:pPr>
      <w:r w:rsidRPr="00622D34">
        <w:t xml:space="preserve">  'goofy' Regexp 'goofy' as d_1a</w:t>
      </w:r>
    </w:p>
    <w:p w:rsidR="000D7DB1" w:rsidRPr="00622D34" w:rsidRDefault="002C6492" w:rsidP="00622D34">
      <w:pPr>
        <w:pStyle w:val="code1"/>
      </w:pPr>
      <w:r w:rsidRPr="00622D34">
        <w:t>, 'goofy' Regexp 'max'   as d_1b</w:t>
      </w:r>
    </w:p>
    <w:p w:rsidR="002C6492" w:rsidRPr="00622D34" w:rsidRDefault="002C6492" w:rsidP="00622D34">
      <w:pPr>
        <w:pStyle w:val="code1"/>
      </w:pPr>
      <w:r w:rsidRPr="00622D34">
        <w:t>;</w:t>
      </w:r>
    </w:p>
    <w:p w:rsidR="002C6492" w:rsidRPr="00622D34" w:rsidRDefault="002C6492" w:rsidP="00622D34">
      <w:pPr>
        <w:pStyle w:val="code1"/>
      </w:pPr>
      <w:r w:rsidRPr="00622D34">
        <w:t>+------+------+</w:t>
      </w:r>
    </w:p>
    <w:p w:rsidR="002C6492" w:rsidRPr="00622D34" w:rsidRDefault="002C6492" w:rsidP="00622D34">
      <w:pPr>
        <w:pStyle w:val="code1"/>
      </w:pPr>
      <w:r w:rsidRPr="00622D34">
        <w:t>| d_1a | d_1b |</w:t>
      </w:r>
    </w:p>
    <w:p w:rsidR="002C6492" w:rsidRPr="00622D34" w:rsidRDefault="002C6492" w:rsidP="00622D34">
      <w:pPr>
        <w:pStyle w:val="code1"/>
      </w:pPr>
      <w:r w:rsidRPr="00622D34">
        <w:t>+------+------+</w:t>
      </w:r>
    </w:p>
    <w:p w:rsidR="002C6492" w:rsidRPr="00622D34" w:rsidRDefault="002C6492" w:rsidP="00622D34">
      <w:pPr>
        <w:pStyle w:val="code1"/>
      </w:pPr>
      <w:r w:rsidRPr="00622D34">
        <w:t>|    1 |    0 |</w:t>
      </w:r>
    </w:p>
    <w:p w:rsidR="002C6492" w:rsidRPr="00622D34" w:rsidRDefault="002C6492" w:rsidP="00622D34">
      <w:pPr>
        <w:pStyle w:val="code1"/>
      </w:pPr>
      <w:r w:rsidRPr="00622D34">
        <w:t>+------+------+</w:t>
      </w:r>
    </w:p>
    <w:p w:rsidR="00EE5A59" w:rsidRDefault="00EE5A59" w:rsidP="00EE5A59">
      <w:pPr>
        <w:pStyle w:val="body1"/>
      </w:pPr>
    </w:p>
    <w:p w:rsidR="002C6492" w:rsidRDefault="002C6492" w:rsidP="003B726B">
      <w:pPr>
        <w:pStyle w:val="demonum1"/>
      </w:pPr>
      <w:r>
        <w:t>This show that this is not case specific unless you include binary</w:t>
      </w:r>
    </w:p>
    <w:p w:rsidR="002C6492" w:rsidRPr="00622D34" w:rsidRDefault="002C6492" w:rsidP="00622D34">
      <w:pPr>
        <w:pStyle w:val="code1"/>
      </w:pPr>
      <w:r w:rsidRPr="00622D34">
        <w:t>Select</w:t>
      </w:r>
    </w:p>
    <w:p w:rsidR="002C6492" w:rsidRPr="00622D34" w:rsidRDefault="002C6492" w:rsidP="00622D34">
      <w:pPr>
        <w:pStyle w:val="code1"/>
      </w:pPr>
      <w:r w:rsidRPr="00622D34">
        <w:t xml:space="preserve">  'goofy' Regexp 'goofy' as d_2a</w:t>
      </w:r>
    </w:p>
    <w:p w:rsidR="002C6492" w:rsidRPr="00622D34" w:rsidRDefault="002C6492" w:rsidP="00622D34">
      <w:pPr>
        <w:pStyle w:val="code1"/>
      </w:pPr>
      <w:r w:rsidRPr="00622D34">
        <w:t>, 'goofy' Regexp 'Goofy' as d_2b</w:t>
      </w:r>
    </w:p>
    <w:p w:rsidR="002C6492" w:rsidRPr="00622D34" w:rsidRDefault="002C6492" w:rsidP="00622D34">
      <w:pPr>
        <w:pStyle w:val="code1"/>
      </w:pPr>
      <w:r w:rsidRPr="00622D34">
        <w:t>, binary 'goofy' Regexp 'Goofy' as d_2c</w:t>
      </w:r>
    </w:p>
    <w:p w:rsidR="002C6492" w:rsidRPr="00622D34" w:rsidRDefault="002C6492" w:rsidP="00622D34">
      <w:pPr>
        <w:pStyle w:val="code1"/>
      </w:pPr>
      <w:r w:rsidRPr="00622D34">
        <w:t>;</w:t>
      </w:r>
    </w:p>
    <w:p w:rsidR="002C6492" w:rsidRPr="00622D34" w:rsidRDefault="002C6492" w:rsidP="00622D34">
      <w:pPr>
        <w:pStyle w:val="code1"/>
      </w:pPr>
      <w:r w:rsidRPr="00622D34">
        <w:t>+------+------+------+</w:t>
      </w:r>
    </w:p>
    <w:p w:rsidR="002C6492" w:rsidRPr="00622D34" w:rsidRDefault="002C6492" w:rsidP="00622D34">
      <w:pPr>
        <w:pStyle w:val="code1"/>
      </w:pPr>
      <w:r w:rsidRPr="00622D34">
        <w:t>| d_2a | d_2b | d_2c |</w:t>
      </w:r>
    </w:p>
    <w:p w:rsidR="002C6492" w:rsidRPr="00622D34" w:rsidRDefault="002C6492" w:rsidP="00622D34">
      <w:pPr>
        <w:pStyle w:val="code1"/>
      </w:pPr>
      <w:r w:rsidRPr="00622D34">
        <w:t>+------+------+------+</w:t>
      </w:r>
    </w:p>
    <w:p w:rsidR="002C6492" w:rsidRPr="00622D34" w:rsidRDefault="002C6492" w:rsidP="00622D34">
      <w:pPr>
        <w:pStyle w:val="code1"/>
      </w:pPr>
      <w:r w:rsidRPr="00622D34">
        <w:t>|    1 |    1 |    0 |</w:t>
      </w:r>
    </w:p>
    <w:p w:rsidR="00EE5A59" w:rsidRPr="00622D34" w:rsidRDefault="00EE5A59" w:rsidP="00622D34">
      <w:pPr>
        <w:pStyle w:val="code1"/>
      </w:pPr>
      <w:r w:rsidRPr="00622D34">
        <w:t>+------+------+------+</w:t>
      </w:r>
    </w:p>
    <w:p w:rsidR="00EE5A59" w:rsidRDefault="00EE5A59" w:rsidP="00EE5A59">
      <w:pPr>
        <w:pStyle w:val="body1"/>
      </w:pPr>
    </w:p>
    <w:p w:rsidR="008D21E7" w:rsidRDefault="008D21E7" w:rsidP="008D21E7">
      <w:pPr>
        <w:pStyle w:val="demonum1"/>
      </w:pPr>
      <w:r>
        <w:t xml:space="preserve">These regular expressions are matched if the pattern occurs anywhere in the string. The first is just checking if there is a g anywhere in the string. The second checks for the pattern </w:t>
      </w:r>
      <w:proofErr w:type="spellStart"/>
      <w:r>
        <w:t>oo</w:t>
      </w:r>
      <w:proofErr w:type="spellEnd"/>
      <w:r>
        <w:t xml:space="preserve"> which is matched. The third is looking for the pattern </w:t>
      </w:r>
      <w:proofErr w:type="spellStart"/>
      <w:r>
        <w:t>oy</w:t>
      </w:r>
      <w:proofErr w:type="spellEnd"/>
      <w:r>
        <w:t xml:space="preserve">- this is not matched. We have an o and a y but not </w:t>
      </w:r>
      <w:r>
        <w:lastRenderedPageBreak/>
        <w:t xml:space="preserve">the pattern </w:t>
      </w:r>
      <w:proofErr w:type="spellStart"/>
      <w:r>
        <w:t>oy</w:t>
      </w:r>
      <w:proofErr w:type="spellEnd"/>
      <w:r>
        <w:t xml:space="preserve">. Note that this is different than the way the LIKE operator works- Like tries to match the entire string; this version of regular expressions does not have to </w:t>
      </w:r>
      <w:proofErr w:type="gramStart"/>
      <w:r>
        <w:t xml:space="preserve">match </w:t>
      </w:r>
      <w:r w:rsidR="00A936D5">
        <w:t xml:space="preserve"> </w:t>
      </w:r>
      <w:r>
        <w:t>the</w:t>
      </w:r>
      <w:proofErr w:type="gramEnd"/>
      <w:r>
        <w:t xml:space="preserve"> entire string.</w:t>
      </w:r>
    </w:p>
    <w:p w:rsidR="008D21E7" w:rsidRPr="00622D34" w:rsidRDefault="008D21E7" w:rsidP="00622D34">
      <w:pPr>
        <w:pStyle w:val="code1"/>
      </w:pPr>
      <w:r w:rsidRPr="00622D34">
        <w:t xml:space="preserve">Select </w:t>
      </w:r>
    </w:p>
    <w:p w:rsidR="008D21E7" w:rsidRPr="00622D34" w:rsidRDefault="008D21E7" w:rsidP="00622D34">
      <w:pPr>
        <w:pStyle w:val="code1"/>
      </w:pPr>
      <w:r w:rsidRPr="00622D34">
        <w:t xml:space="preserve">  'goofy' Regexp 'g'  as d_3a</w:t>
      </w:r>
    </w:p>
    <w:p w:rsidR="008D21E7" w:rsidRPr="00622D34" w:rsidRDefault="008D21E7" w:rsidP="00622D34">
      <w:pPr>
        <w:pStyle w:val="code1"/>
      </w:pPr>
      <w:r w:rsidRPr="00622D34">
        <w:t>, 'goofy' Regexp 'oo' as d_3b</w:t>
      </w:r>
    </w:p>
    <w:p w:rsidR="008D21E7" w:rsidRPr="00622D34" w:rsidRDefault="008D21E7" w:rsidP="00622D34">
      <w:pPr>
        <w:pStyle w:val="code1"/>
      </w:pPr>
      <w:r w:rsidRPr="00622D34">
        <w:t>, 'goofy' Regexp 'oy' as d_3c</w:t>
      </w:r>
    </w:p>
    <w:p w:rsidR="008D21E7" w:rsidRPr="00622D34" w:rsidRDefault="008D21E7" w:rsidP="00622D34">
      <w:pPr>
        <w:pStyle w:val="code1"/>
      </w:pPr>
      <w:r w:rsidRPr="00622D34">
        <w:t>;</w:t>
      </w:r>
    </w:p>
    <w:p w:rsidR="008D21E7" w:rsidRPr="00622D34" w:rsidRDefault="008D21E7" w:rsidP="00622D34">
      <w:pPr>
        <w:pStyle w:val="code1"/>
      </w:pPr>
      <w:r w:rsidRPr="00622D34">
        <w:t>+------+------+------+</w:t>
      </w:r>
    </w:p>
    <w:p w:rsidR="008D21E7" w:rsidRPr="00622D34" w:rsidRDefault="008D21E7" w:rsidP="00622D34">
      <w:pPr>
        <w:pStyle w:val="code1"/>
      </w:pPr>
      <w:r w:rsidRPr="00622D34">
        <w:t>| d_3a | d_3b | d_3c |</w:t>
      </w:r>
    </w:p>
    <w:p w:rsidR="008D21E7" w:rsidRPr="00622D34" w:rsidRDefault="008D21E7" w:rsidP="00622D34">
      <w:pPr>
        <w:pStyle w:val="code1"/>
      </w:pPr>
      <w:r w:rsidRPr="00622D34">
        <w:t>+------+------+------+</w:t>
      </w:r>
    </w:p>
    <w:p w:rsidR="008D21E7" w:rsidRPr="00622D34" w:rsidRDefault="008D21E7" w:rsidP="00622D34">
      <w:pPr>
        <w:pStyle w:val="code1"/>
      </w:pPr>
      <w:r w:rsidRPr="00622D34">
        <w:t>|    1 |    1 |    0 |</w:t>
      </w:r>
    </w:p>
    <w:p w:rsidR="008D21E7" w:rsidRDefault="008D21E7" w:rsidP="00622D34">
      <w:pPr>
        <w:pStyle w:val="code1"/>
      </w:pPr>
      <w:r w:rsidRPr="00622D34">
        <w:t>+------+------+------+</w:t>
      </w:r>
    </w:p>
    <w:p w:rsidR="00720958" w:rsidRPr="00622D34" w:rsidRDefault="00720958" w:rsidP="00622D34">
      <w:pPr>
        <w:pStyle w:val="code1"/>
      </w:pPr>
    </w:p>
    <w:p w:rsidR="002C6492" w:rsidRDefault="008D21E7" w:rsidP="008D21E7">
      <w:pPr>
        <w:pStyle w:val="head2"/>
      </w:pPr>
      <w:bookmarkStart w:id="3" w:name="_Toc363672808"/>
      <w:r>
        <w:t>Metacharacters</w:t>
      </w:r>
      <w:bookmarkEnd w:id="3"/>
    </w:p>
    <w:p w:rsidR="008D21E7" w:rsidRDefault="008D21E7" w:rsidP="008D21E7">
      <w:pPr>
        <w:pStyle w:val="body1"/>
      </w:pPr>
      <w:r>
        <w:t>To be more useful</w:t>
      </w:r>
      <w:r w:rsidR="00B6586F">
        <w:t>,</w:t>
      </w:r>
      <w:r>
        <w:t xml:space="preserve"> we add metacharacters. The </w:t>
      </w:r>
      <w:proofErr w:type="spellStart"/>
      <w:r>
        <w:t>Like</w:t>
      </w:r>
      <w:proofErr w:type="spellEnd"/>
      <w:r>
        <w:t xml:space="preserve"> operator recognized the metacharacters % and _. </w:t>
      </w:r>
      <w:r w:rsidR="00B6586F">
        <w:t xml:space="preserve"> </w:t>
      </w:r>
      <w:r>
        <w:t xml:space="preserve">Regular </w:t>
      </w:r>
      <w:r w:rsidR="005369F5">
        <w:t>expressions have</w:t>
      </w:r>
      <w:r>
        <w:t xml:space="preserve"> a much richer set of metacharacters. You can find a list of them in the MySQL documentation.</w:t>
      </w:r>
    </w:p>
    <w:p w:rsidR="008D21E7" w:rsidRDefault="008D21E7" w:rsidP="008D21E7">
      <w:pPr>
        <w:pStyle w:val="body1"/>
      </w:pPr>
      <w:r>
        <w:t xml:space="preserve">What the </w:t>
      </w:r>
      <w:proofErr w:type="spellStart"/>
      <w:r>
        <w:t>regex</w:t>
      </w:r>
      <w:proofErr w:type="spellEnd"/>
      <w:r>
        <w:t xml:space="preserve"> expressions provide is the ability to search for ranges/lists of characters. Instead of looking for any single character as with a wildcard, you could look for any of the listed characters [</w:t>
      </w:r>
      <w:proofErr w:type="spellStart"/>
      <w:r>
        <w:t>aeiouy</w:t>
      </w:r>
      <w:proofErr w:type="spellEnd"/>
      <w:r>
        <w:t xml:space="preserve">]. You could also specify that you want to match </w:t>
      </w:r>
      <w:r w:rsidR="003D5608">
        <w:t>exactly</w:t>
      </w:r>
      <w:r>
        <w:t xml:space="preserve"> 6 of those characters in a row [</w:t>
      </w:r>
      <w:proofErr w:type="spellStart"/>
      <w:r>
        <w:t>aeiouy</w:t>
      </w:r>
      <w:proofErr w:type="spellEnd"/>
      <w:proofErr w:type="gramStart"/>
      <w:r>
        <w:t>]{</w:t>
      </w:r>
      <w:proofErr w:type="gramEnd"/>
      <w:r>
        <w:t>6}</w:t>
      </w:r>
    </w:p>
    <w:p w:rsidR="003D5608" w:rsidRDefault="008D21E7" w:rsidP="008D21E7">
      <w:pPr>
        <w:pStyle w:val="body1"/>
      </w:pPr>
      <w:r>
        <w:t xml:space="preserve">You could match </w:t>
      </w:r>
      <w:r w:rsidR="005369F5">
        <w:t>a pattern</w:t>
      </w:r>
      <w:r>
        <w:t xml:space="preserve"> of as many 0s and 1s as occurs by using [01]*  </w:t>
      </w:r>
    </w:p>
    <w:p w:rsidR="008D21E7" w:rsidRDefault="008D21E7" w:rsidP="008D21E7">
      <w:pPr>
        <w:pStyle w:val="body1"/>
      </w:pPr>
      <w:r>
        <w:t xml:space="preserve">There are also predefined patterns such as </w:t>
      </w:r>
      <w:r>
        <w:rPr>
          <w:rStyle w:val="HTMLTypewriter"/>
          <w:rFonts w:eastAsiaTheme="majorEastAsia"/>
        </w:rPr>
        <w:t>[</w:t>
      </w:r>
      <w:proofErr w:type="gramStart"/>
      <w:r>
        <w:rPr>
          <w:rStyle w:val="HTMLTypewriter"/>
          <w:rFonts w:eastAsiaTheme="majorEastAsia"/>
        </w:rPr>
        <w:t>:lower</w:t>
      </w:r>
      <w:proofErr w:type="gramEnd"/>
      <w:r>
        <w:rPr>
          <w:rStyle w:val="HTMLTypewriter"/>
          <w:rFonts w:eastAsiaTheme="majorEastAsia"/>
        </w:rPr>
        <w:t xml:space="preserve">:] </w:t>
      </w:r>
      <w:r w:rsidRPr="00EE1BCA">
        <w:t>which stands for any lower case letter</w:t>
      </w:r>
      <w:r w:rsidR="00315829">
        <w:t>.</w:t>
      </w:r>
    </w:p>
    <w:p w:rsidR="00315829" w:rsidRPr="00315829" w:rsidRDefault="00315829" w:rsidP="00315829">
      <w:pPr>
        <w:pStyle w:val="body1"/>
      </w:pPr>
      <w:r w:rsidRPr="00315829">
        <w:t>In this first set of demos we use the metacharacters</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r w:rsidRPr="00315829">
        <w:rPr>
          <w:rFonts w:ascii="Courier New" w:hAnsi="Courier New" w:cs="Courier New"/>
        </w:rPr>
        <w:tab/>
      </w:r>
      <w:r w:rsidRPr="00315829">
        <w:t>start of the string</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r w:rsidRPr="00315829">
        <w:rPr>
          <w:rFonts w:ascii="Courier New" w:hAnsi="Courier New" w:cs="Courier New"/>
          <w:b/>
        </w:rPr>
        <w:tab/>
      </w:r>
      <w:proofErr w:type="gramStart"/>
      <w:r w:rsidRPr="00315829">
        <w:t>end</w:t>
      </w:r>
      <w:proofErr w:type="gramEnd"/>
      <w:r w:rsidRPr="00315829">
        <w:t xml:space="preserve"> of the string</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r w:rsidRPr="00315829">
        <w:rPr>
          <w:rFonts w:ascii="Courier New" w:hAnsi="Courier New" w:cs="Courier New"/>
          <w:b/>
        </w:rPr>
        <w:tab/>
      </w:r>
      <w:proofErr w:type="gramStart"/>
      <w:r w:rsidRPr="00315829">
        <w:t>any</w:t>
      </w:r>
      <w:proofErr w:type="gramEnd"/>
      <w:r w:rsidRPr="00315829">
        <w:t xml:space="preserve"> single character</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proofErr w:type="gramStart"/>
      <w:r w:rsidRPr="00315829">
        <w:rPr>
          <w:rFonts w:ascii="Courier New" w:hAnsi="Courier New" w:cs="Courier New"/>
          <w:b/>
        </w:rPr>
        <w:t>n</w:t>
      </w:r>
      <w:proofErr w:type="gramEnd"/>
      <w:r w:rsidRPr="00315829">
        <w:rPr>
          <w:rFonts w:ascii="Courier New" w:hAnsi="Courier New" w:cs="Courier New"/>
          <w:b/>
        </w:rPr>
        <w:t>}</w:t>
      </w:r>
      <w:r w:rsidRPr="00315829">
        <w:rPr>
          <w:rFonts w:ascii="Courier New" w:hAnsi="Courier New" w:cs="Courier New"/>
          <w:b/>
        </w:rPr>
        <w:tab/>
      </w:r>
      <w:r w:rsidRPr="00315829">
        <w:t xml:space="preserve">repetition; want exactly n of the previous character   g{3} matches </w:t>
      </w:r>
      <w:proofErr w:type="spellStart"/>
      <w:r w:rsidRPr="00315829">
        <w:t>ggg</w:t>
      </w:r>
      <w:proofErr w:type="spellEnd"/>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proofErr w:type="gramStart"/>
      <w:r w:rsidRPr="00315829">
        <w:rPr>
          <w:rFonts w:ascii="Courier New" w:hAnsi="Courier New" w:cs="Courier New"/>
          <w:b/>
        </w:rPr>
        <w:t>n</w:t>
      </w:r>
      <w:proofErr w:type="gramEnd"/>
      <w:r w:rsidRPr="00315829">
        <w:rPr>
          <w:rFonts w:ascii="Courier New" w:hAnsi="Courier New" w:cs="Courier New"/>
          <w:b/>
        </w:rPr>
        <w:t>, m}</w:t>
      </w:r>
      <w:r w:rsidRPr="00315829">
        <w:rPr>
          <w:rFonts w:ascii="Courier New" w:hAnsi="Courier New" w:cs="Courier New"/>
          <w:b/>
        </w:rPr>
        <w:tab/>
      </w:r>
      <w:r w:rsidRPr="00315829">
        <w:t xml:space="preserve">repetition; want between n and m of the previous character  g{3,5} matches </w:t>
      </w:r>
      <w:proofErr w:type="spellStart"/>
      <w:r w:rsidRPr="00315829">
        <w:t>ggg</w:t>
      </w:r>
      <w:proofErr w:type="spellEnd"/>
      <w:r w:rsidRPr="00315829">
        <w:t xml:space="preserve">, </w:t>
      </w:r>
      <w:proofErr w:type="spellStart"/>
      <w:r w:rsidRPr="00315829">
        <w:t>gggg</w:t>
      </w:r>
      <w:proofErr w:type="spellEnd"/>
      <w:r w:rsidRPr="00315829">
        <w:t xml:space="preserve">, </w:t>
      </w:r>
      <w:proofErr w:type="spellStart"/>
      <w:r w:rsidRPr="00315829">
        <w:t>ggggg</w:t>
      </w:r>
      <w:proofErr w:type="spellEnd"/>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r w:rsidRPr="00315829">
        <w:rPr>
          <w:rFonts w:ascii="Courier New" w:hAnsi="Courier New" w:cs="Courier New"/>
          <w:b/>
        </w:rPr>
        <w:tab/>
      </w:r>
      <w:proofErr w:type="gramStart"/>
      <w:r w:rsidRPr="00315829">
        <w:t>repetition</w:t>
      </w:r>
      <w:proofErr w:type="gramEnd"/>
      <w:r w:rsidRPr="00315829">
        <w:t>; any number, including 0 of the preceding character</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r w:rsidRPr="00315829">
        <w:rPr>
          <w:rFonts w:ascii="Courier New" w:hAnsi="Courier New" w:cs="Courier New"/>
          <w:b/>
        </w:rPr>
        <w:tab/>
      </w:r>
      <w:proofErr w:type="gramStart"/>
      <w:r w:rsidRPr="00315829">
        <w:t>repetition</w:t>
      </w:r>
      <w:proofErr w:type="gramEnd"/>
      <w:r w:rsidRPr="00315829">
        <w:t>; any number, but at least one, of the preceding character</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r w:rsidRPr="00315829">
        <w:rPr>
          <w:rFonts w:ascii="Courier New" w:hAnsi="Courier New" w:cs="Courier New"/>
          <w:b/>
        </w:rPr>
        <w:tab/>
      </w:r>
      <w:proofErr w:type="gramStart"/>
      <w:r w:rsidRPr="00315829">
        <w:t>repetition</w:t>
      </w:r>
      <w:proofErr w:type="gramEnd"/>
      <w:r w:rsidRPr="00315829">
        <w:t>; zero or one of the preceding character</w:t>
      </w:r>
    </w:p>
    <w:p w:rsidR="00315829" w:rsidRPr="00315829" w:rsidRDefault="00315829" w:rsidP="00315829">
      <w:pPr>
        <w:pStyle w:val="body1"/>
        <w:tabs>
          <w:tab w:val="left" w:pos="360"/>
          <w:tab w:val="left" w:pos="1350"/>
        </w:tabs>
      </w:pPr>
      <w:r w:rsidRPr="00315829">
        <w:tab/>
      </w:r>
      <w:r w:rsidRPr="00315829">
        <w:rPr>
          <w:rFonts w:ascii="Courier New" w:hAnsi="Courier New" w:cs="Courier New"/>
          <w:b/>
        </w:rPr>
        <w:t>[</w:t>
      </w:r>
      <w:proofErr w:type="spellStart"/>
      <w:proofErr w:type="gramStart"/>
      <w:r w:rsidRPr="00315829">
        <w:rPr>
          <w:rFonts w:ascii="Courier New" w:hAnsi="Courier New" w:cs="Courier New"/>
          <w:b/>
        </w:rPr>
        <w:t>abc</w:t>
      </w:r>
      <w:proofErr w:type="spellEnd"/>
      <w:proofErr w:type="gramEnd"/>
      <w:r w:rsidRPr="00315829">
        <w:rPr>
          <w:rFonts w:ascii="Courier New" w:hAnsi="Courier New" w:cs="Courier New"/>
          <w:b/>
        </w:rPr>
        <w:t>… ]</w:t>
      </w:r>
      <w:r w:rsidRPr="00315829">
        <w:rPr>
          <w:rFonts w:ascii="Courier New" w:hAnsi="Courier New" w:cs="Courier New"/>
          <w:b/>
        </w:rPr>
        <w:tab/>
      </w:r>
      <w:proofErr w:type="gramStart"/>
      <w:r w:rsidRPr="00315829">
        <w:t>list</w:t>
      </w:r>
      <w:proofErr w:type="gramEnd"/>
      <w:r w:rsidRPr="00315829">
        <w:t xml:space="preserve"> - matches any one of the included characters</w:t>
      </w:r>
    </w:p>
    <w:p w:rsidR="00315829" w:rsidRDefault="00315829" w:rsidP="00315829">
      <w:pPr>
        <w:pStyle w:val="body1"/>
        <w:tabs>
          <w:tab w:val="left" w:pos="360"/>
          <w:tab w:val="left" w:pos="1350"/>
        </w:tabs>
      </w:pPr>
      <w:r w:rsidRPr="00315829">
        <w:tab/>
      </w:r>
      <w:r w:rsidRPr="00315829">
        <w:rPr>
          <w:rFonts w:ascii="Courier New" w:hAnsi="Courier New" w:cs="Courier New"/>
          <w:b/>
        </w:rPr>
        <w:t>[a-p]</w:t>
      </w:r>
      <w:r w:rsidRPr="00315829">
        <w:rPr>
          <w:rFonts w:ascii="Courier New" w:hAnsi="Courier New" w:cs="Courier New"/>
          <w:b/>
        </w:rPr>
        <w:tab/>
      </w:r>
      <w:r w:rsidRPr="00315829">
        <w:t>range - matches any one of the characters in the indicated range</w:t>
      </w:r>
    </w:p>
    <w:p w:rsidR="00315829" w:rsidRDefault="00315829" w:rsidP="008D21E7">
      <w:pPr>
        <w:pStyle w:val="body1"/>
      </w:pPr>
    </w:p>
    <w:p w:rsidR="003B726B" w:rsidRDefault="002C6492" w:rsidP="003B726B">
      <w:pPr>
        <w:pStyle w:val="demonum1"/>
      </w:pPr>
      <w:r>
        <w:t xml:space="preserve"> </w:t>
      </w:r>
      <w:r w:rsidR="008D21E7">
        <w:t>The ^ character matches the start of the string</w:t>
      </w:r>
      <w:r>
        <w:t>.</w:t>
      </w:r>
    </w:p>
    <w:p w:rsidR="00720958" w:rsidRDefault="00B67CB9" w:rsidP="00622D34">
      <w:pPr>
        <w:pStyle w:val="code1"/>
      </w:pPr>
      <w:r>
        <w:t>S</w:t>
      </w:r>
      <w:r w:rsidR="008D21E7" w:rsidRPr="00622D34">
        <w:t xml:space="preserve">elect * </w:t>
      </w:r>
    </w:p>
    <w:p w:rsidR="000D7DB1" w:rsidRPr="00622D34" w:rsidRDefault="00720958" w:rsidP="00622D34">
      <w:pPr>
        <w:pStyle w:val="code1"/>
      </w:pPr>
      <w:r>
        <w:t>F</w:t>
      </w:r>
      <w:r w:rsidR="008D21E7" w:rsidRPr="00622D34">
        <w:t>rom</w:t>
      </w:r>
      <w:r w:rsidR="000D7DB1" w:rsidRPr="00622D34">
        <w:t xml:space="preserve"> </w:t>
      </w:r>
      <w:r w:rsidR="00665A1A">
        <w:t>z_reg</w:t>
      </w:r>
      <w:r w:rsidR="000D7DB1" w:rsidRPr="00622D34">
        <w:t xml:space="preserve"> </w:t>
      </w:r>
    </w:p>
    <w:p w:rsidR="003B726B" w:rsidRPr="00622D34" w:rsidRDefault="00B67CB9" w:rsidP="00622D34">
      <w:pPr>
        <w:pStyle w:val="code1"/>
      </w:pPr>
      <w:r>
        <w:t>W</w:t>
      </w:r>
      <w:r w:rsidR="008D21E7" w:rsidRPr="00622D34">
        <w:t>here name  RegExp '^g';</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2 | goofy |</w:t>
      </w:r>
    </w:p>
    <w:p w:rsidR="00AE1252" w:rsidRPr="00622D34" w:rsidRDefault="00AE1252" w:rsidP="00622D34">
      <w:pPr>
        <w:pStyle w:val="code1"/>
      </w:pPr>
      <w:r w:rsidRPr="00622D34">
        <w:t>|  4 | greg  |</w:t>
      </w:r>
    </w:p>
    <w:p w:rsidR="00EE5A59" w:rsidRDefault="00AE1252" w:rsidP="00315829">
      <w:pPr>
        <w:pStyle w:val="code1"/>
      </w:pPr>
      <w:r w:rsidRPr="00622D34">
        <w:t>+----+-------+</w:t>
      </w:r>
    </w:p>
    <w:p w:rsidR="008D21E7" w:rsidRDefault="008D21E7" w:rsidP="008D21E7">
      <w:pPr>
        <w:pStyle w:val="demonum1"/>
      </w:pPr>
      <w:r>
        <w:t xml:space="preserve">The $ character matches the </w:t>
      </w:r>
      <w:r w:rsidR="001C6F25">
        <w:t>end</w:t>
      </w:r>
      <w:r>
        <w:t xml:space="preserve"> of the string.</w:t>
      </w:r>
    </w:p>
    <w:p w:rsidR="00720958" w:rsidRDefault="00B67CB9" w:rsidP="00622D34">
      <w:pPr>
        <w:pStyle w:val="code1"/>
      </w:pPr>
      <w:r>
        <w:t>S</w:t>
      </w:r>
      <w:r w:rsidR="008D21E7" w:rsidRPr="00622D34">
        <w:t xml:space="preserve">elect * </w:t>
      </w:r>
    </w:p>
    <w:p w:rsidR="000D7DB1" w:rsidRPr="00622D34" w:rsidRDefault="00720958" w:rsidP="00622D34">
      <w:pPr>
        <w:pStyle w:val="code1"/>
      </w:pPr>
      <w:r>
        <w:t>F</w:t>
      </w:r>
      <w:r w:rsidR="008D21E7" w:rsidRPr="00622D34">
        <w:t>rom</w:t>
      </w:r>
      <w:r w:rsidR="000D7DB1" w:rsidRPr="00622D34">
        <w:t xml:space="preserve"> </w:t>
      </w:r>
      <w:r w:rsidR="00665A1A">
        <w:t>z_reg</w:t>
      </w:r>
      <w:r w:rsidR="000D7DB1" w:rsidRPr="00622D34">
        <w:t xml:space="preserve"> </w:t>
      </w:r>
    </w:p>
    <w:p w:rsidR="008D21E7" w:rsidRPr="00622D34" w:rsidRDefault="00B67CB9" w:rsidP="00622D34">
      <w:pPr>
        <w:pStyle w:val="code1"/>
      </w:pPr>
      <w:r>
        <w:t>W</w:t>
      </w:r>
      <w:r w:rsidR="008D21E7" w:rsidRPr="00622D34">
        <w:t>here name  RegExp 'g$';</w:t>
      </w:r>
    </w:p>
    <w:p w:rsidR="00AE1252" w:rsidRPr="00622D34" w:rsidRDefault="00AE1252" w:rsidP="00622D34">
      <w:pPr>
        <w:pStyle w:val="code1"/>
      </w:pPr>
      <w:r w:rsidRPr="00622D34">
        <w:lastRenderedPageBreak/>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4 | greg  |</w:t>
      </w:r>
    </w:p>
    <w:p w:rsidR="00AE1252" w:rsidRPr="00622D34" w:rsidRDefault="00AE1252" w:rsidP="00622D34">
      <w:pPr>
        <w:pStyle w:val="code1"/>
      </w:pPr>
      <w:r w:rsidRPr="00622D34">
        <w:t>+----+-------+</w:t>
      </w:r>
    </w:p>
    <w:p w:rsidR="008D21E7" w:rsidRDefault="008D21E7" w:rsidP="008D21E7">
      <w:pPr>
        <w:pStyle w:val="demonum1"/>
      </w:pPr>
      <w:proofErr w:type="gramStart"/>
      <w:r>
        <w:t>The .</w:t>
      </w:r>
      <w:proofErr w:type="gramEnd"/>
      <w:r>
        <w:t xml:space="preserve">   </w:t>
      </w:r>
      <w:proofErr w:type="gramStart"/>
      <w:r>
        <w:t>( dot</w:t>
      </w:r>
      <w:proofErr w:type="gramEnd"/>
      <w:r>
        <w:t xml:space="preserve">) character matches any single character. This pattern matches any </w:t>
      </w:r>
      <w:r w:rsidR="005369F5">
        <w:t>string that starts with a p and ends</w:t>
      </w:r>
      <w:r>
        <w:t xml:space="preserve"> with a t and has exactly one character between.</w:t>
      </w:r>
    </w:p>
    <w:p w:rsidR="000D7DB1" w:rsidRPr="00622D34" w:rsidRDefault="00B67CB9" w:rsidP="00622D34">
      <w:pPr>
        <w:pStyle w:val="code1"/>
      </w:pPr>
      <w:r>
        <w:t>S</w:t>
      </w:r>
      <w:r w:rsidR="008D21E7" w:rsidRPr="00622D34">
        <w:t xml:space="preserve">elect * </w:t>
      </w:r>
      <w:r w:rsidR="00720958">
        <w:t>F</w:t>
      </w:r>
      <w:r w:rsidR="00720958" w:rsidRPr="00622D34">
        <w:t xml:space="preserve">rom </w:t>
      </w:r>
      <w:r w:rsidR="00665A1A">
        <w:t>z_reg</w:t>
      </w:r>
      <w:r w:rsidR="000D7DB1" w:rsidRPr="00622D34">
        <w:t xml:space="preserve"> </w:t>
      </w:r>
    </w:p>
    <w:p w:rsidR="008D21E7" w:rsidRPr="00622D34" w:rsidRDefault="00B67CB9" w:rsidP="00622D34">
      <w:pPr>
        <w:pStyle w:val="code1"/>
      </w:pPr>
      <w:r>
        <w:t>W</w:t>
      </w:r>
      <w:r w:rsidR="008D21E7" w:rsidRPr="00622D34">
        <w:t>here name  RegExp '^p.t$';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8 | pat  |</w:t>
      </w:r>
    </w:p>
    <w:p w:rsidR="00AE1252" w:rsidRPr="00622D34" w:rsidRDefault="00AE1252" w:rsidP="00622D34">
      <w:pPr>
        <w:pStyle w:val="code1"/>
      </w:pPr>
      <w:r w:rsidRPr="00622D34">
        <w:t>| 16 | ptt  |</w:t>
      </w:r>
    </w:p>
    <w:p w:rsidR="00AE1252" w:rsidRDefault="00AE1252" w:rsidP="00315829">
      <w:pPr>
        <w:pStyle w:val="code1"/>
      </w:pPr>
      <w:r w:rsidRPr="00622D34">
        <w:t>+----+------+</w:t>
      </w:r>
    </w:p>
    <w:p w:rsidR="008D21E7" w:rsidRDefault="008D21E7" w:rsidP="008D21E7">
      <w:pPr>
        <w:pStyle w:val="demonum1"/>
      </w:pPr>
      <w:r>
        <w:t xml:space="preserve">This pattern matches any </w:t>
      </w:r>
      <w:r w:rsidR="005369F5">
        <w:t>string that starts with a p and ends</w:t>
      </w:r>
      <w:r>
        <w:t xml:space="preserve"> with a t and has exactly two </w:t>
      </w:r>
      <w:r w:rsidR="005369F5">
        <w:t>characters</w:t>
      </w:r>
      <w:r>
        <w:t xml:space="preserve"> </w:t>
      </w:r>
      <w:proofErr w:type="gramStart"/>
      <w:r>
        <w:t>between .</w:t>
      </w:r>
      <w:proofErr w:type="gramEnd"/>
    </w:p>
    <w:p w:rsidR="000D7DB1" w:rsidRPr="00622D34" w:rsidRDefault="00B67CB9" w:rsidP="00622D34">
      <w:pPr>
        <w:pStyle w:val="code1"/>
      </w:pPr>
      <w:r>
        <w:t>S</w:t>
      </w:r>
      <w:r w:rsidR="008D21E7" w:rsidRPr="00622D34">
        <w:t xml:space="preserve">elect * </w:t>
      </w:r>
      <w:r w:rsidR="00720958">
        <w:t>F</w:t>
      </w:r>
      <w:r w:rsidR="00720958" w:rsidRPr="00622D34">
        <w:t xml:space="preserve">rom </w:t>
      </w:r>
      <w:r w:rsidR="00665A1A">
        <w:t>z_reg</w:t>
      </w:r>
      <w:r w:rsidR="000D7DB1" w:rsidRPr="00622D34">
        <w:t xml:space="preserve"> </w:t>
      </w:r>
    </w:p>
    <w:p w:rsidR="008D21E7" w:rsidRPr="00622D34" w:rsidRDefault="00B67CB9" w:rsidP="00622D34">
      <w:pPr>
        <w:pStyle w:val="code1"/>
      </w:pPr>
      <w:r>
        <w:t>W</w:t>
      </w:r>
      <w:r w:rsidR="008D21E7" w:rsidRPr="00622D34">
        <w:t>here name  RegExp '^p..t$';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5 | pout |</w:t>
      </w:r>
    </w:p>
    <w:p w:rsidR="00AE1252" w:rsidRPr="00622D34" w:rsidRDefault="00AE1252" w:rsidP="00622D34">
      <w:pPr>
        <w:pStyle w:val="code1"/>
      </w:pPr>
      <w:r w:rsidRPr="00622D34">
        <w:t>|  9 | peat |</w:t>
      </w:r>
    </w:p>
    <w:p w:rsidR="00AE1252" w:rsidRPr="00622D34" w:rsidRDefault="00AE1252" w:rsidP="00622D34">
      <w:pPr>
        <w:pStyle w:val="code1"/>
      </w:pPr>
      <w:r w:rsidRPr="00622D34">
        <w:t>+----+------+</w:t>
      </w:r>
    </w:p>
    <w:p w:rsidR="00AE1252" w:rsidRDefault="00AE1252" w:rsidP="00AE1252">
      <w:pPr>
        <w:pStyle w:val="demonum1"/>
      </w:pPr>
      <w:r>
        <w:t>It can help to also display rows that do not match the pattern</w:t>
      </w:r>
    </w:p>
    <w:p w:rsidR="000D7DB1" w:rsidRPr="00622D34" w:rsidRDefault="00B67CB9" w:rsidP="00622D34">
      <w:pPr>
        <w:pStyle w:val="code1"/>
      </w:pPr>
      <w:r>
        <w:t>S</w:t>
      </w:r>
      <w:r w:rsidR="00AE1252" w:rsidRPr="00622D34">
        <w:t xml:space="preserve">elect * </w:t>
      </w:r>
      <w:r w:rsidR="00720958">
        <w:t>F</w:t>
      </w:r>
      <w:r w:rsidR="00720958" w:rsidRPr="00622D34">
        <w:t xml:space="preserve">rom </w:t>
      </w:r>
      <w:r w:rsidR="00665A1A">
        <w:t>z_reg</w:t>
      </w:r>
      <w:r w:rsidR="000D7DB1" w:rsidRPr="00622D34">
        <w:t xml:space="preserve"> </w:t>
      </w:r>
    </w:p>
    <w:p w:rsidR="00AE1252" w:rsidRPr="00622D34" w:rsidRDefault="00B67CB9" w:rsidP="00622D34">
      <w:pPr>
        <w:pStyle w:val="code1"/>
      </w:pPr>
      <w:r>
        <w:t>W</w:t>
      </w:r>
      <w:r w:rsidR="00AE1252" w:rsidRPr="00622D34">
        <w:t>here name not RegExp '^p..t$';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1 | Fluffy      |</w:t>
      </w:r>
    </w:p>
    <w:p w:rsidR="00AE1252" w:rsidRPr="00622D34" w:rsidRDefault="00AE1252" w:rsidP="00622D34">
      <w:pPr>
        <w:pStyle w:val="code1"/>
      </w:pPr>
      <w:r w:rsidRPr="00622D34">
        <w:t>|  2 | goofy       |</w:t>
      </w:r>
    </w:p>
    <w:p w:rsidR="00AE1252" w:rsidRPr="00622D34" w:rsidRDefault="00AE1252" w:rsidP="00622D34">
      <w:pPr>
        <w:pStyle w:val="code1"/>
      </w:pPr>
      <w:r w:rsidRPr="00622D34">
        <w:t>|  3 | ursula      |</w:t>
      </w:r>
    </w:p>
    <w:p w:rsidR="00AE1252" w:rsidRPr="00622D34" w:rsidRDefault="00AE1252" w:rsidP="00622D34">
      <w:pPr>
        <w:pStyle w:val="code1"/>
      </w:pPr>
      <w:r w:rsidRPr="00622D34">
        <w:t>|  4 | greg        |</w:t>
      </w:r>
    </w:p>
    <w:p w:rsidR="00AE1252" w:rsidRPr="00622D34" w:rsidRDefault="00AE1252" w:rsidP="00622D34">
      <w:pPr>
        <w:pStyle w:val="code1"/>
      </w:pPr>
      <w:r w:rsidRPr="00622D34">
        <w:t>|  6 | Sam 415     |</w:t>
      </w:r>
    </w:p>
    <w:p w:rsidR="00AE1252" w:rsidRPr="00622D34" w:rsidRDefault="00AE1252" w:rsidP="00622D34">
      <w:pPr>
        <w:pStyle w:val="code1"/>
      </w:pPr>
      <w:r w:rsidRPr="00622D34">
        <w:t>|  7 | pretty bird |</w:t>
      </w:r>
    </w:p>
    <w:p w:rsidR="00AE1252" w:rsidRPr="00622D34" w:rsidRDefault="00AE1252" w:rsidP="00622D34">
      <w:pPr>
        <w:pStyle w:val="code1"/>
      </w:pPr>
      <w:r w:rsidRPr="00622D34">
        <w:t>|  8 | pat         |</w:t>
      </w:r>
    </w:p>
    <w:p w:rsidR="00AE1252" w:rsidRPr="00622D34" w:rsidRDefault="00AE1252" w:rsidP="00622D34">
      <w:pPr>
        <w:pStyle w:val="code1"/>
      </w:pPr>
      <w:r w:rsidRPr="00622D34">
        <w:t>| 10 | Patricia    |</w:t>
      </w:r>
    </w:p>
    <w:p w:rsidR="00AE1252" w:rsidRPr="00622D34" w:rsidRDefault="00AE1252" w:rsidP="00622D34">
      <w:pPr>
        <w:pStyle w:val="code1"/>
      </w:pPr>
      <w:r w:rsidRPr="00622D34">
        <w:t>| 11 | Impromptu   |</w:t>
      </w:r>
    </w:p>
    <w:p w:rsidR="00AE1252" w:rsidRPr="00622D34" w:rsidRDefault="00AE1252" w:rsidP="00622D34">
      <w:pPr>
        <w:pStyle w:val="code1"/>
      </w:pPr>
      <w:r w:rsidRPr="00622D34">
        <w:t>| 12 | Pete        |</w:t>
      </w:r>
    </w:p>
    <w:p w:rsidR="00AE1252" w:rsidRPr="00622D34" w:rsidRDefault="00AE1252" w:rsidP="00622D34">
      <w:pPr>
        <w:pStyle w:val="code1"/>
      </w:pPr>
      <w:r w:rsidRPr="00622D34">
        <w:t>| 13 | pat the cat |</w:t>
      </w:r>
    </w:p>
    <w:p w:rsidR="00AE1252" w:rsidRPr="00622D34" w:rsidRDefault="00AE1252" w:rsidP="00622D34">
      <w:pPr>
        <w:pStyle w:val="code1"/>
      </w:pPr>
      <w:r w:rsidRPr="00622D34">
        <w:t>| 14 | C3PO        |</w:t>
      </w:r>
    </w:p>
    <w:p w:rsidR="00AE1252" w:rsidRPr="00622D34" w:rsidRDefault="00AE1252" w:rsidP="00622D34">
      <w:pPr>
        <w:pStyle w:val="code1"/>
      </w:pPr>
      <w:r w:rsidRPr="00622D34">
        <w:t>| 15 | Mary Proud  |</w:t>
      </w:r>
    </w:p>
    <w:p w:rsidR="00AE1252" w:rsidRPr="00622D34" w:rsidRDefault="00AE1252" w:rsidP="00622D34">
      <w:pPr>
        <w:pStyle w:val="code1"/>
      </w:pPr>
      <w:r w:rsidRPr="00622D34">
        <w:t>| 16 | ptt         |</w:t>
      </w:r>
    </w:p>
    <w:p w:rsidR="00AE1252" w:rsidRPr="00622D34" w:rsidRDefault="00AE1252" w:rsidP="00622D34">
      <w:pPr>
        <w:pStyle w:val="code1"/>
      </w:pPr>
      <w:r w:rsidRPr="00622D34">
        <w:t>| 17 | pita        |</w:t>
      </w:r>
    </w:p>
    <w:p w:rsidR="00EE5A59" w:rsidRDefault="00AE1252" w:rsidP="00315829">
      <w:pPr>
        <w:pStyle w:val="code1"/>
      </w:pPr>
      <w:r w:rsidRPr="00622D34">
        <w:t>+----+-------------+</w:t>
      </w:r>
    </w:p>
    <w:p w:rsidR="008D21E7" w:rsidRDefault="008D21E7" w:rsidP="008D21E7">
      <w:pPr>
        <w:pStyle w:val="demonum1"/>
      </w:pPr>
      <w:r>
        <w:t>We can use {n} to indicate that we want exactly n of the preceding character. Note that I do not have the $ to tie this to the end of the string.</w:t>
      </w:r>
    </w:p>
    <w:p w:rsidR="000D7DB1" w:rsidRPr="00622D34" w:rsidRDefault="008D21E7" w:rsidP="00622D34">
      <w:pPr>
        <w:pStyle w:val="code1"/>
      </w:pPr>
      <w:r w:rsidRPr="00622D34">
        <w:t xml:space="preserve">Select * </w:t>
      </w:r>
      <w:r w:rsidR="00720958">
        <w:t>F</w:t>
      </w:r>
      <w:r w:rsidRPr="00622D34">
        <w:t>rom</w:t>
      </w:r>
      <w:r w:rsidR="000D7DB1" w:rsidRPr="00622D34">
        <w:t xml:space="preserve"> </w:t>
      </w:r>
      <w:r w:rsidR="00665A1A">
        <w:t>z_reg</w:t>
      </w:r>
      <w:r w:rsidR="000D7DB1" w:rsidRPr="00622D34">
        <w:t xml:space="preserve"> </w:t>
      </w:r>
    </w:p>
    <w:p w:rsidR="008D21E7" w:rsidRPr="00622D34" w:rsidRDefault="00B67CB9" w:rsidP="00622D34">
      <w:pPr>
        <w:pStyle w:val="code1"/>
      </w:pPr>
      <w:r>
        <w:t>W</w:t>
      </w:r>
      <w:r w:rsidR="008D21E7" w:rsidRPr="00622D34">
        <w:t>here name  RegExp '^p.{3}t';</w:t>
      </w:r>
    </w:p>
    <w:p w:rsidR="00AE1252" w:rsidRPr="00622D34" w:rsidRDefault="00AE1252" w:rsidP="00622D34">
      <w:pPr>
        <w:pStyle w:val="code1"/>
      </w:pPr>
      <w:r w:rsidRPr="00622D34">
        <w:lastRenderedPageBreak/>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7 | pretty bird |</w:t>
      </w:r>
    </w:p>
    <w:p w:rsidR="00AE1252" w:rsidRPr="00622D34" w:rsidRDefault="00AE1252" w:rsidP="00622D34">
      <w:pPr>
        <w:pStyle w:val="code1"/>
      </w:pPr>
      <w:r w:rsidRPr="00622D34">
        <w:t>| 13 | pat the cat |</w:t>
      </w:r>
    </w:p>
    <w:p w:rsidR="008D21E7" w:rsidRPr="00622D34" w:rsidRDefault="00AE1252" w:rsidP="00622D34">
      <w:pPr>
        <w:pStyle w:val="code1"/>
      </w:pPr>
      <w:r w:rsidRPr="00622D34">
        <w:t>+----+-------------+</w:t>
      </w:r>
    </w:p>
    <w:p w:rsidR="00AE1252" w:rsidRDefault="003D5608" w:rsidP="003D5608">
      <w:pPr>
        <w:pStyle w:val="demonum1"/>
      </w:pPr>
      <w:r>
        <w:t>We can use {n</w:t>
      </w:r>
      <w:r w:rsidR="00AE1252">
        <w:t>, m</w:t>
      </w:r>
      <w:r>
        <w:t xml:space="preserve">} to indicate that we want </w:t>
      </w:r>
      <w:r w:rsidR="00AE1252">
        <w:t xml:space="preserve">between </w:t>
      </w:r>
      <w:r>
        <w:t>n</w:t>
      </w:r>
      <w:r w:rsidR="00AE1252">
        <w:t xml:space="preserve"> and m</w:t>
      </w:r>
      <w:r>
        <w:t xml:space="preserve"> of the preceding character. </w:t>
      </w:r>
    </w:p>
    <w:p w:rsidR="000D7DB1" w:rsidRPr="00622D34" w:rsidRDefault="003D5608" w:rsidP="00622D34">
      <w:pPr>
        <w:pStyle w:val="code1"/>
      </w:pPr>
      <w:r w:rsidRPr="00622D34">
        <w:t xml:space="preserve">Select * </w:t>
      </w:r>
      <w:r w:rsidR="00720958">
        <w:t>F</w:t>
      </w:r>
      <w:r w:rsidR="00720958" w:rsidRPr="00622D34">
        <w:t xml:space="preserve">rom </w:t>
      </w:r>
      <w:r w:rsidR="00665A1A">
        <w:t>z_reg</w:t>
      </w:r>
      <w:r w:rsidR="000D7DB1" w:rsidRPr="00622D34">
        <w:t xml:space="preserve"> </w:t>
      </w:r>
    </w:p>
    <w:p w:rsidR="003D5608" w:rsidRPr="00622D34" w:rsidRDefault="00B67CB9" w:rsidP="00622D34">
      <w:pPr>
        <w:pStyle w:val="code1"/>
      </w:pPr>
      <w:r>
        <w:t>W</w:t>
      </w:r>
      <w:r w:rsidR="003D5608" w:rsidRPr="00622D34">
        <w:t>here name  RegExp '^p.{</w:t>
      </w:r>
      <w:r w:rsidR="00AE1252" w:rsidRPr="00622D34">
        <w:t>4</w:t>
      </w:r>
      <w:r w:rsidR="003D5608" w:rsidRPr="00622D34">
        <w:t>,</w:t>
      </w:r>
      <w:r w:rsidR="00AE1252" w:rsidRPr="00622D34">
        <w:t>7</w:t>
      </w:r>
      <w:r w:rsidR="003D5608" w:rsidRPr="00622D34">
        <w:t>}</w:t>
      </w:r>
      <w:r w:rsidR="00AE1252" w:rsidRPr="00622D34">
        <w:t>a</w:t>
      </w:r>
      <w:r w:rsidR="003D5608" w:rsidRPr="00622D34">
        <w: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10 | Patricia |</w:t>
      </w:r>
    </w:p>
    <w:p w:rsidR="00EE5A59" w:rsidRPr="00AE1252" w:rsidRDefault="00AE1252" w:rsidP="00315829">
      <w:pPr>
        <w:pStyle w:val="code1"/>
      </w:pPr>
      <w:r w:rsidRPr="00622D34">
        <w:t>+----+----------+</w:t>
      </w:r>
    </w:p>
    <w:p w:rsidR="008D21E7" w:rsidRDefault="008D21E7" w:rsidP="00AE1252">
      <w:pPr>
        <w:pStyle w:val="demonum1"/>
      </w:pPr>
      <w:r>
        <w:t>We can use * to indicate that we will match any number</w:t>
      </w:r>
      <w:r w:rsidR="003D5608">
        <w:t>, including 0,</w:t>
      </w:r>
      <w:r>
        <w:t xml:space="preserve"> of the preceding character</w:t>
      </w:r>
      <w:r w:rsidR="003D5608">
        <w:t>.</w:t>
      </w:r>
    </w:p>
    <w:p w:rsidR="000D7DB1" w:rsidRPr="00622D34" w:rsidRDefault="008D21E7" w:rsidP="00622D34">
      <w:pPr>
        <w:pStyle w:val="code1"/>
      </w:pPr>
      <w:r w:rsidRPr="00622D34">
        <w:t xml:space="preserve">Select * </w:t>
      </w:r>
      <w:r w:rsidR="00720958">
        <w:t>F</w:t>
      </w:r>
      <w:r w:rsidR="00720958" w:rsidRPr="00622D34">
        <w:t xml:space="preserve">rom </w:t>
      </w:r>
      <w:r w:rsidR="00665A1A">
        <w:t>z_reg</w:t>
      </w:r>
      <w:r w:rsidR="000D7DB1" w:rsidRPr="00622D34">
        <w:t xml:space="preserve"> </w:t>
      </w:r>
    </w:p>
    <w:p w:rsidR="008D21E7" w:rsidRPr="00622D34" w:rsidRDefault="00B67CB9" w:rsidP="00622D34">
      <w:pPr>
        <w:pStyle w:val="code1"/>
      </w:pPr>
      <w:r>
        <w:t>W</w:t>
      </w:r>
      <w:r w:rsidR="008D21E7" w:rsidRPr="00622D34">
        <w:t>here name  RegExp '^p.*t';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5 | pout        |</w:t>
      </w:r>
    </w:p>
    <w:p w:rsidR="00AE1252" w:rsidRPr="00622D34" w:rsidRDefault="00AE1252" w:rsidP="00622D34">
      <w:pPr>
        <w:pStyle w:val="code1"/>
      </w:pPr>
      <w:r w:rsidRPr="00622D34">
        <w:t>|  7 | pretty bird |</w:t>
      </w:r>
    </w:p>
    <w:p w:rsidR="00AE1252" w:rsidRPr="00622D34" w:rsidRDefault="00AE1252" w:rsidP="00622D34">
      <w:pPr>
        <w:pStyle w:val="code1"/>
      </w:pPr>
      <w:r w:rsidRPr="00622D34">
        <w:t>|  8 | pat         |</w:t>
      </w:r>
    </w:p>
    <w:p w:rsidR="00AE1252" w:rsidRPr="00622D34" w:rsidRDefault="00AE1252" w:rsidP="00622D34">
      <w:pPr>
        <w:pStyle w:val="code1"/>
      </w:pPr>
      <w:r w:rsidRPr="00622D34">
        <w:t>|  9 | peat        |</w:t>
      </w:r>
    </w:p>
    <w:p w:rsidR="00AE1252" w:rsidRPr="00622D34" w:rsidRDefault="00AE1252" w:rsidP="00622D34">
      <w:pPr>
        <w:pStyle w:val="code1"/>
      </w:pPr>
      <w:r w:rsidRPr="00622D34">
        <w:t>| 10 | Patricia    |</w:t>
      </w:r>
    </w:p>
    <w:p w:rsidR="00AE1252" w:rsidRPr="00622D34" w:rsidRDefault="00AE1252" w:rsidP="00622D34">
      <w:pPr>
        <w:pStyle w:val="code1"/>
      </w:pPr>
      <w:r w:rsidRPr="00622D34">
        <w:t>| 12 | Pete        |</w:t>
      </w:r>
    </w:p>
    <w:p w:rsidR="00AE1252" w:rsidRPr="00622D34" w:rsidRDefault="00AE1252" w:rsidP="00622D34">
      <w:pPr>
        <w:pStyle w:val="code1"/>
      </w:pPr>
      <w:r w:rsidRPr="00622D34">
        <w:t>| 13 | pat the cat |</w:t>
      </w:r>
    </w:p>
    <w:p w:rsidR="00AE1252" w:rsidRPr="00622D34" w:rsidRDefault="00AE1252" w:rsidP="00622D34">
      <w:pPr>
        <w:pStyle w:val="code1"/>
      </w:pPr>
      <w:r w:rsidRPr="00622D34">
        <w:t>| 16 | ptt         |</w:t>
      </w:r>
    </w:p>
    <w:p w:rsidR="00AE1252" w:rsidRPr="00622D34" w:rsidRDefault="00AE1252" w:rsidP="00622D34">
      <w:pPr>
        <w:pStyle w:val="code1"/>
      </w:pPr>
      <w:r w:rsidRPr="00622D34">
        <w:t>| 17 | pita        |</w:t>
      </w:r>
    </w:p>
    <w:p w:rsidR="00EE5A59" w:rsidRDefault="00AE1252" w:rsidP="00315829">
      <w:pPr>
        <w:pStyle w:val="code1"/>
      </w:pPr>
      <w:r w:rsidRPr="00622D34">
        <w:t>+----+-------------+</w:t>
      </w:r>
    </w:p>
    <w:p w:rsidR="003D5608" w:rsidRDefault="003D5608" w:rsidP="003D5608">
      <w:pPr>
        <w:pStyle w:val="demonum1"/>
      </w:pPr>
      <w:r>
        <w:t xml:space="preserve">Use + to indicate that you must match at least one. </w:t>
      </w:r>
      <w:proofErr w:type="gramStart"/>
      <w:r>
        <w:t>Use ?</w:t>
      </w:r>
      <w:proofErr w:type="gramEnd"/>
      <w:r>
        <w:t xml:space="preserve"> </w:t>
      </w:r>
      <w:proofErr w:type="gramStart"/>
      <w:r>
        <w:t>for</w:t>
      </w:r>
      <w:proofErr w:type="gramEnd"/>
      <w:r>
        <w:t xml:space="preserve"> matching either 0 or 1 of the </w:t>
      </w:r>
      <w:r w:rsidR="005369F5">
        <w:t>preceding</w:t>
      </w:r>
      <w:r>
        <w:t>.</w:t>
      </w:r>
    </w:p>
    <w:p w:rsidR="000D7DB1" w:rsidRPr="00622D34" w:rsidRDefault="003D5608" w:rsidP="00622D34">
      <w:pPr>
        <w:pStyle w:val="code1"/>
      </w:pPr>
      <w:r w:rsidRPr="00622D34">
        <w:t xml:space="preserve">Select * </w:t>
      </w:r>
      <w:r w:rsidR="00720958">
        <w:t>F</w:t>
      </w:r>
      <w:r w:rsidR="00720958" w:rsidRPr="00622D34">
        <w:t xml:space="preserve">rom </w:t>
      </w:r>
      <w:r w:rsidR="00665A1A">
        <w:t>z_reg</w:t>
      </w:r>
      <w:r w:rsidR="000D7DB1" w:rsidRPr="00622D34">
        <w:t xml:space="preserve"> </w:t>
      </w:r>
    </w:p>
    <w:p w:rsidR="003D5608" w:rsidRPr="00622D34" w:rsidRDefault="00B67CB9" w:rsidP="00622D34">
      <w:pPr>
        <w:pStyle w:val="code1"/>
      </w:pPr>
      <w:r>
        <w:t>W</w:t>
      </w:r>
      <w:r w:rsidR="003D5608" w:rsidRPr="00622D34">
        <w:t>here name  RegExp 'pr?o';</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5 | pout       |</w:t>
      </w:r>
    </w:p>
    <w:p w:rsidR="00AE1252" w:rsidRPr="00622D34" w:rsidRDefault="00AE1252" w:rsidP="00622D34">
      <w:pPr>
        <w:pStyle w:val="code1"/>
      </w:pPr>
      <w:r w:rsidRPr="00622D34">
        <w:t>| 11 | Impromptu  |</w:t>
      </w:r>
    </w:p>
    <w:p w:rsidR="00AE1252" w:rsidRPr="00622D34" w:rsidRDefault="00AE1252" w:rsidP="00622D34">
      <w:pPr>
        <w:pStyle w:val="code1"/>
      </w:pPr>
      <w:r w:rsidRPr="00622D34">
        <w:t>| 14 | C3PO       |</w:t>
      </w:r>
    </w:p>
    <w:p w:rsidR="00AE1252" w:rsidRPr="00622D34" w:rsidRDefault="00AE1252" w:rsidP="00622D34">
      <w:pPr>
        <w:pStyle w:val="code1"/>
      </w:pPr>
      <w:r w:rsidRPr="00622D34">
        <w:t>| 15 | Mary Proud |</w:t>
      </w:r>
    </w:p>
    <w:p w:rsidR="00EE5A59" w:rsidRDefault="00AE1252" w:rsidP="00315829">
      <w:pPr>
        <w:pStyle w:val="code1"/>
      </w:pPr>
      <w:r w:rsidRPr="00622D34">
        <w:t>+----+------------+</w:t>
      </w:r>
    </w:p>
    <w:p w:rsidR="008D21E7" w:rsidRDefault="008D21E7" w:rsidP="008D21E7">
      <w:pPr>
        <w:pStyle w:val="demonum1"/>
      </w:pPr>
      <w:r>
        <w:t xml:space="preserve">The </w:t>
      </w:r>
      <w:r w:rsidR="003D5608">
        <w:t>[  ] allows for a list or a range of characters to match.</w:t>
      </w:r>
    </w:p>
    <w:p w:rsidR="000D7DB1" w:rsidRPr="00622D34" w:rsidRDefault="008D21E7" w:rsidP="00622D34">
      <w:pPr>
        <w:pStyle w:val="code1"/>
      </w:pPr>
      <w:r w:rsidRPr="00622D34">
        <w:t xml:space="preserve">Select * </w:t>
      </w:r>
      <w:r w:rsidR="00720958">
        <w:t>F</w:t>
      </w:r>
      <w:r w:rsidR="00720958" w:rsidRPr="00622D34">
        <w:t xml:space="preserve">rom </w:t>
      </w:r>
      <w:r w:rsidR="00665A1A">
        <w:t>z_reg</w:t>
      </w:r>
      <w:r w:rsidR="000D7DB1" w:rsidRPr="00622D34">
        <w:t xml:space="preserve"> </w:t>
      </w:r>
    </w:p>
    <w:p w:rsidR="008D21E7" w:rsidRPr="00622D34" w:rsidRDefault="00B67CB9" w:rsidP="00622D34">
      <w:pPr>
        <w:pStyle w:val="code1"/>
      </w:pPr>
      <w:r>
        <w:t>W</w:t>
      </w:r>
      <w:r w:rsidR="008D21E7" w:rsidRPr="00622D34">
        <w:t>here name  RegExp '</w:t>
      </w:r>
      <w:r w:rsidR="003D5608" w:rsidRPr="00622D34">
        <w:t>[aeiouy]</w:t>
      </w:r>
      <w:r w:rsidR="008D21E7" w:rsidRPr="00622D34">
        <w: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1 | Fluffy    |</w:t>
      </w:r>
    </w:p>
    <w:p w:rsidR="00AE1252" w:rsidRPr="00622D34" w:rsidRDefault="00AE1252" w:rsidP="00622D34">
      <w:pPr>
        <w:pStyle w:val="code1"/>
      </w:pPr>
      <w:r w:rsidRPr="00622D34">
        <w:t>|  2 | goofy     |</w:t>
      </w:r>
    </w:p>
    <w:p w:rsidR="00AE1252" w:rsidRPr="00622D34" w:rsidRDefault="00AE1252" w:rsidP="00622D34">
      <w:pPr>
        <w:pStyle w:val="code1"/>
      </w:pPr>
      <w:r w:rsidRPr="00622D34">
        <w:t>|  3 | ursula    |</w:t>
      </w:r>
    </w:p>
    <w:p w:rsidR="00AE1252" w:rsidRPr="00622D34" w:rsidRDefault="00AE1252" w:rsidP="00622D34">
      <w:pPr>
        <w:pStyle w:val="code1"/>
      </w:pPr>
      <w:r w:rsidRPr="00622D34">
        <w:t>| 10 | Patricia  |</w:t>
      </w:r>
    </w:p>
    <w:p w:rsidR="00AE1252" w:rsidRPr="00622D34" w:rsidRDefault="00AE1252" w:rsidP="00622D34">
      <w:pPr>
        <w:pStyle w:val="code1"/>
      </w:pPr>
      <w:r w:rsidRPr="00622D34">
        <w:t>| 11 | Impromptu |</w:t>
      </w:r>
    </w:p>
    <w:p w:rsidR="00AE1252" w:rsidRPr="00622D34" w:rsidRDefault="00AE1252" w:rsidP="00622D34">
      <w:pPr>
        <w:pStyle w:val="code1"/>
      </w:pPr>
      <w:r w:rsidRPr="00622D34">
        <w:lastRenderedPageBreak/>
        <w:t>| 12 | Pete      |</w:t>
      </w:r>
    </w:p>
    <w:p w:rsidR="00AE1252" w:rsidRPr="00622D34" w:rsidRDefault="00AE1252" w:rsidP="00622D34">
      <w:pPr>
        <w:pStyle w:val="code1"/>
      </w:pPr>
      <w:r w:rsidRPr="00622D34">
        <w:t>| 14 | C3PO      |</w:t>
      </w:r>
    </w:p>
    <w:p w:rsidR="00AE1252" w:rsidRPr="00622D34" w:rsidRDefault="00AE1252" w:rsidP="00622D34">
      <w:pPr>
        <w:pStyle w:val="code1"/>
      </w:pPr>
      <w:r w:rsidRPr="00622D34">
        <w:t>| 17 | pita      |</w:t>
      </w:r>
    </w:p>
    <w:p w:rsidR="00AE1252" w:rsidRPr="00622D34" w:rsidRDefault="00AE1252" w:rsidP="00622D34">
      <w:pPr>
        <w:pStyle w:val="code1"/>
      </w:pPr>
      <w:r w:rsidRPr="00622D34">
        <w:t>+----+-----------+</w:t>
      </w:r>
    </w:p>
    <w:p w:rsidR="003D5608" w:rsidRDefault="003D5608" w:rsidP="00AE1252">
      <w:pPr>
        <w:pStyle w:val="demonum1"/>
      </w:pPr>
      <w:r>
        <w:t>The [  ] allows for a list or a range of characters to match. This matches an r followed by a single vowel followed by a character in the range a-m.</w:t>
      </w:r>
    </w:p>
    <w:p w:rsidR="00B67CB9" w:rsidRDefault="003D5608" w:rsidP="00622D34">
      <w:pPr>
        <w:pStyle w:val="code1"/>
      </w:pPr>
      <w:r>
        <w:t xml:space="preserve">Select * </w:t>
      </w:r>
      <w:r w:rsidR="00720958">
        <w:t>F</w:t>
      </w:r>
      <w:r w:rsidR="00720958" w:rsidRPr="00622D34">
        <w:t xml:space="preserve">rom </w:t>
      </w:r>
      <w:r w:rsidR="00665A1A">
        <w:t>z_reg</w:t>
      </w:r>
      <w:r w:rsidR="000D7DB1">
        <w:t xml:space="preserve"> </w:t>
      </w:r>
    </w:p>
    <w:p w:rsidR="003D5608" w:rsidRDefault="00B67CB9" w:rsidP="00622D34">
      <w:pPr>
        <w:pStyle w:val="code1"/>
      </w:pPr>
      <w:r>
        <w:t>W</w:t>
      </w:r>
      <w:r w:rsidR="003D5608">
        <w:t>here name  RegExp 'r[aeiouy][a-m]';</w:t>
      </w:r>
    </w:p>
    <w:p w:rsidR="00AE1252" w:rsidRPr="00AE1252" w:rsidRDefault="00AE1252" w:rsidP="00622D34">
      <w:pPr>
        <w:pStyle w:val="code1"/>
      </w:pPr>
      <w:r w:rsidRPr="00AE1252">
        <w:t>+----+-----------+</w:t>
      </w:r>
    </w:p>
    <w:p w:rsidR="00AE1252" w:rsidRPr="00AE1252" w:rsidRDefault="00AE1252" w:rsidP="00622D34">
      <w:pPr>
        <w:pStyle w:val="code1"/>
      </w:pPr>
      <w:r w:rsidRPr="00AE1252">
        <w:t>| id | name      |</w:t>
      </w:r>
    </w:p>
    <w:p w:rsidR="00AE1252" w:rsidRPr="00AE1252" w:rsidRDefault="00AE1252" w:rsidP="00622D34">
      <w:pPr>
        <w:pStyle w:val="code1"/>
      </w:pPr>
      <w:r w:rsidRPr="00AE1252">
        <w:t>+----+-----------+</w:t>
      </w:r>
    </w:p>
    <w:p w:rsidR="00AE1252" w:rsidRPr="00AE1252" w:rsidRDefault="00AE1252" w:rsidP="00622D34">
      <w:pPr>
        <w:pStyle w:val="code1"/>
      </w:pPr>
      <w:r w:rsidRPr="00AE1252">
        <w:t>|  4 | greg      |</w:t>
      </w:r>
    </w:p>
    <w:p w:rsidR="00AE1252" w:rsidRPr="00AE1252" w:rsidRDefault="00AE1252" w:rsidP="00622D34">
      <w:pPr>
        <w:pStyle w:val="code1"/>
      </w:pPr>
      <w:r w:rsidRPr="00AE1252">
        <w:t>| 10 | Patricia  |</w:t>
      </w:r>
    </w:p>
    <w:p w:rsidR="00AE1252" w:rsidRPr="00AE1252" w:rsidRDefault="00AE1252" w:rsidP="00622D34">
      <w:pPr>
        <w:pStyle w:val="code1"/>
      </w:pPr>
      <w:r w:rsidRPr="00AE1252">
        <w:t>| 11 | Impromptu |</w:t>
      </w:r>
    </w:p>
    <w:p w:rsidR="002C6492" w:rsidRDefault="00AE1252" w:rsidP="00622D34">
      <w:pPr>
        <w:pStyle w:val="code1"/>
      </w:pPr>
      <w:r w:rsidRPr="00AE1252">
        <w:t>+----+-----------+</w:t>
      </w:r>
    </w:p>
    <w:p w:rsidR="003D5608" w:rsidRDefault="003D5608" w:rsidP="003D5608">
      <w:pPr>
        <w:pStyle w:val="demonum1"/>
      </w:pPr>
      <w:r>
        <w:t>Regular expression also includes character classes. This matches string</w:t>
      </w:r>
      <w:r w:rsidR="00AE1252">
        <w:t>s</w:t>
      </w:r>
      <w:r>
        <w:t xml:space="preserve"> that include any whitespace character</w:t>
      </w:r>
    </w:p>
    <w:p w:rsidR="000D7DB1" w:rsidRPr="00622D34" w:rsidRDefault="003D5608" w:rsidP="00622D34">
      <w:pPr>
        <w:pStyle w:val="code1"/>
      </w:pPr>
      <w:r w:rsidRPr="00622D34">
        <w:t xml:space="preserve">Select * </w:t>
      </w:r>
      <w:r w:rsidR="00720958">
        <w:t>F</w:t>
      </w:r>
      <w:r w:rsidR="00720958" w:rsidRPr="00622D34">
        <w:t xml:space="preserve">rom </w:t>
      </w:r>
      <w:r w:rsidR="00665A1A">
        <w:t>z_reg</w:t>
      </w:r>
      <w:r w:rsidR="000D7DB1" w:rsidRPr="00622D34">
        <w:t xml:space="preserve"> </w:t>
      </w:r>
    </w:p>
    <w:p w:rsidR="003D5608" w:rsidRPr="00622D34" w:rsidRDefault="00B67CB9" w:rsidP="00622D34">
      <w:pPr>
        <w:pStyle w:val="code1"/>
      </w:pPr>
      <w:r>
        <w:t>W</w:t>
      </w:r>
      <w:r w:rsidR="003D5608" w:rsidRPr="00622D34">
        <w:t>here name RegExp '[[:blank:]]';</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6 | Sam 415     |</w:t>
      </w:r>
    </w:p>
    <w:p w:rsidR="00AE1252" w:rsidRPr="00622D34" w:rsidRDefault="00AE1252" w:rsidP="00622D34">
      <w:pPr>
        <w:pStyle w:val="code1"/>
      </w:pPr>
      <w:r w:rsidRPr="00622D34">
        <w:t>|  7 | pretty bird |</w:t>
      </w:r>
    </w:p>
    <w:p w:rsidR="00AE1252" w:rsidRPr="00622D34" w:rsidRDefault="00AE1252" w:rsidP="00622D34">
      <w:pPr>
        <w:pStyle w:val="code1"/>
      </w:pPr>
      <w:r w:rsidRPr="00622D34">
        <w:t>| 13 | pat the cat |</w:t>
      </w:r>
    </w:p>
    <w:p w:rsidR="00AE1252" w:rsidRPr="00622D34" w:rsidRDefault="00AE1252" w:rsidP="00622D34">
      <w:pPr>
        <w:pStyle w:val="code1"/>
      </w:pPr>
      <w:r w:rsidRPr="00622D34">
        <w:t>| 15 | Mary Proud  |</w:t>
      </w:r>
    </w:p>
    <w:p w:rsidR="003B726B" w:rsidRDefault="00AE1252" w:rsidP="00720958">
      <w:pPr>
        <w:pStyle w:val="code1"/>
      </w:pPr>
      <w:r w:rsidRPr="00622D34">
        <w:t>+----+-------------+</w:t>
      </w:r>
    </w:p>
    <w:p w:rsidR="003D5608" w:rsidRDefault="003D5608" w:rsidP="003D5608">
      <w:pPr>
        <w:pStyle w:val="demonum1"/>
      </w:pPr>
      <w:r>
        <w:t>This matches string</w:t>
      </w:r>
      <w:r w:rsidR="00AE1252">
        <w:t>s</w:t>
      </w:r>
      <w:r>
        <w:t xml:space="preserve"> that include </w:t>
      </w:r>
      <w:r w:rsidR="00AE1252">
        <w:t>an upper case letter followed by a lower case letter.</w:t>
      </w:r>
    </w:p>
    <w:p w:rsidR="00B67CB9" w:rsidRDefault="003D5608" w:rsidP="00622D34">
      <w:pPr>
        <w:pStyle w:val="code1"/>
      </w:pPr>
      <w:r w:rsidRPr="00622D34">
        <w:t>Select * from</w:t>
      </w:r>
      <w:r w:rsidR="000D7DB1" w:rsidRPr="00622D34">
        <w:t xml:space="preserve"> </w:t>
      </w:r>
      <w:r w:rsidR="00665A1A">
        <w:t>z_reg</w:t>
      </w:r>
      <w:r w:rsidR="000D7DB1" w:rsidRPr="00622D34">
        <w:t xml:space="preserve"> </w:t>
      </w:r>
    </w:p>
    <w:p w:rsidR="003D5608" w:rsidRPr="00622D34" w:rsidRDefault="00B67CB9" w:rsidP="00622D34">
      <w:pPr>
        <w:pStyle w:val="code1"/>
      </w:pPr>
      <w:r>
        <w:t>W</w:t>
      </w:r>
      <w:r w:rsidR="003D5608" w:rsidRPr="00622D34">
        <w:t>here binary name RegExp '[[:upper:]][[:lower:]]';</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1 | Fluffy     |</w:t>
      </w:r>
    </w:p>
    <w:p w:rsidR="00AE1252" w:rsidRPr="00622D34" w:rsidRDefault="00AE1252" w:rsidP="00622D34">
      <w:pPr>
        <w:pStyle w:val="code1"/>
      </w:pPr>
      <w:r w:rsidRPr="00622D34">
        <w:t>|  6 | Sam 415    |</w:t>
      </w:r>
    </w:p>
    <w:p w:rsidR="00AE1252" w:rsidRPr="00622D34" w:rsidRDefault="00AE1252" w:rsidP="00622D34">
      <w:pPr>
        <w:pStyle w:val="code1"/>
      </w:pPr>
      <w:r w:rsidRPr="00622D34">
        <w:t>| 10 | Patricia   |</w:t>
      </w:r>
    </w:p>
    <w:p w:rsidR="00AE1252" w:rsidRPr="00622D34" w:rsidRDefault="00AE1252" w:rsidP="00622D34">
      <w:pPr>
        <w:pStyle w:val="code1"/>
      </w:pPr>
      <w:r w:rsidRPr="00622D34">
        <w:t>| 11 | Impromptu  |</w:t>
      </w:r>
    </w:p>
    <w:p w:rsidR="00AE1252" w:rsidRPr="00622D34" w:rsidRDefault="00AE1252" w:rsidP="00622D34">
      <w:pPr>
        <w:pStyle w:val="code1"/>
      </w:pPr>
      <w:r w:rsidRPr="00622D34">
        <w:t>| 12 | Pete       |</w:t>
      </w:r>
    </w:p>
    <w:p w:rsidR="00AE1252" w:rsidRPr="00622D34" w:rsidRDefault="00AE1252" w:rsidP="00622D34">
      <w:pPr>
        <w:pStyle w:val="code1"/>
      </w:pPr>
      <w:r w:rsidRPr="00622D34">
        <w:t>| 15 | Mary Proud |</w:t>
      </w:r>
    </w:p>
    <w:p w:rsidR="00AE1252" w:rsidRDefault="00AE1252" w:rsidP="00720958">
      <w:pPr>
        <w:pStyle w:val="code1"/>
      </w:pPr>
      <w:r w:rsidRPr="00622D34">
        <w:t>+----+------------+</w:t>
      </w:r>
    </w:p>
    <w:p w:rsidR="00AE1252" w:rsidRDefault="00AE1252" w:rsidP="00AE1252">
      <w:pPr>
        <w:pStyle w:val="demonum1"/>
      </w:pPr>
      <w:r>
        <w:t>This matches any digit</w:t>
      </w:r>
    </w:p>
    <w:p w:rsidR="00B67CB9" w:rsidRDefault="00AE1252" w:rsidP="00622D34">
      <w:pPr>
        <w:pStyle w:val="code1"/>
      </w:pPr>
      <w:r w:rsidRPr="00622D34">
        <w:t xml:space="preserve">Select * </w:t>
      </w:r>
      <w:r w:rsidR="00720958">
        <w:t>F</w:t>
      </w:r>
      <w:r w:rsidR="00720958" w:rsidRPr="00622D34">
        <w:t xml:space="preserve">rom </w:t>
      </w:r>
      <w:r w:rsidR="00665A1A">
        <w:t>z_reg</w:t>
      </w:r>
      <w:r w:rsidR="000D7DB1" w:rsidRPr="00622D34">
        <w:t xml:space="preserve"> </w:t>
      </w:r>
    </w:p>
    <w:p w:rsidR="00AE1252" w:rsidRPr="00622D34" w:rsidRDefault="00B67CB9" w:rsidP="00622D34">
      <w:pPr>
        <w:pStyle w:val="code1"/>
      </w:pPr>
      <w:r>
        <w:t>W</w:t>
      </w:r>
      <w:r w:rsidR="00AE1252" w:rsidRPr="00622D34">
        <w:t>here name RegExp '[[:digit:]]';</w:t>
      </w:r>
    </w:p>
    <w:p w:rsidR="00AE1252" w:rsidRPr="00622D34" w:rsidRDefault="00AE1252" w:rsidP="00622D34">
      <w:pPr>
        <w:pStyle w:val="code1"/>
      </w:pPr>
      <w:r w:rsidRPr="00622D34">
        <w:t>+----+---------+</w:t>
      </w:r>
    </w:p>
    <w:p w:rsidR="00AE1252" w:rsidRPr="00622D34" w:rsidRDefault="00AE1252" w:rsidP="00622D34">
      <w:pPr>
        <w:pStyle w:val="code1"/>
      </w:pPr>
      <w:r w:rsidRPr="00622D34">
        <w:t>| id | name    |</w:t>
      </w:r>
    </w:p>
    <w:p w:rsidR="00AE1252" w:rsidRPr="00622D34" w:rsidRDefault="00AE1252" w:rsidP="00622D34">
      <w:pPr>
        <w:pStyle w:val="code1"/>
      </w:pPr>
      <w:r w:rsidRPr="00622D34">
        <w:t>+----+---------+</w:t>
      </w:r>
    </w:p>
    <w:p w:rsidR="00AE1252" w:rsidRPr="00622D34" w:rsidRDefault="00AE1252" w:rsidP="00622D34">
      <w:pPr>
        <w:pStyle w:val="code1"/>
      </w:pPr>
      <w:r w:rsidRPr="00622D34">
        <w:t>|  6 | Sam 415 |</w:t>
      </w:r>
    </w:p>
    <w:p w:rsidR="00AE1252" w:rsidRPr="00622D34" w:rsidRDefault="00AE1252" w:rsidP="00622D34">
      <w:pPr>
        <w:pStyle w:val="code1"/>
      </w:pPr>
      <w:r w:rsidRPr="00622D34">
        <w:t>| 14 | C3PO    |</w:t>
      </w:r>
    </w:p>
    <w:p w:rsidR="00AE1252" w:rsidRDefault="00AE1252" w:rsidP="00720958">
      <w:pPr>
        <w:pStyle w:val="code1"/>
      </w:pPr>
      <w:r w:rsidRPr="00622D34">
        <w:t>+----+---------+</w:t>
      </w:r>
    </w:p>
    <w:sectPr w:rsidR="00AE1252"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61F" w:rsidRDefault="006B761F" w:rsidP="00E41217">
      <w:pPr>
        <w:spacing w:after="0" w:line="240" w:lineRule="auto"/>
      </w:pPr>
      <w:r>
        <w:separator/>
      </w:r>
    </w:p>
  </w:endnote>
  <w:endnote w:type="continuationSeparator" w:id="0">
    <w:p w:rsidR="006B761F" w:rsidRDefault="006B761F"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3168"/>
      <w:gridCol w:w="5717"/>
      <w:gridCol w:w="1251"/>
    </w:tblGrid>
    <w:tr w:rsidR="00F470F9" w:rsidRPr="00F07EAB" w:rsidTr="00315036">
      <w:tc>
        <w:tcPr>
          <w:tcW w:w="3168" w:type="dxa"/>
        </w:tcPr>
        <w:p w:rsidR="00F470F9" w:rsidRPr="00F07EAB" w:rsidRDefault="00F470F9"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sidR="00315036">
            <w:rPr>
              <w:rFonts w:ascii="Times New Roman" w:hAnsi="Times New Roman" w:cs="Times New Roman"/>
              <w:sz w:val="18"/>
              <w:szCs w:val="18"/>
            </w:rPr>
            <w:t xml:space="preserve">  </w:t>
          </w:r>
          <w:r w:rsidR="00EA297A">
            <w:rPr>
              <w:rFonts w:ascii="Times New Roman" w:hAnsi="Times New Roman" w:cs="Times New Roman"/>
              <w:sz w:val="18"/>
              <w:szCs w:val="18"/>
            </w:rPr>
            <w:fldChar w:fldCharType="begin"/>
          </w:r>
          <w:r w:rsidR="00315036">
            <w:rPr>
              <w:rFonts w:ascii="Times New Roman" w:hAnsi="Times New Roman" w:cs="Times New Roman"/>
              <w:sz w:val="18"/>
              <w:szCs w:val="18"/>
            </w:rPr>
            <w:instrText xml:space="preserve"> SAVEDATE  \@ "yyyy-MM-dd"  \* MERGEFORMAT </w:instrText>
          </w:r>
          <w:r w:rsidR="00EA297A">
            <w:rPr>
              <w:rFonts w:ascii="Times New Roman" w:hAnsi="Times New Roman" w:cs="Times New Roman"/>
              <w:sz w:val="18"/>
              <w:szCs w:val="18"/>
            </w:rPr>
            <w:fldChar w:fldCharType="separate"/>
          </w:r>
          <w:r w:rsidR="008406E0">
            <w:rPr>
              <w:rFonts w:ascii="Times New Roman" w:hAnsi="Times New Roman" w:cs="Times New Roman"/>
              <w:noProof/>
              <w:sz w:val="18"/>
              <w:szCs w:val="18"/>
            </w:rPr>
            <w:t>2013-08-07</w:t>
          </w:r>
          <w:r w:rsidR="00EA297A">
            <w:rPr>
              <w:rFonts w:ascii="Times New Roman" w:hAnsi="Times New Roman" w:cs="Times New Roman"/>
              <w:sz w:val="18"/>
              <w:szCs w:val="18"/>
            </w:rPr>
            <w:fldChar w:fldCharType="end"/>
          </w:r>
        </w:p>
      </w:tc>
      <w:tc>
        <w:tcPr>
          <w:tcW w:w="5717" w:type="dxa"/>
        </w:tcPr>
        <w:p w:rsidR="00F470F9" w:rsidRPr="00720958" w:rsidRDefault="00EA297A" w:rsidP="00861AC5">
          <w:pPr>
            <w:pStyle w:val="Footer"/>
            <w:tabs>
              <w:tab w:val="clear" w:pos="4680"/>
              <w:tab w:val="clear" w:pos="9360"/>
            </w:tabs>
            <w:jc w:val="center"/>
            <w:rPr>
              <w:rFonts w:cs="Times New Roman"/>
              <w:sz w:val="18"/>
              <w:szCs w:val="18"/>
            </w:rPr>
          </w:pPr>
          <w:fldSimple w:instr=" FILENAME   \* MERGEFORMAT ">
            <w:r w:rsidR="008406E0" w:rsidRPr="008406E0">
              <w:rPr>
                <w:rFonts w:cs="Times New Roman"/>
                <w:noProof/>
                <w:sz w:val="18"/>
                <w:szCs w:val="18"/>
              </w:rPr>
              <w:t>155A_07-01_notes_RegExpOperators</w:t>
            </w:r>
            <w:r w:rsidR="008406E0" w:rsidRPr="008406E0">
              <w:rPr>
                <w:noProof/>
                <w:sz w:val="18"/>
                <w:szCs w:val="18"/>
              </w:rPr>
              <w:t>.docx</w:t>
            </w:r>
          </w:fldSimple>
        </w:p>
      </w:tc>
      <w:tc>
        <w:tcPr>
          <w:tcW w:w="1251" w:type="dxa"/>
        </w:tcPr>
        <w:p w:rsidR="00F470F9" w:rsidRPr="00F07EAB" w:rsidRDefault="00F470F9"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EA297A"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EA297A" w:rsidRPr="00F07EAB">
            <w:rPr>
              <w:rFonts w:ascii="Times New Roman" w:hAnsi="Times New Roman" w:cs="Times New Roman"/>
              <w:sz w:val="18"/>
              <w:szCs w:val="18"/>
            </w:rPr>
            <w:fldChar w:fldCharType="separate"/>
          </w:r>
          <w:r w:rsidR="008406E0">
            <w:rPr>
              <w:rFonts w:ascii="Times New Roman" w:hAnsi="Times New Roman" w:cs="Times New Roman"/>
              <w:noProof/>
              <w:sz w:val="18"/>
              <w:szCs w:val="18"/>
            </w:rPr>
            <w:t>6</w:t>
          </w:r>
          <w:r w:rsidR="00EA297A"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8406E0" w:rsidRPr="008406E0">
              <w:rPr>
                <w:rFonts w:ascii="Times New Roman" w:hAnsi="Times New Roman" w:cs="Times New Roman"/>
                <w:noProof/>
                <w:sz w:val="18"/>
                <w:szCs w:val="18"/>
              </w:rPr>
              <w:t>6</w:t>
            </w:r>
          </w:fldSimple>
          <w:r w:rsidRPr="00F07EAB">
            <w:rPr>
              <w:rFonts w:ascii="Times New Roman" w:hAnsi="Times New Roman" w:cs="Times New Roman"/>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61F" w:rsidRDefault="006B761F" w:rsidP="00E41217">
      <w:pPr>
        <w:spacing w:after="0" w:line="240" w:lineRule="auto"/>
      </w:pPr>
      <w:r>
        <w:separator/>
      </w:r>
    </w:p>
  </w:footnote>
  <w:footnote w:type="continuationSeparator" w:id="0">
    <w:p w:rsidR="006B761F" w:rsidRDefault="006B761F"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520"/>
      <w:gridCol w:w="7711"/>
    </w:tblGrid>
    <w:tr w:rsidR="00E41217" w:rsidTr="00070D25">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520" w:type="dxa"/>
            </w:tcPr>
            <w:p w:rsidR="00E41217" w:rsidRDefault="003B726B" w:rsidP="00861AC5">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861AC5">
                <w:rPr>
                  <w:rFonts w:ascii="Times New Roman" w:eastAsiaTheme="majorEastAsia" w:hAnsi="Times New Roman" w:cs="Times New Roman"/>
                  <w:sz w:val="36"/>
                  <w:szCs w:val="36"/>
                </w:rPr>
                <w:t>5</w:t>
              </w:r>
              <w:r>
                <w:rPr>
                  <w:rFonts w:ascii="Times New Roman" w:eastAsiaTheme="majorEastAsia" w:hAnsi="Times New Roman" w:cs="Times New Roman"/>
                  <w:sz w:val="36"/>
                  <w:szCs w:val="36"/>
                </w:rPr>
                <w:t xml:space="preserve">A     </w:t>
              </w:r>
            </w:p>
          </w:tc>
        </w:sdtContent>
      </w:sdt>
      <w:tc>
        <w:tcPr>
          <w:tcW w:w="7711" w:type="dxa"/>
        </w:tcPr>
        <w:p w:rsidR="00E41217" w:rsidRPr="00D75A8D" w:rsidRDefault="00C15B0D"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Regular Expressions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40480"/>
    <w:multiLevelType w:val="hybridMultilevel"/>
    <w:tmpl w:val="551EB59E"/>
    <w:lvl w:ilvl="0" w:tplc="EF66D016">
      <w:start w:val="123"/>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65F0CF3"/>
    <w:multiLevelType w:val="hybridMultilevel"/>
    <w:tmpl w:val="85EC1EC6"/>
    <w:lvl w:ilvl="0" w:tplc="E9060F1A">
      <w:start w:val="1"/>
      <w:numFmt w:val="decimalZero"/>
      <w:pStyle w:val="demonum1"/>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76A16BE"/>
    <w:multiLevelType w:val="multilevel"/>
    <w:tmpl w:val="45A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4">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3"/>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4"/>
  </w:num>
  <w:num w:numId="31">
    <w:abstractNumId w:val="9"/>
  </w:num>
  <w:num w:numId="32">
    <w:abstractNumId w:val="11"/>
  </w:num>
  <w:num w:numId="33">
    <w:abstractNumId w:val="3"/>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drawingGridHorizontalSpacing w:val="110"/>
  <w:displayHorizontalDrawingGridEvery w:val="2"/>
  <w:characterSpacingControl w:val="doNotCompress"/>
  <w:hdrShapeDefaults>
    <o:shapedefaults v:ext="edit" spidmax="116738"/>
  </w:hdrShapeDefaults>
  <w:footnotePr>
    <w:footnote w:id="-1"/>
    <w:footnote w:id="0"/>
  </w:footnotePr>
  <w:endnotePr>
    <w:endnote w:id="-1"/>
    <w:endnote w:id="0"/>
  </w:endnotePr>
  <w:compat/>
  <w:rsids>
    <w:rsidRoot w:val="005C2C52"/>
    <w:rsid w:val="00000E7E"/>
    <w:rsid w:val="00001113"/>
    <w:rsid w:val="00045627"/>
    <w:rsid w:val="0004565E"/>
    <w:rsid w:val="00052BE8"/>
    <w:rsid w:val="00070D25"/>
    <w:rsid w:val="000C2A00"/>
    <w:rsid w:val="000D0527"/>
    <w:rsid w:val="000D7DB1"/>
    <w:rsid w:val="000E1ADB"/>
    <w:rsid w:val="001076D3"/>
    <w:rsid w:val="00123DBE"/>
    <w:rsid w:val="00134611"/>
    <w:rsid w:val="001420D8"/>
    <w:rsid w:val="00166B17"/>
    <w:rsid w:val="00175707"/>
    <w:rsid w:val="00186311"/>
    <w:rsid w:val="001C6F25"/>
    <w:rsid w:val="001D55C5"/>
    <w:rsid w:val="001D60A1"/>
    <w:rsid w:val="00200CDD"/>
    <w:rsid w:val="00232B7C"/>
    <w:rsid w:val="0023563D"/>
    <w:rsid w:val="00241B4D"/>
    <w:rsid w:val="0027239B"/>
    <w:rsid w:val="002746EB"/>
    <w:rsid w:val="002A5EEE"/>
    <w:rsid w:val="002A6114"/>
    <w:rsid w:val="002C6492"/>
    <w:rsid w:val="002D14CF"/>
    <w:rsid w:val="002D6F11"/>
    <w:rsid w:val="002D76AE"/>
    <w:rsid w:val="00315036"/>
    <w:rsid w:val="003152BB"/>
    <w:rsid w:val="00315829"/>
    <w:rsid w:val="003163B6"/>
    <w:rsid w:val="00356F7E"/>
    <w:rsid w:val="0037401B"/>
    <w:rsid w:val="003A3011"/>
    <w:rsid w:val="003B1DDA"/>
    <w:rsid w:val="003B43B7"/>
    <w:rsid w:val="003B726B"/>
    <w:rsid w:val="003D5608"/>
    <w:rsid w:val="003F3C10"/>
    <w:rsid w:val="003F5199"/>
    <w:rsid w:val="0041522D"/>
    <w:rsid w:val="0043249F"/>
    <w:rsid w:val="00443F95"/>
    <w:rsid w:val="00460860"/>
    <w:rsid w:val="00473658"/>
    <w:rsid w:val="00476A6A"/>
    <w:rsid w:val="004835AF"/>
    <w:rsid w:val="00483A19"/>
    <w:rsid w:val="004909CC"/>
    <w:rsid w:val="004B2C5F"/>
    <w:rsid w:val="004D124D"/>
    <w:rsid w:val="004E0604"/>
    <w:rsid w:val="004E4718"/>
    <w:rsid w:val="00525B69"/>
    <w:rsid w:val="005369F5"/>
    <w:rsid w:val="00537D76"/>
    <w:rsid w:val="00554AD0"/>
    <w:rsid w:val="00560535"/>
    <w:rsid w:val="00575032"/>
    <w:rsid w:val="00596D39"/>
    <w:rsid w:val="005C2C52"/>
    <w:rsid w:val="005F5405"/>
    <w:rsid w:val="00614507"/>
    <w:rsid w:val="00622D34"/>
    <w:rsid w:val="00624DAF"/>
    <w:rsid w:val="00626D4D"/>
    <w:rsid w:val="00630BE4"/>
    <w:rsid w:val="00660087"/>
    <w:rsid w:val="00665A1A"/>
    <w:rsid w:val="0067309E"/>
    <w:rsid w:val="00673254"/>
    <w:rsid w:val="006B761F"/>
    <w:rsid w:val="006D0559"/>
    <w:rsid w:val="006E1D24"/>
    <w:rsid w:val="007034D7"/>
    <w:rsid w:val="00720958"/>
    <w:rsid w:val="007570C3"/>
    <w:rsid w:val="00795BD2"/>
    <w:rsid w:val="00804C89"/>
    <w:rsid w:val="0081414D"/>
    <w:rsid w:val="008406E0"/>
    <w:rsid w:val="00861AC5"/>
    <w:rsid w:val="008777AD"/>
    <w:rsid w:val="008816C4"/>
    <w:rsid w:val="008B6078"/>
    <w:rsid w:val="008C62F2"/>
    <w:rsid w:val="008D21E7"/>
    <w:rsid w:val="008E1833"/>
    <w:rsid w:val="008F76ED"/>
    <w:rsid w:val="009320ED"/>
    <w:rsid w:val="00937933"/>
    <w:rsid w:val="009B61BC"/>
    <w:rsid w:val="009F2E3F"/>
    <w:rsid w:val="00A40796"/>
    <w:rsid w:val="00A873A4"/>
    <w:rsid w:val="00A9279E"/>
    <w:rsid w:val="00A936D5"/>
    <w:rsid w:val="00AA751F"/>
    <w:rsid w:val="00AE1252"/>
    <w:rsid w:val="00B33947"/>
    <w:rsid w:val="00B35C3E"/>
    <w:rsid w:val="00B626AD"/>
    <w:rsid w:val="00B6586F"/>
    <w:rsid w:val="00B67CB9"/>
    <w:rsid w:val="00B7192E"/>
    <w:rsid w:val="00BF7DBC"/>
    <w:rsid w:val="00C14BED"/>
    <w:rsid w:val="00C15B0D"/>
    <w:rsid w:val="00C34B87"/>
    <w:rsid w:val="00C57FB2"/>
    <w:rsid w:val="00C84DE5"/>
    <w:rsid w:val="00C917EF"/>
    <w:rsid w:val="00C97CD2"/>
    <w:rsid w:val="00CA0F40"/>
    <w:rsid w:val="00CC044B"/>
    <w:rsid w:val="00CD52E9"/>
    <w:rsid w:val="00D210C3"/>
    <w:rsid w:val="00D458CB"/>
    <w:rsid w:val="00D75A8D"/>
    <w:rsid w:val="00D97CF5"/>
    <w:rsid w:val="00DA0D73"/>
    <w:rsid w:val="00DC23D4"/>
    <w:rsid w:val="00DE1C9F"/>
    <w:rsid w:val="00DF54FB"/>
    <w:rsid w:val="00E275B4"/>
    <w:rsid w:val="00E41217"/>
    <w:rsid w:val="00E4329A"/>
    <w:rsid w:val="00E439DB"/>
    <w:rsid w:val="00E45E78"/>
    <w:rsid w:val="00E548B2"/>
    <w:rsid w:val="00E94C5A"/>
    <w:rsid w:val="00EA297A"/>
    <w:rsid w:val="00EB6C48"/>
    <w:rsid w:val="00EE5A59"/>
    <w:rsid w:val="00F07EAB"/>
    <w:rsid w:val="00F470F9"/>
    <w:rsid w:val="00F75DBC"/>
    <w:rsid w:val="00F8006A"/>
    <w:rsid w:val="00F82FA1"/>
    <w:rsid w:val="00F90B04"/>
    <w:rsid w:val="00FA64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622D34"/>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622D34"/>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left="1080"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rsid w:val="003B726B"/>
    <w:pPr>
      <w:spacing w:before="120" w:after="0" w:line="240" w:lineRule="auto"/>
    </w:pPr>
    <w:rPr>
      <w:rFonts w:ascii="Times New Roman" w:eastAsia="Times New Roman" w:hAnsi="Times New Roman" w:cs="Times New Roman"/>
      <w:szCs w:val="24"/>
    </w:rPr>
  </w:style>
  <w:style w:type="paragraph" w:customStyle="1" w:styleId="Bullet">
    <w:name w:val="_Bullet"/>
    <w:basedOn w:val="myNormal"/>
    <w:rsid w:val="003B726B"/>
    <w:pPr>
      <w:numPr>
        <w:numId w:val="31"/>
      </w:numPr>
      <w:tabs>
        <w:tab w:val="clear" w:pos="2925"/>
        <w:tab w:val="left" w:pos="360"/>
      </w:tabs>
      <w:spacing w:before="0"/>
      <w:ind w:left="360"/>
    </w:pPr>
  </w:style>
  <w:style w:type="character" w:styleId="HTMLTypewriter">
    <w:name w:val="HTML Typewriter"/>
    <w:basedOn w:val="DefaultParagraphFont"/>
    <w:rsid w:val="003B726B"/>
    <w:rPr>
      <w:rFonts w:ascii="Courier New" w:eastAsia="Times New Roman" w:hAnsi="Courier New" w:cs="Courier New"/>
      <w:sz w:val="20"/>
      <w:szCs w:val="20"/>
    </w:rPr>
  </w:style>
  <w:style w:type="table" w:styleId="TableGrid">
    <w:name w:val="Table Grid"/>
    <w:basedOn w:val="TableNormal"/>
    <w:rsid w:val="003B72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C6492"/>
    <w:rPr>
      <w:rFonts w:ascii="Courier New" w:eastAsia="Times New Roman" w:hAnsi="Courier New" w:cs="Courier New"/>
      <w:sz w:val="20"/>
      <w:szCs w:val="20"/>
    </w:rPr>
  </w:style>
  <w:style w:type="paragraph" w:styleId="NormalWeb">
    <w:name w:val="Normal (Web)"/>
    <w:basedOn w:val="Normal"/>
    <w:uiPriority w:val="99"/>
    <w:semiHidden/>
    <w:unhideWhenUsed/>
    <w:rsid w:val="002C64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49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82FA1"/>
    <w:pPr>
      <w:outlineLvl w:val="9"/>
    </w:pPr>
  </w:style>
  <w:style w:type="paragraph" w:styleId="TOC1">
    <w:name w:val="toc 1"/>
    <w:basedOn w:val="Normal"/>
    <w:next w:val="Normal"/>
    <w:autoRedefine/>
    <w:uiPriority w:val="39"/>
    <w:unhideWhenUsed/>
    <w:rsid w:val="00F82FA1"/>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divs>
    <w:div w:id="1571037636">
      <w:bodyDiv w:val="1"/>
      <w:marLeft w:val="0"/>
      <w:marRight w:val="0"/>
      <w:marTop w:val="0"/>
      <w:marBottom w:val="0"/>
      <w:divBdr>
        <w:top w:val="none" w:sz="0" w:space="0" w:color="auto"/>
        <w:left w:val="none" w:sz="0" w:space="0" w:color="auto"/>
        <w:bottom w:val="none" w:sz="0" w:space="0" w:color="auto"/>
        <w:right w:val="none" w:sz="0" w:space="0" w:color="auto"/>
      </w:divBdr>
      <w:divsChild>
        <w:div w:id="1373650734">
          <w:marLeft w:val="0"/>
          <w:marRight w:val="0"/>
          <w:marTop w:val="0"/>
          <w:marBottom w:val="0"/>
          <w:divBdr>
            <w:top w:val="none" w:sz="0" w:space="0" w:color="auto"/>
            <w:left w:val="none" w:sz="0" w:space="0" w:color="auto"/>
            <w:bottom w:val="none" w:sz="0" w:space="0" w:color="auto"/>
            <w:right w:val="none" w:sz="0" w:space="0" w:color="auto"/>
          </w:divBdr>
        </w:div>
      </w:divsChild>
    </w:div>
    <w:div w:id="2022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__151A.dotx</Template>
  <TotalTime>354</TotalTime>
  <Pages>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24</cp:revision>
  <cp:lastPrinted>2013-02-05T03:38:00Z</cp:lastPrinted>
  <dcterms:created xsi:type="dcterms:W3CDTF">2009-07-05T06:29:00Z</dcterms:created>
  <dcterms:modified xsi:type="dcterms:W3CDTF">2013-08-10T22:41:00Z</dcterms:modified>
</cp:coreProperties>
</file>