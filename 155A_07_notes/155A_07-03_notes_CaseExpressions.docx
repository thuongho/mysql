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B32BE4" w:rsidRPr="00086071" w:rsidRDefault="00B32BE4" w:rsidP="0093334E">
          <w:pPr>
            <w:pStyle w:val="TOCHeading"/>
            <w:spacing w:before="0" w:line="240" w:lineRule="auto"/>
            <w:rPr>
              <w:color w:val="auto"/>
            </w:rPr>
          </w:pPr>
          <w:r w:rsidRPr="00086071">
            <w:rPr>
              <w:color w:val="auto"/>
            </w:rPr>
            <w:t>Table of Contents</w:t>
          </w:r>
        </w:p>
        <w:p w:rsidR="00923C59" w:rsidRDefault="00B82ABD">
          <w:pPr>
            <w:pStyle w:val="TOC1"/>
            <w:rPr>
              <w:rFonts w:eastAsiaTheme="minorEastAsia"/>
              <w:noProof/>
            </w:rPr>
          </w:pPr>
          <w:r>
            <w:fldChar w:fldCharType="begin"/>
          </w:r>
          <w:r w:rsidR="00B32BE4">
            <w:instrText xml:space="preserve"> TOC \o "1-3" \h \z \u </w:instrText>
          </w:r>
          <w:r>
            <w:fldChar w:fldCharType="separate"/>
          </w:r>
          <w:hyperlink w:anchor="_Toc363674169" w:history="1">
            <w:r w:rsidR="00923C59" w:rsidRPr="002B132F">
              <w:rPr>
                <w:rStyle w:val="Hyperlink"/>
                <w:noProof/>
              </w:rPr>
              <w:t>1.</w:t>
            </w:r>
            <w:r w:rsidR="00923C59">
              <w:rPr>
                <w:rFonts w:eastAsiaTheme="minorEastAsia"/>
                <w:noProof/>
              </w:rPr>
              <w:tab/>
            </w:r>
            <w:r w:rsidR="00923C59" w:rsidRPr="002B132F">
              <w:rPr>
                <w:rStyle w:val="Hyperlink"/>
                <w:noProof/>
              </w:rPr>
              <w:t>Searched Case expression</w:t>
            </w:r>
            <w:r w:rsidR="00923C59">
              <w:rPr>
                <w:noProof/>
                <w:webHidden/>
              </w:rPr>
              <w:tab/>
            </w:r>
            <w:r>
              <w:rPr>
                <w:noProof/>
                <w:webHidden/>
              </w:rPr>
              <w:fldChar w:fldCharType="begin"/>
            </w:r>
            <w:r w:rsidR="00923C59">
              <w:rPr>
                <w:noProof/>
                <w:webHidden/>
              </w:rPr>
              <w:instrText xml:space="preserve"> PAGEREF _Toc363674169 \h </w:instrText>
            </w:r>
            <w:r>
              <w:rPr>
                <w:noProof/>
                <w:webHidden/>
              </w:rPr>
            </w:r>
            <w:r>
              <w:rPr>
                <w:noProof/>
                <w:webHidden/>
              </w:rPr>
              <w:fldChar w:fldCharType="separate"/>
            </w:r>
            <w:r w:rsidR="00923C59">
              <w:rPr>
                <w:noProof/>
                <w:webHidden/>
              </w:rPr>
              <w:t>1</w:t>
            </w:r>
            <w:r>
              <w:rPr>
                <w:noProof/>
                <w:webHidden/>
              </w:rPr>
              <w:fldChar w:fldCharType="end"/>
            </w:r>
          </w:hyperlink>
        </w:p>
        <w:p w:rsidR="00923C59" w:rsidRDefault="00B82ABD">
          <w:pPr>
            <w:pStyle w:val="TOC1"/>
            <w:rPr>
              <w:rFonts w:eastAsiaTheme="minorEastAsia"/>
              <w:noProof/>
            </w:rPr>
          </w:pPr>
          <w:hyperlink w:anchor="_Toc363674170" w:history="1">
            <w:r w:rsidR="00923C59" w:rsidRPr="002B132F">
              <w:rPr>
                <w:rStyle w:val="Hyperlink"/>
                <w:noProof/>
              </w:rPr>
              <w:t>1.1.</w:t>
            </w:r>
            <w:r w:rsidR="00923C59">
              <w:rPr>
                <w:rFonts w:eastAsiaTheme="minorEastAsia"/>
                <w:noProof/>
              </w:rPr>
              <w:tab/>
            </w:r>
            <w:r w:rsidR="00923C59" w:rsidRPr="002B132F">
              <w:rPr>
                <w:rStyle w:val="Hyperlink"/>
                <w:noProof/>
              </w:rPr>
              <w:t>Return type consistency</w:t>
            </w:r>
            <w:r w:rsidR="00923C59">
              <w:rPr>
                <w:noProof/>
                <w:webHidden/>
              </w:rPr>
              <w:tab/>
            </w:r>
            <w:r>
              <w:rPr>
                <w:noProof/>
                <w:webHidden/>
              </w:rPr>
              <w:fldChar w:fldCharType="begin"/>
            </w:r>
            <w:r w:rsidR="00923C59">
              <w:rPr>
                <w:noProof/>
                <w:webHidden/>
              </w:rPr>
              <w:instrText xml:space="preserve"> PAGEREF _Toc363674170 \h </w:instrText>
            </w:r>
            <w:r>
              <w:rPr>
                <w:noProof/>
                <w:webHidden/>
              </w:rPr>
            </w:r>
            <w:r>
              <w:rPr>
                <w:noProof/>
                <w:webHidden/>
              </w:rPr>
              <w:fldChar w:fldCharType="separate"/>
            </w:r>
            <w:r w:rsidR="00923C59">
              <w:rPr>
                <w:noProof/>
                <w:webHidden/>
              </w:rPr>
              <w:t>2</w:t>
            </w:r>
            <w:r>
              <w:rPr>
                <w:noProof/>
                <w:webHidden/>
              </w:rPr>
              <w:fldChar w:fldCharType="end"/>
            </w:r>
          </w:hyperlink>
        </w:p>
        <w:p w:rsidR="00923C59" w:rsidRDefault="00B82ABD">
          <w:pPr>
            <w:pStyle w:val="TOC1"/>
            <w:rPr>
              <w:rFonts w:eastAsiaTheme="minorEastAsia"/>
              <w:noProof/>
            </w:rPr>
          </w:pPr>
          <w:hyperlink w:anchor="_Toc363674171" w:history="1">
            <w:r w:rsidR="00923C59" w:rsidRPr="002B132F">
              <w:rPr>
                <w:rStyle w:val="Hyperlink"/>
                <w:noProof/>
              </w:rPr>
              <w:t>1.2.</w:t>
            </w:r>
            <w:r w:rsidR="00923C59">
              <w:rPr>
                <w:rFonts w:eastAsiaTheme="minorEastAsia"/>
                <w:noProof/>
              </w:rPr>
              <w:tab/>
            </w:r>
            <w:r w:rsidR="00923C59" w:rsidRPr="002B132F">
              <w:rPr>
                <w:rStyle w:val="Hyperlink"/>
                <w:noProof/>
              </w:rPr>
              <w:t>Including other functions</w:t>
            </w:r>
            <w:r w:rsidR="00923C59">
              <w:rPr>
                <w:noProof/>
                <w:webHidden/>
              </w:rPr>
              <w:tab/>
            </w:r>
            <w:r>
              <w:rPr>
                <w:noProof/>
                <w:webHidden/>
              </w:rPr>
              <w:fldChar w:fldCharType="begin"/>
            </w:r>
            <w:r w:rsidR="00923C59">
              <w:rPr>
                <w:noProof/>
                <w:webHidden/>
              </w:rPr>
              <w:instrText xml:space="preserve"> PAGEREF _Toc363674171 \h </w:instrText>
            </w:r>
            <w:r>
              <w:rPr>
                <w:noProof/>
                <w:webHidden/>
              </w:rPr>
            </w:r>
            <w:r>
              <w:rPr>
                <w:noProof/>
                <w:webHidden/>
              </w:rPr>
              <w:fldChar w:fldCharType="separate"/>
            </w:r>
            <w:r w:rsidR="00923C59">
              <w:rPr>
                <w:noProof/>
                <w:webHidden/>
              </w:rPr>
              <w:t>4</w:t>
            </w:r>
            <w:r>
              <w:rPr>
                <w:noProof/>
                <w:webHidden/>
              </w:rPr>
              <w:fldChar w:fldCharType="end"/>
            </w:r>
          </w:hyperlink>
        </w:p>
        <w:p w:rsidR="00923C59" w:rsidRDefault="00B82ABD">
          <w:pPr>
            <w:pStyle w:val="TOC1"/>
            <w:rPr>
              <w:rFonts w:eastAsiaTheme="minorEastAsia"/>
              <w:noProof/>
            </w:rPr>
          </w:pPr>
          <w:hyperlink w:anchor="_Toc363674172" w:history="1">
            <w:r w:rsidR="00923C59" w:rsidRPr="002B132F">
              <w:rPr>
                <w:rStyle w:val="Hyperlink"/>
                <w:noProof/>
              </w:rPr>
              <w:t>2.</w:t>
            </w:r>
            <w:r w:rsidR="00923C59">
              <w:rPr>
                <w:rFonts w:eastAsiaTheme="minorEastAsia"/>
                <w:noProof/>
              </w:rPr>
              <w:tab/>
            </w:r>
            <w:r w:rsidR="00923C59" w:rsidRPr="002B132F">
              <w:rPr>
                <w:rStyle w:val="Hyperlink"/>
                <w:noProof/>
              </w:rPr>
              <w:t>Simple Case expression.</w:t>
            </w:r>
            <w:r w:rsidR="00923C59">
              <w:rPr>
                <w:noProof/>
                <w:webHidden/>
              </w:rPr>
              <w:tab/>
            </w:r>
            <w:r>
              <w:rPr>
                <w:noProof/>
                <w:webHidden/>
              </w:rPr>
              <w:fldChar w:fldCharType="begin"/>
            </w:r>
            <w:r w:rsidR="00923C59">
              <w:rPr>
                <w:noProof/>
                <w:webHidden/>
              </w:rPr>
              <w:instrText xml:space="preserve"> PAGEREF _Toc363674172 \h </w:instrText>
            </w:r>
            <w:r>
              <w:rPr>
                <w:noProof/>
                <w:webHidden/>
              </w:rPr>
            </w:r>
            <w:r>
              <w:rPr>
                <w:noProof/>
                <w:webHidden/>
              </w:rPr>
              <w:fldChar w:fldCharType="separate"/>
            </w:r>
            <w:r w:rsidR="00923C59">
              <w:rPr>
                <w:noProof/>
                <w:webHidden/>
              </w:rPr>
              <w:t>7</w:t>
            </w:r>
            <w:r>
              <w:rPr>
                <w:noProof/>
                <w:webHidden/>
              </w:rPr>
              <w:fldChar w:fldCharType="end"/>
            </w:r>
          </w:hyperlink>
        </w:p>
        <w:p w:rsidR="00B32BE4" w:rsidRDefault="00B82ABD" w:rsidP="00B32BE4">
          <w:pPr>
            <w:spacing w:after="0" w:line="240" w:lineRule="auto"/>
          </w:pPr>
          <w:r>
            <w:fldChar w:fldCharType="end"/>
          </w:r>
        </w:p>
      </w:sdtContent>
    </w:sdt>
    <w:p w:rsidR="00770918" w:rsidRDefault="00770918" w:rsidP="00770918">
      <w:pPr>
        <w:pStyle w:val="body1"/>
      </w:pPr>
      <w:r>
        <w:t>The Case expressions are used to perform selection logic. The case expression is part of standard SQL and corresponds closely to selection logic found in most programming languages. The case expression is not a function but it is a bit more complex that the simpler expressions we used in unit 03.</w:t>
      </w:r>
    </w:p>
    <w:p w:rsidR="00770918" w:rsidRDefault="00770918" w:rsidP="00770918">
      <w:pPr>
        <w:pStyle w:val="head1"/>
      </w:pPr>
      <w:bookmarkStart w:id="0" w:name="_Toc330477097"/>
      <w:bookmarkStart w:id="1" w:name="_Toc363674169"/>
      <w:r>
        <w:t>Searched Case expression</w:t>
      </w:r>
      <w:bookmarkEnd w:id="0"/>
      <w:bookmarkEnd w:id="1"/>
    </w:p>
    <w:p w:rsidR="0057567A" w:rsidRDefault="005E316A" w:rsidP="005E316A">
      <w:pPr>
        <w:pStyle w:val="body1"/>
      </w:pPr>
      <w:r>
        <w:t xml:space="preserve">The searched Case expression requires a logical expression to be evaluated at each WHEN clause. </w:t>
      </w:r>
    </w:p>
    <w:p w:rsidR="005E316A" w:rsidRDefault="005E316A" w:rsidP="005E316A">
      <w:pPr>
        <w:pStyle w:val="body1"/>
      </w:pPr>
      <w:r>
        <w:t>The data type of the return expression of the first WHEN clause determines the data type to be return by the Case expression. All of the return expressions must have the same data type or be capabl</w:t>
      </w:r>
      <w:r w:rsidR="0057567A">
        <w:t>e</w:t>
      </w:r>
      <w:r>
        <w:t xml:space="preserve"> of being cast implicitly to the case of the first argument.</w:t>
      </w:r>
    </w:p>
    <w:p w:rsidR="00FF16B3" w:rsidRDefault="005E316A" w:rsidP="005E316A">
      <w:pPr>
        <w:pStyle w:val="body1"/>
      </w:pPr>
      <w:r>
        <w:t xml:space="preserve">You can use a variety of tests- In lists, </w:t>
      </w:r>
      <w:proofErr w:type="gramStart"/>
      <w:r>
        <w:t>Between</w:t>
      </w:r>
      <w:proofErr w:type="gramEnd"/>
      <w:r>
        <w:t>, wildcard tests and you can mix the tests in a single case expression. You can nest case expressions.</w:t>
      </w:r>
    </w:p>
    <w:p w:rsidR="005E316A" w:rsidRPr="004901AD" w:rsidRDefault="005E316A" w:rsidP="005E316A">
      <w:pPr>
        <w:pStyle w:val="demonum1"/>
      </w:pPr>
      <w:r w:rsidRPr="004901AD">
        <w:t xml:space="preserve">We want to give customers a </w:t>
      </w:r>
      <w:r>
        <w:t>5%</w:t>
      </w:r>
      <w:r w:rsidRPr="004901AD">
        <w:t xml:space="preserve"> savings for each </w:t>
      </w:r>
      <w:r>
        <w:t>pet supply item, 5% for each sporting goods item and 10% for each appliance.  As a first step we wil</w:t>
      </w:r>
      <w:r w:rsidR="00B50FFB">
        <w:t>l determine the percent to apply to the price.</w:t>
      </w:r>
    </w:p>
    <w:p w:rsidR="005E316A" w:rsidRPr="00B32BE4" w:rsidRDefault="00485342" w:rsidP="00B32BE4">
      <w:pPr>
        <w:pStyle w:val="code1"/>
      </w:pPr>
      <w:r>
        <w:t xml:space="preserve">Select </w:t>
      </w:r>
      <w:r w:rsidR="005E316A" w:rsidRPr="00B32BE4">
        <w:t>catg_id, prod_id, prod_list_price</w:t>
      </w:r>
    </w:p>
    <w:p w:rsidR="005E316A" w:rsidRPr="00B32BE4" w:rsidRDefault="005E316A" w:rsidP="00B32BE4">
      <w:pPr>
        <w:pStyle w:val="code1"/>
      </w:pPr>
      <w:r w:rsidRPr="00B32BE4">
        <w:t xml:space="preserve">,        CASE </w:t>
      </w:r>
    </w:p>
    <w:p w:rsidR="005E316A" w:rsidRPr="00B32BE4" w:rsidRDefault="005E316A" w:rsidP="00B32BE4">
      <w:pPr>
        <w:pStyle w:val="code1"/>
      </w:pPr>
      <w:r w:rsidRPr="00B32BE4">
        <w:t xml:space="preserve">             WHEN catg_id ='PET'   THEN 0.95</w:t>
      </w:r>
    </w:p>
    <w:p w:rsidR="005E316A" w:rsidRPr="00B32BE4" w:rsidRDefault="005E316A" w:rsidP="00B32BE4">
      <w:pPr>
        <w:pStyle w:val="code1"/>
      </w:pPr>
      <w:r w:rsidRPr="00B32BE4">
        <w:t xml:space="preserve">             WHEN catg_id ='SPG'   THEN 0.95</w:t>
      </w:r>
    </w:p>
    <w:p w:rsidR="005E316A" w:rsidRPr="00B32BE4" w:rsidRDefault="005E316A" w:rsidP="00B32BE4">
      <w:pPr>
        <w:pStyle w:val="code1"/>
      </w:pPr>
      <w:r w:rsidRPr="00B32BE4">
        <w:t xml:space="preserve">             WHEN catg_id ='APL'   THEN 0.90</w:t>
      </w:r>
    </w:p>
    <w:p w:rsidR="005E316A" w:rsidRPr="00B32BE4" w:rsidRDefault="005E316A" w:rsidP="00B32BE4">
      <w:pPr>
        <w:pStyle w:val="code1"/>
      </w:pPr>
      <w:r w:rsidRPr="00B32BE4">
        <w:t xml:space="preserve">         ELSE  1 </w:t>
      </w:r>
    </w:p>
    <w:p w:rsidR="005E316A" w:rsidRPr="00B32BE4" w:rsidRDefault="005E316A" w:rsidP="00B32BE4">
      <w:pPr>
        <w:pStyle w:val="code1"/>
      </w:pPr>
      <w:r w:rsidRPr="00B32BE4">
        <w:t xml:space="preserve">         END  </w:t>
      </w:r>
      <w:r w:rsidR="00B50FFB" w:rsidRPr="00B32BE4">
        <w:t>as "Price Multiplier"</w:t>
      </w:r>
    </w:p>
    <w:p w:rsidR="005E316A" w:rsidRPr="00B32BE4" w:rsidRDefault="00485342" w:rsidP="00B32BE4">
      <w:pPr>
        <w:pStyle w:val="code1"/>
      </w:pPr>
      <w:r>
        <w:t xml:space="preserve">From </w:t>
      </w:r>
      <w:r w:rsidR="00EC09EE" w:rsidRPr="00B32BE4">
        <w:t>a_</w:t>
      </w:r>
      <w:r w:rsidR="005E316A" w:rsidRPr="00B32BE4">
        <w:t>prd</w:t>
      </w:r>
      <w:r w:rsidR="00EC09EE" w:rsidRPr="00B32BE4">
        <w:t>.</w:t>
      </w:r>
      <w:r w:rsidR="005E316A" w:rsidRPr="00B32BE4">
        <w:t>products</w:t>
      </w:r>
    </w:p>
    <w:p w:rsidR="005E316A" w:rsidRPr="00B32BE4" w:rsidRDefault="00485342" w:rsidP="00B32BE4">
      <w:pPr>
        <w:pStyle w:val="code1"/>
      </w:pPr>
      <w:r>
        <w:t>O</w:t>
      </w:r>
      <w:r w:rsidR="005E316A" w:rsidRPr="00B32BE4">
        <w:t>rder by catg_id;</w:t>
      </w:r>
    </w:p>
    <w:p w:rsidR="0057567A" w:rsidRDefault="0057567A" w:rsidP="009A06BD">
      <w:pPr>
        <w:pStyle w:val="body1"/>
      </w:pPr>
      <w:r>
        <w:t>Selected rows</w:t>
      </w:r>
    </w:p>
    <w:p w:rsidR="00B50FFB" w:rsidRDefault="00B50FFB" w:rsidP="00B50FFB">
      <w:pPr>
        <w:pStyle w:val="code1"/>
      </w:pPr>
      <w:r>
        <w:t>+---------+---------+-----------------+------------------+</w:t>
      </w:r>
    </w:p>
    <w:p w:rsidR="00B50FFB" w:rsidRPr="00B32BE4" w:rsidRDefault="00B50FFB" w:rsidP="00B32BE4">
      <w:pPr>
        <w:pStyle w:val="code1"/>
      </w:pPr>
      <w:r w:rsidRPr="00B32BE4">
        <w:t>| catg_id | prod_id | prod_list_price | Price Multiplier |</w:t>
      </w:r>
    </w:p>
    <w:p w:rsidR="00B50FFB" w:rsidRDefault="00B50FFB" w:rsidP="00B50FFB">
      <w:pPr>
        <w:pStyle w:val="code1"/>
      </w:pPr>
      <w:r>
        <w:t>+---------+---------+-----------------+------------------+</w:t>
      </w:r>
    </w:p>
    <w:p w:rsidR="0057567A" w:rsidRDefault="0057567A" w:rsidP="0057567A">
      <w:pPr>
        <w:pStyle w:val="code1"/>
      </w:pPr>
      <w:r>
        <w:t>| APL     |    1120 |          549.99 |</w:t>
      </w:r>
      <w:r w:rsidR="00B50FFB">
        <w:t xml:space="preserve">         </w:t>
      </w:r>
      <w:r>
        <w:t xml:space="preserve">    0.90 |</w:t>
      </w:r>
    </w:p>
    <w:p w:rsidR="0057567A" w:rsidRDefault="0057567A" w:rsidP="0057567A">
      <w:pPr>
        <w:pStyle w:val="code1"/>
      </w:pPr>
      <w:r>
        <w:t>| APL     |    1125 |          500.00 |</w:t>
      </w:r>
      <w:r w:rsidR="00B50FFB">
        <w:t xml:space="preserve">         </w:t>
      </w:r>
      <w:r>
        <w:t xml:space="preserve">    0.90 |</w:t>
      </w:r>
    </w:p>
    <w:p w:rsidR="0057567A" w:rsidRDefault="0057567A" w:rsidP="0057567A">
      <w:pPr>
        <w:pStyle w:val="code1"/>
      </w:pPr>
      <w:r>
        <w:t xml:space="preserve">| HW      |    1080 |           25.00 | </w:t>
      </w:r>
      <w:r w:rsidR="00B50FFB">
        <w:t xml:space="preserve">         </w:t>
      </w:r>
      <w:r>
        <w:t xml:space="preserve">      1 |</w:t>
      </w:r>
    </w:p>
    <w:p w:rsidR="0057567A" w:rsidRDefault="0057567A" w:rsidP="0057567A">
      <w:pPr>
        <w:pStyle w:val="code1"/>
      </w:pPr>
      <w:r>
        <w:t>| HW      |    1090 |          149.99 |</w:t>
      </w:r>
      <w:r w:rsidR="00B50FFB">
        <w:t xml:space="preserve">         </w:t>
      </w:r>
      <w:r>
        <w:t xml:space="preserve">       1 |</w:t>
      </w:r>
    </w:p>
    <w:p w:rsidR="0057567A" w:rsidRDefault="0057567A" w:rsidP="0057567A">
      <w:pPr>
        <w:pStyle w:val="code1"/>
      </w:pPr>
      <w:r>
        <w:t xml:space="preserve">| HW      |    1110 |           49.99 | </w:t>
      </w:r>
      <w:r w:rsidR="00B50FFB">
        <w:t xml:space="preserve">         </w:t>
      </w:r>
      <w:r>
        <w:t xml:space="preserve">      1 |</w:t>
      </w:r>
    </w:p>
    <w:p w:rsidR="0057567A" w:rsidRDefault="0057567A" w:rsidP="0057567A">
      <w:pPr>
        <w:pStyle w:val="code1"/>
      </w:pPr>
      <w:r>
        <w:t xml:space="preserve">| PET     |    1150 |            4.99 | </w:t>
      </w:r>
      <w:r w:rsidR="00B50FFB">
        <w:t xml:space="preserve">         </w:t>
      </w:r>
      <w:r>
        <w:t xml:space="preserve">   0.95 |</w:t>
      </w:r>
    </w:p>
    <w:p w:rsidR="0057567A" w:rsidRDefault="0057567A" w:rsidP="0057567A">
      <w:pPr>
        <w:pStyle w:val="code1"/>
      </w:pPr>
      <w:r>
        <w:t xml:space="preserve">| PET     |    1152 |           55.00 | </w:t>
      </w:r>
      <w:r w:rsidR="00B50FFB">
        <w:t xml:space="preserve">         </w:t>
      </w:r>
      <w:r>
        <w:t xml:space="preserve">   0.95 |</w:t>
      </w:r>
    </w:p>
    <w:p w:rsidR="0057567A" w:rsidRDefault="0057567A" w:rsidP="0057567A">
      <w:pPr>
        <w:pStyle w:val="code1"/>
      </w:pPr>
      <w:r>
        <w:t xml:space="preserve">| SPG     |    1010 |          150.00 | </w:t>
      </w:r>
      <w:r w:rsidR="00B50FFB">
        <w:t xml:space="preserve">         </w:t>
      </w:r>
      <w:r>
        <w:t xml:space="preserve">   0.95 |</w:t>
      </w:r>
    </w:p>
    <w:p w:rsidR="0057567A" w:rsidRDefault="0057567A" w:rsidP="0057567A">
      <w:pPr>
        <w:pStyle w:val="code1"/>
      </w:pPr>
      <w:r>
        <w:t xml:space="preserve">| SPG     |    1030 |           29.95 | </w:t>
      </w:r>
      <w:r w:rsidR="00B50FFB">
        <w:t xml:space="preserve">         </w:t>
      </w:r>
      <w:r>
        <w:t xml:space="preserve">   0.95 |</w:t>
      </w:r>
    </w:p>
    <w:p w:rsidR="005E316A" w:rsidRDefault="005E316A" w:rsidP="001F32A9">
      <w:pPr>
        <w:pStyle w:val="code1"/>
      </w:pPr>
    </w:p>
    <w:p w:rsidR="005E316A" w:rsidRPr="004901AD" w:rsidRDefault="005E316A" w:rsidP="005E316A">
      <w:pPr>
        <w:pStyle w:val="demonum1"/>
      </w:pPr>
      <w:r w:rsidRPr="004901AD">
        <w:t xml:space="preserve">We </w:t>
      </w:r>
      <w:r>
        <w:t>can use that calculated percent to determine the sales price</w:t>
      </w:r>
    </w:p>
    <w:p w:rsidR="005E316A" w:rsidRPr="00B32BE4" w:rsidRDefault="00485342" w:rsidP="00B32BE4">
      <w:pPr>
        <w:pStyle w:val="code1"/>
      </w:pPr>
      <w:r>
        <w:t xml:space="preserve">Select </w:t>
      </w:r>
      <w:r w:rsidR="005E316A" w:rsidRPr="00B32BE4">
        <w:t>catg_id, prod_id, prod_list_price</w:t>
      </w:r>
    </w:p>
    <w:p w:rsidR="005E316A" w:rsidRPr="00B32BE4" w:rsidRDefault="005E316A" w:rsidP="00B32BE4">
      <w:pPr>
        <w:pStyle w:val="code1"/>
      </w:pPr>
      <w:r w:rsidRPr="00B32BE4">
        <w:t xml:space="preserve">,        CASE </w:t>
      </w:r>
    </w:p>
    <w:p w:rsidR="005E316A" w:rsidRPr="00B32BE4" w:rsidRDefault="005E316A" w:rsidP="00B32BE4">
      <w:pPr>
        <w:pStyle w:val="code1"/>
      </w:pPr>
      <w:r w:rsidRPr="00B32BE4">
        <w:t xml:space="preserve">             WHEN catg_id ='PET'   THEN 0.95</w:t>
      </w:r>
    </w:p>
    <w:p w:rsidR="005E316A" w:rsidRPr="00B32BE4" w:rsidRDefault="005E316A" w:rsidP="00B32BE4">
      <w:pPr>
        <w:pStyle w:val="code1"/>
      </w:pPr>
      <w:r w:rsidRPr="00B32BE4">
        <w:t xml:space="preserve">             WHEN catg_id ='SPG'   THEN 0.95</w:t>
      </w:r>
    </w:p>
    <w:p w:rsidR="005E316A" w:rsidRPr="00B32BE4" w:rsidRDefault="005E316A" w:rsidP="00B32BE4">
      <w:pPr>
        <w:pStyle w:val="code1"/>
      </w:pPr>
      <w:r w:rsidRPr="00B32BE4">
        <w:t xml:space="preserve">             WHEN catg_id ='APL'   THEN 0.90</w:t>
      </w:r>
    </w:p>
    <w:p w:rsidR="005E316A" w:rsidRPr="00B32BE4" w:rsidRDefault="005E316A" w:rsidP="00B32BE4">
      <w:pPr>
        <w:pStyle w:val="code1"/>
      </w:pPr>
      <w:r w:rsidRPr="00B32BE4">
        <w:t xml:space="preserve">         ELSE  1 </w:t>
      </w:r>
    </w:p>
    <w:p w:rsidR="005E316A" w:rsidRPr="00B32BE4" w:rsidRDefault="005E316A" w:rsidP="00B32BE4">
      <w:pPr>
        <w:pStyle w:val="code1"/>
      </w:pPr>
      <w:r w:rsidRPr="00B32BE4">
        <w:t xml:space="preserve">         END  * prod_list_price AS "Today's Price"  </w:t>
      </w:r>
    </w:p>
    <w:p w:rsidR="005E316A" w:rsidRPr="00B32BE4" w:rsidRDefault="00485342" w:rsidP="00B32BE4">
      <w:pPr>
        <w:pStyle w:val="code1"/>
      </w:pPr>
      <w:r>
        <w:lastRenderedPageBreak/>
        <w:t xml:space="preserve">From </w:t>
      </w:r>
      <w:r w:rsidR="00EC09EE" w:rsidRPr="00B32BE4">
        <w:t xml:space="preserve">a_prd. </w:t>
      </w:r>
      <w:r w:rsidR="005E316A" w:rsidRPr="00B32BE4">
        <w:t>products</w:t>
      </w:r>
    </w:p>
    <w:p w:rsidR="001A4C4A" w:rsidRPr="00B32BE4" w:rsidRDefault="00485342" w:rsidP="00B32BE4">
      <w:pPr>
        <w:pStyle w:val="code1"/>
      </w:pPr>
      <w:r>
        <w:t>O</w:t>
      </w:r>
      <w:r w:rsidR="005E316A" w:rsidRPr="00B32BE4">
        <w:t>rder by catg_id</w:t>
      </w:r>
      <w:r w:rsidR="001A4C4A" w:rsidRPr="00B32BE4">
        <w:t xml:space="preserve">; </w:t>
      </w:r>
    </w:p>
    <w:p w:rsidR="009A06BD" w:rsidRDefault="009A06BD" w:rsidP="009A06BD">
      <w:pPr>
        <w:pStyle w:val="body1"/>
      </w:pPr>
      <w:r>
        <w:t>Selected rows</w:t>
      </w:r>
    </w:p>
    <w:p w:rsidR="0057567A" w:rsidRDefault="0057567A" w:rsidP="0057567A">
      <w:pPr>
        <w:pStyle w:val="code1"/>
      </w:pPr>
      <w:r>
        <w:t>+---------+---------+-----------------+---------------+</w:t>
      </w:r>
    </w:p>
    <w:p w:rsidR="0057567A" w:rsidRPr="00B32BE4" w:rsidRDefault="0057567A" w:rsidP="00B32BE4">
      <w:pPr>
        <w:pStyle w:val="code1"/>
      </w:pPr>
      <w:r w:rsidRPr="00B32BE4">
        <w:t>| catg_id | prod_id | prod_list_price | Today's Price |</w:t>
      </w:r>
    </w:p>
    <w:p w:rsidR="0057567A" w:rsidRDefault="0057567A" w:rsidP="0057567A">
      <w:pPr>
        <w:pStyle w:val="code1"/>
      </w:pPr>
      <w:r>
        <w:t>+---------+---------+-----------------+---------------+</w:t>
      </w:r>
    </w:p>
    <w:p w:rsidR="0057567A" w:rsidRDefault="0057567A" w:rsidP="0057567A">
      <w:pPr>
        <w:pStyle w:val="code1"/>
      </w:pPr>
      <w:r>
        <w:t>| APL     |    1120 |          549.99 |      494.9910 |</w:t>
      </w:r>
    </w:p>
    <w:p w:rsidR="0057567A" w:rsidRDefault="0057567A" w:rsidP="0057567A">
      <w:pPr>
        <w:pStyle w:val="code1"/>
      </w:pPr>
      <w:r>
        <w:t>| APL     |    1125 |          500.00 |      450.0000 |</w:t>
      </w:r>
    </w:p>
    <w:p w:rsidR="0057567A" w:rsidRDefault="0057567A" w:rsidP="0057567A">
      <w:pPr>
        <w:pStyle w:val="code1"/>
      </w:pPr>
      <w:r>
        <w:t>| HW      |    1080 |           25.00 |       25.0000 |</w:t>
      </w:r>
    </w:p>
    <w:p w:rsidR="0057567A" w:rsidRDefault="0057567A" w:rsidP="0057567A">
      <w:pPr>
        <w:pStyle w:val="code1"/>
      </w:pPr>
      <w:r>
        <w:t>| HW      |    1090 |          149.99 |      149.9900 |</w:t>
      </w:r>
    </w:p>
    <w:p w:rsidR="0057567A" w:rsidRDefault="0057567A" w:rsidP="0057567A">
      <w:pPr>
        <w:pStyle w:val="code1"/>
      </w:pPr>
      <w:r>
        <w:t>| HW      |    1100 |           49.99 |       49.9900 |</w:t>
      </w:r>
    </w:p>
    <w:p w:rsidR="0057567A" w:rsidRDefault="0057567A" w:rsidP="0057567A">
      <w:pPr>
        <w:pStyle w:val="code1"/>
      </w:pPr>
      <w:r>
        <w:t>| HW      |    1110 |           49.99 |       49.9900 |</w:t>
      </w:r>
    </w:p>
    <w:p w:rsidR="0057567A" w:rsidRDefault="0057567A" w:rsidP="0057567A">
      <w:pPr>
        <w:pStyle w:val="code1"/>
      </w:pPr>
      <w:r>
        <w:t>| HW      |    1160 |          149.99 |      149.9900 |</w:t>
      </w:r>
    </w:p>
    <w:p w:rsidR="0057567A" w:rsidRDefault="0057567A" w:rsidP="0057567A">
      <w:pPr>
        <w:pStyle w:val="code1"/>
      </w:pPr>
      <w:r>
        <w:t>| PET     |    1142 |            2.50 |        2.3750 |</w:t>
      </w:r>
    </w:p>
    <w:p w:rsidR="0057567A" w:rsidRDefault="0057567A" w:rsidP="0057567A">
      <w:pPr>
        <w:pStyle w:val="code1"/>
      </w:pPr>
      <w:r>
        <w:t>| PET     |    1150 |            4.99 |        4.7405 |</w:t>
      </w:r>
    </w:p>
    <w:p w:rsidR="0057567A" w:rsidRDefault="0057567A" w:rsidP="0057567A">
      <w:pPr>
        <w:pStyle w:val="code1"/>
      </w:pPr>
      <w:r>
        <w:t>| PET     |    1151 |           14.99 |       14.2405 |</w:t>
      </w:r>
    </w:p>
    <w:p w:rsidR="0057567A" w:rsidRDefault="0057567A" w:rsidP="0057567A">
      <w:pPr>
        <w:pStyle w:val="code1"/>
      </w:pPr>
      <w:r>
        <w:t>| PET     |    1152 |           55.00 |       52.2500 |</w:t>
      </w:r>
    </w:p>
    <w:p w:rsidR="0057567A" w:rsidRDefault="0057567A" w:rsidP="0057567A">
      <w:pPr>
        <w:pStyle w:val="code1"/>
      </w:pPr>
      <w:r>
        <w:t>| SPG     |    1010 |          150.00 |      142.5000 |</w:t>
      </w:r>
    </w:p>
    <w:p w:rsidR="0057567A" w:rsidRDefault="0057567A" w:rsidP="0057567A">
      <w:pPr>
        <w:pStyle w:val="code1"/>
      </w:pPr>
      <w:r>
        <w:t>| SPG     |    1030 |           29.95 |       28.4525 |</w:t>
      </w:r>
    </w:p>
    <w:p w:rsidR="0057567A" w:rsidRDefault="0057567A" w:rsidP="0057567A">
      <w:pPr>
        <w:pStyle w:val="code1"/>
      </w:pPr>
      <w:r>
        <w:t>| SPG     |    1060 |          255.95 |      243.1525 |</w:t>
      </w:r>
    </w:p>
    <w:p w:rsidR="003D3046" w:rsidRDefault="003D3046" w:rsidP="0057567A">
      <w:pPr>
        <w:pStyle w:val="code1"/>
      </w:pPr>
    </w:p>
    <w:p w:rsidR="003D3046" w:rsidRDefault="003D3046" w:rsidP="0057567A">
      <w:pPr>
        <w:pStyle w:val="code1"/>
      </w:pPr>
    </w:p>
    <w:p w:rsidR="003D3046" w:rsidRDefault="003D3046" w:rsidP="003D3046">
      <w:pPr>
        <w:pStyle w:val="demonum1"/>
      </w:pPr>
      <w:r w:rsidRPr="006213EE">
        <w:t>You should include an Else clause unless you are certain that all possible values are handled. Here I have removed the else clause and products which do not fall into one of the three categories tested, get a value of null from the case expression and therefore have a null value for the last column. This does not follow the business rule of demo 01</w:t>
      </w:r>
    </w:p>
    <w:p w:rsidR="003D3046" w:rsidRDefault="00485342" w:rsidP="003D3046">
      <w:pPr>
        <w:pStyle w:val="code1"/>
      </w:pPr>
      <w:r>
        <w:t xml:space="preserve">Select </w:t>
      </w:r>
      <w:r w:rsidR="003D3046">
        <w:t>catg_id, prod_id, prod_list_price</w:t>
      </w:r>
    </w:p>
    <w:p w:rsidR="003D3046" w:rsidRDefault="003D3046" w:rsidP="003D3046">
      <w:pPr>
        <w:pStyle w:val="code1"/>
      </w:pPr>
      <w:r>
        <w:t xml:space="preserve">,        CASE </w:t>
      </w:r>
    </w:p>
    <w:p w:rsidR="003D3046" w:rsidRDefault="003D3046" w:rsidP="003D3046">
      <w:pPr>
        <w:pStyle w:val="code1"/>
      </w:pPr>
      <w:r>
        <w:t xml:space="preserve">             WHEN catg_id ='PET'   THEN 0.95</w:t>
      </w:r>
    </w:p>
    <w:p w:rsidR="003D3046" w:rsidRDefault="003D3046" w:rsidP="003D3046">
      <w:pPr>
        <w:pStyle w:val="code1"/>
      </w:pPr>
      <w:r>
        <w:t xml:space="preserve">             WHEN catg_id ='SPG'   THEN 0.95</w:t>
      </w:r>
    </w:p>
    <w:p w:rsidR="003D3046" w:rsidRDefault="003D3046" w:rsidP="003D3046">
      <w:pPr>
        <w:pStyle w:val="code1"/>
      </w:pPr>
      <w:r>
        <w:t xml:space="preserve">             WHEN catg_id ='APL'   THEN 0.90</w:t>
      </w:r>
    </w:p>
    <w:p w:rsidR="003D3046" w:rsidRDefault="003D3046" w:rsidP="003D3046">
      <w:pPr>
        <w:pStyle w:val="code1"/>
      </w:pPr>
      <w:r>
        <w:t xml:space="preserve">         END  * prod_list_price AS "Today's Price"  </w:t>
      </w:r>
    </w:p>
    <w:p w:rsidR="003D3046" w:rsidRDefault="00485342" w:rsidP="003D3046">
      <w:pPr>
        <w:pStyle w:val="code1"/>
      </w:pPr>
      <w:r>
        <w:t xml:space="preserve">From </w:t>
      </w:r>
      <w:r w:rsidR="003D3046">
        <w:t>a_prd.products</w:t>
      </w:r>
    </w:p>
    <w:p w:rsidR="005E316A" w:rsidRDefault="00485342" w:rsidP="003D3046">
      <w:pPr>
        <w:pStyle w:val="code1"/>
      </w:pPr>
      <w:r>
        <w:t>O</w:t>
      </w:r>
      <w:r w:rsidR="003D3046">
        <w:t>rder by catg_id;</w:t>
      </w:r>
    </w:p>
    <w:p w:rsidR="003D3046" w:rsidRDefault="003D3046" w:rsidP="003D3046">
      <w:pPr>
        <w:pStyle w:val="code1"/>
      </w:pPr>
      <w:r>
        <w:t>+---------+---------+-----------------+---------------+</w:t>
      </w:r>
    </w:p>
    <w:p w:rsidR="003D3046" w:rsidRDefault="003D3046" w:rsidP="003D3046">
      <w:pPr>
        <w:pStyle w:val="code1"/>
      </w:pPr>
      <w:r>
        <w:t>| catg_id | prod_id | prod_list_price | Today's Price |</w:t>
      </w:r>
    </w:p>
    <w:p w:rsidR="003D3046" w:rsidRDefault="003D3046" w:rsidP="003D3046">
      <w:pPr>
        <w:pStyle w:val="code1"/>
      </w:pPr>
      <w:r>
        <w:t>+---------+---------+-----------------+---------------+</w:t>
      </w:r>
    </w:p>
    <w:p w:rsidR="003D3046" w:rsidRDefault="003D3046" w:rsidP="003D3046">
      <w:pPr>
        <w:pStyle w:val="code1"/>
      </w:pPr>
      <w:r>
        <w:t>| APL     |    1120 |          549.99 |      494.9910 |</w:t>
      </w:r>
    </w:p>
    <w:p w:rsidR="003D3046" w:rsidRDefault="003D3046" w:rsidP="003D3046">
      <w:pPr>
        <w:pStyle w:val="code1"/>
      </w:pPr>
      <w:r>
        <w:t>| APL     |    1130 |          149.99 |      134.9910 |</w:t>
      </w:r>
    </w:p>
    <w:p w:rsidR="003D3046" w:rsidRDefault="003D3046" w:rsidP="003D3046">
      <w:pPr>
        <w:pStyle w:val="code1"/>
      </w:pPr>
      <w:r>
        <w:t>| APL     |    4569 |          349.95 |      314.9550 |</w:t>
      </w:r>
    </w:p>
    <w:p w:rsidR="003D3046" w:rsidRDefault="003D3046" w:rsidP="003D3046">
      <w:pPr>
        <w:pStyle w:val="code1"/>
      </w:pPr>
      <w:r>
        <w:t>| APL     |    1125 |          500.00 |      450.0000 |</w:t>
      </w:r>
    </w:p>
    <w:p w:rsidR="003D3046" w:rsidRDefault="003D3046" w:rsidP="003D3046">
      <w:pPr>
        <w:pStyle w:val="code1"/>
      </w:pPr>
      <w:r>
        <w:t>| APL     |    1126 |          850.00 |      765.0000 |</w:t>
      </w:r>
    </w:p>
    <w:p w:rsidR="003D3046" w:rsidRDefault="003D3046" w:rsidP="003D3046">
      <w:pPr>
        <w:pStyle w:val="code1"/>
      </w:pPr>
      <w:r>
        <w:t>| GFD     |    5001 |            5.00 |          NULL |</w:t>
      </w:r>
    </w:p>
    <w:p w:rsidR="003D3046" w:rsidRDefault="003D3046" w:rsidP="003D3046">
      <w:pPr>
        <w:pStyle w:val="code1"/>
      </w:pPr>
      <w:r>
        <w:t>| GFD     |    5000 |           12.50 |          NULL |</w:t>
      </w:r>
    </w:p>
    <w:p w:rsidR="003D3046" w:rsidRDefault="003D3046" w:rsidP="003D3046">
      <w:pPr>
        <w:pStyle w:val="code1"/>
      </w:pPr>
      <w:r>
        <w:t>| HD      |    5002 |           23.00 |          NULL |</w:t>
      </w:r>
    </w:p>
    <w:p w:rsidR="003D3046" w:rsidRDefault="003D3046" w:rsidP="003D3046">
      <w:pPr>
        <w:pStyle w:val="code1"/>
      </w:pPr>
      <w:r>
        <w:t>| HD      |    5008 |           12.50 |          NULL |</w:t>
      </w:r>
    </w:p>
    <w:p w:rsidR="003D3046" w:rsidRDefault="003D3046" w:rsidP="003D3046">
      <w:pPr>
        <w:pStyle w:val="code1"/>
      </w:pPr>
      <w:r>
        <w:t>| HD      |    5004 |           15.00 |          NULL |</w:t>
      </w:r>
    </w:p>
    <w:p w:rsidR="003D3046" w:rsidRDefault="003D3046" w:rsidP="003D3046">
      <w:pPr>
        <w:pStyle w:val="code1"/>
      </w:pPr>
    </w:p>
    <w:p w:rsidR="003D3046" w:rsidRDefault="003D3046" w:rsidP="003D3046">
      <w:pPr>
        <w:pStyle w:val="code1"/>
      </w:pPr>
    </w:p>
    <w:p w:rsidR="003D3046" w:rsidRDefault="003D3046" w:rsidP="003D3046">
      <w:pPr>
        <w:pStyle w:val="head2"/>
        <w:rPr>
          <w:noProof/>
        </w:rPr>
      </w:pPr>
      <w:bookmarkStart w:id="2" w:name="_Toc330477098"/>
      <w:bookmarkStart w:id="3" w:name="_Toc363674170"/>
      <w:r>
        <w:rPr>
          <w:noProof/>
        </w:rPr>
        <w:t>Return type consistency</w:t>
      </w:r>
      <w:bookmarkEnd w:id="2"/>
      <w:bookmarkEnd w:id="3"/>
    </w:p>
    <w:p w:rsidR="005E316A" w:rsidRDefault="003D3046" w:rsidP="003D3046">
      <w:pPr>
        <w:pStyle w:val="body1"/>
      </w:pPr>
      <w:proofErr w:type="gramStart"/>
      <w:r>
        <w:t>MySQL  is</w:t>
      </w:r>
      <w:proofErr w:type="gramEnd"/>
      <w:r>
        <w:t xml:space="preserve"> a bit more robust than some of the other dbms. Suppose you run the following query; </w:t>
      </w:r>
      <w:proofErr w:type="gramStart"/>
      <w:r>
        <w:t>The</w:t>
      </w:r>
      <w:proofErr w:type="gramEnd"/>
      <w:r>
        <w:t xml:space="preserve"> case expression says that for </w:t>
      </w:r>
      <w:proofErr w:type="spellStart"/>
      <w:r>
        <w:t>catg_id</w:t>
      </w:r>
      <w:proofErr w:type="spellEnd"/>
      <w:r>
        <w:t xml:space="preserve"> of 'PET', 'SPG' and 'APL' we are returning a number and for other categories we are returning a string. In many dbms you would have a problem </w:t>
      </w:r>
      <w:proofErr w:type="gramStart"/>
      <w:r>
        <w:t>( an</w:t>
      </w:r>
      <w:proofErr w:type="gramEnd"/>
      <w:r>
        <w:t xml:space="preserve"> error)  since the return type of the </w:t>
      </w:r>
      <w:r>
        <w:lastRenderedPageBreak/>
        <w:t xml:space="preserve">expression is not consistent. MySQL continues the query execution and based on the alignment in this client it is </w:t>
      </w:r>
      <w:proofErr w:type="gramStart"/>
      <w:r>
        <w:t>returning  a</w:t>
      </w:r>
      <w:proofErr w:type="gramEnd"/>
      <w:r>
        <w:t xml:space="preserve"> string.</w:t>
      </w:r>
    </w:p>
    <w:p w:rsidR="003D3046" w:rsidRDefault="003D3046" w:rsidP="003D3046">
      <w:pPr>
        <w:pStyle w:val="demonum1"/>
      </w:pPr>
    </w:p>
    <w:p w:rsidR="003D3046" w:rsidRPr="003D3046" w:rsidRDefault="00485342" w:rsidP="003D3046">
      <w:pPr>
        <w:pStyle w:val="code1"/>
      </w:pPr>
      <w:r>
        <w:t xml:space="preserve">Select </w:t>
      </w:r>
      <w:r w:rsidR="003D3046" w:rsidRPr="003D3046">
        <w:t>catg_id, prod_id, prod_list_price</w:t>
      </w:r>
    </w:p>
    <w:p w:rsidR="003D3046" w:rsidRPr="003D3046" w:rsidRDefault="003D3046" w:rsidP="003D3046">
      <w:pPr>
        <w:pStyle w:val="code1"/>
      </w:pPr>
      <w:r w:rsidRPr="003D3046">
        <w:t xml:space="preserve">,        CASE </w:t>
      </w:r>
    </w:p>
    <w:p w:rsidR="003D3046" w:rsidRPr="003D3046" w:rsidRDefault="003D3046" w:rsidP="003D3046">
      <w:pPr>
        <w:pStyle w:val="code1"/>
      </w:pPr>
      <w:r w:rsidRPr="003D3046">
        <w:t xml:space="preserve">             WHEN catg_id ='PET'   THEN 0.95</w:t>
      </w:r>
    </w:p>
    <w:p w:rsidR="003D3046" w:rsidRPr="003D3046" w:rsidRDefault="003D3046" w:rsidP="003D3046">
      <w:pPr>
        <w:pStyle w:val="code1"/>
      </w:pPr>
      <w:r w:rsidRPr="003D3046">
        <w:t xml:space="preserve">             WHEN catg_id ='SPG'   THEN 0.95</w:t>
      </w:r>
    </w:p>
    <w:p w:rsidR="003D3046" w:rsidRPr="003D3046" w:rsidRDefault="003D3046" w:rsidP="003D3046">
      <w:pPr>
        <w:pStyle w:val="code1"/>
      </w:pPr>
      <w:r w:rsidRPr="003D3046">
        <w:t xml:space="preserve">             WHEN catg_id ='APL'   THEN 0.90</w:t>
      </w:r>
    </w:p>
    <w:p w:rsidR="003D3046" w:rsidRPr="003D3046" w:rsidRDefault="003D3046" w:rsidP="003D3046">
      <w:pPr>
        <w:pStyle w:val="code1"/>
      </w:pPr>
      <w:r w:rsidRPr="003D3046">
        <w:t xml:space="preserve">         ELSE  'no discount' </w:t>
      </w:r>
    </w:p>
    <w:p w:rsidR="003D3046" w:rsidRPr="003D3046" w:rsidRDefault="003D3046" w:rsidP="003D3046">
      <w:pPr>
        <w:pStyle w:val="code1"/>
      </w:pPr>
      <w:r w:rsidRPr="003D3046">
        <w:t xml:space="preserve">         END  "Savings %"  </w:t>
      </w:r>
    </w:p>
    <w:p w:rsidR="003D3046" w:rsidRPr="003D3046" w:rsidRDefault="00485342" w:rsidP="003D3046">
      <w:pPr>
        <w:pStyle w:val="code1"/>
      </w:pPr>
      <w:r>
        <w:t xml:space="preserve">From </w:t>
      </w:r>
      <w:r w:rsidR="003D3046" w:rsidRPr="003D3046">
        <w:t>a_prd.products</w:t>
      </w:r>
    </w:p>
    <w:p w:rsidR="003D3046" w:rsidRDefault="00485342" w:rsidP="003D3046">
      <w:pPr>
        <w:pStyle w:val="code1"/>
      </w:pPr>
      <w:r>
        <w:t>O</w:t>
      </w:r>
      <w:r w:rsidR="003D3046" w:rsidRPr="003D3046">
        <w:t>rder by catg_id;</w:t>
      </w:r>
    </w:p>
    <w:p w:rsidR="003D3046" w:rsidRDefault="003D3046" w:rsidP="003D3046">
      <w:pPr>
        <w:pStyle w:val="code1"/>
      </w:pPr>
      <w:r>
        <w:t>+---------+---------+-----------------+-------------+</w:t>
      </w:r>
    </w:p>
    <w:p w:rsidR="003D3046" w:rsidRDefault="003D3046" w:rsidP="003D3046">
      <w:pPr>
        <w:pStyle w:val="code1"/>
      </w:pPr>
      <w:r>
        <w:t>| catg_id | prod_id | prod_list_price | Savings %   |</w:t>
      </w:r>
    </w:p>
    <w:p w:rsidR="003D3046" w:rsidRDefault="003D3046" w:rsidP="003D3046">
      <w:pPr>
        <w:pStyle w:val="code1"/>
      </w:pPr>
      <w:r>
        <w:t>+---------+---------+-----------------+-------------+</w:t>
      </w:r>
    </w:p>
    <w:p w:rsidR="003D3046" w:rsidRDefault="003D3046" w:rsidP="003D3046">
      <w:pPr>
        <w:pStyle w:val="code1"/>
      </w:pPr>
      <w:r>
        <w:t>| APL     |    1120 |          549.99 | 0.90        |</w:t>
      </w:r>
    </w:p>
    <w:p w:rsidR="003D3046" w:rsidRDefault="003D3046" w:rsidP="003D3046">
      <w:pPr>
        <w:pStyle w:val="code1"/>
      </w:pPr>
      <w:r>
        <w:t>| APL     |    1130 |          149.99 | 0.90        |</w:t>
      </w:r>
    </w:p>
    <w:p w:rsidR="003D3046" w:rsidRDefault="003D3046" w:rsidP="003D3046">
      <w:pPr>
        <w:pStyle w:val="code1"/>
      </w:pPr>
      <w:r>
        <w:t>| APL     |    4569 |          349.95 | 0.90        |</w:t>
      </w:r>
    </w:p>
    <w:p w:rsidR="003D3046" w:rsidRDefault="003D3046" w:rsidP="003D3046">
      <w:pPr>
        <w:pStyle w:val="code1"/>
      </w:pPr>
      <w:r>
        <w:t>| APL     |    1125 |          500.00 | 0.90        |</w:t>
      </w:r>
    </w:p>
    <w:p w:rsidR="003D3046" w:rsidRDefault="003D3046" w:rsidP="003D3046">
      <w:pPr>
        <w:pStyle w:val="code1"/>
      </w:pPr>
      <w:r>
        <w:t>| APL     |    1126 |          850.00 | 0.90        |</w:t>
      </w:r>
    </w:p>
    <w:p w:rsidR="003D3046" w:rsidRDefault="003D3046" w:rsidP="003D3046">
      <w:pPr>
        <w:pStyle w:val="code1"/>
      </w:pPr>
      <w:r>
        <w:t>| GFD     |    5001 |            5.00 | no discount |</w:t>
      </w:r>
    </w:p>
    <w:p w:rsidR="003D3046" w:rsidRDefault="003D3046" w:rsidP="003D3046">
      <w:pPr>
        <w:pStyle w:val="code1"/>
      </w:pPr>
      <w:r>
        <w:t>| GFD     |    5000 |           12.50 | no discount |</w:t>
      </w:r>
    </w:p>
    <w:p w:rsidR="003D3046" w:rsidRDefault="003D3046" w:rsidP="003D3046">
      <w:pPr>
        <w:pStyle w:val="code1"/>
      </w:pPr>
      <w:r>
        <w:t>| HD      |    5002 |           23.00 | no discount |</w:t>
      </w:r>
    </w:p>
    <w:p w:rsidR="003D3046" w:rsidRDefault="003D3046" w:rsidP="003D3046">
      <w:pPr>
        <w:pStyle w:val="code1"/>
      </w:pPr>
      <w:r>
        <w:t>| HD      |    5008 |           12.50 | no discount |</w:t>
      </w:r>
    </w:p>
    <w:p w:rsidR="003D3046" w:rsidRDefault="003D3046" w:rsidP="003D3046">
      <w:pPr>
        <w:pStyle w:val="code1"/>
      </w:pPr>
    </w:p>
    <w:p w:rsidR="003D3046" w:rsidRDefault="003D3046" w:rsidP="003D3046">
      <w:pPr>
        <w:pStyle w:val="body1"/>
      </w:pPr>
      <w:r>
        <w:t xml:space="preserve">Now go one step further and multiply that case expression by the list price to get Today's </w:t>
      </w:r>
      <w:proofErr w:type="gramStart"/>
      <w:r>
        <w:t>Price  as</w:t>
      </w:r>
      <w:proofErr w:type="gramEnd"/>
      <w:r>
        <w:t xml:space="preserve"> we did in a previous query. The result does not show the last column as null </w:t>
      </w:r>
      <w:r w:rsidR="00856DB5">
        <w:t>(as</w:t>
      </w:r>
      <w:r>
        <w:t xml:space="preserve"> before) it shows that today all of these items are FREE! </w:t>
      </w:r>
      <w:r w:rsidR="0093334E">
        <w:t>(I</w:t>
      </w:r>
      <w:r>
        <w:t xml:space="preserve"> think you might have just lost your job.)</w:t>
      </w:r>
    </w:p>
    <w:p w:rsidR="003D3046" w:rsidRDefault="003D3046" w:rsidP="003D3046">
      <w:pPr>
        <w:pStyle w:val="demonum1"/>
      </w:pPr>
    </w:p>
    <w:p w:rsidR="003D3046" w:rsidRPr="003D3046" w:rsidRDefault="00485342" w:rsidP="003D3046">
      <w:pPr>
        <w:pStyle w:val="code1"/>
      </w:pPr>
      <w:r>
        <w:t xml:space="preserve">Select </w:t>
      </w:r>
      <w:r w:rsidR="003D3046" w:rsidRPr="003D3046">
        <w:t>catg_id, prod_id, prod_list_price</w:t>
      </w:r>
    </w:p>
    <w:p w:rsidR="003D3046" w:rsidRPr="003D3046" w:rsidRDefault="003D3046" w:rsidP="003D3046">
      <w:pPr>
        <w:pStyle w:val="code1"/>
      </w:pPr>
      <w:r w:rsidRPr="003D3046">
        <w:t xml:space="preserve">,        CASE </w:t>
      </w:r>
    </w:p>
    <w:p w:rsidR="003D3046" w:rsidRPr="003D3046" w:rsidRDefault="003D3046" w:rsidP="003D3046">
      <w:pPr>
        <w:pStyle w:val="code1"/>
      </w:pPr>
      <w:r w:rsidRPr="003D3046">
        <w:t xml:space="preserve">             WHEN catg_id ='PET'   THEN 0.95</w:t>
      </w:r>
    </w:p>
    <w:p w:rsidR="003D3046" w:rsidRPr="003D3046" w:rsidRDefault="003D3046" w:rsidP="003D3046">
      <w:pPr>
        <w:pStyle w:val="code1"/>
      </w:pPr>
      <w:r w:rsidRPr="003D3046">
        <w:t xml:space="preserve">             WHEN catg_id ='SPG'   THEN 0.95</w:t>
      </w:r>
    </w:p>
    <w:p w:rsidR="003D3046" w:rsidRPr="003D3046" w:rsidRDefault="003D3046" w:rsidP="003D3046">
      <w:pPr>
        <w:pStyle w:val="code1"/>
      </w:pPr>
      <w:r w:rsidRPr="003D3046">
        <w:t xml:space="preserve">             WHEN catg_id ='APL'   THEN 0.90</w:t>
      </w:r>
    </w:p>
    <w:p w:rsidR="003D3046" w:rsidRPr="003D3046" w:rsidRDefault="003D3046" w:rsidP="003D3046">
      <w:pPr>
        <w:pStyle w:val="code1"/>
      </w:pPr>
      <w:r w:rsidRPr="003D3046">
        <w:t xml:space="preserve">         ELSE  'no discount' </w:t>
      </w:r>
    </w:p>
    <w:p w:rsidR="003D3046" w:rsidRPr="003D3046" w:rsidRDefault="003D3046" w:rsidP="003D3046">
      <w:pPr>
        <w:pStyle w:val="code1"/>
      </w:pPr>
      <w:r w:rsidRPr="003D3046">
        <w:t xml:space="preserve">         END  * prod_list_price as "Today's Price %"  </w:t>
      </w:r>
    </w:p>
    <w:p w:rsidR="003D3046" w:rsidRPr="003D3046" w:rsidRDefault="00485342" w:rsidP="003D3046">
      <w:pPr>
        <w:pStyle w:val="code1"/>
      </w:pPr>
      <w:r>
        <w:t xml:space="preserve">From </w:t>
      </w:r>
      <w:r w:rsidR="003D3046" w:rsidRPr="003D3046">
        <w:t>a_prd.products</w:t>
      </w:r>
    </w:p>
    <w:p w:rsidR="00923C59" w:rsidRDefault="00485342" w:rsidP="003D3046">
      <w:pPr>
        <w:pStyle w:val="code1"/>
      </w:pPr>
      <w:r>
        <w:t>O</w:t>
      </w:r>
      <w:r w:rsidR="003D3046" w:rsidRPr="003D3046">
        <w:t>rder by catg_id</w:t>
      </w:r>
    </w:p>
    <w:p w:rsidR="003D3046" w:rsidRDefault="003D3046" w:rsidP="003D3046">
      <w:pPr>
        <w:pStyle w:val="code1"/>
      </w:pPr>
      <w:r w:rsidRPr="003D3046">
        <w:t>;</w:t>
      </w:r>
    </w:p>
    <w:p w:rsidR="003D3046" w:rsidRDefault="003D3046" w:rsidP="003D3046">
      <w:pPr>
        <w:pStyle w:val="code1"/>
      </w:pPr>
      <w:r>
        <w:t>+---------+---------+-----------------+--------------------+</w:t>
      </w:r>
    </w:p>
    <w:p w:rsidR="003D3046" w:rsidRDefault="003D3046" w:rsidP="003D3046">
      <w:pPr>
        <w:pStyle w:val="code1"/>
      </w:pPr>
      <w:r>
        <w:t>| catg_id | prod_id | prod_list_price | Today's Price %    |</w:t>
      </w:r>
    </w:p>
    <w:p w:rsidR="003D3046" w:rsidRDefault="003D3046" w:rsidP="003D3046">
      <w:pPr>
        <w:pStyle w:val="code1"/>
      </w:pPr>
      <w:r>
        <w:t>+---------+---------+-----------------+--------------------+</w:t>
      </w:r>
    </w:p>
    <w:p w:rsidR="003D3046" w:rsidRDefault="003D3046" w:rsidP="003D3046">
      <w:pPr>
        <w:pStyle w:val="code1"/>
      </w:pPr>
      <w:r>
        <w:t>| APL     |    1120 |          549.99 | 494.99100000000004 |</w:t>
      </w:r>
    </w:p>
    <w:p w:rsidR="003D3046" w:rsidRDefault="003D3046" w:rsidP="003D3046">
      <w:pPr>
        <w:pStyle w:val="code1"/>
      </w:pPr>
      <w:r>
        <w:t>| APL     |    1130 |          149.99 |            134.991 |</w:t>
      </w:r>
    </w:p>
    <w:p w:rsidR="003D3046" w:rsidRDefault="003D3046" w:rsidP="003D3046">
      <w:pPr>
        <w:pStyle w:val="code1"/>
      </w:pPr>
      <w:r>
        <w:t>| APL     |    4569 |          349.95 |            314.955 |</w:t>
      </w:r>
    </w:p>
    <w:p w:rsidR="003D3046" w:rsidRDefault="003D3046" w:rsidP="003D3046">
      <w:pPr>
        <w:pStyle w:val="code1"/>
      </w:pPr>
      <w:r>
        <w:t>| APL     |    1125 |          500.00 |                450 |</w:t>
      </w:r>
    </w:p>
    <w:p w:rsidR="003D3046" w:rsidRDefault="003D3046" w:rsidP="003D3046">
      <w:pPr>
        <w:pStyle w:val="code1"/>
      </w:pPr>
      <w:r>
        <w:t>| APL     |    1126 |          850.00 |                765 |</w:t>
      </w:r>
    </w:p>
    <w:p w:rsidR="003D3046" w:rsidRDefault="003D3046" w:rsidP="003D3046">
      <w:pPr>
        <w:pStyle w:val="code1"/>
      </w:pPr>
      <w:r>
        <w:t>| GFD     |    5001 |            5.00 |                  0 |</w:t>
      </w:r>
    </w:p>
    <w:p w:rsidR="003D3046" w:rsidRDefault="003D3046" w:rsidP="003D3046">
      <w:pPr>
        <w:pStyle w:val="code1"/>
      </w:pPr>
      <w:r>
        <w:t>| GFD     |    5000 |           12.50 |                  0 |</w:t>
      </w:r>
    </w:p>
    <w:p w:rsidR="003D3046" w:rsidRDefault="003D3046" w:rsidP="003D3046">
      <w:pPr>
        <w:pStyle w:val="code1"/>
      </w:pPr>
      <w:r>
        <w:t>| HD      |    5002 |           23.00 |                  0 |</w:t>
      </w:r>
    </w:p>
    <w:p w:rsidR="0055217C" w:rsidRDefault="0055217C" w:rsidP="0055217C">
      <w:pPr>
        <w:pStyle w:val="body1"/>
      </w:pPr>
      <w:r>
        <w:t xml:space="preserve">Why did that happen? Because that is the way that MySQL works- every dbms has some oddities. MySQL tries to cast the strings to numbers when it does the multiplication but when it cannot do the </w:t>
      </w:r>
      <w:proofErr w:type="gramStart"/>
      <w:r>
        <w:t>cast,</w:t>
      </w:r>
      <w:proofErr w:type="gramEnd"/>
      <w:r>
        <w:t xml:space="preserve"> it treats the string as a 0 value.</w:t>
      </w:r>
    </w:p>
    <w:p w:rsidR="00923C59" w:rsidRDefault="00923C59" w:rsidP="0055217C">
      <w:pPr>
        <w:pStyle w:val="body1"/>
      </w:pPr>
    </w:p>
    <w:p w:rsidR="0055217C" w:rsidRDefault="0055217C" w:rsidP="0055217C">
      <w:pPr>
        <w:pStyle w:val="code1"/>
      </w:pPr>
      <w:r>
        <w:t>select 'abc', 'abc' * 25;</w:t>
      </w:r>
    </w:p>
    <w:p w:rsidR="0055217C" w:rsidRDefault="0055217C" w:rsidP="0055217C">
      <w:pPr>
        <w:pStyle w:val="code1"/>
      </w:pPr>
      <w:r>
        <w:t>+-----+------------+</w:t>
      </w:r>
    </w:p>
    <w:p w:rsidR="0055217C" w:rsidRDefault="0055217C" w:rsidP="0055217C">
      <w:pPr>
        <w:pStyle w:val="code1"/>
      </w:pPr>
      <w:r>
        <w:t>| abc | 'abc' * 25 |</w:t>
      </w:r>
    </w:p>
    <w:p w:rsidR="0055217C" w:rsidRDefault="0055217C" w:rsidP="0055217C">
      <w:pPr>
        <w:pStyle w:val="code1"/>
      </w:pPr>
      <w:r>
        <w:t>+-----+------------+</w:t>
      </w:r>
    </w:p>
    <w:p w:rsidR="0055217C" w:rsidRDefault="0055217C" w:rsidP="0055217C">
      <w:pPr>
        <w:pStyle w:val="code1"/>
      </w:pPr>
      <w:r>
        <w:t>| abc |          0 |</w:t>
      </w:r>
    </w:p>
    <w:p w:rsidR="0055217C" w:rsidRDefault="0055217C" w:rsidP="0055217C">
      <w:pPr>
        <w:pStyle w:val="code1"/>
      </w:pPr>
      <w:r>
        <w:t>+-----+------------+</w:t>
      </w:r>
    </w:p>
    <w:p w:rsidR="0055217C" w:rsidRDefault="0055217C" w:rsidP="0055217C">
      <w:pPr>
        <w:pStyle w:val="code1"/>
      </w:pPr>
      <w:r>
        <w:t>1 row in set, 1 warning (0.00 sec)</w:t>
      </w:r>
    </w:p>
    <w:p w:rsidR="0055217C" w:rsidRDefault="0055217C" w:rsidP="0055217C">
      <w:pPr>
        <w:pStyle w:val="code1"/>
      </w:pPr>
    </w:p>
    <w:p w:rsidR="0055217C" w:rsidRDefault="0055217C" w:rsidP="0055217C">
      <w:pPr>
        <w:pStyle w:val="code1"/>
      </w:pPr>
      <w:r>
        <w:t>show warnings;</w:t>
      </w:r>
    </w:p>
    <w:p w:rsidR="0055217C" w:rsidRDefault="0055217C" w:rsidP="0055217C">
      <w:pPr>
        <w:pStyle w:val="code1"/>
      </w:pPr>
      <w:r>
        <w:t>+---------+------+-----------------------------------------+</w:t>
      </w:r>
    </w:p>
    <w:p w:rsidR="0055217C" w:rsidRDefault="0055217C" w:rsidP="0055217C">
      <w:pPr>
        <w:pStyle w:val="code1"/>
      </w:pPr>
      <w:r>
        <w:t>| Level   | Code | Message                                 |</w:t>
      </w:r>
    </w:p>
    <w:p w:rsidR="0055217C" w:rsidRDefault="0055217C" w:rsidP="0055217C">
      <w:pPr>
        <w:pStyle w:val="code1"/>
      </w:pPr>
      <w:r>
        <w:t>+---------+------+-----------------------------------------+</w:t>
      </w:r>
    </w:p>
    <w:p w:rsidR="0055217C" w:rsidRDefault="0055217C" w:rsidP="0055217C">
      <w:pPr>
        <w:pStyle w:val="code1"/>
      </w:pPr>
      <w:r>
        <w:t>| Warning | 1292 | Truncated incorrect DOUBLE value: 'abc' |</w:t>
      </w:r>
    </w:p>
    <w:p w:rsidR="0055217C" w:rsidRDefault="0055217C" w:rsidP="0055217C">
      <w:pPr>
        <w:pStyle w:val="code1"/>
      </w:pPr>
      <w:r>
        <w:t>+---------+------+-----------------------------------------+</w:t>
      </w:r>
    </w:p>
    <w:p w:rsidR="0055217C" w:rsidRDefault="0055217C" w:rsidP="0055217C">
      <w:pPr>
        <w:pStyle w:val="code1"/>
      </w:pPr>
    </w:p>
    <w:p w:rsidR="0055217C" w:rsidRDefault="0055217C" w:rsidP="0055217C">
      <w:pPr>
        <w:pStyle w:val="head2"/>
        <w:rPr>
          <w:noProof/>
        </w:rPr>
      </w:pPr>
      <w:bookmarkStart w:id="4" w:name="_Toc330477099"/>
      <w:bookmarkStart w:id="5" w:name="_Toc363674171"/>
      <w:r>
        <w:rPr>
          <w:noProof/>
        </w:rPr>
        <w:t>Including other functions</w:t>
      </w:r>
      <w:bookmarkEnd w:id="4"/>
      <w:bookmarkEnd w:id="5"/>
    </w:p>
    <w:p w:rsidR="005E316A" w:rsidRPr="004901AD" w:rsidRDefault="005E316A" w:rsidP="005E316A">
      <w:pPr>
        <w:pStyle w:val="demonum1"/>
      </w:pPr>
      <w:r w:rsidRPr="004901AD">
        <w:t xml:space="preserve">We </w:t>
      </w:r>
      <w:r>
        <w:t xml:space="preserve">can then include the round function to improve the format. Or you could use the </w:t>
      </w:r>
      <w:proofErr w:type="spellStart"/>
      <w:r>
        <w:t>To_char</w:t>
      </w:r>
      <w:proofErr w:type="spellEnd"/>
      <w:r>
        <w:t xml:space="preserve"> formatting function.</w:t>
      </w:r>
    </w:p>
    <w:p w:rsidR="005E316A" w:rsidRPr="00B32BE4" w:rsidRDefault="00485342" w:rsidP="00B32BE4">
      <w:pPr>
        <w:pStyle w:val="code1"/>
      </w:pPr>
      <w:r>
        <w:t xml:space="preserve">Select </w:t>
      </w:r>
      <w:r w:rsidR="005E316A" w:rsidRPr="00B32BE4">
        <w:t>catg_id, prod_id, prod_list_price</w:t>
      </w:r>
    </w:p>
    <w:p w:rsidR="005E316A" w:rsidRPr="00B32BE4" w:rsidRDefault="005E316A" w:rsidP="00B32BE4">
      <w:pPr>
        <w:pStyle w:val="code1"/>
      </w:pPr>
      <w:r w:rsidRPr="00B32BE4">
        <w:t xml:space="preserve">,      Round(  CASE </w:t>
      </w:r>
    </w:p>
    <w:p w:rsidR="005E316A" w:rsidRPr="00B32BE4" w:rsidRDefault="005E316A" w:rsidP="00B32BE4">
      <w:pPr>
        <w:pStyle w:val="code1"/>
      </w:pPr>
      <w:r w:rsidRPr="00B32BE4">
        <w:t xml:space="preserve">             WHEN catg_id ='PET'   THEN 0.95</w:t>
      </w:r>
    </w:p>
    <w:p w:rsidR="005E316A" w:rsidRPr="00B32BE4" w:rsidRDefault="005E316A" w:rsidP="00B32BE4">
      <w:pPr>
        <w:pStyle w:val="code1"/>
      </w:pPr>
      <w:r w:rsidRPr="00B32BE4">
        <w:t xml:space="preserve">             WHEN catg_id ='SPG'   THEN 0.95</w:t>
      </w:r>
    </w:p>
    <w:p w:rsidR="005E316A" w:rsidRPr="00B32BE4" w:rsidRDefault="005E316A" w:rsidP="00B32BE4">
      <w:pPr>
        <w:pStyle w:val="code1"/>
      </w:pPr>
      <w:r w:rsidRPr="00B32BE4">
        <w:t xml:space="preserve">             WHEN catg_id ='APL'   THEN 0.90</w:t>
      </w:r>
    </w:p>
    <w:p w:rsidR="005E316A" w:rsidRPr="00B32BE4" w:rsidRDefault="005E316A" w:rsidP="00B32BE4">
      <w:pPr>
        <w:pStyle w:val="code1"/>
      </w:pPr>
      <w:r w:rsidRPr="00B32BE4">
        <w:t xml:space="preserve">         ELSE  1 </w:t>
      </w:r>
    </w:p>
    <w:p w:rsidR="005E316A" w:rsidRPr="00B32BE4" w:rsidRDefault="005E316A" w:rsidP="00B32BE4">
      <w:pPr>
        <w:pStyle w:val="code1"/>
      </w:pPr>
      <w:r w:rsidRPr="00B32BE4">
        <w:t xml:space="preserve">         END  * prod_list_price, 2 ) AS "Today's Price"  </w:t>
      </w:r>
    </w:p>
    <w:p w:rsidR="005E316A" w:rsidRPr="00B32BE4" w:rsidRDefault="00485342" w:rsidP="00B32BE4">
      <w:pPr>
        <w:pStyle w:val="code1"/>
      </w:pPr>
      <w:r>
        <w:t xml:space="preserve">From </w:t>
      </w:r>
      <w:r w:rsidR="00EC09EE" w:rsidRPr="00B32BE4">
        <w:t>a_prd.</w:t>
      </w:r>
      <w:r w:rsidR="005E316A" w:rsidRPr="00B32BE4">
        <w:t>products</w:t>
      </w:r>
    </w:p>
    <w:p w:rsidR="001A4C4A" w:rsidRPr="00B32BE4" w:rsidRDefault="00485342" w:rsidP="00B32BE4">
      <w:pPr>
        <w:pStyle w:val="code1"/>
      </w:pPr>
      <w:r>
        <w:t>O</w:t>
      </w:r>
      <w:r w:rsidR="005E316A" w:rsidRPr="00B32BE4">
        <w:t>rder by catg_id</w:t>
      </w:r>
      <w:r w:rsidR="001A4C4A" w:rsidRPr="00B32BE4">
        <w:t xml:space="preserve">; </w:t>
      </w:r>
    </w:p>
    <w:p w:rsidR="009A06BD" w:rsidRDefault="009A06BD" w:rsidP="009A06BD">
      <w:pPr>
        <w:pStyle w:val="body1"/>
      </w:pPr>
      <w:r>
        <w:t>Selected rows</w:t>
      </w:r>
    </w:p>
    <w:p w:rsidR="0057567A" w:rsidRDefault="0057567A" w:rsidP="0057567A">
      <w:pPr>
        <w:pStyle w:val="code1"/>
      </w:pPr>
      <w:r>
        <w:t>+---------+---------+-----------------+---------------+</w:t>
      </w:r>
    </w:p>
    <w:p w:rsidR="0057567A" w:rsidRPr="00B32BE4" w:rsidRDefault="0057567A" w:rsidP="00B32BE4">
      <w:pPr>
        <w:pStyle w:val="code1"/>
      </w:pPr>
      <w:r w:rsidRPr="00B32BE4">
        <w:t>| catg_id | prod_id | prod_list_price | Today's Price |</w:t>
      </w:r>
    </w:p>
    <w:p w:rsidR="0057567A" w:rsidRDefault="0057567A" w:rsidP="0057567A">
      <w:pPr>
        <w:pStyle w:val="code1"/>
      </w:pPr>
      <w:r>
        <w:t>+---------+---------+-----------------+---------------+</w:t>
      </w:r>
    </w:p>
    <w:p w:rsidR="0057567A" w:rsidRPr="001A4C4A" w:rsidRDefault="0057567A" w:rsidP="0057567A">
      <w:pPr>
        <w:pStyle w:val="code1"/>
      </w:pPr>
      <w:r w:rsidRPr="001A4C4A">
        <w:t>| APL     |    1120 |          549.99 |        494.99 |</w:t>
      </w:r>
    </w:p>
    <w:p w:rsidR="0057567A" w:rsidRPr="001A4C4A" w:rsidRDefault="0057567A" w:rsidP="0057567A">
      <w:pPr>
        <w:pStyle w:val="code1"/>
      </w:pPr>
      <w:r w:rsidRPr="001A4C4A">
        <w:t>| APL     |    1125 |          500.00 |        450.00 |</w:t>
      </w:r>
    </w:p>
    <w:p w:rsidR="0057567A" w:rsidRPr="001A4C4A" w:rsidRDefault="0057567A" w:rsidP="0057567A">
      <w:pPr>
        <w:pStyle w:val="code1"/>
      </w:pPr>
      <w:r w:rsidRPr="001A4C4A">
        <w:t>| HW      |    1080 |           25.00 |         25.00 |</w:t>
      </w:r>
    </w:p>
    <w:p w:rsidR="0057567A" w:rsidRPr="001A4C4A" w:rsidRDefault="0057567A" w:rsidP="0057567A">
      <w:pPr>
        <w:pStyle w:val="code1"/>
      </w:pPr>
      <w:r w:rsidRPr="001A4C4A">
        <w:t>| HW      |    1090 |          149.99 |        149.99 |</w:t>
      </w:r>
    </w:p>
    <w:p w:rsidR="0057567A" w:rsidRPr="001A4C4A" w:rsidRDefault="0057567A" w:rsidP="0057567A">
      <w:pPr>
        <w:pStyle w:val="code1"/>
      </w:pPr>
      <w:r w:rsidRPr="001A4C4A">
        <w:t>| HW      |    1110 |           49.99 |         49.99 |</w:t>
      </w:r>
    </w:p>
    <w:p w:rsidR="0057567A" w:rsidRPr="001A4C4A" w:rsidRDefault="0057567A" w:rsidP="0057567A">
      <w:pPr>
        <w:pStyle w:val="code1"/>
      </w:pPr>
      <w:r w:rsidRPr="001A4C4A">
        <w:t>| PET     |    1142 |            2.50 |          2.38 |</w:t>
      </w:r>
    </w:p>
    <w:p w:rsidR="0057567A" w:rsidRPr="001A4C4A" w:rsidRDefault="0057567A" w:rsidP="0057567A">
      <w:pPr>
        <w:pStyle w:val="code1"/>
      </w:pPr>
      <w:r w:rsidRPr="001A4C4A">
        <w:t>| PET     |    1150 |            4.99 |          4.74 |</w:t>
      </w:r>
    </w:p>
    <w:p w:rsidR="0057567A" w:rsidRPr="001A4C4A" w:rsidRDefault="0057567A" w:rsidP="0057567A">
      <w:pPr>
        <w:pStyle w:val="code1"/>
      </w:pPr>
      <w:r w:rsidRPr="001A4C4A">
        <w:t>| PET     |    1151 |           14.99 |         14.24 |</w:t>
      </w:r>
    </w:p>
    <w:p w:rsidR="0057567A" w:rsidRPr="001A4C4A" w:rsidRDefault="0057567A" w:rsidP="0057567A">
      <w:pPr>
        <w:pStyle w:val="code1"/>
      </w:pPr>
      <w:r w:rsidRPr="001A4C4A">
        <w:t>| PET     |    1152 |           55.00 |         52.25 |</w:t>
      </w:r>
    </w:p>
    <w:p w:rsidR="0057567A" w:rsidRPr="001A4C4A" w:rsidRDefault="0057567A" w:rsidP="0057567A">
      <w:pPr>
        <w:pStyle w:val="code1"/>
      </w:pPr>
      <w:r w:rsidRPr="001A4C4A">
        <w:t>| SPG     |    1010 |          150.00 |        142.50 |</w:t>
      </w:r>
    </w:p>
    <w:p w:rsidR="0057567A" w:rsidRPr="001A4C4A" w:rsidRDefault="0057567A" w:rsidP="0057567A">
      <w:pPr>
        <w:pStyle w:val="code1"/>
      </w:pPr>
      <w:r w:rsidRPr="001A4C4A">
        <w:t>| SPG     |    1030 |           29.95 |         28.45 |</w:t>
      </w:r>
    </w:p>
    <w:p w:rsidR="0057567A" w:rsidRPr="001A4C4A" w:rsidRDefault="0057567A" w:rsidP="0057567A">
      <w:pPr>
        <w:pStyle w:val="code1"/>
      </w:pPr>
      <w:r w:rsidRPr="001A4C4A">
        <w:t>| SPG     |    1060 |          255.95 |        243.15 |</w:t>
      </w:r>
    </w:p>
    <w:p w:rsidR="005E316A" w:rsidRDefault="005E316A" w:rsidP="001F32A9">
      <w:pPr>
        <w:pStyle w:val="code1"/>
      </w:pPr>
    </w:p>
    <w:p w:rsidR="00FF16B3" w:rsidRDefault="005E316A" w:rsidP="0093334E">
      <w:pPr>
        <w:pStyle w:val="body1"/>
        <w:rPr>
          <w:rFonts w:eastAsia="Times New Roman"/>
        </w:rPr>
      </w:pPr>
      <w:r>
        <w:t xml:space="preserve">In the next example we want the discount to apply only to products with a list price of $50 or higher. The first </w:t>
      </w:r>
      <w:proofErr w:type="gramStart"/>
      <w:r>
        <w:t>When</w:t>
      </w:r>
      <w:proofErr w:type="gramEnd"/>
      <w:r>
        <w:t xml:space="preserve"> clause with a true value determines the result</w:t>
      </w:r>
      <w:r w:rsidR="0093334E">
        <w:t>.</w:t>
      </w:r>
    </w:p>
    <w:p w:rsidR="005E316A" w:rsidRPr="004901AD" w:rsidRDefault="005E316A" w:rsidP="005E316A">
      <w:pPr>
        <w:pStyle w:val="demonum1"/>
      </w:pPr>
      <w:r>
        <w:t xml:space="preserve">The first </w:t>
      </w:r>
      <w:proofErr w:type="gramStart"/>
      <w:r>
        <w:t>When</w:t>
      </w:r>
      <w:proofErr w:type="gramEnd"/>
      <w:r>
        <w:t xml:space="preserve"> clause with a true value determines the result. </w:t>
      </w:r>
      <w:r w:rsidR="00FF16B3">
        <w:t xml:space="preserve"> </w:t>
      </w:r>
      <w:r>
        <w:t>Items with prices under $</w:t>
      </w:r>
      <w:proofErr w:type="gramStart"/>
      <w:r>
        <w:t>50  are</w:t>
      </w:r>
      <w:proofErr w:type="gramEnd"/>
      <w:r>
        <w:t xml:space="preserve"> not considered for a discount. </w:t>
      </w:r>
    </w:p>
    <w:p w:rsidR="005E316A" w:rsidRPr="00B32BE4" w:rsidRDefault="00485342" w:rsidP="00B32BE4">
      <w:pPr>
        <w:pStyle w:val="code1"/>
      </w:pPr>
      <w:r>
        <w:t xml:space="preserve">Select </w:t>
      </w:r>
      <w:r w:rsidR="005E316A" w:rsidRPr="00B32BE4">
        <w:t>catg_id, prod_id, prod_list_price</w:t>
      </w:r>
    </w:p>
    <w:p w:rsidR="005E316A" w:rsidRPr="00B32BE4" w:rsidRDefault="005E316A" w:rsidP="00B32BE4">
      <w:pPr>
        <w:pStyle w:val="code1"/>
      </w:pPr>
      <w:r w:rsidRPr="00B32BE4">
        <w:t xml:space="preserve">,        CASE </w:t>
      </w:r>
    </w:p>
    <w:p w:rsidR="005E316A" w:rsidRPr="00B32BE4" w:rsidRDefault="005E316A" w:rsidP="00B32BE4">
      <w:pPr>
        <w:pStyle w:val="code1"/>
      </w:pPr>
      <w:r w:rsidRPr="00B32BE4">
        <w:t xml:space="preserve">             WHEN prod_list_price &lt; 50 THEN 1</w:t>
      </w:r>
    </w:p>
    <w:p w:rsidR="005E316A" w:rsidRPr="00B32BE4" w:rsidRDefault="005E316A" w:rsidP="00B32BE4">
      <w:pPr>
        <w:pStyle w:val="code1"/>
      </w:pPr>
      <w:r w:rsidRPr="00B32BE4">
        <w:t xml:space="preserve">             WHEN catg_id ='PET'   THEN 0.95</w:t>
      </w:r>
    </w:p>
    <w:p w:rsidR="005E316A" w:rsidRPr="00B32BE4" w:rsidRDefault="005E316A" w:rsidP="00B32BE4">
      <w:pPr>
        <w:pStyle w:val="code1"/>
      </w:pPr>
      <w:r w:rsidRPr="00B32BE4">
        <w:lastRenderedPageBreak/>
        <w:t xml:space="preserve">             WHEN catg_id ='SPG'   THEN 0.95</w:t>
      </w:r>
    </w:p>
    <w:p w:rsidR="005E316A" w:rsidRPr="00B32BE4" w:rsidRDefault="005E316A" w:rsidP="00B32BE4">
      <w:pPr>
        <w:pStyle w:val="code1"/>
      </w:pPr>
      <w:r w:rsidRPr="00B32BE4">
        <w:t xml:space="preserve">             WHEN catg_id ='APL'   THEN 0.90</w:t>
      </w:r>
    </w:p>
    <w:p w:rsidR="005E316A" w:rsidRPr="00B32BE4" w:rsidRDefault="005E316A" w:rsidP="00B32BE4">
      <w:pPr>
        <w:pStyle w:val="code1"/>
      </w:pPr>
      <w:r w:rsidRPr="00B32BE4">
        <w:t xml:space="preserve">         ELSE  1 </w:t>
      </w:r>
    </w:p>
    <w:p w:rsidR="005E316A" w:rsidRPr="00B32BE4" w:rsidRDefault="005E316A" w:rsidP="00B32BE4">
      <w:pPr>
        <w:pStyle w:val="code1"/>
      </w:pPr>
      <w:r w:rsidRPr="00B32BE4">
        <w:t xml:space="preserve">         END  *</w:t>
      </w:r>
      <w:r w:rsidR="0057567A" w:rsidRPr="00B32BE4">
        <w:t xml:space="preserve"> prod_list_price</w:t>
      </w:r>
      <w:r w:rsidRPr="00B32BE4">
        <w:t xml:space="preserve"> AS "Today's Price"  </w:t>
      </w:r>
    </w:p>
    <w:p w:rsidR="005E316A" w:rsidRPr="00B32BE4" w:rsidRDefault="00485342" w:rsidP="00B32BE4">
      <w:pPr>
        <w:pStyle w:val="code1"/>
      </w:pPr>
      <w:r>
        <w:t xml:space="preserve">From </w:t>
      </w:r>
      <w:r w:rsidR="00EC09EE" w:rsidRPr="00B32BE4">
        <w:t>a_prd.</w:t>
      </w:r>
      <w:r w:rsidR="005E316A" w:rsidRPr="00B32BE4">
        <w:t>products</w:t>
      </w:r>
    </w:p>
    <w:p w:rsidR="005E316A" w:rsidRPr="00B32BE4" w:rsidRDefault="00485342" w:rsidP="00B32BE4">
      <w:pPr>
        <w:pStyle w:val="code1"/>
      </w:pPr>
      <w:r>
        <w:t>O</w:t>
      </w:r>
      <w:r w:rsidR="005E316A" w:rsidRPr="00B32BE4">
        <w:t xml:space="preserve">rder by catg_id; </w:t>
      </w:r>
    </w:p>
    <w:p w:rsidR="009A06BD" w:rsidRDefault="009A06BD" w:rsidP="009A06BD">
      <w:pPr>
        <w:pStyle w:val="body1"/>
      </w:pPr>
      <w:r>
        <w:t>Selected rows</w:t>
      </w:r>
    </w:p>
    <w:p w:rsidR="0057567A" w:rsidRDefault="0057567A" w:rsidP="0057567A">
      <w:pPr>
        <w:pStyle w:val="code1"/>
      </w:pPr>
      <w:r>
        <w:t>+---------+---------+-----------------+---------------+</w:t>
      </w:r>
    </w:p>
    <w:p w:rsidR="0057567A" w:rsidRPr="00B32BE4" w:rsidRDefault="0057567A" w:rsidP="00B32BE4">
      <w:pPr>
        <w:pStyle w:val="code1"/>
      </w:pPr>
      <w:r w:rsidRPr="00B32BE4">
        <w:t>| catg_id | prod_id | prod_list_price | Today's Price |</w:t>
      </w:r>
    </w:p>
    <w:p w:rsidR="0057567A" w:rsidRDefault="0057567A" w:rsidP="0057567A">
      <w:pPr>
        <w:pStyle w:val="code1"/>
      </w:pPr>
      <w:r>
        <w:t>+---------+---------+-----------------+---------------+</w:t>
      </w:r>
    </w:p>
    <w:p w:rsidR="0057567A" w:rsidRPr="001A4C4A" w:rsidRDefault="0057567A" w:rsidP="0057567A">
      <w:pPr>
        <w:pStyle w:val="code1"/>
      </w:pPr>
      <w:r w:rsidRPr="001A4C4A">
        <w:t>| APL     |    1120 |          549.99 |      494.9910 |</w:t>
      </w:r>
    </w:p>
    <w:p w:rsidR="0057567A" w:rsidRPr="001A4C4A" w:rsidRDefault="0057567A" w:rsidP="0057567A">
      <w:pPr>
        <w:pStyle w:val="code1"/>
      </w:pPr>
      <w:r w:rsidRPr="001A4C4A">
        <w:t>| APL     |    1125 |          500.00 |      450.0000 |</w:t>
      </w:r>
    </w:p>
    <w:p w:rsidR="0057567A" w:rsidRPr="001A4C4A" w:rsidRDefault="0057567A" w:rsidP="0057567A">
      <w:pPr>
        <w:pStyle w:val="code1"/>
      </w:pPr>
      <w:r w:rsidRPr="001A4C4A">
        <w:t>| HW      |    1080 |           25.00 |       25.0000 |</w:t>
      </w:r>
    </w:p>
    <w:p w:rsidR="0057567A" w:rsidRPr="001A4C4A" w:rsidRDefault="0057567A" w:rsidP="0057567A">
      <w:pPr>
        <w:pStyle w:val="code1"/>
      </w:pPr>
      <w:r w:rsidRPr="001A4C4A">
        <w:t>| HW      |    1090 |          149.99 |      149.9900 |</w:t>
      </w:r>
    </w:p>
    <w:p w:rsidR="0057567A" w:rsidRPr="001A4C4A" w:rsidRDefault="0057567A" w:rsidP="0057567A">
      <w:pPr>
        <w:pStyle w:val="code1"/>
      </w:pPr>
      <w:r w:rsidRPr="001A4C4A">
        <w:t>| HW      |    1100 |           49.99 |       49.9900 |</w:t>
      </w:r>
    </w:p>
    <w:p w:rsidR="0057567A" w:rsidRPr="001A4C4A" w:rsidRDefault="0057567A" w:rsidP="0057567A">
      <w:pPr>
        <w:pStyle w:val="code1"/>
      </w:pPr>
      <w:r w:rsidRPr="001A4C4A">
        <w:t>| HW      |    1110 |           49.99 |       49.9900 |</w:t>
      </w:r>
    </w:p>
    <w:p w:rsidR="0057567A" w:rsidRPr="001A4C4A" w:rsidRDefault="0057567A" w:rsidP="0057567A">
      <w:pPr>
        <w:pStyle w:val="code1"/>
      </w:pPr>
      <w:r w:rsidRPr="001A4C4A">
        <w:t>| PET     |    1142 |            2.50 |        2.5000 |</w:t>
      </w:r>
    </w:p>
    <w:p w:rsidR="0057567A" w:rsidRPr="001A4C4A" w:rsidRDefault="0057567A" w:rsidP="0057567A">
      <w:pPr>
        <w:pStyle w:val="code1"/>
      </w:pPr>
      <w:r w:rsidRPr="001A4C4A">
        <w:t>| PET     |    1150 |            4.99 |        4.9900 |</w:t>
      </w:r>
    </w:p>
    <w:p w:rsidR="0057567A" w:rsidRPr="001A4C4A" w:rsidRDefault="0057567A" w:rsidP="0057567A">
      <w:pPr>
        <w:pStyle w:val="code1"/>
      </w:pPr>
      <w:r w:rsidRPr="001A4C4A">
        <w:t>| PET     |    1152 |           55.00 |       52.2500 |</w:t>
      </w:r>
    </w:p>
    <w:p w:rsidR="0057567A" w:rsidRPr="001A4C4A" w:rsidRDefault="0057567A" w:rsidP="0057567A">
      <w:pPr>
        <w:pStyle w:val="code1"/>
      </w:pPr>
      <w:r w:rsidRPr="001A4C4A">
        <w:t>| SPG     |    1010 |          150.00 |      142.5000 |</w:t>
      </w:r>
    </w:p>
    <w:p w:rsidR="0057567A" w:rsidRPr="001A4C4A" w:rsidRDefault="0057567A" w:rsidP="0057567A">
      <w:pPr>
        <w:pStyle w:val="code1"/>
      </w:pPr>
      <w:r w:rsidRPr="001A4C4A">
        <w:t>| SPG     |    1030 |           29.95 |       29.9500 |</w:t>
      </w:r>
    </w:p>
    <w:p w:rsidR="005E316A" w:rsidRDefault="0057567A" w:rsidP="0057567A">
      <w:pPr>
        <w:pStyle w:val="code1"/>
      </w:pPr>
      <w:r w:rsidRPr="001A4C4A">
        <w:t>| SPG     |    1060 |          255.95 |      243.1525</w:t>
      </w:r>
      <w:r>
        <w:t xml:space="preserve"> |</w:t>
      </w:r>
    </w:p>
    <w:p w:rsidR="005E316A" w:rsidRDefault="005E316A" w:rsidP="005E316A">
      <w:pPr>
        <w:pStyle w:val="body1"/>
      </w:pPr>
      <w:r>
        <w:t>The next case structure looks daunting in code but look at the output first. With appliances we merely report back that this is an appliance item. With pet supplies and sporting good we break these down into cost categories (high, low, medium). The break points for sporting goods and pet supplies are different. For all other categories we do not report anything.</w:t>
      </w:r>
    </w:p>
    <w:p w:rsidR="005E316A" w:rsidRDefault="005E316A" w:rsidP="005E316A">
      <w:pPr>
        <w:pStyle w:val="body1"/>
      </w:pPr>
      <w:r>
        <w:t>The outer case structure is based on the category id- there is a block for PET, another block for SPG, a third block for APL</w:t>
      </w:r>
      <w:r w:rsidR="00205220">
        <w:t xml:space="preserve"> and no Else block</w:t>
      </w:r>
      <w:r>
        <w:t>. Items which do not fit in one of these categories do not get a block and the case returns a null. When you develop this code you should write and test the outer case structure first.</w:t>
      </w:r>
    </w:p>
    <w:p w:rsidR="005E316A" w:rsidRDefault="005E316A" w:rsidP="005E316A">
      <w:pPr>
        <w:pStyle w:val="body1"/>
      </w:pPr>
      <w:r>
        <w:t xml:space="preserve">The inner case structure for PET and the inner case structure for SPG are based on the </w:t>
      </w:r>
      <w:proofErr w:type="spellStart"/>
      <w:r>
        <w:t>prod_list_price</w:t>
      </w:r>
      <w:proofErr w:type="spellEnd"/>
    </w:p>
    <w:p w:rsidR="005E316A" w:rsidRPr="004901AD" w:rsidRDefault="005E316A" w:rsidP="005E316A">
      <w:pPr>
        <w:pStyle w:val="demonum1"/>
      </w:pPr>
      <w:r>
        <w:t xml:space="preserve">–A nested Case structure. </w:t>
      </w:r>
      <w:proofErr w:type="spellStart"/>
      <w:r>
        <w:t>prd_products</w:t>
      </w:r>
      <w:proofErr w:type="spellEnd"/>
    </w:p>
    <w:p w:rsidR="005E316A" w:rsidRPr="00B32BE4" w:rsidRDefault="00485342" w:rsidP="00B32BE4">
      <w:pPr>
        <w:pStyle w:val="code1"/>
      </w:pPr>
      <w:r>
        <w:t xml:space="preserve">Select </w:t>
      </w:r>
      <w:r w:rsidR="005E316A" w:rsidRPr="00B32BE4">
        <w:t>catg_id, prod_id, prod_list_price</w:t>
      </w:r>
    </w:p>
    <w:p w:rsidR="005E316A" w:rsidRPr="00B32BE4" w:rsidRDefault="005E316A" w:rsidP="00B32BE4">
      <w:pPr>
        <w:pStyle w:val="code1"/>
      </w:pPr>
      <w:r w:rsidRPr="00B32BE4">
        <w:t xml:space="preserve">,        CASE </w:t>
      </w:r>
    </w:p>
    <w:p w:rsidR="005E316A" w:rsidRPr="00B32BE4" w:rsidRDefault="005E316A" w:rsidP="00B32BE4">
      <w:pPr>
        <w:pStyle w:val="code1"/>
      </w:pPr>
      <w:r w:rsidRPr="00B32BE4">
        <w:t xml:space="preserve">         WHEN catg_id ='PET'   THEN </w:t>
      </w:r>
    </w:p>
    <w:p w:rsidR="005E316A" w:rsidRPr="00B32BE4" w:rsidRDefault="005E316A" w:rsidP="00B32BE4">
      <w:pPr>
        <w:pStyle w:val="code1"/>
      </w:pPr>
      <w:r w:rsidRPr="00B32BE4">
        <w:t xml:space="preserve">           CASE </w:t>
      </w:r>
    </w:p>
    <w:p w:rsidR="005E316A" w:rsidRPr="00B32BE4" w:rsidRDefault="005E316A" w:rsidP="00B32BE4">
      <w:pPr>
        <w:pStyle w:val="code1"/>
      </w:pPr>
      <w:r w:rsidRPr="00B32BE4">
        <w:t xml:space="preserve">           WHEN prod_list_price &lt; 10 THEN 'LowCost pet item'</w:t>
      </w:r>
    </w:p>
    <w:p w:rsidR="005E316A" w:rsidRPr="00B32BE4" w:rsidRDefault="005E316A" w:rsidP="00B32BE4">
      <w:pPr>
        <w:pStyle w:val="code1"/>
      </w:pPr>
      <w:r w:rsidRPr="00B32BE4">
        <w:t xml:space="preserve">           ELSE 'HighCost pet item'</w:t>
      </w:r>
    </w:p>
    <w:p w:rsidR="005E316A" w:rsidRPr="00B32BE4" w:rsidRDefault="005E316A" w:rsidP="00B32BE4">
      <w:pPr>
        <w:pStyle w:val="code1"/>
      </w:pPr>
      <w:r w:rsidRPr="00B32BE4">
        <w:t xml:space="preserve">           END</w:t>
      </w:r>
    </w:p>
    <w:p w:rsidR="005E316A" w:rsidRPr="00B32BE4" w:rsidRDefault="005E316A" w:rsidP="00B32BE4">
      <w:pPr>
        <w:pStyle w:val="code1"/>
      </w:pPr>
      <w:r w:rsidRPr="00B32BE4">
        <w:t xml:space="preserve">        WHEN catg_id ='SPG'   THEN </w:t>
      </w:r>
    </w:p>
    <w:p w:rsidR="005E316A" w:rsidRPr="00B32BE4" w:rsidRDefault="005E316A" w:rsidP="00B32BE4">
      <w:pPr>
        <w:pStyle w:val="code1"/>
      </w:pPr>
      <w:r w:rsidRPr="00B32BE4">
        <w:t xml:space="preserve">           CASE </w:t>
      </w:r>
    </w:p>
    <w:p w:rsidR="005E316A" w:rsidRPr="00B32BE4" w:rsidRDefault="005E316A" w:rsidP="00B32BE4">
      <w:pPr>
        <w:pStyle w:val="code1"/>
      </w:pPr>
      <w:r w:rsidRPr="00B32BE4">
        <w:t xml:space="preserve">           WHEN prod_list_price &lt; 25 THEN 'LowCost sports item'</w:t>
      </w:r>
    </w:p>
    <w:p w:rsidR="005E316A" w:rsidRPr="00B32BE4" w:rsidRDefault="005E316A" w:rsidP="00B32BE4">
      <w:pPr>
        <w:pStyle w:val="code1"/>
      </w:pPr>
      <w:r w:rsidRPr="00B32BE4">
        <w:t xml:space="preserve">           WHEN prod_list_price between 25 and 150 THEN 'MidCost sports item'</w:t>
      </w:r>
    </w:p>
    <w:p w:rsidR="005E316A" w:rsidRPr="00B32BE4" w:rsidRDefault="005E316A" w:rsidP="00B32BE4">
      <w:pPr>
        <w:pStyle w:val="code1"/>
      </w:pPr>
      <w:r w:rsidRPr="00B32BE4">
        <w:t xml:space="preserve">           ELSE 'HighCost sports item'</w:t>
      </w:r>
    </w:p>
    <w:p w:rsidR="005E316A" w:rsidRPr="00B32BE4" w:rsidRDefault="005E316A" w:rsidP="00B32BE4">
      <w:pPr>
        <w:pStyle w:val="code1"/>
      </w:pPr>
      <w:r w:rsidRPr="00B32BE4">
        <w:t xml:space="preserve">           END</w:t>
      </w:r>
    </w:p>
    <w:p w:rsidR="005E316A" w:rsidRPr="00B32BE4" w:rsidRDefault="005E316A" w:rsidP="00B32BE4">
      <w:pPr>
        <w:pStyle w:val="code1"/>
      </w:pPr>
      <w:r w:rsidRPr="00B32BE4">
        <w:t xml:space="preserve">        WHEN catg_id ='APL'   THEN 'appliance item'</w:t>
      </w:r>
    </w:p>
    <w:p w:rsidR="005E316A" w:rsidRPr="00B32BE4" w:rsidRDefault="005E316A" w:rsidP="00B32BE4">
      <w:pPr>
        <w:pStyle w:val="code1"/>
      </w:pPr>
      <w:r w:rsidRPr="00B32BE4">
        <w:t xml:space="preserve">        END  AS "Result"  </w:t>
      </w:r>
    </w:p>
    <w:p w:rsidR="005E316A" w:rsidRPr="00B32BE4" w:rsidRDefault="00485342" w:rsidP="00B32BE4">
      <w:pPr>
        <w:pStyle w:val="code1"/>
      </w:pPr>
      <w:r>
        <w:t xml:space="preserve">From </w:t>
      </w:r>
      <w:r w:rsidR="00EC09EE" w:rsidRPr="00B32BE4">
        <w:t>a_prd.</w:t>
      </w:r>
      <w:r w:rsidR="005E316A" w:rsidRPr="00B32BE4">
        <w:t>products</w:t>
      </w:r>
    </w:p>
    <w:p w:rsidR="005E316A" w:rsidRPr="00B32BE4" w:rsidRDefault="00485342" w:rsidP="00B32BE4">
      <w:pPr>
        <w:pStyle w:val="code1"/>
      </w:pPr>
      <w:r>
        <w:t>O</w:t>
      </w:r>
      <w:r w:rsidR="005E316A" w:rsidRPr="00B32BE4">
        <w:t xml:space="preserve">rder by prod_id; </w:t>
      </w:r>
    </w:p>
    <w:p w:rsidR="009A06BD" w:rsidRDefault="009A06BD" w:rsidP="009A06BD">
      <w:pPr>
        <w:pStyle w:val="body1"/>
      </w:pPr>
      <w:r>
        <w:t>Selected rows</w:t>
      </w:r>
    </w:p>
    <w:p w:rsidR="0057567A" w:rsidRDefault="0057567A" w:rsidP="0057567A">
      <w:pPr>
        <w:pStyle w:val="code1"/>
      </w:pPr>
      <w:r>
        <w:t>+---------+---------+-----------------+----------------------+</w:t>
      </w:r>
    </w:p>
    <w:p w:rsidR="0057567A" w:rsidRPr="00B32BE4" w:rsidRDefault="0057567A" w:rsidP="00B32BE4">
      <w:pPr>
        <w:pStyle w:val="code1"/>
      </w:pPr>
      <w:r w:rsidRPr="00B32BE4">
        <w:t>| catg_id | prod_id | prod_list_price | Result               |</w:t>
      </w:r>
    </w:p>
    <w:p w:rsidR="0057567A" w:rsidRPr="00B32BE4" w:rsidRDefault="0057567A" w:rsidP="00B32BE4">
      <w:pPr>
        <w:pStyle w:val="code1"/>
      </w:pPr>
      <w:r w:rsidRPr="00B32BE4">
        <w:t>+---------+---------+-----------------+----------------------+</w:t>
      </w:r>
    </w:p>
    <w:p w:rsidR="0057567A" w:rsidRPr="00B32BE4" w:rsidRDefault="0057567A" w:rsidP="00B32BE4">
      <w:pPr>
        <w:pStyle w:val="code1"/>
      </w:pPr>
      <w:r w:rsidRPr="00B32BE4">
        <w:t>| HW      |    1000 |          125.00 | NULL                 |</w:t>
      </w:r>
    </w:p>
    <w:p w:rsidR="0057567A" w:rsidRPr="00B32BE4" w:rsidRDefault="0057567A" w:rsidP="00B32BE4">
      <w:pPr>
        <w:pStyle w:val="code1"/>
      </w:pPr>
      <w:r w:rsidRPr="00B32BE4">
        <w:t>| SPG     |    1010 |          150.00 | MidCost sports item  |</w:t>
      </w:r>
    </w:p>
    <w:p w:rsidR="0057567A" w:rsidRPr="00B32BE4" w:rsidRDefault="0057567A" w:rsidP="00B32BE4">
      <w:pPr>
        <w:pStyle w:val="code1"/>
      </w:pPr>
      <w:r w:rsidRPr="00B32BE4">
        <w:lastRenderedPageBreak/>
        <w:t>| SPG     |    1020 |           12.95 | LowCost sports item  |</w:t>
      </w:r>
    </w:p>
    <w:p w:rsidR="0057567A" w:rsidRPr="00B32BE4" w:rsidRDefault="0057567A" w:rsidP="00B32BE4">
      <w:pPr>
        <w:pStyle w:val="code1"/>
      </w:pPr>
      <w:r w:rsidRPr="00B32BE4">
        <w:t>| SPG     |    1030 |           29.95 | MidCost sports item  |</w:t>
      </w:r>
    </w:p>
    <w:p w:rsidR="0057567A" w:rsidRPr="00B32BE4" w:rsidRDefault="0057567A" w:rsidP="00B32BE4">
      <w:pPr>
        <w:pStyle w:val="code1"/>
      </w:pPr>
      <w:r w:rsidRPr="00B32BE4">
        <w:t>| SPG     |    1040 |          349.95 | HighCost sports item |</w:t>
      </w:r>
    </w:p>
    <w:p w:rsidR="0057567A" w:rsidRPr="00B32BE4" w:rsidRDefault="0057567A" w:rsidP="00B32BE4">
      <w:pPr>
        <w:pStyle w:val="code1"/>
      </w:pPr>
      <w:r w:rsidRPr="00B32BE4">
        <w:t>| HW      |    1090 |          149.99 | NULL                 |</w:t>
      </w:r>
    </w:p>
    <w:p w:rsidR="0057567A" w:rsidRPr="00B32BE4" w:rsidRDefault="0057567A" w:rsidP="00B32BE4">
      <w:pPr>
        <w:pStyle w:val="code1"/>
      </w:pPr>
      <w:r w:rsidRPr="00B32BE4">
        <w:t>| HW      |    1100 |           49.99 | NULL                 |</w:t>
      </w:r>
    </w:p>
    <w:p w:rsidR="0057567A" w:rsidRPr="00B32BE4" w:rsidRDefault="0057567A" w:rsidP="00B32BE4">
      <w:pPr>
        <w:pStyle w:val="code1"/>
      </w:pPr>
      <w:r w:rsidRPr="00B32BE4">
        <w:t>| APL     |    1120 |          549.99 | appliance item       |</w:t>
      </w:r>
    </w:p>
    <w:p w:rsidR="0057567A" w:rsidRPr="00B32BE4" w:rsidRDefault="0057567A" w:rsidP="00B32BE4">
      <w:pPr>
        <w:pStyle w:val="code1"/>
      </w:pPr>
      <w:r w:rsidRPr="00B32BE4">
        <w:t>| APL     |    1130 |          149.99 | appliance item       |</w:t>
      </w:r>
    </w:p>
    <w:p w:rsidR="0057567A" w:rsidRPr="00B32BE4" w:rsidRDefault="0057567A" w:rsidP="00B32BE4">
      <w:pPr>
        <w:pStyle w:val="code1"/>
      </w:pPr>
      <w:r w:rsidRPr="00B32BE4">
        <w:t>| PET     |    1140 |           14.99 | HighCost pet item    |</w:t>
      </w:r>
    </w:p>
    <w:p w:rsidR="0057567A" w:rsidRPr="00B32BE4" w:rsidRDefault="0057567A" w:rsidP="00B32BE4">
      <w:pPr>
        <w:pStyle w:val="code1"/>
      </w:pPr>
      <w:r w:rsidRPr="00B32BE4">
        <w:t>| PET     |    1142 |            2.50 | LowCost pet item     |</w:t>
      </w:r>
    </w:p>
    <w:p w:rsidR="0057567A" w:rsidRPr="00B32BE4" w:rsidRDefault="0057567A" w:rsidP="00B32BE4">
      <w:pPr>
        <w:pStyle w:val="code1"/>
      </w:pPr>
      <w:r w:rsidRPr="00B32BE4">
        <w:t>| PET     |    1150 |            4.99 | LowCost pet item     |</w:t>
      </w:r>
    </w:p>
    <w:p w:rsidR="0057567A" w:rsidRPr="00B32BE4" w:rsidRDefault="0057567A" w:rsidP="00B32BE4">
      <w:pPr>
        <w:pStyle w:val="code1"/>
      </w:pPr>
      <w:r w:rsidRPr="00B32BE4">
        <w:t>| HW      |    1160 |          149.99 | NULL                 |</w:t>
      </w:r>
    </w:p>
    <w:p w:rsidR="0057567A" w:rsidRPr="00B32BE4" w:rsidRDefault="0057567A" w:rsidP="00B32BE4">
      <w:pPr>
        <w:pStyle w:val="code1"/>
      </w:pPr>
      <w:r w:rsidRPr="00B32BE4">
        <w:t>| PET     |    4567 |          549.99 | HighCost pet item    |</w:t>
      </w:r>
    </w:p>
    <w:p w:rsidR="0057567A" w:rsidRPr="00B32BE4" w:rsidRDefault="0057567A" w:rsidP="00B32BE4">
      <w:pPr>
        <w:pStyle w:val="code1"/>
      </w:pPr>
      <w:r w:rsidRPr="00B32BE4">
        <w:t>| PET     |    4568 |          549.99 | HighCost pet item    |</w:t>
      </w:r>
    </w:p>
    <w:p w:rsidR="0057567A" w:rsidRPr="00B32BE4" w:rsidRDefault="0057567A" w:rsidP="00B32BE4">
      <w:pPr>
        <w:pStyle w:val="code1"/>
      </w:pPr>
      <w:r w:rsidRPr="00B32BE4">
        <w:t>| APL     |    4569 |          349.95 | appliance item       |</w:t>
      </w:r>
    </w:p>
    <w:p w:rsidR="0057567A" w:rsidRPr="00B32BE4" w:rsidRDefault="0057567A" w:rsidP="00B32BE4">
      <w:pPr>
        <w:pStyle w:val="code1"/>
      </w:pPr>
      <w:r w:rsidRPr="00B32BE4">
        <w:t>| HW      |    4575 |           49.95 | NULL                 |</w:t>
      </w:r>
    </w:p>
    <w:p w:rsidR="0057567A" w:rsidRDefault="0057567A" w:rsidP="00B32BE4">
      <w:pPr>
        <w:pStyle w:val="code1"/>
      </w:pPr>
      <w:r w:rsidRPr="00B32BE4">
        <w:t>| PET     |    4577 |           29.95 | HighCost pet item    |</w:t>
      </w:r>
    </w:p>
    <w:p w:rsidR="008F55C4" w:rsidRDefault="008F55C4" w:rsidP="008F55C4">
      <w:pPr>
        <w:pStyle w:val="body1"/>
        <w:rPr>
          <w:noProof/>
        </w:rPr>
      </w:pPr>
      <w:r>
        <w:rPr>
          <w:noProof/>
        </w:rPr>
        <w:t xml:space="preserve">If we want to display a message instead of the missing value, we can wrap a coalesce function around the entire case expression.: </w:t>
      </w:r>
      <w:r w:rsidRPr="00F910F2">
        <w:rPr>
          <w:rStyle w:val="code1Char"/>
        </w:rPr>
        <w:t xml:space="preserve"> Coalesce(</w:t>
      </w:r>
      <w:r>
        <w:rPr>
          <w:rStyle w:val="code1Char"/>
        </w:rPr>
        <w:t>CASE</w:t>
      </w:r>
      <w:r w:rsidRPr="00F910F2">
        <w:rPr>
          <w:rStyle w:val="code1Char"/>
        </w:rPr>
        <w:t xml:space="preserve"> </w:t>
      </w:r>
      <w:r>
        <w:rPr>
          <w:rStyle w:val="code1Char"/>
        </w:rPr>
        <w:t xml:space="preserve"> . . .</w:t>
      </w:r>
      <w:r w:rsidRPr="00F910F2">
        <w:rPr>
          <w:rStyle w:val="code1Char"/>
        </w:rPr>
        <w:t xml:space="preserve"> </w:t>
      </w:r>
      <w:r>
        <w:rPr>
          <w:rStyle w:val="code1Char"/>
        </w:rPr>
        <w:t>END</w:t>
      </w:r>
      <w:r w:rsidRPr="00F910F2">
        <w:rPr>
          <w:rStyle w:val="code1Char"/>
        </w:rPr>
        <w:t>, 'No information available') as "Result"</w:t>
      </w:r>
    </w:p>
    <w:p w:rsidR="008F55C4" w:rsidRPr="00B32BE4" w:rsidRDefault="008F55C4" w:rsidP="00B32BE4">
      <w:pPr>
        <w:pStyle w:val="code1"/>
      </w:pPr>
    </w:p>
    <w:p w:rsidR="005E316A" w:rsidRPr="004901AD" w:rsidRDefault="005E316A" w:rsidP="005E316A">
      <w:pPr>
        <w:pStyle w:val="demonum1"/>
      </w:pPr>
      <w:r>
        <w:t>We have a look up table for the credit ratings. This is another approach. If the credit levels for the rating terms were to change frequently, the lookup table would be a better approach.</w:t>
      </w:r>
      <w:r w:rsidR="00983E0C">
        <w:br/>
        <w:t xml:space="preserve">Note what is returned if the </w:t>
      </w:r>
      <w:proofErr w:type="spellStart"/>
      <w:r w:rsidR="00983E0C">
        <w:t>credit_</w:t>
      </w:r>
      <w:proofErr w:type="gramStart"/>
      <w:r w:rsidR="00983E0C">
        <w:t>limit</w:t>
      </w:r>
      <w:proofErr w:type="spellEnd"/>
      <w:r w:rsidR="00983E0C">
        <w:t xml:space="preserve">  is</w:t>
      </w:r>
      <w:proofErr w:type="gramEnd"/>
      <w:r w:rsidR="00983E0C">
        <w:t xml:space="preserve"> null.</w:t>
      </w:r>
    </w:p>
    <w:p w:rsidR="005E316A" w:rsidRPr="00B32BE4" w:rsidRDefault="00485342" w:rsidP="00B32BE4">
      <w:pPr>
        <w:pStyle w:val="code1"/>
      </w:pPr>
      <w:r>
        <w:t xml:space="preserve">Select </w:t>
      </w:r>
      <w:r w:rsidR="005E316A" w:rsidRPr="00B32BE4">
        <w:t>cust_id, credit_limit</w:t>
      </w:r>
    </w:p>
    <w:p w:rsidR="005E316A" w:rsidRPr="00B32BE4" w:rsidRDefault="005E316A" w:rsidP="00B32BE4">
      <w:pPr>
        <w:pStyle w:val="code1"/>
      </w:pPr>
      <w:r w:rsidRPr="00B32BE4">
        <w:t>,        CASE</w:t>
      </w:r>
    </w:p>
    <w:p w:rsidR="005E316A" w:rsidRPr="00B32BE4" w:rsidRDefault="005E316A" w:rsidP="00B32BE4">
      <w:pPr>
        <w:pStyle w:val="code1"/>
      </w:pPr>
      <w:r w:rsidRPr="00B32BE4">
        <w:t xml:space="preserve">              WHEN credit_limit &gt;= 10001  THEN 'Superior'</w:t>
      </w:r>
    </w:p>
    <w:p w:rsidR="005E316A" w:rsidRPr="00B32BE4" w:rsidRDefault="005E316A" w:rsidP="00B32BE4">
      <w:pPr>
        <w:pStyle w:val="code1"/>
      </w:pPr>
      <w:r w:rsidRPr="00B32BE4">
        <w:t xml:space="preserve">              WHEN credit_limit &gt;=  5001  THEN 'Excellent'</w:t>
      </w:r>
    </w:p>
    <w:p w:rsidR="005E316A" w:rsidRPr="00B32BE4" w:rsidRDefault="005E316A" w:rsidP="00B32BE4">
      <w:pPr>
        <w:pStyle w:val="code1"/>
      </w:pPr>
      <w:r w:rsidRPr="00B32BE4">
        <w:t xml:space="preserve">              WHEN credit_limit &gt;=  2001  THEN 'High'</w:t>
      </w:r>
    </w:p>
    <w:p w:rsidR="005E316A" w:rsidRPr="00B32BE4" w:rsidRDefault="005E316A" w:rsidP="00B32BE4">
      <w:pPr>
        <w:pStyle w:val="code1"/>
      </w:pPr>
      <w:r w:rsidRPr="00B32BE4">
        <w:t xml:space="preserve">              WHEN credit_limit &gt;=  1001  THEN 'Good'</w:t>
      </w:r>
    </w:p>
    <w:p w:rsidR="005E316A" w:rsidRPr="00B32BE4" w:rsidRDefault="005E316A" w:rsidP="00B32BE4">
      <w:pPr>
        <w:pStyle w:val="code1"/>
      </w:pPr>
      <w:r w:rsidRPr="00B32BE4">
        <w:t xml:space="preserve">         ELSE 'Standard'</w:t>
      </w:r>
    </w:p>
    <w:p w:rsidR="005E316A" w:rsidRPr="00B32BE4" w:rsidRDefault="005E316A" w:rsidP="00B32BE4">
      <w:pPr>
        <w:pStyle w:val="code1"/>
      </w:pPr>
      <w:r w:rsidRPr="00B32BE4">
        <w:t xml:space="preserve">         END  AS  Rating</w:t>
      </w:r>
    </w:p>
    <w:p w:rsidR="005E316A" w:rsidRPr="00B32BE4" w:rsidRDefault="00485342" w:rsidP="00B32BE4">
      <w:pPr>
        <w:pStyle w:val="code1"/>
      </w:pPr>
      <w:r>
        <w:t xml:space="preserve">From </w:t>
      </w:r>
      <w:r w:rsidR="00EC09EE" w:rsidRPr="00B32BE4">
        <w:t>a_oe.</w:t>
      </w:r>
      <w:r w:rsidR="005E316A" w:rsidRPr="00B32BE4">
        <w:t>customers</w:t>
      </w:r>
      <w:r w:rsidR="00CB38B4" w:rsidRPr="00B32BE4">
        <w:t>;</w:t>
      </w:r>
    </w:p>
    <w:p w:rsidR="009A06BD" w:rsidRDefault="009A06BD" w:rsidP="009A06BD">
      <w:pPr>
        <w:pStyle w:val="body1"/>
      </w:pPr>
      <w:r>
        <w:t>Selected rows</w:t>
      </w:r>
    </w:p>
    <w:p w:rsidR="00FF16B3" w:rsidRPr="00B32BE4" w:rsidRDefault="00FF16B3" w:rsidP="00B32BE4">
      <w:pPr>
        <w:pStyle w:val="code1"/>
      </w:pPr>
      <w:r w:rsidRPr="00B32BE4">
        <w:t>+---------+--------------+-----------+</w:t>
      </w:r>
    </w:p>
    <w:p w:rsidR="00FF16B3" w:rsidRPr="00B32BE4" w:rsidRDefault="00FF16B3" w:rsidP="00B32BE4">
      <w:pPr>
        <w:pStyle w:val="code1"/>
      </w:pPr>
      <w:r w:rsidRPr="00B32BE4">
        <w:t>| cust_id | credit_limit | Rating    |</w:t>
      </w:r>
    </w:p>
    <w:p w:rsidR="00FF16B3" w:rsidRPr="00B32BE4" w:rsidRDefault="00FF16B3" w:rsidP="00B32BE4">
      <w:pPr>
        <w:pStyle w:val="code1"/>
      </w:pPr>
      <w:r w:rsidRPr="00B32BE4">
        <w:t>+---------+--------------+-----------+</w:t>
      </w:r>
    </w:p>
    <w:p w:rsidR="00FF16B3" w:rsidRPr="00B32BE4" w:rsidRDefault="00FF16B3" w:rsidP="00B32BE4">
      <w:pPr>
        <w:pStyle w:val="code1"/>
      </w:pPr>
      <w:r w:rsidRPr="00B32BE4">
        <w:t>|  400300 |         6000 | Excellent |</w:t>
      </w:r>
    </w:p>
    <w:p w:rsidR="00FF16B3" w:rsidRPr="00B32BE4" w:rsidRDefault="00FF16B3" w:rsidP="00B32BE4">
      <w:pPr>
        <w:pStyle w:val="code1"/>
      </w:pPr>
      <w:r w:rsidRPr="00B32BE4">
        <w:t>|  400801 |          750 | Standard  |</w:t>
      </w:r>
    </w:p>
    <w:p w:rsidR="00FF16B3" w:rsidRPr="00B32BE4" w:rsidRDefault="00FF16B3" w:rsidP="00B32BE4">
      <w:pPr>
        <w:pStyle w:val="code1"/>
      </w:pPr>
      <w:r w:rsidRPr="00B32BE4">
        <w:t>|  401250 |          750 | Standard  |</w:t>
      </w:r>
    </w:p>
    <w:p w:rsidR="00FF16B3" w:rsidRPr="00B32BE4" w:rsidRDefault="00FF16B3" w:rsidP="00B32BE4">
      <w:pPr>
        <w:pStyle w:val="code1"/>
      </w:pPr>
      <w:r w:rsidRPr="00B32BE4">
        <w:t>|  401890 |         1750 | Good      |</w:t>
      </w:r>
    </w:p>
    <w:p w:rsidR="00FF16B3" w:rsidRPr="00B32BE4" w:rsidRDefault="00FF16B3" w:rsidP="00B32BE4">
      <w:pPr>
        <w:pStyle w:val="code1"/>
      </w:pPr>
      <w:r w:rsidRPr="00B32BE4">
        <w:t>|  402120 |          750 | Standard  |</w:t>
      </w:r>
    </w:p>
    <w:p w:rsidR="00FF16B3" w:rsidRPr="00B32BE4" w:rsidRDefault="00FF16B3" w:rsidP="00B32BE4">
      <w:pPr>
        <w:pStyle w:val="code1"/>
      </w:pPr>
      <w:r w:rsidRPr="00B32BE4">
        <w:t>|  402500 |         NULL | Standard  |</w:t>
      </w:r>
    </w:p>
    <w:p w:rsidR="00FF16B3" w:rsidRPr="00B32BE4" w:rsidRDefault="00FF16B3" w:rsidP="00B32BE4">
      <w:pPr>
        <w:pStyle w:val="code1"/>
      </w:pPr>
      <w:r w:rsidRPr="00B32BE4">
        <w:t>|  403000 |         6000 | Excellent |</w:t>
      </w:r>
    </w:p>
    <w:p w:rsidR="00FF16B3" w:rsidRPr="00B32BE4" w:rsidRDefault="00FF16B3" w:rsidP="00B32BE4">
      <w:pPr>
        <w:pStyle w:val="code1"/>
      </w:pPr>
      <w:r w:rsidRPr="00B32BE4">
        <w:t>|  404150 |         3500 | High      |</w:t>
      </w:r>
    </w:p>
    <w:p w:rsidR="00FF16B3" w:rsidRPr="00B32BE4" w:rsidRDefault="00FF16B3" w:rsidP="00B32BE4">
      <w:pPr>
        <w:pStyle w:val="code1"/>
      </w:pPr>
      <w:r w:rsidRPr="00B32BE4">
        <w:t>|  404180 |         3500 | High      |</w:t>
      </w:r>
    </w:p>
    <w:p w:rsidR="00FF16B3" w:rsidRPr="00B32BE4" w:rsidRDefault="00FF16B3" w:rsidP="00B32BE4">
      <w:pPr>
        <w:pStyle w:val="code1"/>
      </w:pPr>
      <w:r w:rsidRPr="00B32BE4">
        <w:t>|  404890 |         1750 | Good      |</w:t>
      </w:r>
    </w:p>
    <w:p w:rsidR="00FF16B3" w:rsidRPr="00B32BE4" w:rsidRDefault="00FF16B3" w:rsidP="00B32BE4">
      <w:pPr>
        <w:pStyle w:val="code1"/>
      </w:pPr>
      <w:r w:rsidRPr="00B32BE4">
        <w:t>|  404950 |         1750 | Good      |</w:t>
      </w:r>
    </w:p>
    <w:p w:rsidR="00FF16B3" w:rsidRPr="00B32BE4" w:rsidRDefault="00FF16B3" w:rsidP="00B32BE4">
      <w:pPr>
        <w:pStyle w:val="code1"/>
      </w:pPr>
      <w:r w:rsidRPr="00B32BE4">
        <w:t>|  405000 |         NULL | Standard  |</w:t>
      </w:r>
    </w:p>
    <w:p w:rsidR="00FF16B3" w:rsidRPr="00B32BE4" w:rsidRDefault="00FF16B3" w:rsidP="00B32BE4">
      <w:pPr>
        <w:pStyle w:val="code1"/>
      </w:pPr>
      <w:r w:rsidRPr="00B32BE4">
        <w:t>|  408770 |         7500 | Excellent |</w:t>
      </w:r>
    </w:p>
    <w:p w:rsidR="005E316A" w:rsidRDefault="005E316A" w:rsidP="001F32A9">
      <w:pPr>
        <w:pStyle w:val="code1"/>
      </w:pPr>
    </w:p>
    <w:p w:rsidR="005E316A" w:rsidRDefault="005E316A" w:rsidP="001F32A9">
      <w:pPr>
        <w:pStyle w:val="code1"/>
      </w:pPr>
    </w:p>
    <w:p w:rsidR="00923C59" w:rsidRDefault="00923C59" w:rsidP="001F32A9">
      <w:pPr>
        <w:pStyle w:val="code1"/>
      </w:pPr>
    </w:p>
    <w:p w:rsidR="00923C59" w:rsidRDefault="00923C59" w:rsidP="001F32A9">
      <w:pPr>
        <w:pStyle w:val="code1"/>
      </w:pPr>
    </w:p>
    <w:p w:rsidR="003E32AC" w:rsidRDefault="003E32AC" w:rsidP="001F32A9">
      <w:pPr>
        <w:pStyle w:val="code1"/>
      </w:pPr>
    </w:p>
    <w:p w:rsidR="00FF16B3" w:rsidRDefault="00770918" w:rsidP="00770918">
      <w:pPr>
        <w:pStyle w:val="head1"/>
      </w:pPr>
      <w:bookmarkStart w:id="6" w:name="_Toc363674172"/>
      <w:r>
        <w:lastRenderedPageBreak/>
        <w:t>Simple Case expression.</w:t>
      </w:r>
      <w:bookmarkEnd w:id="6"/>
    </w:p>
    <w:p w:rsidR="005E316A" w:rsidRDefault="00CB38B4" w:rsidP="005E316A">
      <w:pPr>
        <w:pStyle w:val="body1"/>
      </w:pPr>
      <w:r>
        <w:t>MySQL</w:t>
      </w:r>
      <w:r w:rsidR="005E316A">
        <w:t xml:space="preserve"> has another version of the Case expression called a simple Case expression.</w:t>
      </w:r>
    </w:p>
    <w:p w:rsidR="005E316A" w:rsidRDefault="005E316A" w:rsidP="005E316A">
      <w:pPr>
        <w:pStyle w:val="demonum1"/>
      </w:pPr>
      <w:r>
        <w:t xml:space="preserve">Simple case; only one attribute is being compared; the comparisons are all equality tests. </w:t>
      </w:r>
    </w:p>
    <w:p w:rsidR="005E316A" w:rsidRPr="00B32BE4" w:rsidRDefault="00485342" w:rsidP="00B32BE4">
      <w:pPr>
        <w:pStyle w:val="code1"/>
      </w:pPr>
      <w:r>
        <w:t xml:space="preserve">Select </w:t>
      </w:r>
      <w:r w:rsidR="005E316A" w:rsidRPr="00B32BE4">
        <w:t>catg_id, prod_id, prod_list_price</w:t>
      </w:r>
    </w:p>
    <w:p w:rsidR="005E316A" w:rsidRPr="00B32BE4" w:rsidRDefault="005E316A" w:rsidP="00B32BE4">
      <w:pPr>
        <w:pStyle w:val="code1"/>
      </w:pPr>
      <w:r w:rsidRPr="00B32BE4">
        <w:t>,        CASE catg_id</w:t>
      </w:r>
    </w:p>
    <w:p w:rsidR="005E316A" w:rsidRPr="00B32BE4" w:rsidRDefault="005E316A" w:rsidP="00B32BE4">
      <w:pPr>
        <w:pStyle w:val="code1"/>
      </w:pPr>
      <w:r w:rsidRPr="00B32BE4">
        <w:t xml:space="preserve">              WHEN 'PET'   THEN 0.95</w:t>
      </w:r>
    </w:p>
    <w:p w:rsidR="005E316A" w:rsidRPr="00B32BE4" w:rsidRDefault="005E316A" w:rsidP="00B32BE4">
      <w:pPr>
        <w:pStyle w:val="code1"/>
      </w:pPr>
      <w:r w:rsidRPr="00B32BE4">
        <w:t xml:space="preserve">              WHEN 'SPG'   THEN 0.95</w:t>
      </w:r>
    </w:p>
    <w:p w:rsidR="005E316A" w:rsidRPr="00B32BE4" w:rsidRDefault="005E316A" w:rsidP="00B32BE4">
      <w:pPr>
        <w:pStyle w:val="code1"/>
      </w:pPr>
      <w:r w:rsidRPr="00B32BE4">
        <w:t xml:space="preserve">              WHEN 'APL'   THEN 0.90</w:t>
      </w:r>
    </w:p>
    <w:p w:rsidR="005E316A" w:rsidRPr="00B32BE4" w:rsidRDefault="005E316A" w:rsidP="00B32BE4">
      <w:pPr>
        <w:pStyle w:val="code1"/>
      </w:pPr>
      <w:r w:rsidRPr="00B32BE4">
        <w:t xml:space="preserve">         ELSE  1 </w:t>
      </w:r>
    </w:p>
    <w:p w:rsidR="005E316A" w:rsidRPr="00B32BE4" w:rsidRDefault="005E316A" w:rsidP="00B32BE4">
      <w:pPr>
        <w:pStyle w:val="code1"/>
      </w:pPr>
      <w:r w:rsidRPr="00B32BE4">
        <w:t xml:space="preserve">         END  * prod_list_price AS "Today's Price"  </w:t>
      </w:r>
    </w:p>
    <w:p w:rsidR="005E316A" w:rsidRPr="00B32BE4" w:rsidRDefault="00485342" w:rsidP="00B32BE4">
      <w:pPr>
        <w:pStyle w:val="code1"/>
      </w:pPr>
      <w:r>
        <w:t xml:space="preserve">From </w:t>
      </w:r>
      <w:r w:rsidR="00EC09EE" w:rsidRPr="00B32BE4">
        <w:t>a_prd.</w:t>
      </w:r>
      <w:r w:rsidR="005E316A" w:rsidRPr="00B32BE4">
        <w:t xml:space="preserve">products; </w:t>
      </w:r>
    </w:p>
    <w:p w:rsidR="009A06BD" w:rsidRDefault="009A06BD" w:rsidP="009A06BD">
      <w:pPr>
        <w:pStyle w:val="body1"/>
      </w:pPr>
      <w:r>
        <w:t>Selected rows</w:t>
      </w:r>
    </w:p>
    <w:p w:rsidR="00CB38B4" w:rsidRDefault="00CB38B4" w:rsidP="00CB38B4">
      <w:pPr>
        <w:pStyle w:val="code1"/>
      </w:pPr>
      <w:r>
        <w:t>+---------+---------+-----------------+---------------+</w:t>
      </w:r>
    </w:p>
    <w:p w:rsidR="00CB38B4" w:rsidRPr="00B32BE4" w:rsidRDefault="00CB38B4" w:rsidP="00B32BE4">
      <w:pPr>
        <w:pStyle w:val="code1"/>
      </w:pPr>
      <w:r w:rsidRPr="00B32BE4">
        <w:t>| catg_id | prod_id | prod_list_price | Today's Price |</w:t>
      </w:r>
    </w:p>
    <w:p w:rsidR="00CB38B4" w:rsidRDefault="00CB38B4" w:rsidP="00CB38B4">
      <w:pPr>
        <w:pStyle w:val="code1"/>
      </w:pPr>
      <w:r>
        <w:t>+---------+---------+-----------------+---------------+</w:t>
      </w:r>
    </w:p>
    <w:p w:rsidR="00CB38B4" w:rsidRDefault="00CB38B4" w:rsidP="00CB38B4">
      <w:pPr>
        <w:pStyle w:val="code1"/>
      </w:pPr>
      <w:r>
        <w:t>| HW      |    1000 |          125.00 |      125.0000 |</w:t>
      </w:r>
    </w:p>
    <w:p w:rsidR="00CB38B4" w:rsidRDefault="00CB38B4" w:rsidP="00CB38B4">
      <w:pPr>
        <w:pStyle w:val="code1"/>
      </w:pPr>
      <w:r>
        <w:t>| SPG     |    1010 |          150.00 |      142.5000 |</w:t>
      </w:r>
    </w:p>
    <w:p w:rsidR="00CB38B4" w:rsidRDefault="00CB38B4" w:rsidP="00CB38B4">
      <w:pPr>
        <w:pStyle w:val="code1"/>
      </w:pPr>
      <w:r>
        <w:t>| SPG     |    1020 |           12.95 |       12.3025 |</w:t>
      </w:r>
    </w:p>
    <w:p w:rsidR="00CB38B4" w:rsidRDefault="00CB38B4" w:rsidP="00CB38B4">
      <w:pPr>
        <w:pStyle w:val="code1"/>
      </w:pPr>
      <w:r>
        <w:t>| HW      |    1110 |           49.99 |       49.9900 |</w:t>
      </w:r>
    </w:p>
    <w:p w:rsidR="00CB38B4" w:rsidRDefault="00CB38B4" w:rsidP="00CB38B4">
      <w:pPr>
        <w:pStyle w:val="code1"/>
      </w:pPr>
      <w:r>
        <w:t>| APL     |    1120 |          549.99 |      494.9910 |</w:t>
      </w:r>
    </w:p>
    <w:p w:rsidR="00CB38B4" w:rsidRDefault="00CB38B4" w:rsidP="00CB38B4">
      <w:pPr>
        <w:pStyle w:val="code1"/>
      </w:pPr>
      <w:r>
        <w:t>| APL     |    1125 |          500.00 |      450.0000 |</w:t>
      </w:r>
    </w:p>
    <w:p w:rsidR="00CB38B4" w:rsidRDefault="00CB38B4" w:rsidP="00CB38B4">
      <w:pPr>
        <w:pStyle w:val="code1"/>
      </w:pPr>
      <w:r>
        <w:t>| APL     |    1130 |          149.99 |      134.9910 |</w:t>
      </w:r>
    </w:p>
    <w:p w:rsidR="00CB38B4" w:rsidRDefault="00CB38B4" w:rsidP="00CB38B4">
      <w:pPr>
        <w:pStyle w:val="code1"/>
      </w:pPr>
      <w:r>
        <w:t>| PET     |    1140 |           14.99 |       14.2405 |</w:t>
      </w:r>
    </w:p>
    <w:p w:rsidR="00CB38B4" w:rsidRDefault="00CB38B4" w:rsidP="00CB38B4">
      <w:pPr>
        <w:pStyle w:val="code1"/>
      </w:pPr>
      <w:r>
        <w:t>| PET     |    1141 |           99.99 |       94.9905 |</w:t>
      </w:r>
    </w:p>
    <w:p w:rsidR="00CB38B4" w:rsidRDefault="00CB38B4" w:rsidP="00CB38B4">
      <w:pPr>
        <w:pStyle w:val="code1"/>
      </w:pPr>
      <w:r>
        <w:t>| APL     |    4569 |          349.95 |      314.9550 |</w:t>
      </w:r>
    </w:p>
    <w:p w:rsidR="005E316A" w:rsidRDefault="005E316A" w:rsidP="005E316A">
      <w:pPr>
        <w:pStyle w:val="demonum1"/>
      </w:pPr>
      <w:r>
        <w:t xml:space="preserve">Organizing sales by season. </w:t>
      </w:r>
    </w:p>
    <w:p w:rsidR="005E316A" w:rsidRPr="00B32BE4" w:rsidRDefault="00485342" w:rsidP="00B32BE4">
      <w:pPr>
        <w:pStyle w:val="code1"/>
      </w:pPr>
      <w:r>
        <w:t xml:space="preserve">Select </w:t>
      </w:r>
      <w:r w:rsidR="005E316A" w:rsidRPr="00B32BE4">
        <w:t xml:space="preserve">ord_id, </w:t>
      </w:r>
      <w:r w:rsidR="00CB38B4" w:rsidRPr="00B32BE4">
        <w:t>date_format(</w:t>
      </w:r>
      <w:r w:rsidR="005E316A" w:rsidRPr="00B32BE4">
        <w:t xml:space="preserve">ord_date, </w:t>
      </w:r>
      <w:r w:rsidR="00CB38B4" w:rsidRPr="00B32BE4">
        <w:t>'%Y/%m/%d'</w:t>
      </w:r>
      <w:r w:rsidR="005E316A" w:rsidRPr="00B32BE4">
        <w:t>) AS OrderDate</w:t>
      </w:r>
    </w:p>
    <w:p w:rsidR="005E316A" w:rsidRPr="00B32BE4" w:rsidRDefault="005E316A" w:rsidP="00B32BE4">
      <w:pPr>
        <w:pStyle w:val="code1"/>
      </w:pPr>
      <w:r w:rsidRPr="00B32BE4">
        <w:t xml:space="preserve">,        CASE </w:t>
      </w:r>
      <w:r w:rsidR="00CB38B4" w:rsidRPr="00B32BE4">
        <w:t>quarter</w:t>
      </w:r>
      <w:r w:rsidRPr="00B32BE4">
        <w:t>(ord_date)</w:t>
      </w:r>
    </w:p>
    <w:p w:rsidR="005E316A" w:rsidRPr="00B32BE4" w:rsidRDefault="005E316A" w:rsidP="00B32BE4">
      <w:pPr>
        <w:pStyle w:val="code1"/>
      </w:pPr>
      <w:r w:rsidRPr="00B32BE4">
        <w:t xml:space="preserve">              WHEN 1   THEN 'winter'</w:t>
      </w:r>
    </w:p>
    <w:p w:rsidR="005E316A" w:rsidRPr="00B32BE4" w:rsidRDefault="005E316A" w:rsidP="00B32BE4">
      <w:pPr>
        <w:pStyle w:val="code1"/>
      </w:pPr>
      <w:r w:rsidRPr="00B32BE4">
        <w:t xml:space="preserve">              WHEN 2   THEN 'spring'</w:t>
      </w:r>
    </w:p>
    <w:p w:rsidR="005E316A" w:rsidRPr="00B32BE4" w:rsidRDefault="005E316A" w:rsidP="00B32BE4">
      <w:pPr>
        <w:pStyle w:val="code1"/>
      </w:pPr>
      <w:r w:rsidRPr="00B32BE4">
        <w:t xml:space="preserve">              WHEN 3   THEN 'summer'</w:t>
      </w:r>
    </w:p>
    <w:p w:rsidR="005E316A" w:rsidRPr="00B32BE4" w:rsidRDefault="005E316A" w:rsidP="00B32BE4">
      <w:pPr>
        <w:pStyle w:val="code1"/>
      </w:pPr>
      <w:r w:rsidRPr="00B32BE4">
        <w:t xml:space="preserve">              WHEN 4   THEN 'fall'</w:t>
      </w:r>
    </w:p>
    <w:p w:rsidR="005E316A" w:rsidRPr="00B32BE4" w:rsidRDefault="005E316A" w:rsidP="00B32BE4">
      <w:pPr>
        <w:pStyle w:val="code1"/>
      </w:pPr>
      <w:r w:rsidRPr="00B32BE4">
        <w:t xml:space="preserve">         END   AS "Season"  </w:t>
      </w:r>
    </w:p>
    <w:p w:rsidR="005E316A" w:rsidRPr="00B32BE4" w:rsidRDefault="00485342" w:rsidP="00B32BE4">
      <w:pPr>
        <w:pStyle w:val="code1"/>
      </w:pPr>
      <w:r>
        <w:t xml:space="preserve">From </w:t>
      </w:r>
      <w:r w:rsidR="00EC09EE" w:rsidRPr="00B32BE4">
        <w:t>a_oe.</w:t>
      </w:r>
      <w:r w:rsidR="005E316A" w:rsidRPr="00B32BE4">
        <w:t>order</w:t>
      </w:r>
      <w:r w:rsidR="00EC09EE" w:rsidRPr="00B32BE4">
        <w:t>_header</w:t>
      </w:r>
      <w:r w:rsidR="005E316A" w:rsidRPr="00B32BE4">
        <w:t>s ;</w:t>
      </w:r>
    </w:p>
    <w:p w:rsidR="009A06BD" w:rsidRDefault="009A06BD" w:rsidP="009A06BD">
      <w:pPr>
        <w:pStyle w:val="body1"/>
      </w:pPr>
      <w:r>
        <w:t>Selected rows</w:t>
      </w:r>
    </w:p>
    <w:p w:rsidR="00856DB5" w:rsidRDefault="00856DB5" w:rsidP="00856DB5">
      <w:pPr>
        <w:pStyle w:val="code1"/>
      </w:pPr>
      <w:r>
        <w:t>+--------+------------+--------+</w:t>
      </w:r>
    </w:p>
    <w:p w:rsidR="00856DB5" w:rsidRDefault="00856DB5" w:rsidP="00856DB5">
      <w:pPr>
        <w:pStyle w:val="code1"/>
      </w:pPr>
      <w:r>
        <w:t>| ord_id | OrderDate  | Season |</w:t>
      </w:r>
    </w:p>
    <w:p w:rsidR="00856DB5" w:rsidRDefault="00856DB5" w:rsidP="00856DB5">
      <w:pPr>
        <w:pStyle w:val="code1"/>
      </w:pPr>
      <w:r>
        <w:t>+--------+------------+--------+</w:t>
      </w:r>
    </w:p>
    <w:p w:rsidR="00856DB5" w:rsidRDefault="00856DB5" w:rsidP="00856DB5">
      <w:pPr>
        <w:pStyle w:val="code1"/>
      </w:pPr>
      <w:r>
        <w:t>|    105 | 2012/10/01 | fall   |</w:t>
      </w:r>
    </w:p>
    <w:p w:rsidR="00856DB5" w:rsidRDefault="00856DB5" w:rsidP="00856DB5">
      <w:pPr>
        <w:pStyle w:val="code1"/>
      </w:pPr>
      <w:r>
        <w:t>|    106 | 2012/10/01 | fall   |</w:t>
      </w:r>
    </w:p>
    <w:p w:rsidR="00856DB5" w:rsidRDefault="00856DB5" w:rsidP="00856DB5">
      <w:pPr>
        <w:pStyle w:val="code1"/>
      </w:pPr>
      <w:r>
        <w:t>|    107 | 2012/10/02 | fall   |</w:t>
      </w:r>
    </w:p>
    <w:p w:rsidR="00856DB5" w:rsidRDefault="00856DB5" w:rsidP="00856DB5">
      <w:pPr>
        <w:pStyle w:val="code1"/>
      </w:pPr>
      <w:r>
        <w:t>|    119 | 2012/11/28 | fall   |</w:t>
      </w:r>
    </w:p>
    <w:p w:rsidR="00856DB5" w:rsidRDefault="00856DB5" w:rsidP="00856DB5">
      <w:pPr>
        <w:pStyle w:val="code1"/>
      </w:pPr>
      <w:r>
        <w:t>|    120 | 2013/01/02 | winter |</w:t>
      </w:r>
    </w:p>
    <w:p w:rsidR="00856DB5" w:rsidRDefault="00856DB5" w:rsidP="00856DB5">
      <w:pPr>
        <w:pStyle w:val="code1"/>
      </w:pPr>
      <w:r>
        <w:t>|    121 | 2013/01/03 | winter |</w:t>
      </w:r>
    </w:p>
    <w:p w:rsidR="00856DB5" w:rsidRDefault="00856DB5" w:rsidP="00856DB5">
      <w:pPr>
        <w:pStyle w:val="code1"/>
      </w:pPr>
      <w:r>
        <w:t>|    122 | 2013/01/23 | winter |</w:t>
      </w:r>
    </w:p>
    <w:p w:rsidR="00856DB5" w:rsidRDefault="00856DB5" w:rsidP="00856DB5">
      <w:pPr>
        <w:pStyle w:val="code1"/>
      </w:pPr>
      <w:r>
        <w:t>|    123 | 2011/12/05 | fall   |</w:t>
      </w:r>
    </w:p>
    <w:p w:rsidR="00856DB5" w:rsidRDefault="00856DB5" w:rsidP="00856DB5">
      <w:pPr>
        <w:pStyle w:val="code1"/>
      </w:pPr>
      <w:r>
        <w:t>|    129 | 2011/12/15 | fall   |</w:t>
      </w:r>
    </w:p>
    <w:p w:rsidR="00856DB5" w:rsidRDefault="00856DB5" w:rsidP="00856DB5">
      <w:pPr>
        <w:pStyle w:val="code1"/>
      </w:pPr>
      <w:r>
        <w:t>|    306 | 2012/06/04 | spring |</w:t>
      </w:r>
    </w:p>
    <w:p w:rsidR="00856DB5" w:rsidRDefault="00856DB5" w:rsidP="00856DB5">
      <w:pPr>
        <w:pStyle w:val="code1"/>
      </w:pPr>
      <w:r>
        <w:t>|    307 | 2012/06/04 | spring |</w:t>
      </w:r>
    </w:p>
    <w:p w:rsidR="00856DB5" w:rsidRDefault="00856DB5" w:rsidP="00856DB5">
      <w:pPr>
        <w:pStyle w:val="code1"/>
      </w:pPr>
      <w:r>
        <w:t>|    312 | 2012/07/07 | summer |</w:t>
      </w:r>
    </w:p>
    <w:p w:rsidR="00856DB5" w:rsidRDefault="00856DB5" w:rsidP="00856DB5">
      <w:pPr>
        <w:pStyle w:val="code1"/>
      </w:pPr>
      <w:r>
        <w:t>|    313 | 2012/07/07 | summer |</w:t>
      </w:r>
    </w:p>
    <w:p w:rsidR="00856DB5" w:rsidRDefault="00856DB5" w:rsidP="00856DB5">
      <w:pPr>
        <w:pStyle w:val="code1"/>
      </w:pPr>
      <w:r>
        <w:t>|    324 | 2012/07/11 | summer |</w:t>
      </w:r>
    </w:p>
    <w:p w:rsidR="00FF16B3" w:rsidRDefault="00FF16B3" w:rsidP="00FF16B3">
      <w:pPr>
        <w:pStyle w:val="code1"/>
      </w:pPr>
    </w:p>
    <w:p w:rsidR="008D2DFA" w:rsidRDefault="008D2DFA" w:rsidP="008D2DFA">
      <w:pPr>
        <w:pStyle w:val="demonum1"/>
      </w:pPr>
      <w:r>
        <w:lastRenderedPageBreak/>
        <w:t xml:space="preserve">Using a case to do a special sort.  We want to sort the products by the categories but not alphabetically. </w:t>
      </w:r>
      <w:r w:rsidR="0086220A">
        <w:t xml:space="preserve">The order we want to use is PET, SPG, APL, </w:t>
      </w:r>
      <w:proofErr w:type="gramStart"/>
      <w:r w:rsidR="0086220A">
        <w:t>HW</w:t>
      </w:r>
      <w:proofErr w:type="gramEnd"/>
      <w:r w:rsidR="0086220A">
        <w:t>.</w:t>
      </w:r>
    </w:p>
    <w:p w:rsidR="008D2DFA" w:rsidRPr="00B32BE4" w:rsidRDefault="00485342" w:rsidP="00B32BE4">
      <w:pPr>
        <w:pStyle w:val="code1"/>
      </w:pPr>
      <w:r>
        <w:t xml:space="preserve">Select </w:t>
      </w:r>
      <w:r w:rsidR="008D2DFA" w:rsidRPr="00B32BE4">
        <w:t>catg_id, prod_id, prod_list_price</w:t>
      </w:r>
    </w:p>
    <w:p w:rsidR="008D2DFA" w:rsidRPr="00B32BE4" w:rsidRDefault="00485342" w:rsidP="00B32BE4">
      <w:pPr>
        <w:pStyle w:val="code1"/>
      </w:pPr>
      <w:r>
        <w:t xml:space="preserve">From </w:t>
      </w:r>
      <w:r w:rsidR="00EC09EE" w:rsidRPr="00B32BE4">
        <w:t>a_prd.</w:t>
      </w:r>
      <w:r w:rsidR="008D2DFA" w:rsidRPr="00B32BE4">
        <w:t>products</w:t>
      </w:r>
    </w:p>
    <w:p w:rsidR="008D2DFA" w:rsidRPr="00B32BE4" w:rsidRDefault="008D2DFA" w:rsidP="00B32BE4">
      <w:pPr>
        <w:pStyle w:val="code1"/>
      </w:pPr>
      <w:r w:rsidRPr="00B32BE4">
        <w:t>order by CASE catg_id</w:t>
      </w:r>
    </w:p>
    <w:p w:rsidR="008D2DFA" w:rsidRPr="00B32BE4" w:rsidRDefault="008D2DFA" w:rsidP="00B32BE4">
      <w:pPr>
        <w:pStyle w:val="code1"/>
      </w:pPr>
      <w:r w:rsidRPr="00B32BE4">
        <w:t xml:space="preserve">              WHEN 'PET'   THEN '1'</w:t>
      </w:r>
    </w:p>
    <w:p w:rsidR="008D2DFA" w:rsidRPr="00B32BE4" w:rsidRDefault="008D2DFA" w:rsidP="00B32BE4">
      <w:pPr>
        <w:pStyle w:val="code1"/>
      </w:pPr>
      <w:r w:rsidRPr="00B32BE4">
        <w:t xml:space="preserve">              WHEN 'SPG'   THEN '2'</w:t>
      </w:r>
    </w:p>
    <w:p w:rsidR="008D2DFA" w:rsidRPr="00B32BE4" w:rsidRDefault="008D2DFA" w:rsidP="00B32BE4">
      <w:pPr>
        <w:pStyle w:val="code1"/>
      </w:pPr>
      <w:r w:rsidRPr="00B32BE4">
        <w:t xml:space="preserve">              WHEN 'APL'   THEN '3'</w:t>
      </w:r>
    </w:p>
    <w:p w:rsidR="008D2DFA" w:rsidRPr="00B32BE4" w:rsidRDefault="008D2DFA" w:rsidP="00B32BE4">
      <w:pPr>
        <w:pStyle w:val="code1"/>
      </w:pPr>
      <w:r w:rsidRPr="00B32BE4">
        <w:t xml:space="preserve">              WHEN 'HW'    THEN '4'</w:t>
      </w:r>
    </w:p>
    <w:p w:rsidR="008D2DFA" w:rsidRPr="00B32BE4" w:rsidRDefault="008D2DFA" w:rsidP="00B32BE4">
      <w:pPr>
        <w:pStyle w:val="code1"/>
      </w:pPr>
      <w:r w:rsidRPr="00B32BE4">
        <w:t xml:space="preserve">         ELSE  '9999' </w:t>
      </w:r>
    </w:p>
    <w:p w:rsidR="008D2DFA" w:rsidRPr="00B32BE4" w:rsidRDefault="008D2DFA" w:rsidP="00B32BE4">
      <w:pPr>
        <w:pStyle w:val="code1"/>
      </w:pPr>
      <w:r w:rsidRPr="00B32BE4">
        <w:t xml:space="preserve">         END,</w:t>
      </w:r>
    </w:p>
    <w:p w:rsidR="008D2DFA" w:rsidRPr="00B32BE4" w:rsidRDefault="008D2DFA" w:rsidP="00B32BE4">
      <w:pPr>
        <w:pStyle w:val="code1"/>
      </w:pPr>
      <w:r w:rsidRPr="00B32BE4">
        <w:t xml:space="preserve">         catg_id, prod_id; </w:t>
      </w:r>
    </w:p>
    <w:p w:rsidR="00983E0C" w:rsidRDefault="00983E0C" w:rsidP="008D2DFA">
      <w:pPr>
        <w:pStyle w:val="code1"/>
      </w:pPr>
      <w:r>
        <w:t>selected rows</w:t>
      </w:r>
    </w:p>
    <w:p w:rsidR="00983E0C" w:rsidRDefault="00983E0C" w:rsidP="00983E0C">
      <w:pPr>
        <w:pStyle w:val="code1"/>
      </w:pPr>
      <w:r>
        <w:t>+---------+---------+-----------------+</w:t>
      </w:r>
    </w:p>
    <w:p w:rsidR="00983E0C" w:rsidRDefault="00983E0C" w:rsidP="00983E0C">
      <w:pPr>
        <w:pStyle w:val="code1"/>
      </w:pPr>
      <w:r>
        <w:t>| catg_id | prod_id | prod_list_price |</w:t>
      </w:r>
    </w:p>
    <w:p w:rsidR="00983E0C" w:rsidRDefault="00983E0C" w:rsidP="00983E0C">
      <w:pPr>
        <w:pStyle w:val="code1"/>
      </w:pPr>
      <w:r>
        <w:t>+---------+---------+-----------------+</w:t>
      </w:r>
    </w:p>
    <w:p w:rsidR="00983E0C" w:rsidRDefault="00983E0C" w:rsidP="00983E0C">
      <w:pPr>
        <w:pStyle w:val="code1"/>
      </w:pPr>
      <w:r>
        <w:t>| PET     |    1140 |           14.99 |</w:t>
      </w:r>
    </w:p>
    <w:p w:rsidR="00983E0C" w:rsidRDefault="00983E0C" w:rsidP="00983E0C">
      <w:pPr>
        <w:pStyle w:val="code1"/>
      </w:pPr>
      <w:r>
        <w:t>| PET     |    1141 |           99.99 |</w:t>
      </w:r>
    </w:p>
    <w:p w:rsidR="00983E0C" w:rsidRDefault="00983E0C" w:rsidP="00983E0C">
      <w:pPr>
        <w:pStyle w:val="code1"/>
      </w:pPr>
      <w:r>
        <w:t>| PET     |    1142 |            2.50 |</w:t>
      </w:r>
    </w:p>
    <w:p w:rsidR="00983E0C" w:rsidRDefault="00983E0C" w:rsidP="00983E0C">
      <w:pPr>
        <w:pStyle w:val="code1"/>
      </w:pPr>
      <w:r>
        <w:t>| PET     |    1150 |            4.99 |</w:t>
      </w:r>
    </w:p>
    <w:p w:rsidR="00983E0C" w:rsidRDefault="00983E0C" w:rsidP="00983E0C">
      <w:pPr>
        <w:pStyle w:val="code1"/>
      </w:pPr>
      <w:r>
        <w:t>| PET     |    1151 |           14.99 |</w:t>
      </w:r>
    </w:p>
    <w:p w:rsidR="00983E0C" w:rsidRDefault="00983E0C" w:rsidP="00983E0C">
      <w:pPr>
        <w:pStyle w:val="code1"/>
      </w:pPr>
      <w:r>
        <w:t>| SPG     |    1050 |          269.95 |</w:t>
      </w:r>
    </w:p>
    <w:p w:rsidR="00983E0C" w:rsidRDefault="00983E0C" w:rsidP="00983E0C">
      <w:pPr>
        <w:pStyle w:val="code1"/>
      </w:pPr>
      <w:r>
        <w:t>| SPG     |    1060 |          255.95 |</w:t>
      </w:r>
    </w:p>
    <w:p w:rsidR="00983E0C" w:rsidRDefault="00983E0C" w:rsidP="00983E0C">
      <w:pPr>
        <w:pStyle w:val="code1"/>
      </w:pPr>
      <w:r>
        <w:t>| APL     |    1120 |          549.99 |</w:t>
      </w:r>
    </w:p>
    <w:p w:rsidR="00983E0C" w:rsidRDefault="00983E0C" w:rsidP="00983E0C">
      <w:pPr>
        <w:pStyle w:val="code1"/>
      </w:pPr>
      <w:r>
        <w:t>| APL     |    1125 |          500.00 |</w:t>
      </w:r>
    </w:p>
    <w:p w:rsidR="00983E0C" w:rsidRDefault="00983E0C" w:rsidP="00983E0C">
      <w:pPr>
        <w:pStyle w:val="code1"/>
      </w:pPr>
      <w:r>
        <w:t>| APL     |    1126 |          850.00 |</w:t>
      </w:r>
    </w:p>
    <w:p w:rsidR="00983E0C" w:rsidRDefault="00983E0C" w:rsidP="00983E0C">
      <w:pPr>
        <w:pStyle w:val="code1"/>
      </w:pPr>
      <w:r>
        <w:t>| HW      |    1000 |          125.00 |</w:t>
      </w:r>
    </w:p>
    <w:p w:rsidR="00983E0C" w:rsidRDefault="00983E0C" w:rsidP="00983E0C">
      <w:pPr>
        <w:pStyle w:val="code1"/>
      </w:pPr>
      <w:r>
        <w:t>| HW      |    1070 |           25.50 |</w:t>
      </w:r>
    </w:p>
    <w:p w:rsidR="00983E0C" w:rsidRDefault="00983E0C" w:rsidP="00983E0C">
      <w:pPr>
        <w:pStyle w:val="code1"/>
      </w:pPr>
      <w:r>
        <w:t>| HW      |    1071 |           25.50 |</w:t>
      </w:r>
    </w:p>
    <w:p w:rsidR="00983E0C" w:rsidRDefault="00983E0C" w:rsidP="00983E0C">
      <w:pPr>
        <w:pStyle w:val="code1"/>
      </w:pPr>
      <w:r>
        <w:t>| GFD     |    5000 |           12.50 |</w:t>
      </w:r>
    </w:p>
    <w:p w:rsidR="00983E0C" w:rsidRDefault="00983E0C" w:rsidP="00983E0C">
      <w:pPr>
        <w:pStyle w:val="code1"/>
      </w:pPr>
      <w:r>
        <w:t>| GFD     |    5001 |            5.00 |</w:t>
      </w:r>
    </w:p>
    <w:p w:rsidR="00983E0C" w:rsidRDefault="00983E0C" w:rsidP="00983E0C">
      <w:pPr>
        <w:pStyle w:val="code1"/>
      </w:pPr>
      <w:r>
        <w:t>| HD      |    5002 |           23.00 |</w:t>
      </w:r>
    </w:p>
    <w:p w:rsidR="00983E0C" w:rsidRDefault="00983E0C" w:rsidP="00983E0C">
      <w:pPr>
        <w:pStyle w:val="code1"/>
      </w:pPr>
      <w:r>
        <w:t>| HD      |    5004 |           15.00 |</w:t>
      </w:r>
    </w:p>
    <w:p w:rsidR="00983E0C" w:rsidRDefault="00983E0C" w:rsidP="00983E0C">
      <w:pPr>
        <w:pStyle w:val="code1"/>
      </w:pPr>
      <w:r>
        <w:t>| HD      |    5005 |           45.00 |</w:t>
      </w:r>
    </w:p>
    <w:p w:rsidR="00983E0C" w:rsidRDefault="00983E0C" w:rsidP="00983E0C">
      <w:pPr>
        <w:pStyle w:val="code1"/>
      </w:pPr>
      <w:r>
        <w:t>| HD      |    5008 |           12.50 |</w:t>
      </w:r>
    </w:p>
    <w:p w:rsidR="00983E0C" w:rsidRPr="004901AD" w:rsidRDefault="00983E0C" w:rsidP="00983E0C">
      <w:pPr>
        <w:pStyle w:val="code1"/>
      </w:pPr>
      <w:r>
        <w:t>+---------+---------+-----------------+</w:t>
      </w:r>
    </w:p>
    <w:p w:rsidR="005E316A" w:rsidRDefault="005E316A" w:rsidP="001F32A9">
      <w:pPr>
        <w:pStyle w:val="code1"/>
      </w:pPr>
    </w:p>
    <w:sectPr w:rsidR="005E316A" w:rsidSect="00D75A8D">
      <w:headerReference w:type="even" r:id="rId9"/>
      <w:headerReference w:type="default" r:id="rId10"/>
      <w:footerReference w:type="even" r:id="rId11"/>
      <w:footerReference w:type="default" r:id="rId12"/>
      <w:headerReference w:type="first" r:id="rId13"/>
      <w:footerReference w:type="first" r:id="rId14"/>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010" w:rsidRDefault="001D5010" w:rsidP="00E41217">
      <w:pPr>
        <w:spacing w:after="0" w:line="240" w:lineRule="auto"/>
      </w:pPr>
      <w:r>
        <w:separator/>
      </w:r>
    </w:p>
  </w:endnote>
  <w:endnote w:type="continuationSeparator" w:id="0">
    <w:p w:rsidR="001D5010" w:rsidRDefault="001D5010"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72" w:rsidRDefault="00E32D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3168"/>
      <w:gridCol w:w="5717"/>
      <w:gridCol w:w="1251"/>
    </w:tblGrid>
    <w:tr w:rsidR="00F470F9" w:rsidRPr="00F07EAB" w:rsidTr="00FF16B3">
      <w:tc>
        <w:tcPr>
          <w:tcW w:w="3168" w:type="dxa"/>
        </w:tcPr>
        <w:p w:rsidR="00F470F9" w:rsidRPr="00F07EAB" w:rsidRDefault="00F470F9" w:rsidP="00FA643B">
          <w:pPr>
            <w:pStyle w:val="Footer"/>
            <w:tabs>
              <w:tab w:val="clear" w:pos="4680"/>
              <w:tab w:val="clear" w:pos="9360"/>
            </w:tabs>
            <w:rPr>
              <w:rFonts w:ascii="Times New Roman" w:hAnsi="Times New Roman" w:cs="Times New Roman"/>
              <w:sz w:val="18"/>
              <w:szCs w:val="18"/>
            </w:rPr>
          </w:pPr>
          <w:r w:rsidRPr="00F07EAB">
            <w:rPr>
              <w:rFonts w:ascii="Times New Roman" w:hAnsi="Times New Roman" w:cs="Times New Roman"/>
              <w:sz w:val="18"/>
              <w:szCs w:val="18"/>
            </w:rPr>
            <w:t xml:space="preserve"> RM Endres ©</w:t>
          </w:r>
          <w:r w:rsidR="00FF16B3">
            <w:rPr>
              <w:rFonts w:ascii="Times New Roman" w:hAnsi="Times New Roman" w:cs="Times New Roman"/>
              <w:sz w:val="18"/>
              <w:szCs w:val="18"/>
            </w:rPr>
            <w:t xml:space="preserve">  </w:t>
          </w:r>
          <w:r w:rsidR="00B82ABD">
            <w:rPr>
              <w:rFonts w:ascii="Times New Roman" w:hAnsi="Times New Roman" w:cs="Times New Roman"/>
              <w:sz w:val="18"/>
              <w:szCs w:val="18"/>
            </w:rPr>
            <w:fldChar w:fldCharType="begin"/>
          </w:r>
          <w:r w:rsidR="00FF16B3">
            <w:rPr>
              <w:rFonts w:ascii="Times New Roman" w:hAnsi="Times New Roman" w:cs="Times New Roman"/>
              <w:sz w:val="18"/>
              <w:szCs w:val="18"/>
            </w:rPr>
            <w:instrText xml:space="preserve"> SAVEDATE  \@ "yyyy-MM-dd"  \* MERGEFORMAT </w:instrText>
          </w:r>
          <w:r w:rsidR="00B82ABD">
            <w:rPr>
              <w:rFonts w:ascii="Times New Roman" w:hAnsi="Times New Roman" w:cs="Times New Roman"/>
              <w:sz w:val="18"/>
              <w:szCs w:val="18"/>
            </w:rPr>
            <w:fldChar w:fldCharType="separate"/>
          </w:r>
          <w:r w:rsidR="00E32D72">
            <w:rPr>
              <w:rFonts w:ascii="Times New Roman" w:hAnsi="Times New Roman" w:cs="Times New Roman"/>
              <w:noProof/>
              <w:sz w:val="18"/>
              <w:szCs w:val="18"/>
            </w:rPr>
            <w:t>2013-08-10</w:t>
          </w:r>
          <w:r w:rsidR="00B82ABD">
            <w:rPr>
              <w:rFonts w:ascii="Times New Roman" w:hAnsi="Times New Roman" w:cs="Times New Roman"/>
              <w:sz w:val="18"/>
              <w:szCs w:val="18"/>
            </w:rPr>
            <w:fldChar w:fldCharType="end"/>
          </w:r>
        </w:p>
      </w:tc>
      <w:tc>
        <w:tcPr>
          <w:tcW w:w="5717" w:type="dxa"/>
        </w:tcPr>
        <w:p w:rsidR="00F470F9" w:rsidRPr="00923C59" w:rsidRDefault="00B82ABD" w:rsidP="00C57FB2">
          <w:pPr>
            <w:pStyle w:val="Footer"/>
            <w:tabs>
              <w:tab w:val="clear" w:pos="4680"/>
              <w:tab w:val="clear" w:pos="9360"/>
            </w:tabs>
            <w:jc w:val="center"/>
            <w:rPr>
              <w:rFonts w:cs="Times New Roman"/>
              <w:sz w:val="18"/>
              <w:szCs w:val="18"/>
            </w:rPr>
          </w:pPr>
          <w:fldSimple w:instr=" FILENAME   \* MERGEFORMAT ">
            <w:r w:rsidR="00E32D72" w:rsidRPr="00E32D72">
              <w:rPr>
                <w:rFonts w:cs="Times New Roman"/>
                <w:noProof/>
                <w:sz w:val="18"/>
                <w:szCs w:val="18"/>
              </w:rPr>
              <w:t>155A_07-03_notes_CaseExpressions</w:t>
            </w:r>
            <w:r w:rsidR="00E32D72" w:rsidRPr="00E32D72">
              <w:rPr>
                <w:noProof/>
                <w:sz w:val="18"/>
                <w:szCs w:val="18"/>
              </w:rPr>
              <w:t>.docx</w:t>
            </w:r>
          </w:fldSimple>
        </w:p>
      </w:tc>
      <w:tc>
        <w:tcPr>
          <w:tcW w:w="1251" w:type="dxa"/>
        </w:tcPr>
        <w:p w:rsidR="00F470F9" w:rsidRPr="00F07EAB" w:rsidRDefault="00F470F9" w:rsidP="00FA643B">
          <w:pPr>
            <w:pStyle w:val="Footer"/>
            <w:tabs>
              <w:tab w:val="clear" w:pos="4680"/>
              <w:tab w:val="left" w:pos="7392"/>
            </w:tabs>
            <w:jc w:val="right"/>
            <w:rPr>
              <w:rFonts w:ascii="Times New Roman" w:hAnsi="Times New Roman" w:cs="Times New Roman"/>
              <w:sz w:val="18"/>
              <w:szCs w:val="18"/>
            </w:rPr>
          </w:pPr>
          <w:r w:rsidRPr="00F07EAB">
            <w:rPr>
              <w:rFonts w:ascii="Times New Roman" w:hAnsi="Times New Roman" w:cs="Times New Roman"/>
              <w:sz w:val="18"/>
              <w:szCs w:val="18"/>
            </w:rPr>
            <w:t xml:space="preserve">Page </w:t>
          </w:r>
          <w:r w:rsidR="00B82ABD" w:rsidRPr="00F07EAB">
            <w:rPr>
              <w:rFonts w:ascii="Times New Roman" w:hAnsi="Times New Roman" w:cs="Times New Roman"/>
              <w:sz w:val="18"/>
              <w:szCs w:val="18"/>
            </w:rPr>
            <w:fldChar w:fldCharType="begin"/>
          </w:r>
          <w:r w:rsidRPr="00F07EAB">
            <w:rPr>
              <w:rFonts w:ascii="Times New Roman" w:hAnsi="Times New Roman" w:cs="Times New Roman"/>
              <w:sz w:val="18"/>
              <w:szCs w:val="18"/>
            </w:rPr>
            <w:instrText xml:space="preserve"> PAGE   \* MERGEFORMAT </w:instrText>
          </w:r>
          <w:r w:rsidR="00B82ABD" w:rsidRPr="00F07EAB">
            <w:rPr>
              <w:rFonts w:ascii="Times New Roman" w:hAnsi="Times New Roman" w:cs="Times New Roman"/>
              <w:sz w:val="18"/>
              <w:szCs w:val="18"/>
            </w:rPr>
            <w:fldChar w:fldCharType="separate"/>
          </w:r>
          <w:r w:rsidR="00E32D72">
            <w:rPr>
              <w:rFonts w:ascii="Times New Roman" w:hAnsi="Times New Roman" w:cs="Times New Roman"/>
              <w:noProof/>
              <w:sz w:val="18"/>
              <w:szCs w:val="18"/>
            </w:rPr>
            <w:t>1</w:t>
          </w:r>
          <w:r w:rsidR="00B82ABD" w:rsidRPr="00F07EAB">
            <w:rPr>
              <w:rFonts w:ascii="Times New Roman" w:hAnsi="Times New Roman" w:cs="Times New Roman"/>
              <w:sz w:val="18"/>
              <w:szCs w:val="18"/>
            </w:rPr>
            <w:fldChar w:fldCharType="end"/>
          </w:r>
          <w:r w:rsidRPr="00F07EAB">
            <w:rPr>
              <w:rFonts w:ascii="Times New Roman" w:hAnsi="Times New Roman" w:cs="Times New Roman"/>
              <w:sz w:val="18"/>
              <w:szCs w:val="18"/>
            </w:rPr>
            <w:t xml:space="preserve"> of </w:t>
          </w:r>
          <w:fldSimple w:instr=" NUMPAGES   \* MERGEFORMAT ">
            <w:r w:rsidR="00E32D72" w:rsidRPr="00E32D72">
              <w:rPr>
                <w:rFonts w:ascii="Times New Roman" w:hAnsi="Times New Roman" w:cs="Times New Roman"/>
                <w:noProof/>
                <w:sz w:val="18"/>
                <w:szCs w:val="18"/>
              </w:rPr>
              <w:t>8</w:t>
            </w:r>
          </w:fldSimple>
          <w:r w:rsidRPr="00F07EAB">
            <w:rPr>
              <w:rFonts w:ascii="Times New Roman" w:hAnsi="Times New Roman" w:cs="Times New Roman"/>
              <w:sz w:val="18"/>
              <w:szCs w:val="18"/>
            </w:rPr>
            <w:t xml:space="preserve">   </w:t>
          </w:r>
        </w:p>
      </w:tc>
    </w:tr>
  </w:tbl>
  <w:p w:rsidR="00E41217" w:rsidRDefault="00E41217" w:rsidP="00FA64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72" w:rsidRDefault="00E32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010" w:rsidRDefault="001D5010" w:rsidP="00E41217">
      <w:pPr>
        <w:spacing w:after="0" w:line="240" w:lineRule="auto"/>
      </w:pPr>
      <w:r>
        <w:separator/>
      </w:r>
    </w:p>
  </w:footnote>
  <w:footnote w:type="continuationSeparator" w:id="0">
    <w:p w:rsidR="001D5010" w:rsidRDefault="001D5010"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72" w:rsidRDefault="00E32D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790"/>
      <w:gridCol w:w="7441"/>
    </w:tblGrid>
    <w:tr w:rsidR="00E41217" w:rsidTr="00EC09EE">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790" w:type="dxa"/>
            </w:tcPr>
            <w:p w:rsidR="00E41217" w:rsidRDefault="008D2DFA" w:rsidP="008D2DFA">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441" w:type="dxa"/>
        </w:tcPr>
        <w:p w:rsidR="00E41217" w:rsidRPr="00D75A8D" w:rsidRDefault="000318F3" w:rsidP="001F32A9">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Case</w:t>
          </w:r>
        </w:p>
      </w:tc>
    </w:tr>
  </w:tbl>
  <w:p w:rsidR="00E41217" w:rsidRDefault="00E412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72" w:rsidRDefault="00E32D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defaultTabStop w:val="720"/>
  <w:drawingGridHorizontalSpacing w:val="110"/>
  <w:displayHorizontalDrawingGridEvery w:val="2"/>
  <w:characterSpacingControl w:val="doNotCompress"/>
  <w:hdrShapeDefaults>
    <o:shapedefaults v:ext="edit" spidmax="119810"/>
  </w:hdrShapeDefaults>
  <w:footnotePr>
    <w:footnote w:id="-1"/>
    <w:footnote w:id="0"/>
  </w:footnotePr>
  <w:endnotePr>
    <w:endnote w:id="-1"/>
    <w:endnote w:id="0"/>
  </w:endnotePr>
  <w:compat/>
  <w:rsids>
    <w:rsidRoot w:val="005E316A"/>
    <w:rsid w:val="00000E7E"/>
    <w:rsid w:val="00001113"/>
    <w:rsid w:val="00024537"/>
    <w:rsid w:val="00026EA2"/>
    <w:rsid w:val="000318F3"/>
    <w:rsid w:val="000449E1"/>
    <w:rsid w:val="00052BE8"/>
    <w:rsid w:val="00085103"/>
    <w:rsid w:val="000B05C8"/>
    <w:rsid w:val="000C2A00"/>
    <w:rsid w:val="000D6F6D"/>
    <w:rsid w:val="001076D3"/>
    <w:rsid w:val="00123DBE"/>
    <w:rsid w:val="00134611"/>
    <w:rsid w:val="001420D8"/>
    <w:rsid w:val="00163711"/>
    <w:rsid w:val="00186311"/>
    <w:rsid w:val="001A4C4A"/>
    <w:rsid w:val="001D5010"/>
    <w:rsid w:val="001D55C5"/>
    <w:rsid w:val="001D60A1"/>
    <w:rsid w:val="001F06A9"/>
    <w:rsid w:val="001F32A9"/>
    <w:rsid w:val="00205220"/>
    <w:rsid w:val="00232B7C"/>
    <w:rsid w:val="00241B4D"/>
    <w:rsid w:val="00242155"/>
    <w:rsid w:val="0027239B"/>
    <w:rsid w:val="002746EB"/>
    <w:rsid w:val="002A0228"/>
    <w:rsid w:val="002A5EEE"/>
    <w:rsid w:val="002A6114"/>
    <w:rsid w:val="002D14CF"/>
    <w:rsid w:val="002D6F11"/>
    <w:rsid w:val="002D76AE"/>
    <w:rsid w:val="003152BB"/>
    <w:rsid w:val="003163B6"/>
    <w:rsid w:val="00335D23"/>
    <w:rsid w:val="00356F7E"/>
    <w:rsid w:val="00377AF9"/>
    <w:rsid w:val="003832D8"/>
    <w:rsid w:val="003A2202"/>
    <w:rsid w:val="003B43B7"/>
    <w:rsid w:val="003D3046"/>
    <w:rsid w:val="003E32AC"/>
    <w:rsid w:val="003F3B94"/>
    <w:rsid w:val="0041522D"/>
    <w:rsid w:val="00422970"/>
    <w:rsid w:val="00434871"/>
    <w:rsid w:val="00443F95"/>
    <w:rsid w:val="00471478"/>
    <w:rsid w:val="00473658"/>
    <w:rsid w:val="00476A6A"/>
    <w:rsid w:val="004835AF"/>
    <w:rsid w:val="00483A19"/>
    <w:rsid w:val="00485342"/>
    <w:rsid w:val="004909CC"/>
    <w:rsid w:val="004B2C5F"/>
    <w:rsid w:val="004D124D"/>
    <w:rsid w:val="004E0604"/>
    <w:rsid w:val="0051610B"/>
    <w:rsid w:val="00525B69"/>
    <w:rsid w:val="0055217C"/>
    <w:rsid w:val="00554AD0"/>
    <w:rsid w:val="00560535"/>
    <w:rsid w:val="00565E40"/>
    <w:rsid w:val="00575032"/>
    <w:rsid w:val="0057567A"/>
    <w:rsid w:val="00580D76"/>
    <w:rsid w:val="00596D39"/>
    <w:rsid w:val="005E316A"/>
    <w:rsid w:val="00651F5F"/>
    <w:rsid w:val="00660087"/>
    <w:rsid w:val="00673254"/>
    <w:rsid w:val="006B5AD7"/>
    <w:rsid w:val="006D0559"/>
    <w:rsid w:val="0073459D"/>
    <w:rsid w:val="007570C3"/>
    <w:rsid w:val="00770918"/>
    <w:rsid w:val="007868D4"/>
    <w:rsid w:val="00804C89"/>
    <w:rsid w:val="00856DB5"/>
    <w:rsid w:val="0086220A"/>
    <w:rsid w:val="00876A70"/>
    <w:rsid w:val="008777AD"/>
    <w:rsid w:val="008D2DFA"/>
    <w:rsid w:val="008F55C4"/>
    <w:rsid w:val="008F76ED"/>
    <w:rsid w:val="00904535"/>
    <w:rsid w:val="0091039D"/>
    <w:rsid w:val="00923C59"/>
    <w:rsid w:val="0093334E"/>
    <w:rsid w:val="0096211D"/>
    <w:rsid w:val="00983E0C"/>
    <w:rsid w:val="009A06BD"/>
    <w:rsid w:val="009B61BC"/>
    <w:rsid w:val="00A2515A"/>
    <w:rsid w:val="00A36D69"/>
    <w:rsid w:val="00A873A4"/>
    <w:rsid w:val="00A9279E"/>
    <w:rsid w:val="00AA751F"/>
    <w:rsid w:val="00B23286"/>
    <w:rsid w:val="00B32BE4"/>
    <w:rsid w:val="00B33947"/>
    <w:rsid w:val="00B35C3E"/>
    <w:rsid w:val="00B45A3F"/>
    <w:rsid w:val="00B50FFB"/>
    <w:rsid w:val="00B626AD"/>
    <w:rsid w:val="00B82ABD"/>
    <w:rsid w:val="00B96C5B"/>
    <w:rsid w:val="00C14BED"/>
    <w:rsid w:val="00C34B87"/>
    <w:rsid w:val="00C521A5"/>
    <w:rsid w:val="00C57FB2"/>
    <w:rsid w:val="00C84DE5"/>
    <w:rsid w:val="00C917EF"/>
    <w:rsid w:val="00C96142"/>
    <w:rsid w:val="00CA0F40"/>
    <w:rsid w:val="00CB38B4"/>
    <w:rsid w:val="00CD4254"/>
    <w:rsid w:val="00CD52E9"/>
    <w:rsid w:val="00D210C3"/>
    <w:rsid w:val="00D3459B"/>
    <w:rsid w:val="00D458CB"/>
    <w:rsid w:val="00D60BE4"/>
    <w:rsid w:val="00D75A8D"/>
    <w:rsid w:val="00D97CF5"/>
    <w:rsid w:val="00DA0D73"/>
    <w:rsid w:val="00DB0247"/>
    <w:rsid w:val="00DC23D4"/>
    <w:rsid w:val="00E275B4"/>
    <w:rsid w:val="00E32D72"/>
    <w:rsid w:val="00E41217"/>
    <w:rsid w:val="00E4329A"/>
    <w:rsid w:val="00E439DB"/>
    <w:rsid w:val="00E45E78"/>
    <w:rsid w:val="00E548B2"/>
    <w:rsid w:val="00E94C5A"/>
    <w:rsid w:val="00EB24D1"/>
    <w:rsid w:val="00EC09EE"/>
    <w:rsid w:val="00F07EAB"/>
    <w:rsid w:val="00F470F9"/>
    <w:rsid w:val="00F548AE"/>
    <w:rsid w:val="00F67B0E"/>
    <w:rsid w:val="00F90B04"/>
    <w:rsid w:val="00FA01D9"/>
    <w:rsid w:val="00FA643B"/>
    <w:rsid w:val="00FD4B93"/>
    <w:rsid w:val="00FF16B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B32BE4"/>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B32BE4"/>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ind w:hanging="1080"/>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styleId="TOCHeading">
    <w:name w:val="TOC Heading"/>
    <w:basedOn w:val="Heading1"/>
    <w:next w:val="Normal"/>
    <w:uiPriority w:val="39"/>
    <w:unhideWhenUsed/>
    <w:qFormat/>
    <w:rsid w:val="00B32BE4"/>
    <w:pPr>
      <w:outlineLvl w:val="9"/>
    </w:pPr>
  </w:style>
  <w:style w:type="paragraph" w:styleId="TOC1">
    <w:name w:val="toc 1"/>
    <w:basedOn w:val="Normal"/>
    <w:next w:val="Normal"/>
    <w:autoRedefine/>
    <w:uiPriority w:val="39"/>
    <w:unhideWhenUsed/>
    <w:rsid w:val="00B32BE4"/>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0E74A-4546-4028-A331-AD5BC9A8B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__151A.dotx</Template>
  <TotalTime>462</TotalTime>
  <Pages>8</Pages>
  <Words>2839</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18986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29</cp:revision>
  <cp:lastPrinted>2011-06-25T02:55:00Z</cp:lastPrinted>
  <dcterms:created xsi:type="dcterms:W3CDTF">2009-07-06T02:23:00Z</dcterms:created>
  <dcterms:modified xsi:type="dcterms:W3CDTF">2013-08-30T05:26:00Z</dcterms:modified>
</cp:coreProperties>
</file>