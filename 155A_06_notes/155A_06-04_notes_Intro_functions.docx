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88B" w:rsidRPr="00954766" w:rsidRDefault="0051088B" w:rsidP="0051088B">
      <w:pPr>
        <w:pStyle w:val="body1"/>
        <w:rPr>
          <w:rFonts w:eastAsia="Calibri"/>
        </w:rPr>
      </w:pPr>
      <w:r w:rsidRPr="00954766">
        <w:rPr>
          <w:rFonts w:eastAsia="Calibri"/>
        </w:rPr>
        <w:t xml:space="preserve">One of the strengths of </w:t>
      </w:r>
      <w:r>
        <w:rPr>
          <w:rFonts w:eastAsia="Calibri"/>
        </w:rPr>
        <w:t>a</w:t>
      </w:r>
      <w:r w:rsidRPr="00954766">
        <w:rPr>
          <w:rFonts w:eastAsia="Calibri"/>
        </w:rPr>
        <w:t xml:space="preserve"> dbms is the number and variety of single-row supplied functions. </w:t>
      </w:r>
      <w:r>
        <w:rPr>
          <w:rFonts w:eastAsia="Calibri"/>
        </w:rPr>
        <w:t xml:space="preserve">Functions </w:t>
      </w:r>
      <w:r w:rsidRPr="00954766">
        <w:rPr>
          <w:rFonts w:eastAsia="Calibri"/>
        </w:rPr>
        <w:t>do tasks such as round</w:t>
      </w:r>
      <w:r>
        <w:rPr>
          <w:rFonts w:eastAsia="Calibri"/>
        </w:rPr>
        <w:t>ing</w:t>
      </w:r>
      <w:r w:rsidRPr="00954766">
        <w:rPr>
          <w:rFonts w:eastAsia="Calibri"/>
        </w:rPr>
        <w:t xml:space="preserve"> numbers to the desired accuracy, </w:t>
      </w:r>
      <w:r>
        <w:rPr>
          <w:rFonts w:eastAsia="Calibri"/>
        </w:rPr>
        <w:t>locating a string pattern within a target string</w:t>
      </w:r>
      <w:r w:rsidRPr="00C77D9E">
        <w:rPr>
          <w:rFonts w:eastAsia="Calibri"/>
        </w:rPr>
        <w:t>, and deal</w:t>
      </w:r>
      <w:r>
        <w:rPr>
          <w:rFonts w:eastAsia="Calibri"/>
        </w:rPr>
        <w:t>ing</w:t>
      </w:r>
      <w:r w:rsidRPr="00C77D9E">
        <w:rPr>
          <w:rFonts w:eastAsia="Calibri"/>
        </w:rPr>
        <w:t xml:space="preserve"> with nulls.</w:t>
      </w:r>
      <w:r>
        <w:rPr>
          <w:rFonts w:eastAsia="Calibri"/>
        </w:rPr>
        <w:t xml:space="preserve"> </w:t>
      </w:r>
      <w:r w:rsidRPr="00954766">
        <w:rPr>
          <w:rFonts w:eastAsia="Calibri"/>
        </w:rPr>
        <w:t>A function returns a value and we can use that value in a Select clause, in a Where clause- and later we will use them in action statements.</w:t>
      </w:r>
    </w:p>
    <w:p w:rsidR="00D0723B" w:rsidRDefault="00D0723B" w:rsidP="00D0723B">
      <w:pPr>
        <w:pStyle w:val="body1"/>
        <w:rPr>
          <w:rFonts w:eastAsia="Calibri"/>
        </w:rPr>
      </w:pPr>
      <w:r w:rsidRPr="00954766">
        <w:rPr>
          <w:rFonts w:eastAsia="Calibri"/>
        </w:rPr>
        <w:t xml:space="preserve">One of the things you have to consider is that these functions are </w:t>
      </w:r>
      <w:r>
        <w:rPr>
          <w:rFonts w:eastAsia="Calibri"/>
        </w:rPr>
        <w:t>MySQL</w:t>
      </w:r>
      <w:r w:rsidRPr="00954766">
        <w:rPr>
          <w:rFonts w:eastAsia="Calibri"/>
        </w:rPr>
        <w:t xml:space="preserve"> supplied functions</w:t>
      </w:r>
      <w:r>
        <w:rPr>
          <w:rFonts w:eastAsia="Calibri"/>
        </w:rPr>
        <w:t>.</w:t>
      </w:r>
      <w:r w:rsidRPr="00954766">
        <w:rPr>
          <w:rFonts w:eastAsia="Calibri"/>
        </w:rPr>
        <w:t xml:space="preserve"> Other dbms will have similar functions but they might not use the same function name</w:t>
      </w:r>
      <w:r w:rsidR="00291468">
        <w:rPr>
          <w:rFonts w:eastAsia="Calibri"/>
        </w:rPr>
        <w:t xml:space="preserve"> and</w:t>
      </w:r>
      <w:r w:rsidRPr="00954766">
        <w:rPr>
          <w:rFonts w:eastAsia="Calibri"/>
        </w:rPr>
        <w:t xml:space="preserve"> the same arguments. When you start using supplied functions</w:t>
      </w:r>
      <w:r>
        <w:t>,</w:t>
      </w:r>
      <w:r w:rsidRPr="00954766">
        <w:rPr>
          <w:rFonts w:eastAsia="Calibri"/>
        </w:rPr>
        <w:t xml:space="preserve"> your code is less portable.</w:t>
      </w:r>
      <w:r w:rsidR="0051088B">
        <w:rPr>
          <w:rFonts w:eastAsia="Calibri"/>
        </w:rPr>
        <w:t xml:space="preserve"> MySQL has situations where they have more than one function that does the same thing; sometimes MySQL has a function that looks like an Oracle function and another function that looks like it came from T-SQL to accomplish the same goal. </w:t>
      </w:r>
    </w:p>
    <w:p w:rsidR="00D0723B" w:rsidRPr="00954766" w:rsidRDefault="00D0723B" w:rsidP="00D0723B">
      <w:pPr>
        <w:pStyle w:val="body1"/>
        <w:rPr>
          <w:rFonts w:eastAsia="Calibri"/>
        </w:rPr>
      </w:pPr>
    </w:p>
    <w:p w:rsidR="00954766" w:rsidRPr="00954766" w:rsidRDefault="00954766" w:rsidP="00954766">
      <w:pPr>
        <w:pStyle w:val="body1"/>
        <w:rPr>
          <w:rFonts w:eastAsia="Calibri"/>
        </w:rPr>
      </w:pPr>
      <w:r w:rsidRPr="00954766">
        <w:rPr>
          <w:rFonts w:eastAsia="Calibri"/>
        </w:rPr>
        <w:t>The value returned by a function can be passed to another function; this is called nesting functions and we will see examples of this as we work through various functions.</w:t>
      </w:r>
    </w:p>
    <w:p w:rsidR="00954766" w:rsidRPr="00954766" w:rsidRDefault="00954766" w:rsidP="00954766">
      <w:pPr>
        <w:pStyle w:val="body1"/>
        <w:rPr>
          <w:rFonts w:eastAsia="Calibri"/>
        </w:rPr>
      </w:pPr>
      <w:r w:rsidRPr="00954766">
        <w:rPr>
          <w:rFonts w:eastAsia="Calibri"/>
        </w:rPr>
        <w:t xml:space="preserve">To use a function you need to know the name of the function and the type of arguments it needs. You also need to know the data type of the value returned by the function. You also need to consider </w:t>
      </w:r>
      <w:r w:rsidR="00C77D9E" w:rsidRPr="00954766">
        <w:rPr>
          <w:rFonts w:eastAsia="Calibri"/>
        </w:rPr>
        <w:t>(or</w:t>
      </w:r>
      <w:r w:rsidRPr="00954766">
        <w:rPr>
          <w:rFonts w:eastAsia="Calibri"/>
        </w:rPr>
        <w:t xml:space="preserve"> test) what happens with a function if you pass it a null as one of the arguments, or pass it a value that is </w:t>
      </w:r>
      <w:r w:rsidR="003C1AB4">
        <w:rPr>
          <w:rFonts w:eastAsia="Calibri"/>
        </w:rPr>
        <w:t>not appropriate for the function</w:t>
      </w:r>
      <w:r w:rsidRPr="00954766">
        <w:rPr>
          <w:rFonts w:eastAsia="Calibri"/>
        </w:rPr>
        <w:t>.</w:t>
      </w:r>
    </w:p>
    <w:p w:rsidR="0051088B" w:rsidRPr="00954766" w:rsidRDefault="0051088B" w:rsidP="0051088B">
      <w:pPr>
        <w:pStyle w:val="body1"/>
        <w:rPr>
          <w:rFonts w:eastAsia="Calibri"/>
        </w:rPr>
      </w:pPr>
      <w:r w:rsidRPr="00954766">
        <w:rPr>
          <w:rFonts w:eastAsia="Calibri"/>
        </w:rPr>
        <w:t>A function does not change the value of the argument</w:t>
      </w:r>
      <w:r>
        <w:rPr>
          <w:rFonts w:eastAsia="Calibri"/>
        </w:rPr>
        <w:t>s</w:t>
      </w:r>
      <w:r w:rsidRPr="00954766">
        <w:rPr>
          <w:rFonts w:eastAsia="Calibri"/>
        </w:rPr>
        <w:t xml:space="preserve"> that </w:t>
      </w:r>
      <w:r>
        <w:rPr>
          <w:rFonts w:eastAsia="Calibri"/>
        </w:rPr>
        <w:t>were</w:t>
      </w:r>
      <w:r w:rsidRPr="00954766">
        <w:rPr>
          <w:rFonts w:eastAsia="Calibri"/>
        </w:rPr>
        <w:t xml:space="preserve"> passed to it. For example</w:t>
      </w:r>
      <w:r>
        <w:rPr>
          <w:rFonts w:eastAsia="Calibri"/>
        </w:rPr>
        <w:t>,</w:t>
      </w:r>
      <w:r w:rsidRPr="00954766">
        <w:rPr>
          <w:rFonts w:eastAsia="Calibri"/>
        </w:rPr>
        <w:t xml:space="preserve"> if you use the round function to round a numeric column in a </w:t>
      </w:r>
      <w:r w:rsidRPr="005A420B">
        <w:rPr>
          <w:rFonts w:eastAsia="Calibri"/>
        </w:rPr>
        <w:t xml:space="preserve">Select </w:t>
      </w:r>
      <w:r w:rsidRPr="00954766">
        <w:rPr>
          <w:rFonts w:eastAsia="Calibri"/>
        </w:rPr>
        <w:t>query, the function does not change the data stored in the table; it simply returns the rounded version of the numbers.</w:t>
      </w:r>
    </w:p>
    <w:p w:rsidR="0051088B" w:rsidRPr="00954766" w:rsidRDefault="0051088B" w:rsidP="0051088B">
      <w:pPr>
        <w:pStyle w:val="body1"/>
        <w:rPr>
          <w:rFonts w:eastAsia="Calibri"/>
        </w:rPr>
      </w:pPr>
      <w:r w:rsidRPr="00954766">
        <w:rPr>
          <w:rFonts w:eastAsia="Calibri"/>
        </w:rPr>
        <w:t>These functions are referred to as single-row functions</w:t>
      </w:r>
      <w:r>
        <w:rPr>
          <w:rFonts w:eastAsia="Calibri"/>
        </w:rPr>
        <w:t>. Th</w:t>
      </w:r>
      <w:r w:rsidRPr="00954766">
        <w:rPr>
          <w:rFonts w:eastAsia="Calibri"/>
        </w:rPr>
        <w:t>ey take one or more arguments</w:t>
      </w:r>
      <w:r>
        <w:rPr>
          <w:rFonts w:eastAsia="Calibri"/>
        </w:rPr>
        <w:t>, typically from one row in a table,</w:t>
      </w:r>
      <w:r w:rsidRPr="00954766">
        <w:rPr>
          <w:rFonts w:eastAsia="Calibri"/>
        </w:rPr>
        <w:t xml:space="preserve"> and return a value. When the function is used in a Select statement, it returns one value for each row in the table. We will later discuss multi-row functions which take a group of rows and return a single value for the group.</w:t>
      </w:r>
    </w:p>
    <w:p w:rsidR="00954766" w:rsidRPr="00954766" w:rsidRDefault="00954766" w:rsidP="00954766">
      <w:pPr>
        <w:pStyle w:val="body1"/>
        <w:rPr>
          <w:rFonts w:eastAsia="Calibri"/>
        </w:rPr>
      </w:pPr>
      <w:r w:rsidRPr="00954766">
        <w:rPr>
          <w:rFonts w:eastAsia="Calibri"/>
        </w:rPr>
        <w:t>We will not cover every function and I do not expect you to remember them all and all of their variations. But you should be able to quickly find and use functions from these documents</w:t>
      </w:r>
      <w:r w:rsidR="003C1AB4">
        <w:rPr>
          <w:rFonts w:eastAsia="Calibri"/>
        </w:rPr>
        <w:t xml:space="preserve"> and your book</w:t>
      </w:r>
      <w:r w:rsidRPr="00954766">
        <w:rPr>
          <w:rFonts w:eastAsia="Calibri"/>
        </w:rPr>
        <w:t xml:space="preserve"> in doing assignments and during exams.</w:t>
      </w:r>
    </w:p>
    <w:p w:rsidR="00954766" w:rsidRPr="00954766" w:rsidRDefault="00954766" w:rsidP="00954766">
      <w:pPr>
        <w:pStyle w:val="body1"/>
        <w:rPr>
          <w:rFonts w:eastAsia="Calibri"/>
        </w:rPr>
      </w:pPr>
      <w:r w:rsidRPr="00954766">
        <w:rPr>
          <w:rFonts w:eastAsia="Calibri"/>
        </w:rPr>
        <w:t>We will categorize the functions in the areas of</w:t>
      </w:r>
    </w:p>
    <w:p w:rsidR="00954766" w:rsidRPr="00954766" w:rsidRDefault="00954766" w:rsidP="00954766">
      <w:pPr>
        <w:pStyle w:val="bullet1"/>
      </w:pPr>
      <w:r w:rsidRPr="00954766">
        <w:t>functions that work with numbers</w:t>
      </w:r>
    </w:p>
    <w:p w:rsidR="00954766" w:rsidRPr="00954766" w:rsidRDefault="00954766" w:rsidP="00954766">
      <w:pPr>
        <w:pStyle w:val="bullet1"/>
      </w:pPr>
      <w:r w:rsidRPr="00954766">
        <w:t>functions that work with string</w:t>
      </w:r>
      <w:r w:rsidR="003D0C45">
        <w:t>s</w:t>
      </w:r>
    </w:p>
    <w:p w:rsidR="00954766" w:rsidRPr="00954766" w:rsidRDefault="008F354E" w:rsidP="00954766">
      <w:pPr>
        <w:pStyle w:val="bullet1"/>
      </w:pPr>
      <w:r>
        <w:t>operators that</w:t>
      </w:r>
      <w:r w:rsidR="00954766" w:rsidRPr="00954766">
        <w:t xml:space="preserve"> work with regular expressions</w:t>
      </w:r>
      <w:r>
        <w:t xml:space="preserve"> (these are not function but it makes sense to discuss them here)</w:t>
      </w:r>
    </w:p>
    <w:p w:rsidR="00954766" w:rsidRPr="00954766" w:rsidRDefault="00954766" w:rsidP="00954766">
      <w:pPr>
        <w:pStyle w:val="bullet1"/>
      </w:pPr>
      <w:r w:rsidRPr="00954766">
        <w:t>functions that convert data from one format to another</w:t>
      </w:r>
    </w:p>
    <w:p w:rsidR="00954766" w:rsidRPr="00954766" w:rsidRDefault="00954766" w:rsidP="00954766">
      <w:pPr>
        <w:pStyle w:val="bullet1"/>
      </w:pPr>
      <w:r w:rsidRPr="00954766">
        <w:t>functions that do some sort of logic</w:t>
      </w:r>
    </w:p>
    <w:p w:rsidR="00C77D9E" w:rsidRPr="00C77D9E" w:rsidRDefault="00C77D9E" w:rsidP="00C77D9E">
      <w:pPr>
        <w:pStyle w:val="bullet1"/>
      </w:pPr>
      <w:r w:rsidRPr="00C77D9E">
        <w:t>functions that work with temporal values</w:t>
      </w:r>
    </w:p>
    <w:p w:rsidR="00954766" w:rsidRPr="00954766" w:rsidRDefault="00954766" w:rsidP="00954766">
      <w:pPr>
        <w:pStyle w:val="body1"/>
        <w:rPr>
          <w:rFonts w:eastAsia="Calibri"/>
        </w:rPr>
      </w:pPr>
      <w:r w:rsidRPr="00954766">
        <w:rPr>
          <w:rFonts w:eastAsia="Calibri"/>
        </w:rPr>
        <w:t xml:space="preserve">Some functions are hard to classify and </w:t>
      </w:r>
      <w:r w:rsidR="00D0723B">
        <w:rPr>
          <w:rFonts w:eastAsia="Calibri"/>
        </w:rPr>
        <w:t>may</w:t>
      </w:r>
      <w:r w:rsidRPr="00954766">
        <w:rPr>
          <w:rFonts w:eastAsia="Calibri"/>
        </w:rPr>
        <w:t xml:space="preserve"> be discussed in more than one category.</w:t>
      </w:r>
    </w:p>
    <w:p w:rsidR="00954766" w:rsidRPr="00954766" w:rsidRDefault="00954766" w:rsidP="00954766">
      <w:pPr>
        <w:pStyle w:val="body1"/>
        <w:rPr>
          <w:rFonts w:eastAsia="Calibri"/>
        </w:rPr>
      </w:pPr>
    </w:p>
    <w:p w:rsidR="00954766" w:rsidRDefault="00954766" w:rsidP="003C06DB">
      <w:pPr>
        <w:pStyle w:val="body1"/>
        <w:rPr>
          <w:rFonts w:eastAsia="Calibri"/>
        </w:rPr>
      </w:pPr>
      <w:r w:rsidRPr="00954766">
        <w:rPr>
          <w:rFonts w:eastAsia="Calibri"/>
        </w:rPr>
        <w:t>Functions are best explained with examples. For many of the functions, I will show you examples of the use of the function with literal values- such as the Upper function which accepts a string and return</w:t>
      </w:r>
      <w:r w:rsidR="003D0C45">
        <w:rPr>
          <w:rFonts w:eastAsia="Calibri"/>
        </w:rPr>
        <w:t>s</w:t>
      </w:r>
      <w:r w:rsidRPr="00954766">
        <w:rPr>
          <w:rFonts w:eastAsia="Calibri"/>
        </w:rPr>
        <w:t xml:space="preserve"> the string with all letters converted to upper case letters. You would not normally pass a literal string to this function but it is easier to show you examples using this technique.</w:t>
      </w:r>
    </w:p>
    <w:p w:rsidR="00291468" w:rsidRPr="00954766" w:rsidRDefault="00291468" w:rsidP="003C06DB">
      <w:pPr>
        <w:pStyle w:val="body1"/>
        <w:rPr>
          <w:rFonts w:eastAsia="Calibri"/>
        </w:rPr>
      </w:pPr>
    </w:p>
    <w:p w:rsidR="00954766" w:rsidRPr="00954766" w:rsidRDefault="00954766" w:rsidP="00954766">
      <w:pPr>
        <w:pStyle w:val="body1"/>
        <w:rPr>
          <w:rFonts w:eastAsia="Calibri"/>
        </w:rPr>
      </w:pPr>
      <w:r w:rsidRPr="00954766">
        <w:rPr>
          <w:rFonts w:eastAsia="Calibri"/>
        </w:rPr>
        <w:t>You can test the function example</w:t>
      </w:r>
      <w:r w:rsidR="00291468">
        <w:rPr>
          <w:rFonts w:eastAsia="Calibri"/>
        </w:rPr>
        <w:t>s</w:t>
      </w:r>
      <w:r w:rsidRPr="00954766">
        <w:rPr>
          <w:rFonts w:eastAsia="Calibri"/>
        </w:rPr>
        <w:t xml:space="preserve"> by running them </w:t>
      </w:r>
      <w:r w:rsidR="00337067">
        <w:rPr>
          <w:rFonts w:eastAsia="Calibri"/>
        </w:rPr>
        <w:t>with a select</w:t>
      </w:r>
      <w:r w:rsidRPr="00954766">
        <w:rPr>
          <w:rFonts w:eastAsia="Calibri"/>
        </w:rPr>
        <w:t>.</w:t>
      </w:r>
      <w:r w:rsidR="0051088B">
        <w:rPr>
          <w:rFonts w:eastAsia="Calibri"/>
        </w:rPr>
        <w:t xml:space="preserve"> This demonstrates the Upper function.</w:t>
      </w:r>
      <w:r w:rsidR="00811259">
        <w:rPr>
          <w:rFonts w:eastAsia="Calibri"/>
        </w:rPr>
        <w:t xml:space="preserve"> The mysql client will display the expression as the column header if there is no column alias. </w:t>
      </w:r>
    </w:p>
    <w:p w:rsidR="00291468" w:rsidRPr="00811259" w:rsidRDefault="00291468" w:rsidP="00811259">
      <w:pPr>
        <w:pStyle w:val="code1"/>
      </w:pPr>
      <w:r w:rsidRPr="00811259">
        <w:t>select UPPER( '       This is MY sTrInG') ;</w:t>
      </w:r>
    </w:p>
    <w:p w:rsidR="00291468" w:rsidRPr="00811259" w:rsidRDefault="00291468" w:rsidP="00811259">
      <w:pPr>
        <w:pStyle w:val="code1"/>
        <w:rPr>
          <w:szCs w:val="16"/>
        </w:rPr>
      </w:pPr>
      <w:r w:rsidRPr="00811259">
        <w:rPr>
          <w:szCs w:val="16"/>
        </w:rPr>
        <w:t>+------------------------------------+</w:t>
      </w:r>
    </w:p>
    <w:p w:rsidR="00291468" w:rsidRPr="00811259" w:rsidRDefault="00291468" w:rsidP="00811259">
      <w:pPr>
        <w:pStyle w:val="code1"/>
        <w:rPr>
          <w:szCs w:val="16"/>
        </w:rPr>
      </w:pPr>
      <w:r w:rsidRPr="00811259">
        <w:rPr>
          <w:szCs w:val="16"/>
        </w:rPr>
        <w:t>| UPPER( '       This is MY sTrInG') |</w:t>
      </w:r>
    </w:p>
    <w:p w:rsidR="00291468" w:rsidRPr="00811259" w:rsidRDefault="00291468" w:rsidP="00811259">
      <w:pPr>
        <w:pStyle w:val="code1"/>
        <w:rPr>
          <w:szCs w:val="16"/>
        </w:rPr>
      </w:pPr>
      <w:r w:rsidRPr="00811259">
        <w:rPr>
          <w:szCs w:val="16"/>
        </w:rPr>
        <w:t>+------------------------------------+</w:t>
      </w:r>
    </w:p>
    <w:p w:rsidR="00291468" w:rsidRPr="00811259" w:rsidRDefault="00291468" w:rsidP="00811259">
      <w:pPr>
        <w:pStyle w:val="code1"/>
        <w:rPr>
          <w:szCs w:val="16"/>
        </w:rPr>
      </w:pPr>
      <w:r w:rsidRPr="00811259">
        <w:rPr>
          <w:szCs w:val="16"/>
        </w:rPr>
        <w:t>|        THIS IS MY STRING           |</w:t>
      </w:r>
    </w:p>
    <w:p w:rsidR="00291468" w:rsidRPr="00811259" w:rsidRDefault="00291468" w:rsidP="00811259">
      <w:pPr>
        <w:pStyle w:val="code1"/>
        <w:rPr>
          <w:szCs w:val="16"/>
        </w:rPr>
      </w:pPr>
      <w:r w:rsidRPr="00811259">
        <w:rPr>
          <w:szCs w:val="16"/>
        </w:rPr>
        <w:t>+------------------------------------+</w:t>
      </w:r>
    </w:p>
    <w:p w:rsidR="00291468" w:rsidRDefault="00291468" w:rsidP="00291468">
      <w:pPr>
        <w:pStyle w:val="code1"/>
        <w:rPr>
          <w:rFonts w:eastAsia="Calibri"/>
        </w:rPr>
      </w:pPr>
    </w:p>
    <w:p w:rsidR="005744DE" w:rsidRDefault="005744DE" w:rsidP="005744DE">
      <w:pPr>
        <w:pStyle w:val="head2"/>
      </w:pPr>
      <w:r>
        <w:lastRenderedPageBreak/>
        <w:t>Nesting Functions</w:t>
      </w:r>
    </w:p>
    <w:p w:rsidR="00291468" w:rsidRPr="00291468" w:rsidRDefault="00291468" w:rsidP="00291468">
      <w:pPr>
        <w:pStyle w:val="body1"/>
      </w:pPr>
      <w:r>
        <w:t>This is an example of a nested function</w:t>
      </w:r>
      <w:r w:rsidR="0051088B">
        <w:t xml:space="preserve">. The value that is returned by the upper function is passed to the </w:t>
      </w:r>
      <w:proofErr w:type="spellStart"/>
      <w:r w:rsidR="0051088B">
        <w:t>Ltrim</w:t>
      </w:r>
      <w:proofErr w:type="spellEnd"/>
      <w:r w:rsidR="0051088B">
        <w:t xml:space="preserve"> function which removes any spaces at the Left edge of the string.</w:t>
      </w:r>
    </w:p>
    <w:p w:rsidR="00291468" w:rsidRPr="00811259" w:rsidRDefault="00EA7AFD" w:rsidP="00811259">
      <w:pPr>
        <w:pStyle w:val="code1"/>
      </w:pPr>
      <w:r>
        <w:t>S</w:t>
      </w:r>
      <w:r w:rsidR="00291468" w:rsidRPr="00811259">
        <w:t>elect LTRIM(UPPER( '       This is MY sTrInG')) ;</w:t>
      </w:r>
    </w:p>
    <w:p w:rsidR="00291468" w:rsidRPr="00811259" w:rsidRDefault="00291468" w:rsidP="00811259">
      <w:pPr>
        <w:pStyle w:val="code1"/>
        <w:rPr>
          <w:szCs w:val="16"/>
        </w:rPr>
      </w:pPr>
      <w:r w:rsidRPr="00811259">
        <w:rPr>
          <w:szCs w:val="16"/>
        </w:rPr>
        <w:t>+-------------------------------------------+</w:t>
      </w:r>
    </w:p>
    <w:p w:rsidR="00291468" w:rsidRPr="00811259" w:rsidRDefault="00291468" w:rsidP="00811259">
      <w:pPr>
        <w:pStyle w:val="code1"/>
        <w:rPr>
          <w:szCs w:val="16"/>
        </w:rPr>
      </w:pPr>
      <w:r w:rsidRPr="00811259">
        <w:rPr>
          <w:szCs w:val="16"/>
        </w:rPr>
        <w:t>| LTRIM(UPPER( '       This is MY sTrInG')) |</w:t>
      </w:r>
    </w:p>
    <w:p w:rsidR="00291468" w:rsidRPr="00811259" w:rsidRDefault="00291468" w:rsidP="00811259">
      <w:pPr>
        <w:pStyle w:val="code1"/>
        <w:rPr>
          <w:szCs w:val="16"/>
        </w:rPr>
      </w:pPr>
      <w:r w:rsidRPr="00811259">
        <w:rPr>
          <w:szCs w:val="16"/>
        </w:rPr>
        <w:t>+-------------------------------------------+</w:t>
      </w:r>
    </w:p>
    <w:p w:rsidR="00291468" w:rsidRPr="00811259" w:rsidRDefault="00291468" w:rsidP="00811259">
      <w:pPr>
        <w:pStyle w:val="code1"/>
        <w:rPr>
          <w:szCs w:val="16"/>
        </w:rPr>
      </w:pPr>
      <w:r w:rsidRPr="00811259">
        <w:rPr>
          <w:szCs w:val="16"/>
        </w:rPr>
        <w:t>| THIS IS MY STRING                         |</w:t>
      </w:r>
    </w:p>
    <w:p w:rsidR="00291468" w:rsidRPr="00811259" w:rsidRDefault="00291468" w:rsidP="00811259">
      <w:pPr>
        <w:pStyle w:val="code1"/>
        <w:rPr>
          <w:szCs w:val="16"/>
        </w:rPr>
      </w:pPr>
      <w:r w:rsidRPr="00811259">
        <w:rPr>
          <w:szCs w:val="16"/>
        </w:rPr>
        <w:t>+-------------------------------------------+</w:t>
      </w:r>
    </w:p>
    <w:p w:rsidR="008F354E" w:rsidRDefault="008F354E" w:rsidP="008F354E">
      <w:pPr>
        <w:pStyle w:val="body1"/>
      </w:pPr>
      <w:r>
        <w:t>When you work with functions, as for the assignments, you need to work methodically. This example will make more sense after you work through the other documents in this unit. So make a note to come back to this.</w:t>
      </w:r>
    </w:p>
    <w:p w:rsidR="00BA7DEA" w:rsidRDefault="00BA7DEA" w:rsidP="00BA7DEA">
      <w:pPr>
        <w:pStyle w:val="body1"/>
      </w:pPr>
    </w:p>
    <w:p w:rsidR="00BA7DEA" w:rsidRDefault="00BA7DEA" w:rsidP="00BA7DEA">
      <w:pPr>
        <w:pStyle w:val="head2"/>
      </w:pPr>
      <w:r>
        <w:t>Developing an expression using functions</w:t>
      </w:r>
    </w:p>
    <w:p w:rsidR="00BA7DEA" w:rsidRDefault="00BA7DEA" w:rsidP="00BA7DEA">
      <w:pPr>
        <w:pStyle w:val="body1"/>
      </w:pPr>
      <w:r>
        <w:t>Suppose, for some reason, we want to take the book titles, throw away all of the spaces in the title- including the spaces between words, and then get the first 10 characters in the title in uppercase letters.  You could use this expression in a select statement that you run against the books table. Before you start to think about the expressions, think about possible title that you should test and what the results should be:</w:t>
      </w:r>
    </w:p>
    <w:p w:rsidR="00BA7DEA" w:rsidRPr="00AC0E1D" w:rsidRDefault="00BA7DEA" w:rsidP="00BA7DEA">
      <w:pPr>
        <w:pStyle w:val="bullet1"/>
      </w:pPr>
      <w:r>
        <w:t>A title that is longer than 10 characters, after removing blanks:</w:t>
      </w:r>
      <w:r>
        <w:br/>
      </w:r>
      <w:r w:rsidRPr="00AC0E1D">
        <w:rPr>
          <w:rFonts w:ascii="Courier New" w:hAnsi="Courier New" w:cs="Courier New"/>
          <w:noProof/>
          <w:sz w:val="20"/>
          <w:szCs w:val="20"/>
        </w:rPr>
        <w:t xml:space="preserve"> </w:t>
      </w:r>
      <w:r w:rsidRPr="00EC4891">
        <w:rPr>
          <w:rFonts w:ascii="Courier New" w:hAnsi="Courier New" w:cs="Courier New"/>
          <w:noProof/>
          <w:sz w:val="20"/>
          <w:szCs w:val="20"/>
        </w:rPr>
        <w:t>'  Queries:  the best book ever  '</w:t>
      </w:r>
      <w:r>
        <w:rPr>
          <w:rFonts w:ascii="Courier New" w:hAnsi="Courier New" w:cs="Courier New"/>
          <w:noProof/>
          <w:sz w:val="20"/>
          <w:szCs w:val="20"/>
        </w:rPr>
        <w:br/>
        <w:t xml:space="preserve"> </w:t>
      </w:r>
      <w:r w:rsidRPr="00F01226">
        <w:rPr>
          <w:rFonts w:eastAsiaTheme="minorHAnsi"/>
        </w:rPr>
        <w:t>Should return:</w:t>
      </w:r>
      <w:r>
        <w:rPr>
          <w:rFonts w:ascii="Courier New" w:hAnsi="Courier New" w:cs="Courier New"/>
          <w:noProof/>
          <w:sz w:val="20"/>
          <w:szCs w:val="20"/>
        </w:rPr>
        <w:t xml:space="preserve"> </w:t>
      </w:r>
      <w:r w:rsidRPr="00EC4891">
        <w:rPr>
          <w:rFonts w:ascii="Courier New" w:hAnsi="Courier New" w:cs="Courier New"/>
          <w:noProof/>
          <w:sz w:val="20"/>
          <w:szCs w:val="20"/>
        </w:rPr>
        <w:t>'QUERIES:TH</w:t>
      </w:r>
      <w:r>
        <w:rPr>
          <w:rFonts w:ascii="Courier New" w:hAnsi="Courier New" w:cs="Courier New"/>
          <w:noProof/>
          <w:sz w:val="20"/>
          <w:szCs w:val="20"/>
        </w:rPr>
        <w:t>'</w:t>
      </w:r>
    </w:p>
    <w:p w:rsidR="00BA7DEA" w:rsidRPr="00AC0E1D" w:rsidRDefault="00BA7DEA" w:rsidP="00BA7DEA">
      <w:pPr>
        <w:pStyle w:val="bullet1"/>
      </w:pPr>
      <w:r>
        <w:t>A title that is shorter than 10 characters, after removing blanks:</w:t>
      </w:r>
      <w:r w:rsidRPr="00AC0E1D">
        <w:rPr>
          <w:rFonts w:ascii="Courier New" w:hAnsi="Courier New" w:cs="Courier New"/>
          <w:noProof/>
          <w:sz w:val="20"/>
          <w:szCs w:val="20"/>
        </w:rPr>
        <w:t xml:space="preserve"> </w:t>
      </w:r>
      <w:r>
        <w:rPr>
          <w:rFonts w:ascii="Courier New" w:hAnsi="Courier New" w:cs="Courier New"/>
          <w:noProof/>
          <w:sz w:val="20"/>
          <w:szCs w:val="20"/>
        </w:rPr>
        <w:br/>
      </w:r>
      <w:r w:rsidRPr="00EC4891">
        <w:rPr>
          <w:rFonts w:ascii="Courier New" w:hAnsi="Courier New" w:cs="Courier New"/>
          <w:noProof/>
          <w:sz w:val="20"/>
          <w:szCs w:val="20"/>
        </w:rPr>
        <w:t xml:space="preserve">'  </w:t>
      </w:r>
      <w:r>
        <w:rPr>
          <w:rFonts w:ascii="Courier New" w:hAnsi="Courier New" w:cs="Courier New"/>
          <w:noProof/>
          <w:sz w:val="20"/>
          <w:szCs w:val="20"/>
        </w:rPr>
        <w:t>Best SQL</w:t>
      </w:r>
      <w:r w:rsidRPr="00EC4891">
        <w:rPr>
          <w:rFonts w:ascii="Courier New" w:hAnsi="Courier New" w:cs="Courier New"/>
          <w:noProof/>
          <w:sz w:val="20"/>
          <w:szCs w:val="20"/>
        </w:rPr>
        <w:t xml:space="preserve"> '</w:t>
      </w:r>
      <w:r>
        <w:rPr>
          <w:rFonts w:ascii="Courier New" w:hAnsi="Courier New" w:cs="Courier New"/>
          <w:noProof/>
          <w:sz w:val="20"/>
          <w:szCs w:val="20"/>
        </w:rPr>
        <w:br/>
      </w:r>
      <w:r w:rsidRPr="00F01226">
        <w:rPr>
          <w:rFonts w:eastAsiaTheme="minorHAnsi"/>
        </w:rPr>
        <w:t>Should return:</w:t>
      </w:r>
      <w:r>
        <w:rPr>
          <w:rFonts w:ascii="Courier New" w:hAnsi="Courier New" w:cs="Courier New"/>
          <w:noProof/>
          <w:sz w:val="20"/>
          <w:szCs w:val="20"/>
        </w:rPr>
        <w:t xml:space="preserve"> 'BESTSQL</w:t>
      </w:r>
      <w:r w:rsidRPr="00EC4891">
        <w:rPr>
          <w:rFonts w:ascii="Courier New" w:hAnsi="Courier New" w:cs="Courier New"/>
          <w:noProof/>
          <w:sz w:val="20"/>
          <w:szCs w:val="20"/>
        </w:rPr>
        <w:t>'</w:t>
      </w:r>
    </w:p>
    <w:p w:rsidR="00BA7DEA" w:rsidRDefault="00BA7DEA" w:rsidP="00BA7DEA">
      <w:pPr>
        <w:pStyle w:val="bullet1"/>
      </w:pPr>
      <w:r>
        <w:t xml:space="preserve">A title that has no blanks:  </w:t>
      </w:r>
      <w:r>
        <w:br/>
        <w:t>'Discovery'</w:t>
      </w:r>
      <w:r>
        <w:br/>
      </w:r>
      <w:r w:rsidRPr="00F01226">
        <w:rPr>
          <w:rFonts w:eastAsiaTheme="minorHAnsi"/>
        </w:rPr>
        <w:t>Should return:</w:t>
      </w:r>
      <w:r>
        <w:rPr>
          <w:rFonts w:ascii="Courier New" w:hAnsi="Courier New" w:cs="Courier New"/>
          <w:noProof/>
          <w:sz w:val="20"/>
          <w:szCs w:val="20"/>
        </w:rPr>
        <w:t xml:space="preserve"> </w:t>
      </w:r>
      <w:r>
        <w:t>'DISCOVERY'</w:t>
      </w:r>
    </w:p>
    <w:p w:rsidR="00BA7DEA" w:rsidRDefault="00BA7DEA" w:rsidP="00BA7DEA">
      <w:pPr>
        <w:pStyle w:val="bullet1"/>
      </w:pPr>
      <w:r>
        <w:t>A title that is all blanks:</w:t>
      </w:r>
      <w:r>
        <w:br/>
        <w:t xml:space="preserve"> '     </w:t>
      </w:r>
      <w:proofErr w:type="spellStart"/>
      <w:r>
        <w:t>'</w:t>
      </w:r>
      <w:proofErr w:type="spellEnd"/>
      <w:r>
        <w:br/>
      </w:r>
      <w:r w:rsidRPr="00F01226">
        <w:rPr>
          <w:rFonts w:eastAsiaTheme="minorHAnsi"/>
        </w:rPr>
        <w:t>Should return:</w:t>
      </w:r>
      <w:r>
        <w:rPr>
          <w:rFonts w:ascii="Courier New" w:hAnsi="Courier New" w:cs="Courier New"/>
          <w:noProof/>
          <w:sz w:val="20"/>
          <w:szCs w:val="20"/>
        </w:rPr>
        <w:t xml:space="preserve"> </w:t>
      </w:r>
      <w:r>
        <w:t>''   ( this is an empty- zero-length- length string)</w:t>
      </w:r>
    </w:p>
    <w:p w:rsidR="00BA7DEA" w:rsidRDefault="00BA7DEA" w:rsidP="00BA7DEA">
      <w:pPr>
        <w:pStyle w:val="bullet1"/>
      </w:pPr>
      <w:r>
        <w:t xml:space="preserve">A title that is null:  </w:t>
      </w:r>
      <w:r>
        <w:br/>
        <w:t>null</w:t>
      </w:r>
    </w:p>
    <w:p w:rsidR="00BA7DEA" w:rsidRDefault="00BA7DEA" w:rsidP="00BA7DEA">
      <w:pPr>
        <w:pStyle w:val="bullet1"/>
        <w:numPr>
          <w:ilvl w:val="0"/>
          <w:numId w:val="0"/>
        </w:numPr>
        <w:ind w:left="720"/>
      </w:pPr>
      <w:r w:rsidRPr="00F01226">
        <w:rPr>
          <w:rFonts w:eastAsiaTheme="minorHAnsi"/>
        </w:rPr>
        <w:t>Should return:</w:t>
      </w:r>
      <w:r>
        <w:rPr>
          <w:rFonts w:ascii="Courier New" w:hAnsi="Courier New" w:cs="Courier New"/>
          <w:noProof/>
          <w:sz w:val="20"/>
          <w:szCs w:val="20"/>
        </w:rPr>
        <w:t xml:space="preserve"> </w:t>
      </w:r>
      <w:r>
        <w:t>null</w:t>
      </w:r>
    </w:p>
    <w:p w:rsidR="00BA7DEA" w:rsidRDefault="00BA7DEA" w:rsidP="00BA7DEA">
      <w:pPr>
        <w:pStyle w:val="body1"/>
      </w:pPr>
      <w:r>
        <w:t>When you first start to think about creating these expressions, you probably don't think about all of these possibilities- but they could happen.  So how would you test your expression? Instead of running it against the books table, set up a variable; give it the value to be tested and run your expression against the variable.  Then you can change the value in the variable and rerun the expression.</w:t>
      </w:r>
    </w:p>
    <w:p w:rsidR="00BA7DEA" w:rsidRDefault="00BA7DEA" w:rsidP="008F354E">
      <w:pPr>
        <w:pStyle w:val="body1"/>
      </w:pPr>
      <w:r>
        <w:t>Suppose we did this with the nested function example:</w:t>
      </w:r>
      <w:r w:rsidRPr="00F01226">
        <w:t xml:space="preserve"> </w:t>
      </w:r>
    </w:p>
    <w:p w:rsidR="00BA7DEA" w:rsidRPr="00811259" w:rsidRDefault="00EA7AFD" w:rsidP="00811259">
      <w:pPr>
        <w:pStyle w:val="code1"/>
      </w:pPr>
      <w:r>
        <w:t>S</w:t>
      </w:r>
      <w:r w:rsidR="00BA7DEA" w:rsidRPr="00811259">
        <w:t>elect LTRIM(UPPER( '       This is MY sTrInG')) ;</w:t>
      </w:r>
    </w:p>
    <w:p w:rsidR="00BA7DEA" w:rsidRDefault="00BA7DEA" w:rsidP="00BA7DEA">
      <w:pPr>
        <w:pStyle w:val="body1"/>
      </w:pPr>
      <w:r>
        <w:t>We could do:</w:t>
      </w:r>
    </w:p>
    <w:p w:rsidR="00BA7DEA" w:rsidRPr="00811259" w:rsidRDefault="00BA7DEA" w:rsidP="00811259">
      <w:pPr>
        <w:pStyle w:val="code1"/>
      </w:pPr>
      <w:r w:rsidRPr="00811259">
        <w:t>set @v :=  '       This is MY sTrInG';</w:t>
      </w:r>
    </w:p>
    <w:p w:rsidR="00BA7DEA" w:rsidRPr="00811259" w:rsidRDefault="00EA7AFD" w:rsidP="00811259">
      <w:pPr>
        <w:pStyle w:val="code1"/>
      </w:pPr>
      <w:r>
        <w:t>S</w:t>
      </w:r>
      <w:r w:rsidRPr="00811259">
        <w:t xml:space="preserve">elect </w:t>
      </w:r>
      <w:r w:rsidR="00BA7DEA" w:rsidRPr="00811259">
        <w:t>LTRIM(UPPER( @v)) ;</w:t>
      </w:r>
    </w:p>
    <w:p w:rsidR="00BA7DEA" w:rsidRPr="00811259" w:rsidRDefault="00BA7DEA" w:rsidP="00811259">
      <w:pPr>
        <w:pStyle w:val="code1"/>
        <w:rPr>
          <w:szCs w:val="16"/>
        </w:rPr>
      </w:pPr>
      <w:r w:rsidRPr="00811259">
        <w:rPr>
          <w:szCs w:val="16"/>
        </w:rPr>
        <w:t>+-------------------+</w:t>
      </w:r>
    </w:p>
    <w:p w:rsidR="00BA7DEA" w:rsidRPr="00811259" w:rsidRDefault="00BA7DEA" w:rsidP="00811259">
      <w:pPr>
        <w:pStyle w:val="code1"/>
        <w:rPr>
          <w:szCs w:val="16"/>
        </w:rPr>
      </w:pPr>
      <w:r w:rsidRPr="00811259">
        <w:rPr>
          <w:szCs w:val="16"/>
        </w:rPr>
        <w:t>| LTRIM(UPPER( @v)) |</w:t>
      </w:r>
    </w:p>
    <w:p w:rsidR="00BA7DEA" w:rsidRPr="00811259" w:rsidRDefault="00BA7DEA" w:rsidP="00811259">
      <w:pPr>
        <w:pStyle w:val="code1"/>
        <w:rPr>
          <w:szCs w:val="16"/>
        </w:rPr>
      </w:pPr>
      <w:r w:rsidRPr="00811259">
        <w:rPr>
          <w:szCs w:val="16"/>
        </w:rPr>
        <w:t>+-------------------+</w:t>
      </w:r>
    </w:p>
    <w:p w:rsidR="00BA7DEA" w:rsidRPr="00811259" w:rsidRDefault="00BA7DEA" w:rsidP="00811259">
      <w:pPr>
        <w:pStyle w:val="code1"/>
        <w:rPr>
          <w:szCs w:val="16"/>
        </w:rPr>
      </w:pPr>
      <w:r w:rsidRPr="00811259">
        <w:rPr>
          <w:szCs w:val="16"/>
        </w:rPr>
        <w:t>| THIS IS MY STRING |</w:t>
      </w:r>
    </w:p>
    <w:p w:rsidR="00BA7DEA" w:rsidRPr="00811259" w:rsidRDefault="00BA7DEA" w:rsidP="00811259">
      <w:pPr>
        <w:pStyle w:val="code1"/>
        <w:rPr>
          <w:szCs w:val="16"/>
        </w:rPr>
      </w:pPr>
      <w:r w:rsidRPr="00811259">
        <w:rPr>
          <w:szCs w:val="16"/>
        </w:rPr>
        <w:t>+-------------------+</w:t>
      </w:r>
    </w:p>
    <w:p w:rsidR="00BA7DEA" w:rsidRDefault="00BA7DEA" w:rsidP="00BA7DEA">
      <w:pPr>
        <w:pStyle w:val="code1"/>
      </w:pPr>
    </w:p>
    <w:p w:rsidR="00BA7DEA" w:rsidRPr="00450686" w:rsidRDefault="00BA7DEA" w:rsidP="00BA7DEA">
      <w:pPr>
        <w:pStyle w:val="code1"/>
      </w:pPr>
      <w:r w:rsidRPr="00450686">
        <w:t xml:space="preserve">set @v </w:t>
      </w:r>
      <w:r>
        <w:t>:</w:t>
      </w:r>
      <w:r w:rsidRPr="00450686">
        <w:t>= '       What about digits 2 3 4 and punctuation !#%$';</w:t>
      </w:r>
    </w:p>
    <w:p w:rsidR="00BA7DEA" w:rsidRDefault="00EA7AFD" w:rsidP="00BA7DEA">
      <w:pPr>
        <w:pStyle w:val="code1"/>
      </w:pPr>
      <w:r>
        <w:t>S</w:t>
      </w:r>
      <w:r w:rsidRPr="00811259">
        <w:t xml:space="preserve">elect </w:t>
      </w:r>
      <w:r w:rsidR="00BA7DEA" w:rsidRPr="00450686">
        <w:t>LTRIM(UPPER( @v)) ;</w:t>
      </w:r>
    </w:p>
    <w:p w:rsidR="00BA7DEA" w:rsidRPr="009E1AE1" w:rsidRDefault="00BA7DEA" w:rsidP="00BA7DEA">
      <w:pPr>
        <w:pStyle w:val="code1"/>
        <w:rPr>
          <w:sz w:val="16"/>
          <w:szCs w:val="16"/>
        </w:rPr>
      </w:pPr>
      <w:r w:rsidRPr="009E1AE1">
        <w:rPr>
          <w:sz w:val="16"/>
          <w:szCs w:val="16"/>
        </w:rPr>
        <w:t>+----------------------------------------------+</w:t>
      </w:r>
    </w:p>
    <w:p w:rsidR="00BA7DEA" w:rsidRPr="009E1AE1" w:rsidRDefault="00BA7DEA" w:rsidP="00BA7DEA">
      <w:pPr>
        <w:pStyle w:val="code1"/>
        <w:rPr>
          <w:sz w:val="16"/>
          <w:szCs w:val="16"/>
        </w:rPr>
      </w:pPr>
      <w:r w:rsidRPr="009E1AE1">
        <w:rPr>
          <w:sz w:val="16"/>
          <w:szCs w:val="16"/>
        </w:rPr>
        <w:t>| LTRIM(UPPER( @v))                            |</w:t>
      </w:r>
    </w:p>
    <w:p w:rsidR="00BA7DEA" w:rsidRPr="009E1AE1" w:rsidRDefault="00BA7DEA" w:rsidP="00BA7DEA">
      <w:pPr>
        <w:pStyle w:val="code1"/>
        <w:rPr>
          <w:sz w:val="16"/>
          <w:szCs w:val="16"/>
        </w:rPr>
      </w:pPr>
      <w:r w:rsidRPr="009E1AE1">
        <w:rPr>
          <w:sz w:val="16"/>
          <w:szCs w:val="16"/>
        </w:rPr>
        <w:t>+----------------------------------------------+</w:t>
      </w:r>
    </w:p>
    <w:p w:rsidR="00BA7DEA" w:rsidRPr="009E1AE1" w:rsidRDefault="00BA7DEA" w:rsidP="00BA7DEA">
      <w:pPr>
        <w:pStyle w:val="code1"/>
        <w:rPr>
          <w:sz w:val="16"/>
          <w:szCs w:val="16"/>
        </w:rPr>
      </w:pPr>
      <w:r w:rsidRPr="009E1AE1">
        <w:rPr>
          <w:sz w:val="16"/>
          <w:szCs w:val="16"/>
        </w:rPr>
        <w:t>| WHAT ABOUT DIGITS 2 3 4 AND PUNCTUATION !#%$ |</w:t>
      </w:r>
    </w:p>
    <w:p w:rsidR="00BA7DEA" w:rsidRPr="009E1AE1" w:rsidRDefault="00BA7DEA" w:rsidP="00BA7DEA">
      <w:pPr>
        <w:pStyle w:val="code1"/>
        <w:rPr>
          <w:sz w:val="16"/>
          <w:szCs w:val="16"/>
        </w:rPr>
      </w:pPr>
      <w:r w:rsidRPr="009E1AE1">
        <w:rPr>
          <w:sz w:val="16"/>
          <w:szCs w:val="16"/>
        </w:rPr>
        <w:t>+----------------------------------------------+</w:t>
      </w:r>
    </w:p>
    <w:p w:rsidR="008F354E" w:rsidRDefault="008F354E" w:rsidP="008F354E">
      <w:pPr>
        <w:pStyle w:val="body1"/>
      </w:pPr>
    </w:p>
    <w:p w:rsidR="008F354E" w:rsidRDefault="009E1AE1" w:rsidP="008F354E">
      <w:pPr>
        <w:pStyle w:val="body1"/>
      </w:pPr>
      <w:r w:rsidRPr="0097272A">
        <w:rPr>
          <w:b/>
        </w:rPr>
        <w:t>Back to our function</w:t>
      </w:r>
      <w:r>
        <w:rPr>
          <w:b/>
        </w:rPr>
        <w:t xml:space="preserve"> expression</w:t>
      </w:r>
      <w:r>
        <w:t xml:space="preserve">: </w:t>
      </w:r>
      <w:r w:rsidR="008F354E">
        <w:t>This is going to use three functions that are discussed in this unit's notes. The functions are</w:t>
      </w:r>
    </w:p>
    <w:p w:rsidR="008F354E" w:rsidRDefault="008F354E" w:rsidP="008F354E">
      <w:pPr>
        <w:pStyle w:val="bullet1"/>
      </w:pPr>
      <w:r>
        <w:t>UPPER which returns the upper cased string</w:t>
      </w:r>
    </w:p>
    <w:p w:rsidR="008F354E" w:rsidRDefault="008F354E" w:rsidP="008F354E">
      <w:pPr>
        <w:pStyle w:val="bullet1"/>
      </w:pPr>
      <w:r>
        <w:t>REPLACE which  changes a character to another character</w:t>
      </w:r>
    </w:p>
    <w:p w:rsidR="0051088B" w:rsidRDefault="0051088B" w:rsidP="0051088B">
      <w:pPr>
        <w:pStyle w:val="bullet1"/>
      </w:pPr>
      <w:r>
        <w:t>LEFT  which returns a set number of characters from the left edge of the string</w:t>
      </w:r>
    </w:p>
    <w:p w:rsidR="008F354E" w:rsidRDefault="008F354E" w:rsidP="008F354E">
      <w:pPr>
        <w:pStyle w:val="body1"/>
      </w:pPr>
      <w:r>
        <w:t>We are going to need to use these three functions together. We could start working with the title in the table, but it can be easier to start with a literal value that we can control. And we can set this up as a variable and change the value to test other possible strings.</w:t>
      </w:r>
    </w:p>
    <w:p w:rsidR="009E1AE1" w:rsidRPr="00A174E4" w:rsidRDefault="009E1AE1" w:rsidP="009E1AE1">
      <w:pPr>
        <w:pStyle w:val="body1"/>
      </w:pPr>
      <w:r w:rsidRPr="00A174E4">
        <w:t>First get rid of the blanks</w:t>
      </w:r>
      <w:r>
        <w:t xml:space="preserve"> using replace; I am replacing each space </w:t>
      </w:r>
      <w:r w:rsidR="00811259">
        <w:t>('</w:t>
      </w:r>
      <w:r>
        <w:t xml:space="preserve">  ') with nothing</w:t>
      </w:r>
      <w:r w:rsidR="00811259">
        <w:t>0 the ZLS</w:t>
      </w:r>
      <w:r>
        <w:t xml:space="preserve"> ('')</w:t>
      </w:r>
      <w:r w:rsidRPr="00A174E4">
        <w:t>.</w:t>
      </w:r>
    </w:p>
    <w:p w:rsidR="008F354E" w:rsidRPr="00A174E4" w:rsidRDefault="008F354E" w:rsidP="008F354E">
      <w:pPr>
        <w:pStyle w:val="code1"/>
      </w:pPr>
      <w:r w:rsidRPr="00A174E4">
        <w:t xml:space="preserve">set @v </w:t>
      </w:r>
      <w:r>
        <w:t>:</w:t>
      </w:r>
      <w:r w:rsidRPr="00A174E4">
        <w:t>= '  Queries:  the best book ever  ';</w:t>
      </w:r>
    </w:p>
    <w:p w:rsidR="008F354E" w:rsidRPr="00A174E4" w:rsidRDefault="008F354E" w:rsidP="008F354E">
      <w:pPr>
        <w:pStyle w:val="code1"/>
      </w:pPr>
    </w:p>
    <w:p w:rsidR="008F354E" w:rsidRDefault="00EA7AFD" w:rsidP="008F354E">
      <w:pPr>
        <w:pStyle w:val="code1"/>
      </w:pPr>
      <w:r>
        <w:t>S</w:t>
      </w:r>
      <w:r w:rsidRPr="00811259">
        <w:t xml:space="preserve">elect </w:t>
      </w:r>
      <w:r w:rsidR="008F354E" w:rsidRPr="00A174E4">
        <w:t>replace(@v, ' ', '');</w:t>
      </w:r>
    </w:p>
    <w:p w:rsidR="008F354E" w:rsidRDefault="008F354E" w:rsidP="008F354E">
      <w:pPr>
        <w:pStyle w:val="outputBox1"/>
        <w:rPr>
          <w:noProof/>
        </w:rPr>
      </w:pPr>
      <w:r>
        <w:rPr>
          <w:noProof/>
        </w:rPr>
        <w:t>Queries:thebestbookever</w:t>
      </w:r>
    </w:p>
    <w:p w:rsidR="008F354E" w:rsidRDefault="008F354E" w:rsidP="008F354E">
      <w:pPr>
        <w:pStyle w:val="body1"/>
        <w:rPr>
          <w:noProof/>
        </w:rPr>
      </w:pPr>
    </w:p>
    <w:p w:rsidR="008F354E" w:rsidRDefault="008F354E" w:rsidP="008F354E">
      <w:pPr>
        <w:pStyle w:val="body1"/>
        <w:rPr>
          <w:noProof/>
        </w:rPr>
      </w:pPr>
      <w:r>
        <w:rPr>
          <w:noProof/>
        </w:rPr>
        <w:t>Now we can change this to upper case letters.  Use the replace function expression as an argument to the upper function.</w:t>
      </w:r>
    </w:p>
    <w:p w:rsidR="008F354E" w:rsidRPr="00A174E4" w:rsidRDefault="008F354E" w:rsidP="008F354E">
      <w:pPr>
        <w:pStyle w:val="code1"/>
      </w:pPr>
      <w:r w:rsidRPr="00A174E4">
        <w:t xml:space="preserve">set @v </w:t>
      </w:r>
      <w:r>
        <w:t>:</w:t>
      </w:r>
      <w:r w:rsidRPr="00A174E4">
        <w:t>= '  Queries:  the best book ever  ';</w:t>
      </w:r>
    </w:p>
    <w:p w:rsidR="008F354E" w:rsidRPr="00A174E4" w:rsidRDefault="00EA7AFD" w:rsidP="008F354E">
      <w:pPr>
        <w:pStyle w:val="code1"/>
      </w:pPr>
      <w:r>
        <w:t>S</w:t>
      </w:r>
      <w:r w:rsidRPr="00811259">
        <w:t xml:space="preserve">elect </w:t>
      </w:r>
      <w:r w:rsidR="008F354E" w:rsidRPr="00A174E4">
        <w:t>replace(@v, ' ', '');</w:t>
      </w:r>
    </w:p>
    <w:p w:rsidR="008F354E" w:rsidRPr="00A174E4" w:rsidRDefault="00EA7AFD" w:rsidP="008F354E">
      <w:pPr>
        <w:pStyle w:val="code1"/>
      </w:pPr>
      <w:r>
        <w:t>S</w:t>
      </w:r>
      <w:r w:rsidRPr="00811259">
        <w:t xml:space="preserve">elect </w:t>
      </w:r>
      <w:r w:rsidR="008F354E" w:rsidRPr="00A174E4">
        <w:t>upper(replace(@v, ' ', ''));</w:t>
      </w:r>
    </w:p>
    <w:p w:rsidR="008F354E" w:rsidRDefault="008F354E" w:rsidP="008F354E">
      <w:pPr>
        <w:pStyle w:val="outputBox1"/>
        <w:rPr>
          <w:noProof/>
        </w:rPr>
      </w:pPr>
      <w:r>
        <w:rPr>
          <w:noProof/>
        </w:rPr>
        <w:t>Queries:thebestbookever</w:t>
      </w:r>
    </w:p>
    <w:p w:rsidR="008F354E" w:rsidRPr="00A174E4" w:rsidRDefault="008F354E" w:rsidP="008F354E">
      <w:pPr>
        <w:pStyle w:val="outputBox1"/>
        <w:rPr>
          <w:noProof/>
        </w:rPr>
      </w:pPr>
    </w:p>
    <w:p w:rsidR="008F354E" w:rsidRDefault="008F354E" w:rsidP="008F354E">
      <w:pPr>
        <w:pStyle w:val="outputBox1"/>
        <w:rPr>
          <w:noProof/>
        </w:rPr>
      </w:pPr>
      <w:r w:rsidRPr="00A174E4">
        <w:rPr>
          <w:noProof/>
        </w:rPr>
        <w:t>QUERIES:THEBESTBOOKEVER</w:t>
      </w:r>
    </w:p>
    <w:p w:rsidR="008F354E" w:rsidRDefault="008F354E" w:rsidP="008F354E">
      <w:pPr>
        <w:pStyle w:val="body1"/>
        <w:rPr>
          <w:noProof/>
        </w:rPr>
      </w:pPr>
    </w:p>
    <w:p w:rsidR="008F354E" w:rsidRDefault="008F354E" w:rsidP="008F354E">
      <w:pPr>
        <w:pStyle w:val="body1"/>
        <w:rPr>
          <w:noProof/>
        </w:rPr>
      </w:pPr>
      <w:r>
        <w:rPr>
          <w:noProof/>
        </w:rPr>
        <w:t xml:space="preserve">Now we want the </w:t>
      </w:r>
      <w:r w:rsidR="0051088B">
        <w:rPr>
          <w:noProof/>
        </w:rPr>
        <w:t>first</w:t>
      </w:r>
      <w:r>
        <w:rPr>
          <w:noProof/>
        </w:rPr>
        <w:t xml:space="preserve"> 10 characters; that can be done with the </w:t>
      </w:r>
      <w:r w:rsidR="0051088B">
        <w:rPr>
          <w:noProof/>
        </w:rPr>
        <w:t>Left</w:t>
      </w:r>
      <w:r>
        <w:rPr>
          <w:noProof/>
        </w:rPr>
        <w:t xml:space="preserve"> function.</w:t>
      </w:r>
    </w:p>
    <w:p w:rsidR="008F354E" w:rsidRPr="00A174E4" w:rsidRDefault="008F354E" w:rsidP="008F354E">
      <w:pPr>
        <w:pStyle w:val="code1"/>
      </w:pPr>
      <w:r w:rsidRPr="00A174E4">
        <w:t xml:space="preserve">set @v </w:t>
      </w:r>
      <w:r>
        <w:t>:</w:t>
      </w:r>
      <w:r w:rsidRPr="00A174E4">
        <w:t>= '  Queries:  the best book ever  ';</w:t>
      </w:r>
    </w:p>
    <w:p w:rsidR="008F354E" w:rsidRDefault="008F354E" w:rsidP="009E1AE1">
      <w:pPr>
        <w:pStyle w:val="code1"/>
        <w:rPr>
          <w:sz w:val="16"/>
          <w:szCs w:val="16"/>
        </w:rPr>
      </w:pPr>
      <w:r w:rsidRPr="00A174E4">
        <w:t xml:space="preserve">select </w:t>
      </w:r>
      <w:r w:rsidR="0051088B">
        <w:t>left</w:t>
      </w:r>
      <w:r w:rsidRPr="00A174E4">
        <w:t>(upper(replace(@v, ' ', '')), 10) ;</w:t>
      </w:r>
    </w:p>
    <w:p w:rsidR="008F354E" w:rsidRPr="00A174E4" w:rsidRDefault="008F354E" w:rsidP="008F354E">
      <w:pPr>
        <w:pStyle w:val="outputBox1"/>
        <w:rPr>
          <w:noProof/>
        </w:rPr>
      </w:pPr>
    </w:p>
    <w:p w:rsidR="008F354E" w:rsidRDefault="007F05E0" w:rsidP="008F354E">
      <w:pPr>
        <w:pStyle w:val="outputBox1"/>
        <w:rPr>
          <w:noProof/>
        </w:rPr>
      </w:pPr>
      <w:r>
        <w:rPr>
          <w:noProof/>
        </w:rPr>
        <w:t>QUERIES:TH</w:t>
      </w:r>
    </w:p>
    <w:p w:rsidR="008F354E" w:rsidRDefault="008F354E" w:rsidP="008F354E">
      <w:pPr>
        <w:pStyle w:val="body1"/>
        <w:rPr>
          <w:noProof/>
        </w:rPr>
      </w:pPr>
    </w:p>
    <w:p w:rsidR="009E1AE1" w:rsidRDefault="009E1AE1" w:rsidP="009E1AE1">
      <w:pPr>
        <w:pStyle w:val="body1"/>
        <w:rPr>
          <w:noProof/>
        </w:rPr>
      </w:pPr>
      <w:r>
        <w:rPr>
          <w:noProof/>
        </w:rPr>
        <w:t xml:space="preserve">So far this looks good. But test the other values we considered at the start of this discussion. </w:t>
      </w:r>
    </w:p>
    <w:p w:rsidR="008F354E" w:rsidRDefault="00811259" w:rsidP="008F354E">
      <w:pPr>
        <w:pStyle w:val="body1"/>
      </w:pPr>
      <w:r>
        <w:t xml:space="preserve">The </w:t>
      </w:r>
      <w:r w:rsidR="008F354E">
        <w:t>data you are testing could be null, you can test that</w:t>
      </w:r>
    </w:p>
    <w:p w:rsidR="008F354E" w:rsidRDefault="008F354E" w:rsidP="008F354E">
      <w:pPr>
        <w:pStyle w:val="code1"/>
      </w:pPr>
      <w:r w:rsidRPr="00312020">
        <w:t xml:space="preserve">set @v </w:t>
      </w:r>
      <w:r>
        <w:t>:</w:t>
      </w:r>
      <w:r w:rsidRPr="00312020">
        <w:t>= null;</w:t>
      </w:r>
    </w:p>
    <w:p w:rsidR="008F354E" w:rsidRDefault="008F354E" w:rsidP="008F354E">
      <w:pPr>
        <w:pStyle w:val="body1"/>
        <w:rPr>
          <w:noProof/>
        </w:rPr>
      </w:pPr>
      <w:r>
        <w:rPr>
          <w:noProof/>
        </w:rPr>
        <w:t>If you are happy with the function</w:t>
      </w:r>
      <w:r w:rsidR="00811259">
        <w:rPr>
          <w:noProof/>
        </w:rPr>
        <w:t>,</w:t>
      </w:r>
      <w:r>
        <w:rPr>
          <w:noProof/>
        </w:rPr>
        <w:t xml:space="preserve"> then you can use that expression in a query against the books table, replacing the @v variable with the column name.</w:t>
      </w:r>
    </w:p>
    <w:p w:rsidR="008F354E" w:rsidRPr="00A174E4" w:rsidRDefault="00EA7AFD" w:rsidP="008F354E">
      <w:pPr>
        <w:pStyle w:val="code1"/>
      </w:pPr>
      <w:r>
        <w:t>S</w:t>
      </w:r>
      <w:r w:rsidRPr="00811259">
        <w:t xml:space="preserve">elect </w:t>
      </w:r>
      <w:r w:rsidR="007F05E0">
        <w:t>left</w:t>
      </w:r>
      <w:r w:rsidR="008F354E" w:rsidRPr="00A174E4">
        <w:t>(upper(replace(title, ' ', '')), 10)</w:t>
      </w:r>
    </w:p>
    <w:p w:rsidR="008F354E" w:rsidRDefault="00EA7AFD" w:rsidP="009E1AE1">
      <w:pPr>
        <w:pStyle w:val="code1"/>
      </w:pPr>
      <w:r>
        <w:t>F</w:t>
      </w:r>
      <w:r w:rsidR="008F354E" w:rsidRPr="00A174E4">
        <w:t xml:space="preserve">rom </w:t>
      </w:r>
      <w:r w:rsidR="008F354E">
        <w:t>a_b</w:t>
      </w:r>
      <w:r w:rsidR="007F05E0">
        <w:t>kinfo</w:t>
      </w:r>
      <w:r w:rsidR="008F354E" w:rsidRPr="00A174E4">
        <w:t>.books;</w:t>
      </w:r>
    </w:p>
    <w:p w:rsidR="008F354E" w:rsidRDefault="008F354E" w:rsidP="00803A01">
      <w:pPr>
        <w:pStyle w:val="body1"/>
      </w:pPr>
      <w:r>
        <w:t xml:space="preserve">This approach lets you control the data you </w:t>
      </w:r>
      <w:r w:rsidR="009E1AE1">
        <w:t>need to</w:t>
      </w:r>
      <w:r>
        <w:t xml:space="preserve"> test; lets you work a little at a time which helps with the parentheses problem and helps you think methodically.</w:t>
      </w:r>
    </w:p>
    <w:p w:rsidR="009E1AE1" w:rsidRDefault="009E1AE1" w:rsidP="009E1AE1">
      <w:pPr>
        <w:pStyle w:val="body1"/>
      </w:pPr>
      <w:r>
        <w:t>If you have used other DBMS you should note some features of MySQL</w:t>
      </w:r>
    </w:p>
    <w:p w:rsidR="009E1AE1" w:rsidRDefault="009E1AE1" w:rsidP="009E1AE1">
      <w:pPr>
        <w:pStyle w:val="bullet1"/>
      </w:pPr>
      <w:r>
        <w:t>MySQL functions will commonly return a null or a zero instead of an error message for inappropriate arguments.</w:t>
      </w:r>
    </w:p>
    <w:p w:rsidR="009E1AE1" w:rsidRDefault="009E1AE1" w:rsidP="009E1AE1">
      <w:pPr>
        <w:pStyle w:val="bullet1"/>
      </w:pPr>
      <w:r>
        <w:t xml:space="preserve">MySQL has expected the application programs to check arguments for validity and MySQL functions take a different attitude towards error checking than some other dbms. </w:t>
      </w:r>
    </w:p>
    <w:p w:rsidR="009E1AE1" w:rsidRDefault="009E1AE1" w:rsidP="009E1AE1">
      <w:pPr>
        <w:pStyle w:val="bullet1"/>
      </w:pPr>
      <w:r>
        <w:t xml:space="preserve">MySQL functions may have several aliases. </w:t>
      </w:r>
    </w:p>
    <w:p w:rsidR="009E1AE1" w:rsidRDefault="009E1AE1" w:rsidP="009E1AE1">
      <w:pPr>
        <w:pStyle w:val="bullet1"/>
      </w:pPr>
      <w:r>
        <w:t>MySQL functions are apt to change somewhat with different releases of the software.</w:t>
      </w:r>
    </w:p>
    <w:p w:rsidR="009E1AE1" w:rsidRDefault="009E1AE1" w:rsidP="009E1AE1">
      <w:pPr>
        <w:pStyle w:val="bullet1"/>
      </w:pPr>
      <w:r>
        <w:t>Do not have any blanks between the name of the function and the opening parenthesis</w:t>
      </w:r>
    </w:p>
    <w:p w:rsidR="009E1AE1" w:rsidRDefault="009E1AE1" w:rsidP="009E1AE1">
      <w:pPr>
        <w:pStyle w:val="body1"/>
      </w:pPr>
      <w:r>
        <w:t>For the Oracle folk: MySQL allows the use of dual as a dummy table token; this is not quite the same as the Oracle dual table but it does let you write sql such as</w:t>
      </w:r>
    </w:p>
    <w:p w:rsidR="009E1AE1" w:rsidRPr="00811259" w:rsidRDefault="00EA7AFD" w:rsidP="00811259">
      <w:pPr>
        <w:pStyle w:val="code1"/>
      </w:pPr>
      <w:r>
        <w:t>S</w:t>
      </w:r>
      <w:r w:rsidRPr="00811259">
        <w:t xml:space="preserve">elect </w:t>
      </w:r>
      <w:r w:rsidR="009E1AE1" w:rsidRPr="00811259">
        <w:t>UPPER( '       This is MY sTrInG') from dual;</w:t>
      </w:r>
    </w:p>
    <w:sectPr w:rsidR="009E1AE1" w:rsidRPr="00811259" w:rsidSect="00D75A8D">
      <w:headerReference w:type="default" r:id="rId8"/>
      <w:footerReference w:type="default" r:id="rId9"/>
      <w:pgSz w:w="12240" w:h="15840"/>
      <w:pgMar w:top="720" w:right="1152" w:bottom="720" w:left="1152" w:header="720"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17A2" w:rsidRDefault="009417A2" w:rsidP="00E41217">
      <w:pPr>
        <w:spacing w:after="0" w:line="240" w:lineRule="auto"/>
      </w:pPr>
      <w:r>
        <w:separator/>
      </w:r>
    </w:p>
  </w:endnote>
  <w:endnote w:type="continuationSeparator" w:id="0">
    <w:p w:rsidR="009417A2" w:rsidRDefault="009417A2" w:rsidP="00E4121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Black">
    <w:panose1 w:val="020B0A04020102020204"/>
    <w:charset w:val="00"/>
    <w:family w:val="swiss"/>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92" w:type="pct"/>
      <w:tblBorders>
        <w:top w:val="single" w:sz="18" w:space="0" w:color="808080" w:themeColor="background1" w:themeShade="80"/>
        <w:insideV w:val="single" w:sz="18" w:space="0" w:color="808080" w:themeColor="background1" w:themeShade="80"/>
      </w:tblBorders>
      <w:tblLook w:val="04A0"/>
    </w:tblPr>
    <w:tblGrid>
      <w:gridCol w:w="2178"/>
      <w:gridCol w:w="6702"/>
      <w:gridCol w:w="1256"/>
    </w:tblGrid>
    <w:tr w:rsidR="00F470F9" w:rsidTr="00EA7AFD">
      <w:tc>
        <w:tcPr>
          <w:tcW w:w="2178" w:type="dxa"/>
        </w:tcPr>
        <w:p w:rsidR="00F470F9" w:rsidRPr="00000E7E" w:rsidRDefault="00F470F9" w:rsidP="00FA643B">
          <w:pPr>
            <w:pStyle w:val="Footer"/>
            <w:tabs>
              <w:tab w:val="clear" w:pos="4680"/>
              <w:tab w:val="clear" w:pos="9360"/>
            </w:tabs>
            <w:rPr>
              <w:rFonts w:ascii="Times New Roman" w:hAnsi="Times New Roman" w:cs="Times New Roman"/>
              <w:sz w:val="18"/>
              <w:szCs w:val="18"/>
            </w:rPr>
          </w:pPr>
          <w:r>
            <w:rPr>
              <w:rFonts w:ascii="Times New Roman" w:hAnsi="Times New Roman" w:cs="Times New Roman"/>
              <w:sz w:val="18"/>
              <w:szCs w:val="18"/>
            </w:rPr>
            <w:t xml:space="preserve"> RM Endres ©</w:t>
          </w:r>
          <w:r w:rsidR="00EA7AFD">
            <w:rPr>
              <w:rFonts w:ascii="Times New Roman" w:hAnsi="Times New Roman" w:cs="Times New Roman"/>
              <w:sz w:val="18"/>
              <w:szCs w:val="18"/>
            </w:rPr>
            <w:t xml:space="preserve"> </w:t>
          </w:r>
          <w:r w:rsidR="0095063E">
            <w:rPr>
              <w:rFonts w:ascii="Times New Roman" w:hAnsi="Times New Roman" w:cs="Times New Roman"/>
              <w:sz w:val="18"/>
              <w:szCs w:val="18"/>
            </w:rPr>
            <w:fldChar w:fldCharType="begin"/>
          </w:r>
          <w:r w:rsidR="00EA7AFD">
            <w:rPr>
              <w:rFonts w:ascii="Times New Roman" w:hAnsi="Times New Roman" w:cs="Times New Roman"/>
              <w:sz w:val="18"/>
              <w:szCs w:val="18"/>
            </w:rPr>
            <w:instrText xml:space="preserve"> SAVEDATE  \@ "yyyy-MM-dd"  \* MERGEFORMAT </w:instrText>
          </w:r>
          <w:r w:rsidR="0095063E">
            <w:rPr>
              <w:rFonts w:ascii="Times New Roman" w:hAnsi="Times New Roman" w:cs="Times New Roman"/>
              <w:sz w:val="18"/>
              <w:szCs w:val="18"/>
            </w:rPr>
            <w:fldChar w:fldCharType="separate"/>
          </w:r>
          <w:r w:rsidR="00130B96">
            <w:rPr>
              <w:rFonts w:ascii="Times New Roman" w:hAnsi="Times New Roman" w:cs="Times New Roman"/>
              <w:noProof/>
              <w:sz w:val="18"/>
              <w:szCs w:val="18"/>
            </w:rPr>
            <w:t>2013-08-07</w:t>
          </w:r>
          <w:r w:rsidR="0095063E">
            <w:rPr>
              <w:rFonts w:ascii="Times New Roman" w:hAnsi="Times New Roman" w:cs="Times New Roman"/>
              <w:sz w:val="18"/>
              <w:szCs w:val="18"/>
            </w:rPr>
            <w:fldChar w:fldCharType="end"/>
          </w:r>
        </w:p>
      </w:tc>
      <w:tc>
        <w:tcPr>
          <w:tcW w:w="6702" w:type="dxa"/>
        </w:tcPr>
        <w:p w:rsidR="00F470F9" w:rsidRPr="00EA7AFD" w:rsidRDefault="0095063E" w:rsidP="00337067">
          <w:pPr>
            <w:pStyle w:val="Footer"/>
            <w:tabs>
              <w:tab w:val="clear" w:pos="4680"/>
              <w:tab w:val="clear" w:pos="9360"/>
            </w:tabs>
            <w:jc w:val="center"/>
            <w:rPr>
              <w:rFonts w:cs="Times New Roman"/>
              <w:sz w:val="18"/>
              <w:szCs w:val="18"/>
            </w:rPr>
          </w:pPr>
          <w:fldSimple w:instr=" FILENAME   \* MERGEFORMAT ">
            <w:r w:rsidR="00130B96" w:rsidRPr="00130B96">
              <w:rPr>
                <w:rFonts w:cs="Times New Roman"/>
                <w:noProof/>
                <w:sz w:val="18"/>
                <w:szCs w:val="18"/>
              </w:rPr>
              <w:t>155A_06-04_notes_Intro_functions</w:t>
            </w:r>
            <w:r w:rsidR="00130B96" w:rsidRPr="00130B96">
              <w:rPr>
                <w:noProof/>
                <w:sz w:val="18"/>
                <w:szCs w:val="18"/>
              </w:rPr>
              <w:t>.docx</w:t>
            </w:r>
          </w:fldSimple>
        </w:p>
      </w:tc>
      <w:tc>
        <w:tcPr>
          <w:tcW w:w="1256" w:type="dxa"/>
        </w:tcPr>
        <w:p w:rsidR="00F470F9" w:rsidRDefault="00F470F9" w:rsidP="00FA643B">
          <w:pPr>
            <w:pStyle w:val="Footer"/>
            <w:tabs>
              <w:tab w:val="clear" w:pos="4680"/>
              <w:tab w:val="left" w:pos="7392"/>
            </w:tabs>
            <w:jc w:val="right"/>
          </w:pPr>
          <w:r>
            <w:rPr>
              <w:rFonts w:ascii="Times New Roman" w:hAnsi="Times New Roman" w:cs="Times New Roman"/>
              <w:sz w:val="18"/>
              <w:szCs w:val="18"/>
            </w:rPr>
            <w:t xml:space="preserve">Page </w:t>
          </w:r>
          <w:r w:rsidR="0095063E" w:rsidRPr="00000E7E">
            <w:rPr>
              <w:rFonts w:ascii="Times New Roman" w:hAnsi="Times New Roman" w:cs="Times New Roman"/>
              <w:sz w:val="18"/>
              <w:szCs w:val="18"/>
            </w:rPr>
            <w:fldChar w:fldCharType="begin"/>
          </w:r>
          <w:r w:rsidRPr="00000E7E">
            <w:rPr>
              <w:rFonts w:ascii="Times New Roman" w:hAnsi="Times New Roman" w:cs="Times New Roman"/>
              <w:sz w:val="18"/>
              <w:szCs w:val="18"/>
            </w:rPr>
            <w:instrText xml:space="preserve"> PAGE   \* MERGEFORMAT </w:instrText>
          </w:r>
          <w:r w:rsidR="0095063E" w:rsidRPr="00000E7E">
            <w:rPr>
              <w:rFonts w:ascii="Times New Roman" w:hAnsi="Times New Roman" w:cs="Times New Roman"/>
              <w:sz w:val="18"/>
              <w:szCs w:val="18"/>
            </w:rPr>
            <w:fldChar w:fldCharType="separate"/>
          </w:r>
          <w:r w:rsidR="00130B96">
            <w:rPr>
              <w:rFonts w:ascii="Times New Roman" w:hAnsi="Times New Roman" w:cs="Times New Roman"/>
              <w:noProof/>
              <w:sz w:val="18"/>
              <w:szCs w:val="18"/>
            </w:rPr>
            <w:t>3</w:t>
          </w:r>
          <w:r w:rsidR="0095063E" w:rsidRPr="00000E7E">
            <w:rPr>
              <w:rFonts w:ascii="Times New Roman" w:hAnsi="Times New Roman" w:cs="Times New Roman"/>
              <w:sz w:val="18"/>
              <w:szCs w:val="18"/>
            </w:rPr>
            <w:fldChar w:fldCharType="end"/>
          </w:r>
          <w:r>
            <w:rPr>
              <w:rFonts w:ascii="Times New Roman" w:hAnsi="Times New Roman" w:cs="Times New Roman"/>
              <w:sz w:val="18"/>
              <w:szCs w:val="18"/>
            </w:rPr>
            <w:t xml:space="preserve"> of </w:t>
          </w:r>
          <w:fldSimple w:instr=" NUMPAGES   \* MERGEFORMAT ">
            <w:r w:rsidR="00130B96" w:rsidRPr="00130B96">
              <w:rPr>
                <w:rFonts w:ascii="Times New Roman" w:hAnsi="Times New Roman" w:cs="Times New Roman"/>
                <w:noProof/>
                <w:sz w:val="18"/>
                <w:szCs w:val="18"/>
              </w:rPr>
              <w:t>3</w:t>
            </w:r>
          </w:fldSimple>
          <w:r>
            <w:t xml:space="preserve">   </w:t>
          </w:r>
        </w:p>
      </w:tc>
    </w:tr>
  </w:tbl>
  <w:p w:rsidR="00E41217" w:rsidRDefault="00E41217" w:rsidP="00FA643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17A2" w:rsidRDefault="009417A2" w:rsidP="00E41217">
      <w:pPr>
        <w:spacing w:after="0" w:line="240" w:lineRule="auto"/>
      </w:pPr>
      <w:r>
        <w:separator/>
      </w:r>
    </w:p>
  </w:footnote>
  <w:footnote w:type="continuationSeparator" w:id="0">
    <w:p w:rsidR="009417A2" w:rsidRDefault="009417A2" w:rsidP="00E4121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32" w:type="pct"/>
      <w:tblInd w:w="-65" w:type="dxa"/>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tblPr>
    <w:tblGrid>
      <w:gridCol w:w="2430"/>
      <w:gridCol w:w="7801"/>
    </w:tblGrid>
    <w:tr w:rsidR="00E41217" w:rsidTr="008F354E">
      <w:trPr>
        <w:trHeight w:val="288"/>
      </w:trPr>
      <w:sdt>
        <w:sdtPr>
          <w:rPr>
            <w:rFonts w:ascii="Times New Roman" w:eastAsiaTheme="majorEastAsia" w:hAnsi="Times New Roman" w:cs="Times New Roman"/>
            <w:sz w:val="36"/>
            <w:szCs w:val="36"/>
          </w:rPr>
          <w:alias w:val="Title"/>
          <w:id w:val="77761602"/>
          <w:dataBinding w:prefixMappings="xmlns:ns0='http://schemas.openxmlformats.org/package/2006/metadata/core-properties' xmlns:ns1='http://purl.org/dc/elements/1.1/'" w:xpath="/ns0:coreProperties[1]/ns1:title[1]" w:storeItemID="{6C3C8BC8-F283-45AE-878A-BAB7291924A1}"/>
          <w:text/>
        </w:sdtPr>
        <w:sdtContent>
          <w:tc>
            <w:tcPr>
              <w:tcW w:w="2430" w:type="dxa"/>
            </w:tcPr>
            <w:p w:rsidR="00E41217" w:rsidRDefault="00C57FB2" w:rsidP="00337067">
              <w:pPr>
                <w:pStyle w:val="Header"/>
                <w:rPr>
                  <w:rFonts w:asciiTheme="majorHAnsi" w:eastAsiaTheme="majorEastAsia" w:hAnsiTheme="majorHAnsi" w:cstheme="majorBidi"/>
                  <w:sz w:val="36"/>
                  <w:szCs w:val="36"/>
                </w:rPr>
              </w:pPr>
              <w:r>
                <w:rPr>
                  <w:rFonts w:ascii="Times New Roman" w:eastAsiaTheme="majorEastAsia" w:hAnsi="Times New Roman" w:cs="Times New Roman"/>
                  <w:sz w:val="36"/>
                  <w:szCs w:val="36"/>
                </w:rPr>
                <w:t>CS 15</w:t>
              </w:r>
              <w:r w:rsidR="00337067">
                <w:rPr>
                  <w:rFonts w:ascii="Times New Roman" w:eastAsiaTheme="majorEastAsia" w:hAnsi="Times New Roman" w:cs="Times New Roman"/>
                  <w:sz w:val="36"/>
                  <w:szCs w:val="36"/>
                </w:rPr>
                <w:t>5</w:t>
              </w:r>
              <w:r w:rsidR="00A9279E">
                <w:rPr>
                  <w:rFonts w:ascii="Times New Roman" w:eastAsiaTheme="majorEastAsia" w:hAnsi="Times New Roman" w:cs="Times New Roman"/>
                  <w:sz w:val="36"/>
                  <w:szCs w:val="36"/>
                </w:rPr>
                <w:t xml:space="preserve">A     </w:t>
              </w:r>
            </w:p>
          </w:tc>
        </w:sdtContent>
      </w:sdt>
      <w:tc>
        <w:tcPr>
          <w:tcW w:w="7801" w:type="dxa"/>
        </w:tcPr>
        <w:p w:rsidR="00E41217" w:rsidRPr="00D75A8D" w:rsidRDefault="00FD6313" w:rsidP="00232B7C">
          <w:pPr>
            <w:pStyle w:val="Header"/>
            <w:jc w:val="right"/>
            <w:rPr>
              <w:rFonts w:ascii="Arial Black" w:eastAsiaTheme="majorEastAsia" w:hAnsi="Arial Black" w:cs="Times New Roman"/>
              <w:b/>
              <w:bCs/>
              <w:sz w:val="32"/>
              <w:szCs w:val="32"/>
            </w:rPr>
          </w:pPr>
          <w:r>
            <w:rPr>
              <w:rFonts w:ascii="Times New Roman" w:eastAsiaTheme="majorEastAsia" w:hAnsi="Times New Roman" w:cs="Times New Roman"/>
              <w:sz w:val="36"/>
              <w:szCs w:val="36"/>
            </w:rPr>
            <w:t>Introduction to Functions</w:t>
          </w:r>
        </w:p>
      </w:tc>
    </w:tr>
  </w:tbl>
  <w:p w:rsidR="00E41217" w:rsidRDefault="00E4121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54F7A"/>
    <w:multiLevelType w:val="hybridMultilevel"/>
    <w:tmpl w:val="20BAE968"/>
    <w:lvl w:ilvl="0" w:tplc="430C8D88">
      <w:start w:val="1"/>
      <w:numFmt w:val="decimalZero"/>
      <w:lvlText w:val="Demo %1:"/>
      <w:lvlJc w:val="left"/>
      <w:pPr>
        <w:tabs>
          <w:tab w:val="num" w:pos="1008"/>
        </w:tabs>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46810F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18BD39DF"/>
    <w:multiLevelType w:val="hybridMultilevel"/>
    <w:tmpl w:val="B13AA1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DB173D"/>
    <w:multiLevelType w:val="multilevel"/>
    <w:tmpl w:val="27683E38"/>
    <w:lvl w:ilvl="0">
      <w:start w:val="1"/>
      <w:numFmt w:val="decimal"/>
      <w:pStyle w:val="head1"/>
      <w:lvlText w:val="%1."/>
      <w:lvlJc w:val="left"/>
      <w:pPr>
        <w:ind w:left="360" w:hanging="360"/>
      </w:pPr>
      <w:rPr>
        <w:rFonts w:ascii="Arial Black" w:hAnsi="Arial Black" w:hint="default"/>
        <w:b w:val="0"/>
        <w:i w:val="0"/>
        <w:sz w:val="28"/>
      </w:rPr>
    </w:lvl>
    <w:lvl w:ilvl="1">
      <w:start w:val="1"/>
      <w:numFmt w:val="decimal"/>
      <w:pStyle w:val="outline1"/>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E5432E"/>
    <w:multiLevelType w:val="hybridMultilevel"/>
    <w:tmpl w:val="014AC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F710E1F"/>
    <w:multiLevelType w:val="hybridMultilevel"/>
    <w:tmpl w:val="E1B45B14"/>
    <w:lvl w:ilvl="0" w:tplc="A1AA6A48">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C46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8A069F5"/>
    <w:multiLevelType w:val="hybridMultilevel"/>
    <w:tmpl w:val="3BF226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BF53F5"/>
    <w:multiLevelType w:val="hybridMultilevel"/>
    <w:tmpl w:val="86FA9276"/>
    <w:lvl w:ilvl="0" w:tplc="284A1F9A">
      <w:start w:val="1"/>
      <w:numFmt w:val="bullet"/>
      <w:pStyle w:val="Bullet"/>
      <w:lvlText w:val=""/>
      <w:lvlJc w:val="left"/>
      <w:pPr>
        <w:tabs>
          <w:tab w:val="num" w:pos="2925"/>
        </w:tabs>
        <w:ind w:left="2925" w:hanging="360"/>
      </w:pPr>
      <w:rPr>
        <w:rFonts w:ascii="Symbol" w:hAnsi="Symbol" w:hint="default"/>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665F0CF3"/>
    <w:multiLevelType w:val="hybridMultilevel"/>
    <w:tmpl w:val="85EC1EC6"/>
    <w:lvl w:ilvl="0" w:tplc="E9060F1A">
      <w:start w:val="1"/>
      <w:numFmt w:val="decimalZero"/>
      <w:pStyle w:val="demonum1"/>
      <w:lvlText w:val="Demo %1:"/>
      <w:lvlJc w:val="left"/>
      <w:pPr>
        <w:ind w:left="108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nsid w:val="6A5B61FC"/>
    <w:multiLevelType w:val="multilevel"/>
    <w:tmpl w:val="5C9A029A"/>
    <w:lvl w:ilvl="0">
      <w:start w:val="1"/>
      <w:numFmt w:val="decimal"/>
      <w:lvlText w:val="%1."/>
      <w:lvlJc w:val="left"/>
      <w:pPr>
        <w:ind w:left="360" w:hanging="360"/>
      </w:pPr>
      <w:rPr>
        <w:rFonts w:ascii="Arial Black" w:hAnsi="Arial Black" w:hint="default"/>
        <w:b w:val="0"/>
        <w:i w:val="0"/>
        <w:sz w:val="28"/>
      </w:rPr>
    </w:lvl>
    <w:lvl w:ilvl="1">
      <w:start w:val="1"/>
      <w:numFmt w:val="decimal"/>
      <w:lvlText w:val="%1.%2."/>
      <w:lvlJc w:val="left"/>
      <w:pPr>
        <w:ind w:left="792" w:hanging="432"/>
      </w:pPr>
      <w:rPr>
        <w:rFonts w:ascii="Arial Black" w:hAnsi="Arial Black" w:hint="default"/>
        <w:b w:val="0"/>
        <w:i w:val="0"/>
        <w:sz w:val="24"/>
      </w:rPr>
    </w:lvl>
    <w:lvl w:ilvl="2">
      <w:start w:val="1"/>
      <w:numFmt w:val="decimal"/>
      <w:lvlText w:val="%1.%2.%3."/>
      <w:lvlJc w:val="left"/>
      <w:pPr>
        <w:ind w:left="1224" w:hanging="504"/>
      </w:pPr>
      <w:rPr>
        <w:rFonts w:ascii="Arial Black" w:hAnsi="Arial Black" w:hint="default"/>
        <w:b w:val="0"/>
        <w:i w:val="0"/>
        <w:sz w:val="24"/>
      </w:rPr>
    </w:lvl>
    <w:lvl w:ilvl="3">
      <w:start w:val="1"/>
      <w:numFmt w:val="decimal"/>
      <w:lvlText w:val="%1.%2.%3.%4."/>
      <w:lvlJc w:val="left"/>
      <w:pPr>
        <w:ind w:left="1728" w:hanging="648"/>
      </w:pPr>
      <w:rPr>
        <w:rFonts w:ascii="Arial Black" w:hAnsi="Arial Black" w:hint="default"/>
        <w:b w:val="0"/>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57A095B"/>
    <w:multiLevelType w:val="hybridMultilevel"/>
    <w:tmpl w:val="CC682B40"/>
    <w:lvl w:ilvl="0" w:tplc="D7742506">
      <w:start w:val="1"/>
      <w:numFmt w:val="decimalZero"/>
      <w:lvlText w:val="Demo %1:"/>
      <w:lvlJc w:val="left"/>
      <w:pPr>
        <w:ind w:left="720" w:hanging="360"/>
      </w:pPr>
      <w:rPr>
        <w:rFonts w:hint="default"/>
        <w:b w:val="0"/>
        <w:bCs w:val="0"/>
        <w:i w:val="0"/>
        <w:iCs w:val="0"/>
        <w:caps w:val="0"/>
        <w:smallCaps w:val="0"/>
        <w:strike w:val="0"/>
        <w:dstrike w:val="0"/>
        <w:outline w:val="0"/>
        <w:shadow w:val="0"/>
        <w:emboss w:val="0"/>
        <w:imprint w:val="0"/>
        <w:vanish w:val="0"/>
        <w:spacing w:val="0"/>
        <w:kern w:val="0"/>
        <w:position w:val="0"/>
        <w:u w:val="none"/>
        <w:vertAlign w:val="baseline"/>
        <w:em w:val="none"/>
      </w:rPr>
    </w:lvl>
    <w:lvl w:ilvl="1" w:tplc="D82C954C" w:tentative="1">
      <w:start w:val="1"/>
      <w:numFmt w:val="lowerLetter"/>
      <w:lvlText w:val="%2."/>
      <w:lvlJc w:val="left"/>
      <w:pPr>
        <w:ind w:left="1440" w:hanging="360"/>
      </w:pPr>
    </w:lvl>
    <w:lvl w:ilvl="2" w:tplc="292AAA6A" w:tentative="1">
      <w:start w:val="1"/>
      <w:numFmt w:val="lowerRoman"/>
      <w:lvlText w:val="%3."/>
      <w:lvlJc w:val="right"/>
      <w:pPr>
        <w:ind w:left="2160" w:hanging="180"/>
      </w:pPr>
    </w:lvl>
    <w:lvl w:ilvl="3" w:tplc="4A9E17D0" w:tentative="1">
      <w:start w:val="1"/>
      <w:numFmt w:val="decimal"/>
      <w:lvlText w:val="%4."/>
      <w:lvlJc w:val="left"/>
      <w:pPr>
        <w:ind w:left="2880" w:hanging="360"/>
      </w:pPr>
    </w:lvl>
    <w:lvl w:ilvl="4" w:tplc="DC986A6C" w:tentative="1">
      <w:start w:val="1"/>
      <w:numFmt w:val="lowerLetter"/>
      <w:lvlText w:val="%5."/>
      <w:lvlJc w:val="left"/>
      <w:pPr>
        <w:ind w:left="3600" w:hanging="360"/>
      </w:pPr>
    </w:lvl>
    <w:lvl w:ilvl="5" w:tplc="12BE47A6" w:tentative="1">
      <w:start w:val="1"/>
      <w:numFmt w:val="lowerRoman"/>
      <w:lvlText w:val="%6."/>
      <w:lvlJc w:val="right"/>
      <w:pPr>
        <w:ind w:left="4320" w:hanging="180"/>
      </w:pPr>
    </w:lvl>
    <w:lvl w:ilvl="6" w:tplc="3A18368C" w:tentative="1">
      <w:start w:val="1"/>
      <w:numFmt w:val="decimal"/>
      <w:lvlText w:val="%7."/>
      <w:lvlJc w:val="left"/>
      <w:pPr>
        <w:ind w:left="5040" w:hanging="360"/>
      </w:pPr>
    </w:lvl>
    <w:lvl w:ilvl="7" w:tplc="F05EE6DA" w:tentative="1">
      <w:start w:val="1"/>
      <w:numFmt w:val="lowerLetter"/>
      <w:lvlText w:val="%8."/>
      <w:lvlJc w:val="left"/>
      <w:pPr>
        <w:ind w:left="5760" w:hanging="360"/>
      </w:pPr>
    </w:lvl>
    <w:lvl w:ilvl="8" w:tplc="FDE28930" w:tentative="1">
      <w:start w:val="1"/>
      <w:numFmt w:val="lowerRoman"/>
      <w:lvlText w:val="%9."/>
      <w:lvlJc w:val="right"/>
      <w:pPr>
        <w:ind w:left="6480" w:hanging="180"/>
      </w:pPr>
    </w:lvl>
  </w:abstractNum>
  <w:abstractNum w:abstractNumId="12">
    <w:nsid w:val="77583AC1"/>
    <w:multiLevelType w:val="hybridMultilevel"/>
    <w:tmpl w:val="8FA66F36"/>
    <w:lvl w:ilvl="0" w:tplc="7BB418C8">
      <w:start w:val="1"/>
      <w:numFmt w:val="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10"/>
  </w:num>
  <w:num w:numId="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5"/>
  </w:num>
  <w:num w:numId="7">
    <w:abstractNumId w:val="0"/>
  </w:num>
  <w:num w:numId="8">
    <w:abstractNumId w:val="7"/>
  </w:num>
  <w:num w:numId="9">
    <w:abstractNumId w:val="0"/>
  </w:num>
  <w:num w:numId="10">
    <w:abstractNumId w:val="2"/>
  </w:num>
  <w:num w:numId="11">
    <w:abstractNumId w:val="4"/>
  </w:num>
  <w:num w:numId="12">
    <w:abstractNumId w:val="11"/>
  </w:num>
  <w:num w:numId="13">
    <w:abstractNumId w:val="3"/>
  </w:num>
  <w:num w:numId="14">
    <w:abstractNumId w:val="3"/>
  </w:num>
  <w:num w:numId="15">
    <w:abstractNumId w:val="9"/>
  </w:num>
  <w:num w:numId="16">
    <w:abstractNumId w:val="9"/>
  </w:num>
  <w:num w:numId="17">
    <w:abstractNumId w:val="9"/>
  </w:num>
  <w:num w:numId="18">
    <w:abstractNumId w:val="9"/>
  </w:num>
  <w:num w:numId="19">
    <w:abstractNumId w:val="9"/>
  </w:num>
  <w:num w:numId="20">
    <w:abstractNumId w:val="9"/>
  </w:num>
  <w:num w:numId="21">
    <w:abstractNumId w:val="9"/>
  </w:num>
  <w:num w:numId="22">
    <w:abstractNumId w:val="9"/>
  </w:num>
  <w:num w:numId="23">
    <w:abstractNumId w:val="9"/>
  </w:num>
  <w:num w:numId="24">
    <w:abstractNumId w:val="9"/>
  </w:num>
  <w:num w:numId="25">
    <w:abstractNumId w:val="9"/>
    <w:lvlOverride w:ilvl="0">
      <w:startOverride w:val="1"/>
    </w:lvlOverride>
  </w:num>
  <w:num w:numId="26">
    <w:abstractNumId w:val="9"/>
    <w:lvlOverride w:ilvl="0">
      <w:startOverride w:val="1"/>
    </w:lvlOverride>
  </w:num>
  <w:num w:numId="27">
    <w:abstractNumId w:val="9"/>
    <w:lvlOverride w:ilvl="0">
      <w:startOverride w:val="1"/>
    </w:lvlOverride>
  </w:num>
  <w:num w:numId="28">
    <w:abstractNumId w:val="9"/>
    <w:lvlOverride w:ilvl="0">
      <w:startOverride w:val="1"/>
    </w:lvlOverride>
  </w:num>
  <w:num w:numId="29">
    <w:abstractNumId w:val="9"/>
  </w:num>
  <w:num w:numId="30">
    <w:abstractNumId w:val="12"/>
  </w:num>
  <w:num w:numId="31">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110594"/>
  </w:hdrShapeDefaults>
  <w:footnotePr>
    <w:footnote w:id="-1"/>
    <w:footnote w:id="0"/>
  </w:footnotePr>
  <w:endnotePr>
    <w:endnote w:id="-1"/>
    <w:endnote w:id="0"/>
  </w:endnotePr>
  <w:compat/>
  <w:rsids>
    <w:rsidRoot w:val="00FA5992"/>
    <w:rsid w:val="00000E7E"/>
    <w:rsid w:val="00001113"/>
    <w:rsid w:val="00024CFB"/>
    <w:rsid w:val="00052BE8"/>
    <w:rsid w:val="00077EDA"/>
    <w:rsid w:val="000C2A00"/>
    <w:rsid w:val="001076D3"/>
    <w:rsid w:val="00123DBE"/>
    <w:rsid w:val="00130B96"/>
    <w:rsid w:val="00134611"/>
    <w:rsid w:val="0013663F"/>
    <w:rsid w:val="001420D8"/>
    <w:rsid w:val="00186311"/>
    <w:rsid w:val="001A1663"/>
    <w:rsid w:val="001D21D5"/>
    <w:rsid w:val="001D55C5"/>
    <w:rsid w:val="001D60A1"/>
    <w:rsid w:val="001D77B5"/>
    <w:rsid w:val="00232B7C"/>
    <w:rsid w:val="00241B4D"/>
    <w:rsid w:val="0027239B"/>
    <w:rsid w:val="002746EB"/>
    <w:rsid w:val="00277EC0"/>
    <w:rsid w:val="00291468"/>
    <w:rsid w:val="002A5EEE"/>
    <w:rsid w:val="002A6114"/>
    <w:rsid w:val="002B2D8A"/>
    <w:rsid w:val="002D14CF"/>
    <w:rsid w:val="002D6F11"/>
    <w:rsid w:val="002D76AE"/>
    <w:rsid w:val="003152BB"/>
    <w:rsid w:val="003163B6"/>
    <w:rsid w:val="00337067"/>
    <w:rsid w:val="00356F7E"/>
    <w:rsid w:val="00381683"/>
    <w:rsid w:val="003B43B7"/>
    <w:rsid w:val="003C06DB"/>
    <w:rsid w:val="003C1AB4"/>
    <w:rsid w:val="003D0C45"/>
    <w:rsid w:val="0041522D"/>
    <w:rsid w:val="00443F95"/>
    <w:rsid w:val="00476A6A"/>
    <w:rsid w:val="00480684"/>
    <w:rsid w:val="0048273A"/>
    <w:rsid w:val="004835AF"/>
    <w:rsid w:val="00483A19"/>
    <w:rsid w:val="004909CC"/>
    <w:rsid w:val="004B2C5F"/>
    <w:rsid w:val="004C30F9"/>
    <w:rsid w:val="004C673F"/>
    <w:rsid w:val="004D124D"/>
    <w:rsid w:val="004E0604"/>
    <w:rsid w:val="004F75DC"/>
    <w:rsid w:val="00504E99"/>
    <w:rsid w:val="0051088B"/>
    <w:rsid w:val="00525B69"/>
    <w:rsid w:val="00554AD0"/>
    <w:rsid w:val="00560535"/>
    <w:rsid w:val="005744DE"/>
    <w:rsid w:val="00596D39"/>
    <w:rsid w:val="00660087"/>
    <w:rsid w:val="00673254"/>
    <w:rsid w:val="0068208B"/>
    <w:rsid w:val="006A7A61"/>
    <w:rsid w:val="006D0559"/>
    <w:rsid w:val="007519E7"/>
    <w:rsid w:val="007570C3"/>
    <w:rsid w:val="007F05E0"/>
    <w:rsid w:val="00803A01"/>
    <w:rsid w:val="00804C89"/>
    <w:rsid w:val="00811259"/>
    <w:rsid w:val="008777AD"/>
    <w:rsid w:val="008F354E"/>
    <w:rsid w:val="008F76ED"/>
    <w:rsid w:val="009077FC"/>
    <w:rsid w:val="00910BA6"/>
    <w:rsid w:val="009417A2"/>
    <w:rsid w:val="0095063E"/>
    <w:rsid w:val="00954766"/>
    <w:rsid w:val="009705F1"/>
    <w:rsid w:val="009B61BC"/>
    <w:rsid w:val="009C3034"/>
    <w:rsid w:val="009E1AE1"/>
    <w:rsid w:val="00A04631"/>
    <w:rsid w:val="00A254EF"/>
    <w:rsid w:val="00A33C3D"/>
    <w:rsid w:val="00A873A4"/>
    <w:rsid w:val="00A9279E"/>
    <w:rsid w:val="00A977C3"/>
    <w:rsid w:val="00AA751F"/>
    <w:rsid w:val="00B1759E"/>
    <w:rsid w:val="00B24CC9"/>
    <w:rsid w:val="00B33947"/>
    <w:rsid w:val="00B348AE"/>
    <w:rsid w:val="00B35C3E"/>
    <w:rsid w:val="00B36D1D"/>
    <w:rsid w:val="00B46B9F"/>
    <w:rsid w:val="00B626AD"/>
    <w:rsid w:val="00BA7DEA"/>
    <w:rsid w:val="00C14BED"/>
    <w:rsid w:val="00C34B87"/>
    <w:rsid w:val="00C57FB2"/>
    <w:rsid w:val="00C62A1F"/>
    <w:rsid w:val="00C77D9E"/>
    <w:rsid w:val="00C8457A"/>
    <w:rsid w:val="00C84DE5"/>
    <w:rsid w:val="00C917EF"/>
    <w:rsid w:val="00CA0F40"/>
    <w:rsid w:val="00CA3B3C"/>
    <w:rsid w:val="00CA4A44"/>
    <w:rsid w:val="00CD52E9"/>
    <w:rsid w:val="00D0723B"/>
    <w:rsid w:val="00D210C3"/>
    <w:rsid w:val="00D458CB"/>
    <w:rsid w:val="00D75A8D"/>
    <w:rsid w:val="00D97CF5"/>
    <w:rsid w:val="00DA0D73"/>
    <w:rsid w:val="00DC23D4"/>
    <w:rsid w:val="00E275B4"/>
    <w:rsid w:val="00E41217"/>
    <w:rsid w:val="00E4329A"/>
    <w:rsid w:val="00E439DB"/>
    <w:rsid w:val="00E45E78"/>
    <w:rsid w:val="00E548B2"/>
    <w:rsid w:val="00E817C7"/>
    <w:rsid w:val="00E82B21"/>
    <w:rsid w:val="00E94C5A"/>
    <w:rsid w:val="00EA7AFD"/>
    <w:rsid w:val="00F162AF"/>
    <w:rsid w:val="00F470F9"/>
    <w:rsid w:val="00F90B04"/>
    <w:rsid w:val="00FA5992"/>
    <w:rsid w:val="00FA643B"/>
    <w:rsid w:val="00FD4B93"/>
    <w:rsid w:val="00FD6313"/>
    <w:rsid w:val="00FF546B"/>
    <w:rsid w:val="00FF5A2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5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3A19"/>
  </w:style>
  <w:style w:type="paragraph" w:styleId="Heading1">
    <w:name w:val="heading 1"/>
    <w:basedOn w:val="Normal"/>
    <w:next w:val="Normal"/>
    <w:link w:val="Heading1Char"/>
    <w:uiPriority w:val="9"/>
    <w:qFormat/>
    <w:rsid w:val="00000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0E7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4835A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1">
    <w:name w:val="code_1"/>
    <w:basedOn w:val="Normal"/>
    <w:link w:val="code1Char"/>
    <w:qFormat/>
    <w:rsid w:val="00811259"/>
    <w:pPr>
      <w:spacing w:after="0" w:line="240" w:lineRule="auto"/>
      <w:ind w:left="360"/>
    </w:pPr>
    <w:rPr>
      <w:rFonts w:ascii="Courier New" w:hAnsi="Courier New" w:cs="Courier New"/>
      <w:noProof/>
      <w:sz w:val="18"/>
      <w:szCs w:val="20"/>
    </w:rPr>
  </w:style>
  <w:style w:type="paragraph" w:styleId="Header">
    <w:name w:val="header"/>
    <w:basedOn w:val="Normal"/>
    <w:link w:val="HeaderChar"/>
    <w:uiPriority w:val="99"/>
    <w:unhideWhenUsed/>
    <w:rsid w:val="00E41217"/>
    <w:pPr>
      <w:tabs>
        <w:tab w:val="center" w:pos="4680"/>
        <w:tab w:val="right" w:pos="9360"/>
      </w:tabs>
      <w:spacing w:after="0" w:line="240" w:lineRule="auto"/>
    </w:pPr>
  </w:style>
  <w:style w:type="character" w:customStyle="1" w:styleId="code1Char">
    <w:name w:val="code_1 Char"/>
    <w:basedOn w:val="DefaultParagraphFont"/>
    <w:link w:val="code1"/>
    <w:rsid w:val="00811259"/>
    <w:rPr>
      <w:rFonts w:ascii="Courier New" w:hAnsi="Courier New" w:cs="Courier New"/>
      <w:noProof/>
      <w:sz w:val="18"/>
      <w:szCs w:val="20"/>
    </w:rPr>
  </w:style>
  <w:style w:type="character" w:customStyle="1" w:styleId="HeaderChar">
    <w:name w:val="Header Char"/>
    <w:basedOn w:val="DefaultParagraphFont"/>
    <w:link w:val="Header"/>
    <w:uiPriority w:val="99"/>
    <w:rsid w:val="00E41217"/>
  </w:style>
  <w:style w:type="paragraph" w:styleId="Footer">
    <w:name w:val="footer"/>
    <w:basedOn w:val="Normal"/>
    <w:link w:val="FooterChar"/>
    <w:uiPriority w:val="99"/>
    <w:unhideWhenUsed/>
    <w:rsid w:val="00E412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217"/>
  </w:style>
  <w:style w:type="paragraph" w:styleId="BalloonText">
    <w:name w:val="Balloon Text"/>
    <w:basedOn w:val="Normal"/>
    <w:link w:val="BalloonTextChar"/>
    <w:uiPriority w:val="99"/>
    <w:semiHidden/>
    <w:unhideWhenUsed/>
    <w:rsid w:val="00E412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41217"/>
    <w:rPr>
      <w:rFonts w:ascii="Tahoma" w:hAnsi="Tahoma" w:cs="Tahoma"/>
      <w:sz w:val="16"/>
      <w:szCs w:val="16"/>
    </w:rPr>
  </w:style>
  <w:style w:type="paragraph" w:customStyle="1" w:styleId="outputBox1">
    <w:name w:val="outputBox_1"/>
    <w:basedOn w:val="Normal"/>
    <w:link w:val="outputBox1Char"/>
    <w:qFormat/>
    <w:rsid w:val="00001113"/>
    <w:pPr>
      <w:pBdr>
        <w:top w:val="dotted" w:sz="4" w:space="1" w:color="auto"/>
        <w:left w:val="triple" w:sz="4" w:space="4" w:color="auto"/>
        <w:bottom w:val="dotted" w:sz="4" w:space="1" w:color="auto"/>
        <w:right w:val="dotted" w:sz="4" w:space="4" w:color="auto"/>
      </w:pBdr>
      <w:spacing w:after="0"/>
      <w:ind w:left="180"/>
    </w:pPr>
    <w:rPr>
      <w:rFonts w:ascii="Courier New" w:hAnsi="Courier New" w:cs="Courier New"/>
      <w:sz w:val="18"/>
      <w:szCs w:val="18"/>
    </w:rPr>
  </w:style>
  <w:style w:type="paragraph" w:styleId="ListParagraph">
    <w:name w:val="List Paragraph"/>
    <w:basedOn w:val="Normal"/>
    <w:uiPriority w:val="34"/>
    <w:qFormat/>
    <w:rsid w:val="00000E7E"/>
    <w:pPr>
      <w:ind w:left="720"/>
      <w:contextualSpacing/>
    </w:pPr>
  </w:style>
  <w:style w:type="character" w:customStyle="1" w:styleId="outputBox1Char">
    <w:name w:val="outputBox_1 Char"/>
    <w:basedOn w:val="DefaultParagraphFont"/>
    <w:link w:val="outputBox1"/>
    <w:rsid w:val="00001113"/>
    <w:rPr>
      <w:rFonts w:ascii="Courier New" w:hAnsi="Courier New" w:cs="Courier New"/>
      <w:sz w:val="18"/>
      <w:szCs w:val="18"/>
    </w:rPr>
  </w:style>
  <w:style w:type="character" w:customStyle="1" w:styleId="Heading1Char">
    <w:name w:val="Heading 1 Char"/>
    <w:basedOn w:val="DefaultParagraphFont"/>
    <w:link w:val="Heading1"/>
    <w:uiPriority w:val="9"/>
    <w:rsid w:val="00000E7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0E7E"/>
    <w:rPr>
      <w:rFonts w:asciiTheme="majorHAnsi" w:eastAsiaTheme="majorEastAsia" w:hAnsiTheme="majorHAnsi" w:cstheme="majorBidi"/>
      <w:b/>
      <w:bCs/>
      <w:color w:val="4F81BD" w:themeColor="accent1"/>
      <w:sz w:val="26"/>
      <w:szCs w:val="26"/>
    </w:rPr>
  </w:style>
  <w:style w:type="paragraph" w:customStyle="1" w:styleId="outline1">
    <w:name w:val="outline_1"/>
    <w:basedOn w:val="Heading1"/>
    <w:link w:val="outline1Char"/>
    <w:qFormat/>
    <w:rsid w:val="00000E7E"/>
    <w:pPr>
      <w:numPr>
        <w:ilvl w:val="1"/>
        <w:numId w:val="5"/>
      </w:numPr>
      <w:spacing w:before="120" w:line="240" w:lineRule="auto"/>
      <w:contextualSpacing/>
    </w:pPr>
    <w:rPr>
      <w:rFonts w:ascii="Arial Black" w:eastAsiaTheme="minorHAnsi" w:hAnsi="Arial Black" w:cs="Times New Roman"/>
      <w:b w:val="0"/>
      <w:bCs w:val="0"/>
      <w:color w:val="auto"/>
    </w:rPr>
  </w:style>
  <w:style w:type="character" w:customStyle="1" w:styleId="Heading3Char">
    <w:name w:val="Heading 3 Char"/>
    <w:basedOn w:val="DefaultParagraphFont"/>
    <w:link w:val="Heading3"/>
    <w:uiPriority w:val="9"/>
    <w:semiHidden/>
    <w:rsid w:val="004835AF"/>
    <w:rPr>
      <w:rFonts w:asciiTheme="majorHAnsi" w:eastAsiaTheme="majorEastAsia" w:hAnsiTheme="majorHAnsi" w:cstheme="majorBidi"/>
      <w:b/>
      <w:bCs/>
      <w:color w:val="4F81BD" w:themeColor="accent1"/>
    </w:rPr>
  </w:style>
  <w:style w:type="character" w:customStyle="1" w:styleId="outline1Char">
    <w:name w:val="outline_1 Char"/>
    <w:basedOn w:val="Heading1Char"/>
    <w:link w:val="outline1"/>
    <w:rsid w:val="00000E7E"/>
    <w:rPr>
      <w:rFonts w:ascii="Arial Black" w:hAnsi="Arial Black" w:cs="Times New Roman"/>
    </w:rPr>
  </w:style>
  <w:style w:type="paragraph" w:customStyle="1" w:styleId="head1">
    <w:name w:val="head_1"/>
    <w:basedOn w:val="Heading1"/>
    <w:link w:val="head1Char"/>
    <w:qFormat/>
    <w:rsid w:val="004835AF"/>
    <w:pPr>
      <w:numPr>
        <w:numId w:val="5"/>
      </w:numPr>
      <w:spacing w:before="120" w:line="240" w:lineRule="auto"/>
    </w:pPr>
    <w:rPr>
      <w:rFonts w:ascii="Arial Black" w:hAnsi="Arial Black" w:cs="Times New Roman"/>
      <w:color w:val="auto"/>
      <w:sz w:val="32"/>
      <w:szCs w:val="32"/>
    </w:rPr>
  </w:style>
  <w:style w:type="paragraph" w:customStyle="1" w:styleId="head2">
    <w:name w:val="head_2"/>
    <w:basedOn w:val="outline1"/>
    <w:link w:val="head2Char"/>
    <w:qFormat/>
    <w:rsid w:val="004835AF"/>
    <w:pPr>
      <w:spacing w:before="0"/>
    </w:pPr>
    <w:rPr>
      <w:sz w:val="24"/>
      <w:szCs w:val="24"/>
    </w:rPr>
  </w:style>
  <w:style w:type="character" w:customStyle="1" w:styleId="head1Char">
    <w:name w:val="head_1 Char"/>
    <w:basedOn w:val="Heading1Char"/>
    <w:link w:val="head1"/>
    <w:rsid w:val="004835AF"/>
    <w:rPr>
      <w:rFonts w:ascii="Arial Black" w:hAnsi="Arial Black" w:cs="Times New Roman"/>
      <w:b/>
      <w:bCs/>
      <w:sz w:val="32"/>
      <w:szCs w:val="32"/>
    </w:rPr>
  </w:style>
  <w:style w:type="paragraph" w:customStyle="1" w:styleId="body1">
    <w:name w:val="body_1"/>
    <w:basedOn w:val="Normal"/>
    <w:link w:val="body1Char"/>
    <w:qFormat/>
    <w:rsid w:val="00001113"/>
    <w:pPr>
      <w:spacing w:before="60" w:after="0" w:line="240" w:lineRule="auto"/>
    </w:pPr>
    <w:rPr>
      <w:rFonts w:ascii="Times New Roman" w:hAnsi="Times New Roman" w:cs="Times New Roman"/>
    </w:rPr>
  </w:style>
  <w:style w:type="character" w:customStyle="1" w:styleId="head2Char">
    <w:name w:val="head_2 Char"/>
    <w:basedOn w:val="outline1Char"/>
    <w:link w:val="head2"/>
    <w:rsid w:val="004835AF"/>
    <w:rPr>
      <w:sz w:val="24"/>
      <w:szCs w:val="24"/>
    </w:rPr>
  </w:style>
  <w:style w:type="character" w:customStyle="1" w:styleId="body1Char">
    <w:name w:val="body_1 Char"/>
    <w:basedOn w:val="DefaultParagraphFont"/>
    <w:link w:val="body1"/>
    <w:rsid w:val="00001113"/>
    <w:rPr>
      <w:rFonts w:ascii="Times New Roman" w:hAnsi="Times New Roman" w:cs="Times New Roman"/>
    </w:rPr>
  </w:style>
  <w:style w:type="paragraph" w:customStyle="1" w:styleId="bullet1">
    <w:name w:val="bullet_1"/>
    <w:basedOn w:val="Normal"/>
    <w:qFormat/>
    <w:rsid w:val="002A6114"/>
    <w:pPr>
      <w:numPr>
        <w:numId w:val="6"/>
      </w:numPr>
      <w:spacing w:after="0" w:line="240" w:lineRule="auto"/>
    </w:pPr>
    <w:rPr>
      <w:rFonts w:ascii="Times New Roman" w:eastAsia="Times New Roman" w:hAnsi="Times New Roman" w:cs="Times New Roman"/>
    </w:rPr>
  </w:style>
  <w:style w:type="paragraph" w:customStyle="1" w:styleId="demonum1">
    <w:name w:val="demo_num_1"/>
    <w:basedOn w:val="Normal"/>
    <w:link w:val="demonum1Char"/>
    <w:qFormat/>
    <w:rsid w:val="00001113"/>
    <w:pPr>
      <w:numPr>
        <w:numId w:val="15"/>
      </w:numPr>
      <w:pBdr>
        <w:bottom w:val="single" w:sz="4" w:space="1" w:color="auto"/>
      </w:pBdr>
      <w:tabs>
        <w:tab w:val="left" w:pos="1080"/>
      </w:tabs>
      <w:spacing w:before="240" w:after="60" w:line="240" w:lineRule="auto"/>
      <w:ind w:hanging="1080"/>
    </w:pPr>
    <w:rPr>
      <w:rFonts w:ascii="Times New Roman" w:eastAsia="Times New Roman" w:hAnsi="Times New Roman" w:cs="Times New Roman"/>
    </w:rPr>
  </w:style>
  <w:style w:type="character" w:customStyle="1" w:styleId="demonum1Char">
    <w:name w:val="demo_num_1 Char"/>
    <w:basedOn w:val="DefaultParagraphFont"/>
    <w:link w:val="demonum1"/>
    <w:rsid w:val="00001113"/>
    <w:rPr>
      <w:rFonts w:ascii="Times New Roman" w:eastAsia="Times New Roman" w:hAnsi="Times New Roman" w:cs="Times New Roman"/>
    </w:rPr>
  </w:style>
  <w:style w:type="character" w:styleId="Hyperlink">
    <w:name w:val="Hyperlink"/>
    <w:basedOn w:val="DefaultParagraphFont"/>
    <w:uiPriority w:val="99"/>
    <w:unhideWhenUsed/>
    <w:rsid w:val="00B35C3E"/>
    <w:rPr>
      <w:color w:val="0000FF" w:themeColor="hyperlink"/>
      <w:u w:val="single"/>
    </w:rPr>
  </w:style>
  <w:style w:type="character" w:styleId="PlaceholderText">
    <w:name w:val="Placeholder Text"/>
    <w:basedOn w:val="DefaultParagraphFont"/>
    <w:uiPriority w:val="99"/>
    <w:semiHidden/>
    <w:rsid w:val="00A9279E"/>
    <w:rPr>
      <w:color w:val="808080"/>
    </w:rPr>
  </w:style>
  <w:style w:type="paragraph" w:customStyle="1" w:styleId="Bullet">
    <w:name w:val="_Bullet"/>
    <w:basedOn w:val="Normal"/>
    <w:rsid w:val="00954766"/>
    <w:pPr>
      <w:numPr>
        <w:numId w:val="31"/>
      </w:numPr>
      <w:tabs>
        <w:tab w:val="clear" w:pos="2925"/>
        <w:tab w:val="left" w:pos="360"/>
      </w:tabs>
      <w:spacing w:after="0" w:line="240" w:lineRule="auto"/>
      <w:ind w:left="360"/>
    </w:pPr>
    <w:rPr>
      <w:rFonts w:ascii="Times New Roman" w:eastAsia="Times New Roman" w:hAnsi="Times New Roman" w:cs="Times New Roman"/>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20Endres\Application%20Data\Microsoft\Templates\_151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Title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_151A.dotx</Template>
  <TotalTime>135</TotalTime>
  <Pages>3</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CS 155A     </vt:lpstr>
    </vt:vector>
  </TitlesOfParts>
  <Company/>
  <LinksUpToDate>false</LinksUpToDate>
  <CharactersWithSpaces>8773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155A     </dc:title>
  <dc:subject/>
  <dc:creator>Rose Endres</dc:creator>
  <cp:keywords/>
  <dc:description/>
  <cp:lastModifiedBy>Rose Endres</cp:lastModifiedBy>
  <cp:revision>18</cp:revision>
  <cp:lastPrinted>2012-07-25T07:12:00Z</cp:lastPrinted>
  <dcterms:created xsi:type="dcterms:W3CDTF">2009-07-08T04:53:00Z</dcterms:created>
  <dcterms:modified xsi:type="dcterms:W3CDTF">2013-08-10T22:33:00Z</dcterms:modified>
</cp:coreProperties>
</file>