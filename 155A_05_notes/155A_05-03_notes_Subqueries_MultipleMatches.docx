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BA1822" w:rsidRPr="00617953" w:rsidRDefault="00BA1822" w:rsidP="00BA1822">
          <w:pPr>
            <w:pStyle w:val="TOCHeading"/>
            <w:spacing w:before="0" w:line="240" w:lineRule="auto"/>
            <w:rPr>
              <w:color w:val="auto"/>
            </w:rPr>
          </w:pPr>
          <w:r w:rsidRPr="00617953">
            <w:rPr>
              <w:color w:val="auto"/>
            </w:rPr>
            <w:t>Table of Contents</w:t>
          </w:r>
        </w:p>
        <w:p w:rsidR="00A330C5" w:rsidRDefault="000812A5">
          <w:pPr>
            <w:pStyle w:val="TOC1"/>
            <w:rPr>
              <w:rFonts w:eastAsiaTheme="minorEastAsia"/>
              <w:noProof/>
            </w:rPr>
          </w:pPr>
          <w:r>
            <w:fldChar w:fldCharType="begin"/>
          </w:r>
          <w:r w:rsidR="00BA1822">
            <w:instrText xml:space="preserve"> TOC \o "1-3" \h \z \u </w:instrText>
          </w:r>
          <w:r>
            <w:fldChar w:fldCharType="separate"/>
          </w:r>
          <w:hyperlink w:anchor="_Toc363599182" w:history="1">
            <w:r w:rsidR="00A330C5" w:rsidRPr="007303ED">
              <w:rPr>
                <w:rStyle w:val="Hyperlink"/>
                <w:noProof/>
              </w:rPr>
              <w:t>1.</w:t>
            </w:r>
            <w:r w:rsidR="00A330C5">
              <w:rPr>
                <w:rFonts w:eastAsiaTheme="minorEastAsia"/>
                <w:noProof/>
              </w:rPr>
              <w:tab/>
            </w:r>
            <w:r w:rsidR="00A330C5" w:rsidRPr="007303ED">
              <w:rPr>
                <w:rStyle w:val="Hyperlink"/>
                <w:noProof/>
              </w:rPr>
              <w:t>Single table row filters</w:t>
            </w:r>
            <w:r w:rsidR="00A330C5">
              <w:rPr>
                <w:noProof/>
                <w:webHidden/>
              </w:rPr>
              <w:tab/>
            </w:r>
            <w:r>
              <w:rPr>
                <w:noProof/>
                <w:webHidden/>
              </w:rPr>
              <w:fldChar w:fldCharType="begin"/>
            </w:r>
            <w:r w:rsidR="00A330C5">
              <w:rPr>
                <w:noProof/>
                <w:webHidden/>
              </w:rPr>
              <w:instrText xml:space="preserve"> PAGEREF _Toc363599182 \h </w:instrText>
            </w:r>
            <w:r>
              <w:rPr>
                <w:noProof/>
                <w:webHidden/>
              </w:rPr>
            </w:r>
            <w:r>
              <w:rPr>
                <w:noProof/>
                <w:webHidden/>
              </w:rPr>
              <w:fldChar w:fldCharType="separate"/>
            </w:r>
            <w:r w:rsidR="00A330C5">
              <w:rPr>
                <w:noProof/>
                <w:webHidden/>
              </w:rPr>
              <w:t>1</w:t>
            </w:r>
            <w:r>
              <w:rPr>
                <w:noProof/>
                <w:webHidden/>
              </w:rPr>
              <w:fldChar w:fldCharType="end"/>
            </w:r>
          </w:hyperlink>
        </w:p>
        <w:p w:rsidR="00A330C5" w:rsidRDefault="000812A5">
          <w:pPr>
            <w:pStyle w:val="TOC1"/>
            <w:rPr>
              <w:rFonts w:eastAsiaTheme="minorEastAsia"/>
              <w:noProof/>
            </w:rPr>
          </w:pPr>
          <w:hyperlink w:anchor="_Toc363599183" w:history="1">
            <w:r w:rsidR="00A330C5" w:rsidRPr="007303ED">
              <w:rPr>
                <w:rStyle w:val="Hyperlink"/>
                <w:noProof/>
              </w:rPr>
              <w:t>2.</w:t>
            </w:r>
            <w:r w:rsidR="00A330C5">
              <w:rPr>
                <w:rFonts w:eastAsiaTheme="minorEastAsia"/>
                <w:noProof/>
              </w:rPr>
              <w:tab/>
            </w:r>
            <w:r w:rsidR="00A330C5" w:rsidRPr="007303ED">
              <w:rPr>
                <w:rStyle w:val="Hyperlink"/>
                <w:noProof/>
              </w:rPr>
              <w:t>Row filters and sub queries</w:t>
            </w:r>
            <w:r w:rsidR="00A330C5">
              <w:rPr>
                <w:noProof/>
                <w:webHidden/>
              </w:rPr>
              <w:tab/>
            </w:r>
            <w:r>
              <w:rPr>
                <w:noProof/>
                <w:webHidden/>
              </w:rPr>
              <w:fldChar w:fldCharType="begin"/>
            </w:r>
            <w:r w:rsidR="00A330C5">
              <w:rPr>
                <w:noProof/>
                <w:webHidden/>
              </w:rPr>
              <w:instrText xml:space="preserve"> PAGEREF _Toc363599183 \h </w:instrText>
            </w:r>
            <w:r>
              <w:rPr>
                <w:noProof/>
                <w:webHidden/>
              </w:rPr>
            </w:r>
            <w:r>
              <w:rPr>
                <w:noProof/>
                <w:webHidden/>
              </w:rPr>
              <w:fldChar w:fldCharType="separate"/>
            </w:r>
            <w:r w:rsidR="00A330C5">
              <w:rPr>
                <w:noProof/>
                <w:webHidden/>
              </w:rPr>
              <w:t>4</w:t>
            </w:r>
            <w:r>
              <w:rPr>
                <w:noProof/>
                <w:webHidden/>
              </w:rPr>
              <w:fldChar w:fldCharType="end"/>
            </w:r>
          </w:hyperlink>
        </w:p>
        <w:p w:rsidR="00BA1822" w:rsidRDefault="000812A5" w:rsidP="00BA1822">
          <w:pPr>
            <w:spacing w:after="0" w:line="240" w:lineRule="auto"/>
          </w:pPr>
          <w:r>
            <w:fldChar w:fldCharType="end"/>
          </w:r>
        </w:p>
      </w:sdtContent>
    </w:sdt>
    <w:p w:rsidR="00982301" w:rsidRDefault="00982301" w:rsidP="00982301">
      <w:pPr>
        <w:pStyle w:val="body1"/>
      </w:pPr>
      <w:r>
        <w:t xml:space="preserve">There is another type of query that we will see implemented in various ways over the semester. We are going to start with some examples of single table row filters. </w:t>
      </w:r>
    </w:p>
    <w:p w:rsidR="00982301" w:rsidRDefault="00982301" w:rsidP="00982301">
      <w:pPr>
        <w:pStyle w:val="head1"/>
      </w:pPr>
      <w:bookmarkStart w:id="0" w:name="_Toc347694967"/>
      <w:bookmarkStart w:id="1" w:name="_Toc347696750"/>
      <w:bookmarkStart w:id="2" w:name="_Toc363599182"/>
      <w:r>
        <w:t>Single table row filters</w:t>
      </w:r>
      <w:bookmarkEnd w:id="0"/>
      <w:bookmarkEnd w:id="1"/>
      <w:bookmarkEnd w:id="2"/>
    </w:p>
    <w:p w:rsidR="00982301" w:rsidRDefault="00982301" w:rsidP="00982301">
      <w:pPr>
        <w:pStyle w:val="body1"/>
      </w:pPr>
      <w:r>
        <w:t xml:space="preserve">The </w:t>
      </w:r>
      <w:r w:rsidR="00A05FAE">
        <w:t xml:space="preserve">Where </w:t>
      </w:r>
      <w:r>
        <w:t>clause we have been using is called a row filter because it is used to examine the proposed result set one row to see if that row will be allowed in the final result set.</w:t>
      </w:r>
    </w:p>
    <w:p w:rsidR="00982301" w:rsidRDefault="00982301" w:rsidP="00982301">
      <w:pPr>
        <w:pStyle w:val="body1"/>
      </w:pPr>
      <w:r>
        <w:t>We are going to start with the employee table. This table is set up with the assumption that every employee is identified by an employee id; that is the primary key for the employee table. That means each employee gets exactly one row in the employee table.  The definition of a row in the employee table has one attribute for the employee's job (</w:t>
      </w:r>
      <w:proofErr w:type="spellStart"/>
      <w:r>
        <w:t>job_id</w:t>
      </w:r>
      <w:proofErr w:type="spellEnd"/>
      <w:r>
        <w:t xml:space="preserve">). This means that for each employee we store only one value for </w:t>
      </w:r>
      <w:proofErr w:type="spellStart"/>
      <w:r>
        <w:t>job_id</w:t>
      </w:r>
      <w:proofErr w:type="spellEnd"/>
      <w:r>
        <w:t>, the employee's current job.</w:t>
      </w:r>
    </w:p>
    <w:p w:rsidR="00982301" w:rsidRDefault="00982301" w:rsidP="00982301">
      <w:pPr>
        <w:pStyle w:val="demonum1"/>
        <w:tabs>
          <w:tab w:val="clear" w:pos="1080"/>
          <w:tab w:val="left" w:pos="1440"/>
        </w:tabs>
        <w:ind w:left="1440" w:hanging="1440"/>
      </w:pPr>
      <w:r>
        <w:t>We have currently 22 employees and each employee has a job id value.</w:t>
      </w:r>
    </w:p>
    <w:p w:rsidR="00982301" w:rsidRPr="007C2A94" w:rsidRDefault="00A05FAE" w:rsidP="00982301">
      <w:pPr>
        <w:pStyle w:val="code1"/>
      </w:pPr>
      <w:r>
        <w:t>Select</w:t>
      </w:r>
      <w:r w:rsidR="00982301" w:rsidRPr="007C2A94">
        <w:t xml:space="preserve"> emp_id, dept_id, job_id </w:t>
      </w:r>
    </w:p>
    <w:p w:rsidR="00982301" w:rsidRPr="007C2A94" w:rsidRDefault="00A05FAE" w:rsidP="00982301">
      <w:pPr>
        <w:pStyle w:val="code1"/>
      </w:pPr>
      <w:r>
        <w:t xml:space="preserve">From </w:t>
      </w:r>
      <w:r w:rsidR="00940569">
        <w:t>a_emp.employees</w:t>
      </w:r>
    </w:p>
    <w:p w:rsidR="00982301" w:rsidRDefault="00A05FAE" w:rsidP="00982301">
      <w:pPr>
        <w:pStyle w:val="code1"/>
      </w:pPr>
      <w:r>
        <w:t xml:space="preserve">Order by </w:t>
      </w:r>
      <w:r w:rsidR="00982301" w:rsidRPr="007C2A94">
        <w:t>dept_id, emp_id;</w:t>
      </w:r>
    </w:p>
    <w:p w:rsidR="00940569" w:rsidRDefault="00940569" w:rsidP="00940569">
      <w:pPr>
        <w:pStyle w:val="code1"/>
      </w:pPr>
      <w:r>
        <w:t>+--------+---------+--------+</w:t>
      </w:r>
    </w:p>
    <w:p w:rsidR="00940569" w:rsidRDefault="00940569" w:rsidP="00940569">
      <w:pPr>
        <w:pStyle w:val="code1"/>
      </w:pPr>
      <w:r>
        <w:t>| emp_id | dept_id | job_id |</w:t>
      </w:r>
    </w:p>
    <w:p w:rsidR="00940569" w:rsidRDefault="00940569" w:rsidP="00940569">
      <w:pPr>
        <w:pStyle w:val="code1"/>
      </w:pPr>
      <w:r>
        <w:t>+--------+---------+--------+</w:t>
      </w:r>
    </w:p>
    <w:p w:rsidR="00940569" w:rsidRDefault="00940569" w:rsidP="00940569">
      <w:pPr>
        <w:pStyle w:val="code1"/>
      </w:pPr>
      <w:r>
        <w:t>|    100 |      10 |      1 |</w:t>
      </w:r>
    </w:p>
    <w:p w:rsidR="00940569" w:rsidRDefault="00940569" w:rsidP="00940569">
      <w:pPr>
        <w:pStyle w:val="code1"/>
      </w:pPr>
      <w:r>
        <w:t>|    201 |      20 |      2 |</w:t>
      </w:r>
    </w:p>
    <w:p w:rsidR="00940569" w:rsidRDefault="00940569" w:rsidP="00940569">
      <w:pPr>
        <w:pStyle w:val="code1"/>
      </w:pPr>
      <w:r>
        <w:t>|    101 |      30 |     16 |</w:t>
      </w:r>
    </w:p>
    <w:p w:rsidR="00940569" w:rsidRDefault="00940569" w:rsidP="00940569">
      <w:pPr>
        <w:pStyle w:val="code1"/>
      </w:pPr>
      <w:r>
        <w:t>|    108 |      30 |     16 |</w:t>
      </w:r>
    </w:p>
    <w:p w:rsidR="00940569" w:rsidRDefault="00940569" w:rsidP="00940569">
      <w:pPr>
        <w:pStyle w:val="code1"/>
      </w:pPr>
      <w:r>
        <w:t>|    109 |      30 |     32 |</w:t>
      </w:r>
    </w:p>
    <w:p w:rsidR="00940569" w:rsidRDefault="00940569" w:rsidP="00940569">
      <w:pPr>
        <w:pStyle w:val="code1"/>
      </w:pPr>
      <w:r>
        <w:t>|    110 |      30 |     32 |</w:t>
      </w:r>
    </w:p>
    <w:p w:rsidR="00940569" w:rsidRDefault="00940569" w:rsidP="00940569">
      <w:pPr>
        <w:pStyle w:val="code1"/>
      </w:pPr>
      <w:r>
        <w:t>|    203 |      30 |     16 |</w:t>
      </w:r>
    </w:p>
    <w:p w:rsidR="00940569" w:rsidRDefault="00940569" w:rsidP="00940569">
      <w:pPr>
        <w:pStyle w:val="code1"/>
      </w:pPr>
      <w:r>
        <w:t>|    204 |      30 |     32 |</w:t>
      </w:r>
    </w:p>
    <w:p w:rsidR="00940569" w:rsidRDefault="00940569" w:rsidP="00940569">
      <w:pPr>
        <w:pStyle w:val="code1"/>
      </w:pPr>
      <w:r>
        <w:t>|    205 |      30 |     16 |</w:t>
      </w:r>
    </w:p>
    <w:p w:rsidR="00940569" w:rsidRDefault="00940569" w:rsidP="00940569">
      <w:pPr>
        <w:pStyle w:val="code1"/>
      </w:pPr>
      <w:r>
        <w:t>|    206 |      30 |     32 |</w:t>
      </w:r>
    </w:p>
    <w:p w:rsidR="00940569" w:rsidRDefault="00940569" w:rsidP="00940569">
      <w:pPr>
        <w:pStyle w:val="code1"/>
      </w:pPr>
      <w:r>
        <w:t>|    162 |      35 |     16 |</w:t>
      </w:r>
    </w:p>
    <w:p w:rsidR="00940569" w:rsidRDefault="00940569" w:rsidP="00940569">
      <w:pPr>
        <w:pStyle w:val="code1"/>
      </w:pPr>
      <w:r>
        <w:t>|    200 |      35 |     16 |</w:t>
      </w:r>
    </w:p>
    <w:p w:rsidR="00940569" w:rsidRDefault="00940569" w:rsidP="00940569">
      <w:pPr>
        <w:pStyle w:val="code1"/>
      </w:pPr>
      <w:r>
        <w:t>|    207 |      35 |      8 |</w:t>
      </w:r>
    </w:p>
    <w:p w:rsidR="00940569" w:rsidRDefault="00940569" w:rsidP="00940569">
      <w:pPr>
        <w:pStyle w:val="code1"/>
      </w:pPr>
      <w:r>
        <w:t>|    145 |      80 |      4 |</w:t>
      </w:r>
    </w:p>
    <w:p w:rsidR="00940569" w:rsidRDefault="00940569" w:rsidP="00940569">
      <w:pPr>
        <w:pStyle w:val="code1"/>
      </w:pPr>
      <w:r>
        <w:t>|    150 |      80 |      8 |</w:t>
      </w:r>
    </w:p>
    <w:p w:rsidR="00940569" w:rsidRDefault="00940569" w:rsidP="00940569">
      <w:pPr>
        <w:pStyle w:val="code1"/>
      </w:pPr>
      <w:r>
        <w:t>|    155 |      80 |      8 |</w:t>
      </w:r>
    </w:p>
    <w:p w:rsidR="00940569" w:rsidRDefault="00940569" w:rsidP="00940569">
      <w:pPr>
        <w:pStyle w:val="code1"/>
      </w:pPr>
      <w:r>
        <w:t>|    103 |     210 |     64 |</w:t>
      </w:r>
    </w:p>
    <w:p w:rsidR="00940569" w:rsidRDefault="00940569" w:rsidP="00940569">
      <w:pPr>
        <w:pStyle w:val="code1"/>
      </w:pPr>
      <w:r>
        <w:t>|    104 |     210 |     32 |</w:t>
      </w:r>
    </w:p>
    <w:p w:rsidR="00940569" w:rsidRDefault="00940569" w:rsidP="00940569">
      <w:pPr>
        <w:pStyle w:val="code1"/>
      </w:pPr>
      <w:r>
        <w:t>|    102 |     215 |     64 |</w:t>
      </w:r>
    </w:p>
    <w:p w:rsidR="00940569" w:rsidRDefault="00940569" w:rsidP="00940569">
      <w:pPr>
        <w:pStyle w:val="code1"/>
      </w:pPr>
      <w:r>
        <w:t>|    146 |     215 |     64 |</w:t>
      </w:r>
    </w:p>
    <w:p w:rsidR="00940569" w:rsidRDefault="00940569" w:rsidP="00940569">
      <w:pPr>
        <w:pStyle w:val="code1"/>
      </w:pPr>
      <w:r>
        <w:t>|    160 |     215 |     32 |</w:t>
      </w:r>
    </w:p>
    <w:p w:rsidR="00940569" w:rsidRDefault="00940569" w:rsidP="00940569">
      <w:pPr>
        <w:pStyle w:val="code1"/>
      </w:pPr>
      <w:r>
        <w:t>|    161 |     215 |     16 |</w:t>
      </w:r>
    </w:p>
    <w:p w:rsidR="00940569" w:rsidRDefault="00940569" w:rsidP="00940569">
      <w:pPr>
        <w:pStyle w:val="code1"/>
      </w:pPr>
      <w:r>
        <w:t>+--------+---------+--------+</w:t>
      </w:r>
    </w:p>
    <w:p w:rsidR="00940569" w:rsidRDefault="00940569" w:rsidP="00940569">
      <w:pPr>
        <w:pStyle w:val="code1"/>
      </w:pPr>
      <w:r>
        <w:t>22 rows in set (0.00 sec)</w:t>
      </w:r>
    </w:p>
    <w:p w:rsidR="00982301" w:rsidRDefault="00982301" w:rsidP="00982301">
      <w:pPr>
        <w:pStyle w:val="demonum1"/>
        <w:tabs>
          <w:tab w:val="clear" w:pos="1080"/>
          <w:tab w:val="left" w:pos="1440"/>
        </w:tabs>
        <w:ind w:left="1440" w:hanging="1440"/>
      </w:pPr>
      <w:r>
        <w:t xml:space="preserve">We can filter for employees with </w:t>
      </w:r>
      <w:proofErr w:type="spellStart"/>
      <w:r>
        <w:t>job_id</w:t>
      </w:r>
      <w:proofErr w:type="spellEnd"/>
      <w:r>
        <w:t xml:space="preserve"> 16 and each row in the employees table will be looked at to see if the </w:t>
      </w:r>
      <w:proofErr w:type="spellStart"/>
      <w:r>
        <w:t>job_id</w:t>
      </w:r>
      <w:proofErr w:type="spellEnd"/>
      <w:r>
        <w:t xml:space="preserve"> for that row is 16 or not.</w:t>
      </w:r>
    </w:p>
    <w:p w:rsidR="00982301" w:rsidRDefault="00A05FAE" w:rsidP="00982301">
      <w:pPr>
        <w:pStyle w:val="code1"/>
      </w:pPr>
      <w:r>
        <w:t xml:space="preserve">Select </w:t>
      </w:r>
      <w:r w:rsidR="00982301" w:rsidRPr="002A3F32">
        <w:t xml:space="preserve">emp_id, dept_id, job_id </w:t>
      </w:r>
    </w:p>
    <w:p w:rsidR="00982301" w:rsidRPr="002A3F32" w:rsidRDefault="00A05FAE" w:rsidP="00982301">
      <w:pPr>
        <w:pStyle w:val="code1"/>
      </w:pPr>
      <w:r>
        <w:t xml:space="preserve">From </w:t>
      </w:r>
      <w:r w:rsidR="00940569">
        <w:t>a_emp.employees</w:t>
      </w:r>
    </w:p>
    <w:p w:rsidR="00982301" w:rsidRPr="002A3F32" w:rsidRDefault="00A05FAE" w:rsidP="00982301">
      <w:pPr>
        <w:pStyle w:val="code1"/>
      </w:pPr>
      <w:r>
        <w:t xml:space="preserve">Where </w:t>
      </w:r>
      <w:r w:rsidR="00982301" w:rsidRPr="002A3F32">
        <w:t>job_id = 16</w:t>
      </w:r>
    </w:p>
    <w:p w:rsidR="00982301" w:rsidRDefault="00A05FAE" w:rsidP="00982301">
      <w:pPr>
        <w:pStyle w:val="code1"/>
      </w:pPr>
      <w:r>
        <w:lastRenderedPageBreak/>
        <w:t xml:space="preserve">Order by </w:t>
      </w:r>
      <w:r w:rsidR="00982301" w:rsidRPr="002A3F32">
        <w:t>dept_id, emp_id;</w:t>
      </w:r>
    </w:p>
    <w:p w:rsidR="00940569" w:rsidRDefault="00940569" w:rsidP="00940569">
      <w:pPr>
        <w:pStyle w:val="code1"/>
      </w:pPr>
      <w:r>
        <w:t>+--------+---------+--------+</w:t>
      </w:r>
    </w:p>
    <w:p w:rsidR="00940569" w:rsidRDefault="00940569" w:rsidP="00940569">
      <w:pPr>
        <w:pStyle w:val="code1"/>
      </w:pPr>
      <w:r>
        <w:t>| emp_id | dept_id | job_id |</w:t>
      </w:r>
    </w:p>
    <w:p w:rsidR="00940569" w:rsidRDefault="00940569" w:rsidP="00940569">
      <w:pPr>
        <w:pStyle w:val="code1"/>
      </w:pPr>
      <w:r>
        <w:t>+--------+---------+--------+</w:t>
      </w:r>
    </w:p>
    <w:p w:rsidR="00940569" w:rsidRDefault="00940569" w:rsidP="00940569">
      <w:pPr>
        <w:pStyle w:val="code1"/>
      </w:pPr>
      <w:r>
        <w:t>|    101 |      30 |     16 |</w:t>
      </w:r>
    </w:p>
    <w:p w:rsidR="00940569" w:rsidRDefault="00940569" w:rsidP="00940569">
      <w:pPr>
        <w:pStyle w:val="code1"/>
      </w:pPr>
      <w:r>
        <w:t>|    108 |      30 |     16 |</w:t>
      </w:r>
    </w:p>
    <w:p w:rsidR="00940569" w:rsidRDefault="00940569" w:rsidP="00940569">
      <w:pPr>
        <w:pStyle w:val="code1"/>
      </w:pPr>
      <w:r>
        <w:t>|    203 |      30 |     16 |</w:t>
      </w:r>
    </w:p>
    <w:p w:rsidR="00940569" w:rsidRDefault="00940569" w:rsidP="00940569">
      <w:pPr>
        <w:pStyle w:val="code1"/>
      </w:pPr>
      <w:r>
        <w:t>|    205 |      30 |     16 |</w:t>
      </w:r>
    </w:p>
    <w:p w:rsidR="00940569" w:rsidRDefault="00940569" w:rsidP="00940569">
      <w:pPr>
        <w:pStyle w:val="code1"/>
      </w:pPr>
      <w:r>
        <w:t>|    162 |      35 |     16 |</w:t>
      </w:r>
    </w:p>
    <w:p w:rsidR="00940569" w:rsidRDefault="00940569" w:rsidP="00940569">
      <w:pPr>
        <w:pStyle w:val="code1"/>
      </w:pPr>
      <w:r>
        <w:t>|    200 |      35 |     16 |</w:t>
      </w:r>
    </w:p>
    <w:p w:rsidR="00940569" w:rsidRDefault="00940569" w:rsidP="00940569">
      <w:pPr>
        <w:pStyle w:val="code1"/>
      </w:pPr>
      <w:r>
        <w:t>|    161 |     215 |     16 |</w:t>
      </w:r>
    </w:p>
    <w:p w:rsidR="00940569" w:rsidRDefault="00940569" w:rsidP="00940569">
      <w:pPr>
        <w:pStyle w:val="code1"/>
      </w:pPr>
      <w:r>
        <w:t>+--------+---------+--------+</w:t>
      </w:r>
    </w:p>
    <w:p w:rsidR="00940569" w:rsidRPr="002A3F32" w:rsidRDefault="00940569" w:rsidP="00940569">
      <w:pPr>
        <w:pStyle w:val="code1"/>
      </w:pPr>
      <w:r>
        <w:t>7 rows in set (0.00 sec)</w:t>
      </w:r>
    </w:p>
    <w:p w:rsidR="00982301" w:rsidRDefault="00982301" w:rsidP="00982301">
      <w:pPr>
        <w:pStyle w:val="demonum1"/>
        <w:tabs>
          <w:tab w:val="clear" w:pos="1080"/>
          <w:tab w:val="left" w:pos="1440"/>
        </w:tabs>
        <w:ind w:left="1440" w:hanging="1440"/>
      </w:pPr>
      <w:r>
        <w:t xml:space="preserve">We can use the </w:t>
      </w:r>
      <w:proofErr w:type="gramStart"/>
      <w:r>
        <w:t>Or</w:t>
      </w:r>
      <w:proofErr w:type="gramEnd"/>
      <w:r>
        <w:t xml:space="preserve"> operator to find employees with job id 16 or with job id 32. We could also use an IN list</w:t>
      </w:r>
    </w:p>
    <w:p w:rsidR="00982301" w:rsidRDefault="00A05FAE" w:rsidP="00982301">
      <w:pPr>
        <w:pStyle w:val="code1"/>
      </w:pPr>
      <w:r>
        <w:t xml:space="preserve">Select </w:t>
      </w:r>
      <w:r w:rsidR="00982301" w:rsidRPr="002A3F32">
        <w:t xml:space="preserve">emp_id, dept_id, job_id </w:t>
      </w:r>
    </w:p>
    <w:p w:rsidR="00982301" w:rsidRPr="002A3F32" w:rsidRDefault="00A05FAE" w:rsidP="00982301">
      <w:pPr>
        <w:pStyle w:val="code1"/>
      </w:pPr>
      <w:r>
        <w:t xml:space="preserve">From </w:t>
      </w:r>
      <w:r w:rsidR="00940569">
        <w:t>a_emp.employees</w:t>
      </w:r>
    </w:p>
    <w:p w:rsidR="00982301" w:rsidRPr="002A3F32" w:rsidRDefault="00A05FAE" w:rsidP="00982301">
      <w:pPr>
        <w:pStyle w:val="code1"/>
      </w:pPr>
      <w:r>
        <w:t xml:space="preserve">Where </w:t>
      </w:r>
      <w:r w:rsidR="00982301" w:rsidRPr="002A3F32">
        <w:t>job_id =</w:t>
      </w:r>
      <w:r w:rsidR="00982301">
        <w:t xml:space="preserve"> </w:t>
      </w:r>
      <w:r w:rsidR="00982301" w:rsidRPr="002A3F32">
        <w:t>16 or job_id = 32</w:t>
      </w:r>
    </w:p>
    <w:p w:rsidR="00940569" w:rsidRDefault="00A05FAE" w:rsidP="00940569">
      <w:pPr>
        <w:pStyle w:val="code1"/>
      </w:pPr>
      <w:r>
        <w:t xml:space="preserve">Order by </w:t>
      </w:r>
      <w:r w:rsidR="00982301" w:rsidRPr="002A3F32">
        <w:t>emp_id;</w:t>
      </w:r>
    </w:p>
    <w:p w:rsidR="00940569" w:rsidRPr="00117A36" w:rsidRDefault="00940569" w:rsidP="00940569">
      <w:pPr>
        <w:pStyle w:val="code1"/>
      </w:pPr>
      <w:r w:rsidRPr="00117A36">
        <w:t>+--------+---------+--------+</w:t>
      </w:r>
    </w:p>
    <w:p w:rsidR="00940569" w:rsidRPr="00117A36" w:rsidRDefault="00940569" w:rsidP="00940569">
      <w:pPr>
        <w:pStyle w:val="code1"/>
      </w:pPr>
      <w:r w:rsidRPr="00117A36">
        <w:t>| emp_id | dept_id | job_id |</w:t>
      </w:r>
    </w:p>
    <w:p w:rsidR="00940569" w:rsidRPr="00117A36" w:rsidRDefault="00940569" w:rsidP="00940569">
      <w:pPr>
        <w:pStyle w:val="code1"/>
      </w:pPr>
      <w:r w:rsidRPr="00117A36">
        <w:t>+--------+---------+--------+</w:t>
      </w:r>
    </w:p>
    <w:p w:rsidR="00940569" w:rsidRPr="00117A36" w:rsidRDefault="00940569" w:rsidP="00940569">
      <w:pPr>
        <w:pStyle w:val="code1"/>
      </w:pPr>
      <w:r w:rsidRPr="00117A36">
        <w:t>|    101 |      30 |     16 |</w:t>
      </w:r>
    </w:p>
    <w:p w:rsidR="00940569" w:rsidRPr="00117A36" w:rsidRDefault="00940569" w:rsidP="00940569">
      <w:pPr>
        <w:pStyle w:val="code1"/>
      </w:pPr>
      <w:r w:rsidRPr="00117A36">
        <w:t>|    104 |     210 |     32 |</w:t>
      </w:r>
    </w:p>
    <w:p w:rsidR="00940569" w:rsidRPr="00117A36" w:rsidRDefault="00940569" w:rsidP="00940569">
      <w:pPr>
        <w:pStyle w:val="code1"/>
      </w:pPr>
      <w:r w:rsidRPr="00117A36">
        <w:t>|    108 |      30 |     16 |</w:t>
      </w:r>
    </w:p>
    <w:p w:rsidR="00940569" w:rsidRPr="00117A36" w:rsidRDefault="00940569" w:rsidP="00940569">
      <w:pPr>
        <w:pStyle w:val="code1"/>
      </w:pPr>
      <w:r w:rsidRPr="00117A36">
        <w:t>|    109 |      30 |     32 |</w:t>
      </w:r>
    </w:p>
    <w:p w:rsidR="00940569" w:rsidRPr="00117A36" w:rsidRDefault="00940569" w:rsidP="00940569">
      <w:pPr>
        <w:pStyle w:val="code1"/>
      </w:pPr>
      <w:r w:rsidRPr="00117A36">
        <w:t>|    110 |      30 |     32 |</w:t>
      </w:r>
    </w:p>
    <w:p w:rsidR="00940569" w:rsidRPr="00117A36" w:rsidRDefault="00940569" w:rsidP="00940569">
      <w:pPr>
        <w:pStyle w:val="code1"/>
      </w:pPr>
      <w:r w:rsidRPr="00117A36">
        <w:t>|    160 |     215 |     32 |</w:t>
      </w:r>
    </w:p>
    <w:p w:rsidR="00940569" w:rsidRPr="00117A36" w:rsidRDefault="00940569" w:rsidP="00940569">
      <w:pPr>
        <w:pStyle w:val="code1"/>
      </w:pPr>
      <w:r w:rsidRPr="00117A36">
        <w:t>|    161 |     215 |     16 |</w:t>
      </w:r>
    </w:p>
    <w:p w:rsidR="00940569" w:rsidRPr="00117A36" w:rsidRDefault="00940569" w:rsidP="00940569">
      <w:pPr>
        <w:pStyle w:val="code1"/>
      </w:pPr>
      <w:r w:rsidRPr="00117A36">
        <w:t>|    162 |      35 |     16 |</w:t>
      </w:r>
    </w:p>
    <w:p w:rsidR="00940569" w:rsidRPr="00117A36" w:rsidRDefault="00940569" w:rsidP="00940569">
      <w:pPr>
        <w:pStyle w:val="code1"/>
      </w:pPr>
      <w:r w:rsidRPr="00117A36">
        <w:t>|    200 |      35 |     16 |</w:t>
      </w:r>
    </w:p>
    <w:p w:rsidR="00940569" w:rsidRPr="00117A36" w:rsidRDefault="00940569" w:rsidP="00940569">
      <w:pPr>
        <w:pStyle w:val="code1"/>
      </w:pPr>
      <w:r w:rsidRPr="00117A36">
        <w:t>|    203 |      30 |     16 |</w:t>
      </w:r>
    </w:p>
    <w:p w:rsidR="00940569" w:rsidRPr="00117A36" w:rsidRDefault="00940569" w:rsidP="00940569">
      <w:pPr>
        <w:pStyle w:val="code1"/>
      </w:pPr>
      <w:r w:rsidRPr="00117A36">
        <w:t>|    204 |      30 |     32 |</w:t>
      </w:r>
    </w:p>
    <w:p w:rsidR="00940569" w:rsidRPr="00117A36" w:rsidRDefault="00940569" w:rsidP="00940569">
      <w:pPr>
        <w:pStyle w:val="code1"/>
      </w:pPr>
      <w:r w:rsidRPr="00117A36">
        <w:t>|    205 |      30 |     16 |</w:t>
      </w:r>
    </w:p>
    <w:p w:rsidR="00940569" w:rsidRPr="00117A36" w:rsidRDefault="00940569" w:rsidP="00940569">
      <w:pPr>
        <w:pStyle w:val="code1"/>
      </w:pPr>
      <w:r w:rsidRPr="00117A36">
        <w:t>|    206 |      30 |     32 |</w:t>
      </w:r>
    </w:p>
    <w:p w:rsidR="00940569" w:rsidRPr="00117A36" w:rsidRDefault="00940569" w:rsidP="00940569">
      <w:pPr>
        <w:pStyle w:val="code1"/>
      </w:pPr>
      <w:r w:rsidRPr="00117A36">
        <w:t>+--------+---------+--------+</w:t>
      </w:r>
    </w:p>
    <w:p w:rsidR="00982301" w:rsidRPr="00117A36" w:rsidRDefault="00940569" w:rsidP="00940569">
      <w:pPr>
        <w:pStyle w:val="code1"/>
      </w:pPr>
      <w:r w:rsidRPr="00117A36">
        <w:t>13 rows in set (0.00 sec)</w:t>
      </w:r>
      <w:r w:rsidR="00982301" w:rsidRPr="00117A36">
        <w:t xml:space="preserve">     </w:t>
      </w:r>
    </w:p>
    <w:p w:rsidR="00982301" w:rsidRDefault="00982301" w:rsidP="00982301">
      <w:pPr>
        <w:pStyle w:val="code1"/>
      </w:pPr>
    </w:p>
    <w:p w:rsidR="00982301" w:rsidRDefault="00982301" w:rsidP="00982301">
      <w:pPr>
        <w:pStyle w:val="demonum1"/>
        <w:tabs>
          <w:tab w:val="clear" w:pos="1080"/>
          <w:tab w:val="left" w:pos="1440"/>
        </w:tabs>
        <w:ind w:left="1440" w:hanging="1440"/>
      </w:pPr>
      <w:r>
        <w:t xml:space="preserve">If we can use the AND operator to find employees with job id 16 and with job </w:t>
      </w:r>
      <w:proofErr w:type="spellStart"/>
      <w:r>
        <w:t>id</w:t>
      </w:r>
      <w:proofErr w:type="spellEnd"/>
      <w:r>
        <w:t xml:space="preserve"> 32 we get no rows returned because each row in the employee table is looked at one row at a time, and no row have the value 16 and the value 32 for job id at the same time.</w:t>
      </w:r>
    </w:p>
    <w:p w:rsidR="00982301" w:rsidRDefault="00A05FAE" w:rsidP="00982301">
      <w:pPr>
        <w:pStyle w:val="code1"/>
      </w:pPr>
      <w:r>
        <w:t xml:space="preserve">Select </w:t>
      </w:r>
      <w:r w:rsidR="00982301" w:rsidRPr="002A3F32">
        <w:t xml:space="preserve">emp_id, dept_id, job_id </w:t>
      </w:r>
    </w:p>
    <w:p w:rsidR="00982301" w:rsidRPr="002A3F32" w:rsidRDefault="00A05FAE" w:rsidP="00982301">
      <w:pPr>
        <w:pStyle w:val="code1"/>
      </w:pPr>
      <w:r>
        <w:t xml:space="preserve">From </w:t>
      </w:r>
      <w:r w:rsidR="00940569">
        <w:t>a_emp.employees</w:t>
      </w:r>
    </w:p>
    <w:p w:rsidR="00982301" w:rsidRPr="002A3F32" w:rsidRDefault="00A05FAE" w:rsidP="00982301">
      <w:pPr>
        <w:pStyle w:val="code1"/>
      </w:pPr>
      <w:r>
        <w:t xml:space="preserve">Where </w:t>
      </w:r>
      <w:r w:rsidR="00982301" w:rsidRPr="002A3F32">
        <w:t>job_id =</w:t>
      </w:r>
      <w:r w:rsidR="00982301">
        <w:t xml:space="preserve"> </w:t>
      </w:r>
      <w:r w:rsidR="00982301" w:rsidRPr="002A3F32">
        <w:t>16 AND job_id = 32</w:t>
      </w:r>
    </w:p>
    <w:p w:rsidR="00982301" w:rsidRDefault="00A05FAE" w:rsidP="00982301">
      <w:pPr>
        <w:pStyle w:val="code1"/>
      </w:pPr>
      <w:r>
        <w:t xml:space="preserve">Order by </w:t>
      </w:r>
      <w:r w:rsidR="00982301" w:rsidRPr="002A3F32">
        <w:t>emp_id</w:t>
      </w:r>
    </w:p>
    <w:p w:rsidR="00982301" w:rsidRPr="002A3F32" w:rsidRDefault="00982301" w:rsidP="00982301">
      <w:pPr>
        <w:pStyle w:val="code1"/>
      </w:pPr>
      <w:r w:rsidRPr="002A3F32">
        <w:t>;</w:t>
      </w:r>
    </w:p>
    <w:p w:rsidR="00982301" w:rsidRDefault="00940569" w:rsidP="00982301">
      <w:pPr>
        <w:pStyle w:val="outputBox1"/>
        <w:rPr>
          <w:noProof/>
          <w:sz w:val="16"/>
          <w:szCs w:val="16"/>
        </w:rPr>
      </w:pPr>
      <w:r>
        <w:rPr>
          <w:noProof/>
          <w:sz w:val="16"/>
          <w:szCs w:val="16"/>
        </w:rPr>
        <w:t>Empty Set</w:t>
      </w:r>
    </w:p>
    <w:p w:rsidR="00982301" w:rsidRDefault="00982301" w:rsidP="00982301">
      <w:pPr>
        <w:pStyle w:val="body1"/>
      </w:pPr>
    </w:p>
    <w:p w:rsidR="00982301" w:rsidRDefault="00982301" w:rsidP="00982301">
      <w:pPr>
        <w:pStyle w:val="body1"/>
      </w:pPr>
      <w:r>
        <w:t xml:space="preserve">Now we want to look at employees and their jobs </w:t>
      </w:r>
      <w:proofErr w:type="gramStart"/>
      <w:r w:rsidR="00A05FAE">
        <w:t>From</w:t>
      </w:r>
      <w:proofErr w:type="gramEnd"/>
      <w:r w:rsidR="00A05FAE">
        <w:t xml:space="preserve"> </w:t>
      </w:r>
      <w:r>
        <w:t>a department point of view.</w:t>
      </w:r>
    </w:p>
    <w:p w:rsidR="00982301" w:rsidRDefault="00982301" w:rsidP="00982301">
      <w:pPr>
        <w:pStyle w:val="body1"/>
      </w:pPr>
      <w:r>
        <w:t xml:space="preserve">Suppose we want to see which departments have an employee with job id 16. We can do this with the filter we had earlier, show just the department id and use distinct to remove duplicate rows- these would be departments </w:t>
      </w:r>
      <w:r w:rsidR="00A05FAE">
        <w:t xml:space="preserve">where </w:t>
      </w:r>
      <w:r>
        <w:t>we have more than one employee with job 16.</w:t>
      </w:r>
    </w:p>
    <w:p w:rsidR="00982301" w:rsidRDefault="00982301" w:rsidP="00982301">
      <w:pPr>
        <w:pStyle w:val="demonum1"/>
        <w:tabs>
          <w:tab w:val="clear" w:pos="1080"/>
          <w:tab w:val="left" w:pos="1440"/>
        </w:tabs>
        <w:ind w:left="1440" w:hanging="1440"/>
        <w:rPr>
          <w:noProof/>
        </w:rPr>
      </w:pPr>
    </w:p>
    <w:p w:rsidR="00982301" w:rsidRPr="002A3F32" w:rsidRDefault="00A05FAE" w:rsidP="00982301">
      <w:pPr>
        <w:pStyle w:val="code1"/>
      </w:pPr>
      <w:r>
        <w:t xml:space="preserve">Select </w:t>
      </w:r>
      <w:r w:rsidR="00982301" w:rsidRPr="002A3F32">
        <w:t>distinct dept_id</w:t>
      </w:r>
    </w:p>
    <w:p w:rsidR="00982301" w:rsidRPr="002A3F32" w:rsidRDefault="00A05FAE" w:rsidP="00982301">
      <w:pPr>
        <w:pStyle w:val="code1"/>
      </w:pPr>
      <w:r>
        <w:t xml:space="preserve">From </w:t>
      </w:r>
      <w:r w:rsidR="00940569">
        <w:t>a_emp.employees</w:t>
      </w:r>
    </w:p>
    <w:p w:rsidR="00982301" w:rsidRDefault="00A05FAE" w:rsidP="00982301">
      <w:pPr>
        <w:pStyle w:val="code1"/>
      </w:pPr>
      <w:r>
        <w:t xml:space="preserve">Where </w:t>
      </w:r>
      <w:r w:rsidR="00982301" w:rsidRPr="002A3F32">
        <w:t>job_id =</w:t>
      </w:r>
      <w:r w:rsidR="00982301">
        <w:t xml:space="preserve"> </w:t>
      </w:r>
      <w:r w:rsidR="00982301" w:rsidRPr="002A3F32">
        <w:t>16 ;</w:t>
      </w:r>
    </w:p>
    <w:p w:rsidR="00940569" w:rsidRDefault="00940569" w:rsidP="00940569">
      <w:pPr>
        <w:pStyle w:val="code1"/>
      </w:pPr>
      <w:r>
        <w:t>+---------+</w:t>
      </w:r>
    </w:p>
    <w:p w:rsidR="00940569" w:rsidRDefault="00940569" w:rsidP="00940569">
      <w:pPr>
        <w:pStyle w:val="code1"/>
      </w:pPr>
      <w:r>
        <w:t>| dept_id |</w:t>
      </w:r>
    </w:p>
    <w:p w:rsidR="00940569" w:rsidRDefault="00940569" w:rsidP="00940569">
      <w:pPr>
        <w:pStyle w:val="code1"/>
      </w:pPr>
      <w:r>
        <w:t>+---------+</w:t>
      </w:r>
    </w:p>
    <w:p w:rsidR="00940569" w:rsidRDefault="00940569" w:rsidP="00940569">
      <w:pPr>
        <w:pStyle w:val="code1"/>
      </w:pPr>
      <w:r>
        <w:t>|      30 |</w:t>
      </w:r>
    </w:p>
    <w:p w:rsidR="00940569" w:rsidRDefault="00940569" w:rsidP="00940569">
      <w:pPr>
        <w:pStyle w:val="code1"/>
      </w:pPr>
      <w:r>
        <w:t>|     215 |</w:t>
      </w:r>
    </w:p>
    <w:p w:rsidR="00940569" w:rsidRDefault="00940569" w:rsidP="00940569">
      <w:pPr>
        <w:pStyle w:val="code1"/>
      </w:pPr>
      <w:r>
        <w:t>|      35 |</w:t>
      </w:r>
    </w:p>
    <w:p w:rsidR="00940569" w:rsidRPr="002A3F32" w:rsidRDefault="00940569" w:rsidP="00940569">
      <w:pPr>
        <w:pStyle w:val="code1"/>
      </w:pPr>
      <w:r>
        <w:t>+---------+</w:t>
      </w:r>
    </w:p>
    <w:p w:rsidR="00982301" w:rsidRDefault="00982301" w:rsidP="00982301">
      <w:pPr>
        <w:pStyle w:val="code1"/>
      </w:pPr>
    </w:p>
    <w:p w:rsidR="00982301" w:rsidRPr="002A3F32" w:rsidRDefault="00982301" w:rsidP="00982301">
      <w:pPr>
        <w:pStyle w:val="demonum1"/>
        <w:tabs>
          <w:tab w:val="clear" w:pos="1080"/>
          <w:tab w:val="left" w:pos="1440"/>
        </w:tabs>
        <w:ind w:left="1440" w:hanging="1440"/>
        <w:rPr>
          <w:noProof/>
        </w:rPr>
      </w:pPr>
      <w:r>
        <w:rPr>
          <w:noProof/>
        </w:rPr>
        <w:t>Same query for departments with employees with job 32</w:t>
      </w:r>
    </w:p>
    <w:p w:rsidR="00982301" w:rsidRPr="002A3F32" w:rsidRDefault="00A05FAE" w:rsidP="00982301">
      <w:pPr>
        <w:pStyle w:val="code1"/>
      </w:pPr>
      <w:r>
        <w:t xml:space="preserve">Select </w:t>
      </w:r>
      <w:r w:rsidR="00982301" w:rsidRPr="002A3F32">
        <w:t>distinct dept_id</w:t>
      </w:r>
    </w:p>
    <w:p w:rsidR="00982301" w:rsidRPr="002A3F32" w:rsidRDefault="00A05FAE" w:rsidP="00982301">
      <w:pPr>
        <w:pStyle w:val="code1"/>
      </w:pPr>
      <w:r>
        <w:t xml:space="preserve">From </w:t>
      </w:r>
      <w:r w:rsidR="00940569">
        <w:t>a_emp.employees</w:t>
      </w:r>
    </w:p>
    <w:p w:rsidR="00982301" w:rsidRDefault="00A05FAE" w:rsidP="00982301">
      <w:pPr>
        <w:pStyle w:val="code1"/>
      </w:pPr>
      <w:r>
        <w:t xml:space="preserve">Where </w:t>
      </w:r>
      <w:r w:rsidR="00982301" w:rsidRPr="002A3F32">
        <w:t>job_id =</w:t>
      </w:r>
      <w:r w:rsidR="00982301">
        <w:t xml:space="preserve"> </w:t>
      </w:r>
      <w:r w:rsidR="00982301" w:rsidRPr="002A3F32">
        <w:t>32 ;</w:t>
      </w:r>
    </w:p>
    <w:p w:rsidR="00940569" w:rsidRDefault="00940569" w:rsidP="00940569">
      <w:pPr>
        <w:pStyle w:val="code1"/>
      </w:pPr>
      <w:r>
        <w:t>+---------+</w:t>
      </w:r>
    </w:p>
    <w:p w:rsidR="00940569" w:rsidRDefault="00940569" w:rsidP="00940569">
      <w:pPr>
        <w:pStyle w:val="code1"/>
      </w:pPr>
      <w:r>
        <w:t>| dept_id |</w:t>
      </w:r>
    </w:p>
    <w:p w:rsidR="00940569" w:rsidRDefault="00940569" w:rsidP="00940569">
      <w:pPr>
        <w:pStyle w:val="code1"/>
      </w:pPr>
      <w:r>
        <w:t>+---------+</w:t>
      </w:r>
    </w:p>
    <w:p w:rsidR="00940569" w:rsidRDefault="00940569" w:rsidP="00940569">
      <w:pPr>
        <w:pStyle w:val="code1"/>
      </w:pPr>
      <w:r>
        <w:t>|     210 |</w:t>
      </w:r>
    </w:p>
    <w:p w:rsidR="00940569" w:rsidRDefault="00940569" w:rsidP="00940569">
      <w:pPr>
        <w:pStyle w:val="code1"/>
      </w:pPr>
      <w:r>
        <w:t>|      30 |</w:t>
      </w:r>
    </w:p>
    <w:p w:rsidR="00940569" w:rsidRDefault="00940569" w:rsidP="00940569">
      <w:pPr>
        <w:pStyle w:val="code1"/>
      </w:pPr>
      <w:r>
        <w:t>|     215 |</w:t>
      </w:r>
    </w:p>
    <w:p w:rsidR="00940569" w:rsidRPr="002A3F32" w:rsidRDefault="00940569" w:rsidP="00940569">
      <w:pPr>
        <w:pStyle w:val="code1"/>
      </w:pPr>
      <w:r>
        <w:t>+---------+</w:t>
      </w:r>
    </w:p>
    <w:p w:rsidR="00982301" w:rsidRDefault="00982301" w:rsidP="00982301">
      <w:pPr>
        <w:rPr>
          <w:rFonts w:ascii="Courier New" w:hAnsi="Courier New" w:cs="Courier New"/>
          <w:sz w:val="16"/>
          <w:szCs w:val="16"/>
        </w:rPr>
      </w:pPr>
    </w:p>
    <w:p w:rsidR="00982301" w:rsidRDefault="00982301" w:rsidP="00982301">
      <w:pPr>
        <w:pStyle w:val="demonum1"/>
        <w:tabs>
          <w:tab w:val="clear" w:pos="1080"/>
          <w:tab w:val="left" w:pos="1440"/>
        </w:tabs>
        <w:ind w:left="1440" w:hanging="1440"/>
      </w:pPr>
      <w:r>
        <w:t xml:space="preserve">This gives us departments </w:t>
      </w:r>
      <w:r w:rsidR="00A05FAE">
        <w:t xml:space="preserve">where </w:t>
      </w:r>
      <w:r>
        <w:t>we have employees who have either job 16 or job 32. Compare this result set with the results sets of the previous two queries.</w:t>
      </w:r>
    </w:p>
    <w:p w:rsidR="00982301" w:rsidRPr="002A3F32" w:rsidRDefault="00A05FAE" w:rsidP="00982301">
      <w:pPr>
        <w:pStyle w:val="code1"/>
      </w:pPr>
      <w:r>
        <w:t xml:space="preserve">Select </w:t>
      </w:r>
      <w:r w:rsidR="00982301" w:rsidRPr="002A3F32">
        <w:t>distinct dept_id</w:t>
      </w:r>
    </w:p>
    <w:p w:rsidR="00982301" w:rsidRPr="002A3F32" w:rsidRDefault="00A05FAE" w:rsidP="00982301">
      <w:pPr>
        <w:pStyle w:val="code1"/>
      </w:pPr>
      <w:r>
        <w:t xml:space="preserve">From </w:t>
      </w:r>
      <w:r w:rsidR="00940569">
        <w:t>a_emp.employees</w:t>
      </w:r>
    </w:p>
    <w:p w:rsidR="00982301" w:rsidRDefault="00A05FAE" w:rsidP="00982301">
      <w:pPr>
        <w:pStyle w:val="code1"/>
      </w:pPr>
      <w:r>
        <w:t xml:space="preserve">Where </w:t>
      </w:r>
      <w:r w:rsidR="00982301" w:rsidRPr="002A3F32">
        <w:t>job_id =</w:t>
      </w:r>
      <w:r w:rsidR="00982301">
        <w:t xml:space="preserve"> </w:t>
      </w:r>
      <w:r w:rsidR="00982301" w:rsidRPr="002A3F32">
        <w:t>16  or job_id = 32;</w:t>
      </w:r>
    </w:p>
    <w:p w:rsidR="00940569" w:rsidRDefault="00940569" w:rsidP="00940569">
      <w:pPr>
        <w:pStyle w:val="code1"/>
      </w:pPr>
      <w:r>
        <w:t>+---------+</w:t>
      </w:r>
    </w:p>
    <w:p w:rsidR="00940569" w:rsidRDefault="00940569" w:rsidP="00940569">
      <w:pPr>
        <w:pStyle w:val="code1"/>
      </w:pPr>
      <w:r>
        <w:t>| dept_id |</w:t>
      </w:r>
    </w:p>
    <w:p w:rsidR="00940569" w:rsidRDefault="00940569" w:rsidP="00940569">
      <w:pPr>
        <w:pStyle w:val="code1"/>
      </w:pPr>
      <w:r>
        <w:t>+---------+</w:t>
      </w:r>
    </w:p>
    <w:p w:rsidR="00940569" w:rsidRDefault="00940569" w:rsidP="00940569">
      <w:pPr>
        <w:pStyle w:val="code1"/>
      </w:pPr>
      <w:r>
        <w:t>|      30 |</w:t>
      </w:r>
    </w:p>
    <w:p w:rsidR="00940569" w:rsidRDefault="00940569" w:rsidP="00940569">
      <w:pPr>
        <w:pStyle w:val="code1"/>
      </w:pPr>
      <w:r>
        <w:t>|      35 |</w:t>
      </w:r>
    </w:p>
    <w:p w:rsidR="00940569" w:rsidRDefault="00940569" w:rsidP="00940569">
      <w:pPr>
        <w:pStyle w:val="code1"/>
      </w:pPr>
      <w:r>
        <w:t>|     210 |</w:t>
      </w:r>
    </w:p>
    <w:p w:rsidR="00940569" w:rsidRPr="002A3F32" w:rsidRDefault="00940569" w:rsidP="00940569">
      <w:pPr>
        <w:pStyle w:val="code1"/>
      </w:pPr>
      <w:r>
        <w:t>|     215 |</w:t>
      </w:r>
    </w:p>
    <w:p w:rsidR="00940569" w:rsidRDefault="00940569" w:rsidP="00940569">
      <w:pPr>
        <w:pStyle w:val="code1"/>
      </w:pPr>
      <w:r>
        <w:t>+---------+</w:t>
      </w:r>
    </w:p>
    <w:p w:rsidR="00982301" w:rsidRDefault="00982301" w:rsidP="00982301">
      <w:pPr>
        <w:rPr>
          <w:rFonts w:ascii="Courier New" w:hAnsi="Courier New" w:cs="Courier New"/>
          <w:noProof/>
          <w:sz w:val="16"/>
          <w:szCs w:val="16"/>
        </w:rPr>
      </w:pPr>
    </w:p>
    <w:p w:rsidR="00982301" w:rsidRDefault="00982301" w:rsidP="00982301">
      <w:pPr>
        <w:pStyle w:val="body1"/>
      </w:pPr>
      <w:r>
        <w:t xml:space="preserve">But suppose we try to use the AND operator to find departments which have both employees with job id 16 and employees with job id 32. We get no rows for the same reason we did in the earlier AND filter since no employee has two different job id values. So the </w:t>
      </w:r>
      <w:proofErr w:type="gramStart"/>
      <w:r>
        <w:t>And</w:t>
      </w:r>
      <w:proofErr w:type="gramEnd"/>
      <w:r>
        <w:t xml:space="preserve"> operator </w:t>
      </w:r>
      <w:r w:rsidR="00A05FAE">
        <w:t xml:space="preserve">test </w:t>
      </w:r>
      <w:r>
        <w:t>is never met.</w:t>
      </w:r>
    </w:p>
    <w:p w:rsidR="00982301" w:rsidRDefault="00982301" w:rsidP="00982301">
      <w:pPr>
        <w:pStyle w:val="demonum1"/>
        <w:tabs>
          <w:tab w:val="clear" w:pos="1080"/>
          <w:tab w:val="left" w:pos="1440"/>
        </w:tabs>
        <w:ind w:left="1440" w:hanging="1440"/>
        <w:rPr>
          <w:noProof/>
        </w:rPr>
      </w:pPr>
    </w:p>
    <w:p w:rsidR="00982301" w:rsidRPr="002A3F32" w:rsidRDefault="00A05FAE" w:rsidP="00982301">
      <w:pPr>
        <w:pStyle w:val="code1"/>
      </w:pPr>
      <w:r>
        <w:t xml:space="preserve">Select </w:t>
      </w:r>
      <w:r w:rsidR="00982301" w:rsidRPr="002A3F32">
        <w:t>distinct dept_id</w:t>
      </w:r>
    </w:p>
    <w:p w:rsidR="00982301" w:rsidRPr="002A3F32" w:rsidRDefault="00A05FAE" w:rsidP="00982301">
      <w:pPr>
        <w:pStyle w:val="code1"/>
      </w:pPr>
      <w:r>
        <w:t xml:space="preserve">From </w:t>
      </w:r>
      <w:r w:rsidR="00940569">
        <w:t>a_emp.employees</w:t>
      </w:r>
    </w:p>
    <w:p w:rsidR="00982301" w:rsidRPr="002A3F32" w:rsidRDefault="00A05FAE" w:rsidP="00982301">
      <w:pPr>
        <w:pStyle w:val="code1"/>
      </w:pPr>
      <w:r>
        <w:t xml:space="preserve">Where </w:t>
      </w:r>
      <w:r w:rsidR="00982301" w:rsidRPr="002A3F32">
        <w:t>job_id =</w:t>
      </w:r>
      <w:r w:rsidR="00982301">
        <w:t xml:space="preserve"> </w:t>
      </w:r>
      <w:r w:rsidR="00982301" w:rsidRPr="002A3F32">
        <w:t>16  AND job_id = 32</w:t>
      </w:r>
    </w:p>
    <w:p w:rsidR="00982301" w:rsidRPr="002A3F32" w:rsidRDefault="00982301" w:rsidP="00982301">
      <w:pPr>
        <w:pStyle w:val="code1"/>
      </w:pPr>
      <w:r w:rsidRPr="002A3F32">
        <w:t>;</w:t>
      </w:r>
    </w:p>
    <w:p w:rsidR="00940569" w:rsidRDefault="00940569" w:rsidP="00940569">
      <w:pPr>
        <w:pStyle w:val="outputBox1"/>
        <w:rPr>
          <w:noProof/>
          <w:sz w:val="16"/>
          <w:szCs w:val="16"/>
        </w:rPr>
      </w:pPr>
      <w:r>
        <w:rPr>
          <w:noProof/>
          <w:sz w:val="16"/>
          <w:szCs w:val="16"/>
        </w:rPr>
        <w:t>Empty Set</w:t>
      </w:r>
    </w:p>
    <w:p w:rsidR="00982301" w:rsidRDefault="00982301" w:rsidP="00982301">
      <w:pPr>
        <w:rPr>
          <w:rFonts w:ascii="Courier New" w:hAnsi="Courier New" w:cs="Courier New"/>
          <w:noProof/>
          <w:color w:val="808080"/>
          <w:sz w:val="20"/>
          <w:szCs w:val="20"/>
        </w:rPr>
      </w:pPr>
    </w:p>
    <w:p w:rsidR="00982301" w:rsidRDefault="00982301" w:rsidP="00982301">
      <w:pPr>
        <w:pStyle w:val="body1"/>
      </w:pPr>
      <w:r>
        <w:t xml:space="preserve">We have to approach this </w:t>
      </w:r>
      <w:r w:rsidR="00A05FAE">
        <w:t xml:space="preserve">from </w:t>
      </w:r>
      <w:r>
        <w:t xml:space="preserve">another way. We are still thinking about row filters, but we are asking the question about the departments so we start with the department table. Our query starts with a row </w:t>
      </w:r>
      <w:r w:rsidR="00A05FAE">
        <w:t xml:space="preserve">from </w:t>
      </w:r>
      <w:r>
        <w:t xml:space="preserve">the </w:t>
      </w:r>
      <w:r>
        <w:lastRenderedPageBreak/>
        <w:t>department table and asks two questions (1) are you a department that has an employee with job id 16 and (2) are you a department that has an employee with job id 32. If this department row meets both tests then it is passed into the result set.  We are asking two questions here and both questions have to be met - that is why I am calling these multiple-match queries.</w:t>
      </w:r>
    </w:p>
    <w:p w:rsidR="00982301" w:rsidRDefault="00982301" w:rsidP="00982301">
      <w:pPr>
        <w:pStyle w:val="demonum1"/>
        <w:tabs>
          <w:tab w:val="clear" w:pos="1080"/>
          <w:tab w:val="left" w:pos="1440"/>
        </w:tabs>
        <w:ind w:left="1440" w:hanging="1440"/>
        <w:rPr>
          <w:noProof/>
        </w:rPr>
      </w:pPr>
      <w:r>
        <w:rPr>
          <w:noProof/>
        </w:rPr>
        <w:t>Compare this result set to the previous ones.</w:t>
      </w:r>
    </w:p>
    <w:p w:rsidR="00982301" w:rsidRPr="002A3F32" w:rsidRDefault="00A05FAE" w:rsidP="00982301">
      <w:pPr>
        <w:pStyle w:val="code1"/>
      </w:pPr>
      <w:r>
        <w:t xml:space="preserve">Select </w:t>
      </w:r>
      <w:r w:rsidR="00982301" w:rsidRPr="002A3F32">
        <w:t>dept_id</w:t>
      </w:r>
    </w:p>
    <w:p w:rsidR="00982301" w:rsidRPr="002A3F32" w:rsidRDefault="00A05FAE" w:rsidP="00982301">
      <w:pPr>
        <w:pStyle w:val="code1"/>
      </w:pPr>
      <w:r>
        <w:t xml:space="preserve">From </w:t>
      </w:r>
      <w:r w:rsidR="00982301" w:rsidRPr="002A3F32">
        <w:t xml:space="preserve"> </w:t>
      </w:r>
      <w:r w:rsidR="00940569">
        <w:t>a_</w:t>
      </w:r>
      <w:r w:rsidR="00982301" w:rsidRPr="002A3F32">
        <w:t>emp</w:t>
      </w:r>
      <w:r w:rsidR="00940569">
        <w:t>.</w:t>
      </w:r>
      <w:r w:rsidR="00982301" w:rsidRPr="002A3F32">
        <w:t>departments</w:t>
      </w:r>
    </w:p>
    <w:p w:rsidR="00982301" w:rsidRPr="002A3F32" w:rsidRDefault="00A05FAE" w:rsidP="00982301">
      <w:pPr>
        <w:pStyle w:val="code1"/>
      </w:pPr>
      <w:r>
        <w:t xml:space="preserve">Where </w:t>
      </w:r>
      <w:r w:rsidR="00982301" w:rsidRPr="002A3F32">
        <w:t>dept_id in (</w:t>
      </w:r>
    </w:p>
    <w:p w:rsidR="00982301" w:rsidRPr="002A3F32" w:rsidRDefault="00982301" w:rsidP="00982301">
      <w:pPr>
        <w:pStyle w:val="code1"/>
      </w:pPr>
      <w:r w:rsidRPr="002A3F32">
        <w:t xml:space="preserve">   </w:t>
      </w:r>
      <w:r w:rsidR="00A05FAE">
        <w:t xml:space="preserve">Select </w:t>
      </w:r>
      <w:r w:rsidRPr="002A3F32">
        <w:t>dept_id</w:t>
      </w:r>
    </w:p>
    <w:p w:rsidR="00982301" w:rsidRPr="002A3F32" w:rsidRDefault="00982301" w:rsidP="00982301">
      <w:pPr>
        <w:pStyle w:val="code1"/>
      </w:pPr>
      <w:r w:rsidRPr="002A3F32">
        <w:t xml:space="preserve">   </w:t>
      </w:r>
      <w:r w:rsidR="00A05FAE">
        <w:t xml:space="preserve">From </w:t>
      </w:r>
      <w:r w:rsidR="00940569">
        <w:t>a_emp.employees</w:t>
      </w:r>
    </w:p>
    <w:p w:rsidR="00982301" w:rsidRPr="002A3F32" w:rsidRDefault="00982301" w:rsidP="00982301">
      <w:pPr>
        <w:pStyle w:val="code1"/>
      </w:pPr>
      <w:r w:rsidRPr="002A3F32">
        <w:t xml:space="preserve">   </w:t>
      </w:r>
      <w:r w:rsidR="00A05FAE">
        <w:t xml:space="preserve">Where </w:t>
      </w:r>
      <w:r w:rsidRPr="002A3F32">
        <w:t>job_id =16 )</w:t>
      </w:r>
    </w:p>
    <w:p w:rsidR="00982301" w:rsidRPr="002A3F32" w:rsidRDefault="00982301" w:rsidP="00982301">
      <w:pPr>
        <w:pStyle w:val="code1"/>
      </w:pPr>
      <w:r w:rsidRPr="002A3F32">
        <w:t>and dept_id in (</w:t>
      </w:r>
    </w:p>
    <w:p w:rsidR="00982301" w:rsidRPr="002A3F32" w:rsidRDefault="00982301" w:rsidP="00982301">
      <w:pPr>
        <w:pStyle w:val="code1"/>
      </w:pPr>
      <w:r w:rsidRPr="002A3F32">
        <w:t xml:space="preserve">   </w:t>
      </w:r>
      <w:r w:rsidR="00A05FAE">
        <w:t xml:space="preserve">Select </w:t>
      </w:r>
      <w:r w:rsidRPr="002A3F32">
        <w:t>dept_id</w:t>
      </w:r>
    </w:p>
    <w:p w:rsidR="00982301" w:rsidRPr="002A3F32" w:rsidRDefault="00982301" w:rsidP="00982301">
      <w:pPr>
        <w:pStyle w:val="code1"/>
      </w:pPr>
      <w:r w:rsidRPr="002A3F32">
        <w:t xml:space="preserve">   </w:t>
      </w:r>
      <w:r w:rsidR="00A05FAE">
        <w:t xml:space="preserve">From </w:t>
      </w:r>
      <w:r w:rsidR="00940569">
        <w:t>a_emp.employees</w:t>
      </w:r>
    </w:p>
    <w:p w:rsidR="00982301" w:rsidRDefault="00982301" w:rsidP="00982301">
      <w:pPr>
        <w:pStyle w:val="code1"/>
      </w:pPr>
      <w:r w:rsidRPr="002A3F32">
        <w:t xml:space="preserve">   </w:t>
      </w:r>
      <w:r w:rsidR="00A05FAE">
        <w:t xml:space="preserve">Where </w:t>
      </w:r>
      <w:r w:rsidRPr="002A3F32">
        <w:t>job_id =32 );</w:t>
      </w:r>
    </w:p>
    <w:p w:rsidR="00940569" w:rsidRDefault="00940569" w:rsidP="00940569">
      <w:pPr>
        <w:pStyle w:val="code1"/>
      </w:pPr>
      <w:r>
        <w:t>+---------+</w:t>
      </w:r>
    </w:p>
    <w:p w:rsidR="00940569" w:rsidRDefault="00940569" w:rsidP="00940569">
      <w:pPr>
        <w:pStyle w:val="code1"/>
      </w:pPr>
      <w:r>
        <w:t>| dept_id |</w:t>
      </w:r>
    </w:p>
    <w:p w:rsidR="00940569" w:rsidRDefault="00940569" w:rsidP="00940569">
      <w:pPr>
        <w:pStyle w:val="code1"/>
      </w:pPr>
      <w:r>
        <w:t>+---------+</w:t>
      </w:r>
    </w:p>
    <w:p w:rsidR="00940569" w:rsidRDefault="00940569" w:rsidP="00940569">
      <w:pPr>
        <w:pStyle w:val="code1"/>
      </w:pPr>
      <w:r>
        <w:t>|      30 |</w:t>
      </w:r>
    </w:p>
    <w:p w:rsidR="00940569" w:rsidRDefault="00940569" w:rsidP="00940569">
      <w:pPr>
        <w:pStyle w:val="code1"/>
      </w:pPr>
      <w:r>
        <w:t>|     215 |</w:t>
      </w:r>
    </w:p>
    <w:p w:rsidR="00940569" w:rsidRPr="00824391" w:rsidRDefault="00940569" w:rsidP="00940569">
      <w:pPr>
        <w:pStyle w:val="code1"/>
      </w:pPr>
      <w:r>
        <w:t>+---------+</w:t>
      </w:r>
    </w:p>
    <w:p w:rsidR="00982301" w:rsidRDefault="00982301" w:rsidP="00982301">
      <w:pPr>
        <w:pStyle w:val="body1"/>
      </w:pPr>
    </w:p>
    <w:p w:rsidR="00982301" w:rsidRDefault="00982301" w:rsidP="00982301">
      <w:pPr>
        <w:pStyle w:val="body1"/>
      </w:pPr>
      <w:r>
        <w:t>You should be able to think of how to write queries for the following:</w:t>
      </w:r>
    </w:p>
    <w:p w:rsidR="00982301" w:rsidRDefault="00982301" w:rsidP="00982301">
      <w:pPr>
        <w:pStyle w:val="body1"/>
      </w:pPr>
      <w:r>
        <w:t>Show the departments that have employees with job id 16 and employees with job id 32 and employees with job id 8.</w:t>
      </w:r>
    </w:p>
    <w:p w:rsidR="00982301" w:rsidRDefault="00982301" w:rsidP="00982301">
      <w:pPr>
        <w:pStyle w:val="body1"/>
      </w:pPr>
      <w:r>
        <w:t>Show the departments that have employees with job id 16 and have no employees with job id 32.</w:t>
      </w:r>
    </w:p>
    <w:p w:rsidR="00982301" w:rsidRDefault="00982301" w:rsidP="00982301">
      <w:pPr>
        <w:pStyle w:val="body1"/>
      </w:pPr>
      <w:r>
        <w:t>These are no different subqueries than e used in the previous documents; we are just using them in new ways.</w:t>
      </w:r>
    </w:p>
    <w:p w:rsidR="00982301" w:rsidRDefault="00982301" w:rsidP="00982301">
      <w:pPr>
        <w:pStyle w:val="head1"/>
      </w:pPr>
      <w:bookmarkStart w:id="3" w:name="_Toc315291309"/>
      <w:bookmarkStart w:id="4" w:name="_Toc347694968"/>
      <w:bookmarkStart w:id="5" w:name="_Toc347696751"/>
      <w:bookmarkStart w:id="6" w:name="_Toc363599183"/>
      <w:r>
        <w:t>Row filters and sub queries</w:t>
      </w:r>
      <w:bookmarkEnd w:id="3"/>
      <w:bookmarkEnd w:id="4"/>
      <w:bookmarkEnd w:id="5"/>
      <w:bookmarkEnd w:id="6"/>
    </w:p>
    <w:p w:rsidR="00982301" w:rsidRDefault="00982301" w:rsidP="00982301">
      <w:pPr>
        <w:pStyle w:val="body1"/>
      </w:pPr>
      <w:r>
        <w:t>These examples will go through similar examples with slightly more complex settings. Remember some of these examples will looks reasonable at first- but are logically incorrect.</w:t>
      </w:r>
    </w:p>
    <w:p w:rsidR="00C6535B" w:rsidRDefault="00C6535B" w:rsidP="00C6535B">
      <w:pPr>
        <w:pStyle w:val="body1"/>
      </w:pPr>
      <w:r>
        <w:t xml:space="preserve">When you create a query you need to consider that the </w:t>
      </w:r>
      <w:r w:rsidR="00A05FAE">
        <w:t xml:space="preserve">Where </w:t>
      </w:r>
      <w:r>
        <w:t xml:space="preserve">clause operates on a single row of the virtual table produced by the </w:t>
      </w:r>
      <w:proofErr w:type="gramStart"/>
      <w:r w:rsidR="00A05FAE">
        <w:t>From</w:t>
      </w:r>
      <w:proofErr w:type="gramEnd"/>
      <w:r w:rsidR="00A05FAE">
        <w:t xml:space="preserve"> </w:t>
      </w:r>
      <w:r>
        <w:t>clause.</w:t>
      </w:r>
    </w:p>
    <w:p w:rsidR="00C6535B" w:rsidRDefault="00C6535B" w:rsidP="00C6535B">
      <w:pPr>
        <w:pStyle w:val="body1"/>
      </w:pPr>
      <w:r>
        <w:t>We want to find customers who have purchased both a stationary bike (product id 1050) and a stationary bike (product id 1060) on the same order. Your first attempt might be the following which is not correct.</w:t>
      </w:r>
    </w:p>
    <w:p w:rsidR="00C6535B" w:rsidRDefault="00C6535B" w:rsidP="00C6535B">
      <w:pPr>
        <w:pStyle w:val="demonum1"/>
        <w:tabs>
          <w:tab w:val="clear" w:pos="1080"/>
          <w:tab w:val="left" w:pos="1440"/>
        </w:tabs>
        <w:ind w:left="1440" w:hanging="1440"/>
      </w:pPr>
      <w:r>
        <w:t>Using an In List test</w:t>
      </w:r>
    </w:p>
    <w:p w:rsidR="00C01DFE" w:rsidRPr="00C01DFE" w:rsidRDefault="00A05FAE" w:rsidP="00C01DFE">
      <w:pPr>
        <w:pStyle w:val="code1"/>
      </w:pPr>
      <w:r>
        <w:t>Select</w:t>
      </w:r>
      <w:r w:rsidR="005A07D5">
        <w:t xml:space="preserve"> </w:t>
      </w:r>
      <w:r w:rsidR="005A07D5" w:rsidRPr="00C01DFE">
        <w:t>oh.cust_id, ord_id, od.prod_id</w:t>
      </w:r>
    </w:p>
    <w:p w:rsidR="00C01DFE" w:rsidRPr="00C01DFE" w:rsidRDefault="00A05FAE" w:rsidP="00C01DFE">
      <w:pPr>
        <w:pStyle w:val="code1"/>
      </w:pPr>
      <w:r>
        <w:t xml:space="preserve">From </w:t>
      </w:r>
      <w:r w:rsidR="005A07D5" w:rsidRPr="00C01DFE">
        <w:t xml:space="preserve">a_oe.order_headers oh </w:t>
      </w:r>
    </w:p>
    <w:p w:rsidR="00C01DFE" w:rsidRPr="00C01DFE" w:rsidRDefault="00A05FAE" w:rsidP="00C01DFE">
      <w:pPr>
        <w:pStyle w:val="code1"/>
      </w:pPr>
      <w:r>
        <w:t>J</w:t>
      </w:r>
      <w:r w:rsidR="005A07D5" w:rsidRPr="00C01DFE">
        <w:t>oin</w:t>
      </w:r>
      <w:r w:rsidR="005A07D5">
        <w:t xml:space="preserve"> </w:t>
      </w:r>
      <w:r w:rsidR="005A07D5" w:rsidRPr="00C01DFE">
        <w:t>a_oe.order_details od using (ord_id)</w:t>
      </w:r>
    </w:p>
    <w:p w:rsidR="00C01DFE" w:rsidRPr="00C01DFE" w:rsidRDefault="00A05FAE" w:rsidP="00C01DFE">
      <w:pPr>
        <w:pStyle w:val="code1"/>
      </w:pPr>
      <w:r>
        <w:t>Where</w:t>
      </w:r>
      <w:r w:rsidR="005A07D5">
        <w:t xml:space="preserve">  </w:t>
      </w:r>
      <w:r w:rsidR="005A07D5" w:rsidRPr="00C01DFE">
        <w:t>prod_id in (1050, 1060)</w:t>
      </w:r>
    </w:p>
    <w:p w:rsidR="00C01DFE" w:rsidRDefault="00A05FAE" w:rsidP="00C01DFE">
      <w:pPr>
        <w:pStyle w:val="code1"/>
      </w:pPr>
      <w:r>
        <w:t xml:space="preserve">Order by </w:t>
      </w:r>
      <w:r w:rsidR="005A07D5" w:rsidRPr="00C01DFE">
        <w:t>oh.cust_id, ord_id, od.prod_id;</w:t>
      </w:r>
    </w:p>
    <w:p w:rsidR="00C01DFE" w:rsidRDefault="005A07D5" w:rsidP="00C01DFE">
      <w:pPr>
        <w:pStyle w:val="code1"/>
      </w:pPr>
      <w:r>
        <w:t>+---------+--------+---------+</w:t>
      </w:r>
    </w:p>
    <w:p w:rsidR="00C01DFE" w:rsidRDefault="00C01DFE" w:rsidP="00C01DFE">
      <w:pPr>
        <w:pStyle w:val="code1"/>
      </w:pPr>
      <w:r>
        <w:t>| cust_id | ord_id | prod_id |</w:t>
      </w:r>
    </w:p>
    <w:p w:rsidR="00C01DFE" w:rsidRDefault="00C01DFE" w:rsidP="00C01DFE">
      <w:pPr>
        <w:pStyle w:val="code1"/>
      </w:pPr>
      <w:r>
        <w:t>+---------+--------+---------+</w:t>
      </w:r>
    </w:p>
    <w:p w:rsidR="00C01DFE" w:rsidRDefault="00C01DFE" w:rsidP="00C01DFE">
      <w:pPr>
        <w:pStyle w:val="code1"/>
      </w:pPr>
      <w:r>
        <w:t>|  401250 |    106 |    1060 |</w:t>
      </w:r>
    </w:p>
    <w:p w:rsidR="00C01DFE" w:rsidRDefault="00C01DFE" w:rsidP="00C01DFE">
      <w:pPr>
        <w:pStyle w:val="code1"/>
      </w:pPr>
      <w:r>
        <w:t>|  403000 |    505 |    1060 |</w:t>
      </w:r>
    </w:p>
    <w:p w:rsidR="00C01DFE" w:rsidRDefault="00C01DFE" w:rsidP="00C01DFE">
      <w:pPr>
        <w:pStyle w:val="code1"/>
      </w:pPr>
      <w:r>
        <w:t>|  403000 |    511 |    1060 |</w:t>
      </w:r>
    </w:p>
    <w:p w:rsidR="00C01DFE" w:rsidRDefault="00C01DFE" w:rsidP="00C01DFE">
      <w:pPr>
        <w:pStyle w:val="code1"/>
      </w:pPr>
      <w:r>
        <w:t>|  403000 |    536 |    1050 |</w:t>
      </w:r>
    </w:p>
    <w:p w:rsidR="00A05FAE" w:rsidRDefault="00A05FAE" w:rsidP="00A05FAE">
      <w:pPr>
        <w:pStyle w:val="code1"/>
      </w:pPr>
      <w:r>
        <w:t>|  403000 |    411 |    1050 |</w:t>
      </w:r>
    </w:p>
    <w:p w:rsidR="00C01DFE" w:rsidRDefault="00C01DFE" w:rsidP="00C01DFE">
      <w:pPr>
        <w:pStyle w:val="code1"/>
      </w:pPr>
      <w:r>
        <w:t>|  404950 |    535 |    1050 |</w:t>
      </w:r>
    </w:p>
    <w:p w:rsidR="00C01DFE" w:rsidRDefault="00C01DFE" w:rsidP="00C01DFE">
      <w:pPr>
        <w:pStyle w:val="code1"/>
      </w:pPr>
      <w:r>
        <w:lastRenderedPageBreak/>
        <w:t>|  408770 |    405 |    1050 |</w:t>
      </w:r>
    </w:p>
    <w:p w:rsidR="00C01DFE" w:rsidRDefault="00C01DFE" w:rsidP="00C01DFE">
      <w:pPr>
        <w:pStyle w:val="code1"/>
      </w:pPr>
      <w:r>
        <w:t>|  408770 |    405 |    1060 |</w:t>
      </w:r>
    </w:p>
    <w:p w:rsidR="00C01DFE" w:rsidRDefault="00C01DFE" w:rsidP="00C01DFE">
      <w:pPr>
        <w:pStyle w:val="code1"/>
      </w:pPr>
      <w:r>
        <w:t>|  409030 |    128 |    1060 |</w:t>
      </w:r>
    </w:p>
    <w:p w:rsidR="00C01DFE" w:rsidRDefault="00C01DFE" w:rsidP="00C01DFE">
      <w:pPr>
        <w:pStyle w:val="code1"/>
      </w:pPr>
      <w:r>
        <w:t>|  903000 |    312 |    1050 |</w:t>
      </w:r>
    </w:p>
    <w:p w:rsidR="00C01DFE" w:rsidRDefault="00C01DFE" w:rsidP="00C01DFE">
      <w:pPr>
        <w:pStyle w:val="code1"/>
      </w:pPr>
      <w:r>
        <w:t>|  903000 |    312 |    1060 |</w:t>
      </w:r>
    </w:p>
    <w:p w:rsidR="00C01DFE" w:rsidRDefault="00C01DFE" w:rsidP="00C01DFE">
      <w:pPr>
        <w:pStyle w:val="code1"/>
      </w:pPr>
      <w:r>
        <w:t>|  903000 |    312 |    1060 |</w:t>
      </w:r>
    </w:p>
    <w:p w:rsidR="00C01DFE" w:rsidRDefault="00C01DFE" w:rsidP="00C01DFE">
      <w:pPr>
        <w:pStyle w:val="code1"/>
      </w:pPr>
      <w:r>
        <w:t>+---------+--------+---------+</w:t>
      </w:r>
    </w:p>
    <w:p w:rsidR="00C01DFE" w:rsidRDefault="00C01DFE" w:rsidP="00C01DFE">
      <w:pPr>
        <w:pStyle w:val="code1"/>
      </w:pPr>
      <w:r>
        <w:t>1</w:t>
      </w:r>
      <w:r w:rsidR="00A05FAE">
        <w:t>2</w:t>
      </w:r>
      <w:r>
        <w:t xml:space="preserve"> rows in set (0.02 sec)</w:t>
      </w:r>
    </w:p>
    <w:p w:rsidR="00C01DFE" w:rsidRDefault="00C01DFE" w:rsidP="00C6535B">
      <w:pPr>
        <w:pStyle w:val="body1"/>
      </w:pPr>
    </w:p>
    <w:p w:rsidR="00C6535B" w:rsidRDefault="00C6535B" w:rsidP="00C6535B">
      <w:pPr>
        <w:pStyle w:val="body1"/>
      </w:pPr>
      <w:r>
        <w:t xml:space="preserve">Looking at the result set the first customer returned is </w:t>
      </w:r>
      <w:proofErr w:type="spellStart"/>
      <w:r>
        <w:t>cust_id</w:t>
      </w:r>
      <w:proofErr w:type="spellEnd"/>
      <w:r>
        <w:t xml:space="preserve"> 401250 and that customer ordered product 1060 but not product 1050. We do not want that customer id returned because he did not buy both products. The In List filter is the equivalent of an OR test.</w:t>
      </w:r>
    </w:p>
    <w:p w:rsidR="00C6535B" w:rsidRDefault="00C6535B" w:rsidP="00C6535B">
      <w:pPr>
        <w:pStyle w:val="demonum1"/>
        <w:tabs>
          <w:tab w:val="clear" w:pos="1080"/>
          <w:tab w:val="left" w:pos="1440"/>
        </w:tabs>
        <w:ind w:left="1440" w:hanging="1440"/>
      </w:pPr>
      <w:r>
        <w:t>Using an OR test</w:t>
      </w:r>
    </w:p>
    <w:p w:rsidR="00C01DFE" w:rsidRPr="00C01DFE" w:rsidRDefault="00A05FAE" w:rsidP="00C01DFE">
      <w:pPr>
        <w:pStyle w:val="code1"/>
      </w:pPr>
      <w:r>
        <w:t xml:space="preserve">Select </w:t>
      </w:r>
      <w:r w:rsidR="005A07D5" w:rsidRPr="00C01DFE">
        <w:t>oh.cust_id, ord_id, od.prod_id</w:t>
      </w:r>
    </w:p>
    <w:p w:rsidR="00C01DFE" w:rsidRPr="00C01DFE" w:rsidRDefault="00A05FAE" w:rsidP="00C01DFE">
      <w:pPr>
        <w:pStyle w:val="code1"/>
      </w:pPr>
      <w:r>
        <w:t xml:space="preserve">From </w:t>
      </w:r>
      <w:r w:rsidR="005A07D5" w:rsidRPr="00C01DFE">
        <w:t xml:space="preserve">a_oe.order_headers oh </w:t>
      </w:r>
    </w:p>
    <w:p w:rsidR="00C01DFE" w:rsidRPr="00C01DFE" w:rsidRDefault="00A05FAE" w:rsidP="00C01DFE">
      <w:pPr>
        <w:pStyle w:val="code1"/>
      </w:pPr>
      <w:r>
        <w:t>J</w:t>
      </w:r>
      <w:r w:rsidR="005A07D5" w:rsidRPr="00C01DFE">
        <w:t>oin a_oe.order_details od using (ord_id)</w:t>
      </w:r>
    </w:p>
    <w:p w:rsidR="00C01DFE" w:rsidRPr="00C01DFE" w:rsidRDefault="00A05FAE" w:rsidP="00C01DFE">
      <w:pPr>
        <w:pStyle w:val="code1"/>
      </w:pPr>
      <w:r>
        <w:t>Where</w:t>
      </w:r>
      <w:r w:rsidR="005A07D5">
        <w:t xml:space="preserve"> </w:t>
      </w:r>
      <w:r w:rsidR="005A07D5" w:rsidRPr="00C01DFE">
        <w:t>prod_id = 1050</w:t>
      </w:r>
    </w:p>
    <w:p w:rsidR="00C01DFE" w:rsidRPr="00C01DFE" w:rsidRDefault="00A05FAE" w:rsidP="00C01DFE">
      <w:pPr>
        <w:pStyle w:val="code1"/>
      </w:pPr>
      <w:r>
        <w:t>O</w:t>
      </w:r>
      <w:r w:rsidR="005A07D5" w:rsidRPr="00C01DFE">
        <w:t>r</w:t>
      </w:r>
      <w:r w:rsidR="005A07D5">
        <w:t xml:space="preserve"> </w:t>
      </w:r>
      <w:r w:rsidR="005A07D5" w:rsidRPr="00C01DFE">
        <w:t>prod_id = 1060</w:t>
      </w:r>
    </w:p>
    <w:p w:rsidR="00C01DFE" w:rsidRDefault="00A05FAE" w:rsidP="00C01DFE">
      <w:pPr>
        <w:pStyle w:val="code1"/>
      </w:pPr>
      <w:r>
        <w:t xml:space="preserve">Order by </w:t>
      </w:r>
      <w:r w:rsidR="005A07D5" w:rsidRPr="00C01DFE">
        <w:t>oh.cust_id, ord_id, od.prod_id;</w:t>
      </w:r>
    </w:p>
    <w:p w:rsidR="00C01DFE" w:rsidRDefault="005A07D5" w:rsidP="00C01DFE">
      <w:pPr>
        <w:pStyle w:val="code1"/>
      </w:pPr>
      <w:r>
        <w:t>+---------+--------+---------+</w:t>
      </w:r>
    </w:p>
    <w:p w:rsidR="00C01DFE" w:rsidRDefault="00C01DFE" w:rsidP="00C01DFE">
      <w:pPr>
        <w:pStyle w:val="code1"/>
      </w:pPr>
      <w:r>
        <w:t>| cust_id | ord_id | prod_id |</w:t>
      </w:r>
    </w:p>
    <w:p w:rsidR="00C01DFE" w:rsidRDefault="00C01DFE" w:rsidP="00C01DFE">
      <w:pPr>
        <w:pStyle w:val="code1"/>
      </w:pPr>
      <w:r>
        <w:t>+---------+--------+---------+</w:t>
      </w:r>
    </w:p>
    <w:p w:rsidR="00C01DFE" w:rsidRDefault="00C01DFE" w:rsidP="00C01DFE">
      <w:pPr>
        <w:pStyle w:val="code1"/>
      </w:pPr>
      <w:r>
        <w:t>|  401250 |    106 |    1060 |</w:t>
      </w:r>
    </w:p>
    <w:p w:rsidR="00C01DFE" w:rsidRDefault="00C01DFE" w:rsidP="00C01DFE">
      <w:pPr>
        <w:pStyle w:val="code1"/>
      </w:pPr>
      <w:r>
        <w:t>|  403000 |    505 |    1060 |</w:t>
      </w:r>
    </w:p>
    <w:p w:rsidR="00C01DFE" w:rsidRDefault="00C01DFE" w:rsidP="00C01DFE">
      <w:pPr>
        <w:pStyle w:val="code1"/>
      </w:pPr>
      <w:r>
        <w:t>|  403000 |    511 |    1060 |</w:t>
      </w:r>
    </w:p>
    <w:p w:rsidR="00C01DFE" w:rsidRDefault="00C01DFE" w:rsidP="00C01DFE">
      <w:pPr>
        <w:pStyle w:val="code1"/>
      </w:pPr>
      <w:r>
        <w:t>|  403000 |    536 |    1050 |</w:t>
      </w:r>
    </w:p>
    <w:p w:rsidR="00A05FAE" w:rsidRDefault="00A05FAE" w:rsidP="00A05FAE">
      <w:pPr>
        <w:pStyle w:val="code1"/>
      </w:pPr>
      <w:r>
        <w:t>|  403000 |    411 |    1050 |</w:t>
      </w:r>
    </w:p>
    <w:p w:rsidR="00C01DFE" w:rsidRDefault="00C01DFE" w:rsidP="00C01DFE">
      <w:pPr>
        <w:pStyle w:val="code1"/>
      </w:pPr>
      <w:r>
        <w:t>|  404950 |    535 |    1050 |</w:t>
      </w:r>
    </w:p>
    <w:p w:rsidR="00C01DFE" w:rsidRDefault="00C01DFE" w:rsidP="00C01DFE">
      <w:pPr>
        <w:pStyle w:val="code1"/>
      </w:pPr>
      <w:r>
        <w:t>|  408770 |    405 |    1050 |</w:t>
      </w:r>
    </w:p>
    <w:p w:rsidR="00C01DFE" w:rsidRDefault="00C01DFE" w:rsidP="00C01DFE">
      <w:pPr>
        <w:pStyle w:val="code1"/>
      </w:pPr>
      <w:r>
        <w:t>|  408770 |    405 |    1060 |</w:t>
      </w:r>
    </w:p>
    <w:p w:rsidR="00C01DFE" w:rsidRDefault="00C01DFE" w:rsidP="00C01DFE">
      <w:pPr>
        <w:pStyle w:val="code1"/>
      </w:pPr>
      <w:r>
        <w:t>|  409030 |    128 |    1060 |</w:t>
      </w:r>
    </w:p>
    <w:p w:rsidR="00C01DFE" w:rsidRDefault="00C01DFE" w:rsidP="00C01DFE">
      <w:pPr>
        <w:pStyle w:val="code1"/>
      </w:pPr>
      <w:r>
        <w:t>|  903000 |    312 |    1050 |</w:t>
      </w:r>
    </w:p>
    <w:p w:rsidR="00C01DFE" w:rsidRDefault="00C01DFE" w:rsidP="00C01DFE">
      <w:pPr>
        <w:pStyle w:val="code1"/>
      </w:pPr>
      <w:r>
        <w:t>|  903000 |    312 |    1060 |</w:t>
      </w:r>
    </w:p>
    <w:p w:rsidR="00C01DFE" w:rsidRDefault="00C01DFE" w:rsidP="00C01DFE">
      <w:pPr>
        <w:pStyle w:val="code1"/>
      </w:pPr>
      <w:r>
        <w:t>|  903000 |    312 |    1060 |</w:t>
      </w:r>
    </w:p>
    <w:p w:rsidR="00C01DFE" w:rsidRDefault="00C01DFE" w:rsidP="00C01DFE">
      <w:pPr>
        <w:pStyle w:val="code1"/>
      </w:pPr>
      <w:r>
        <w:t>+---------+--------+---------+</w:t>
      </w:r>
    </w:p>
    <w:p w:rsidR="00C6535B" w:rsidRPr="003472B4" w:rsidRDefault="00C01DFE" w:rsidP="00C01DFE">
      <w:pPr>
        <w:pStyle w:val="code1"/>
      </w:pPr>
      <w:r>
        <w:t>1</w:t>
      </w:r>
      <w:r w:rsidR="00A05FAE">
        <w:t>2</w:t>
      </w:r>
      <w:r>
        <w:t xml:space="preserve"> rows in set (0.00 sec)</w:t>
      </w:r>
    </w:p>
    <w:p w:rsidR="00C6535B" w:rsidRDefault="00C6535B" w:rsidP="00C6535B">
      <w:pPr>
        <w:pStyle w:val="demonum1"/>
        <w:tabs>
          <w:tab w:val="clear" w:pos="1080"/>
          <w:tab w:val="left" w:pos="1440"/>
        </w:tabs>
        <w:ind w:left="1440" w:hanging="1440"/>
      </w:pPr>
      <w:r>
        <w:t>You might then try an AND operator since you want customer</w:t>
      </w:r>
      <w:r w:rsidR="00251336">
        <w:t>s</w:t>
      </w:r>
      <w:r>
        <w:t xml:space="preserve"> who bough</w:t>
      </w:r>
      <w:r w:rsidR="00251336">
        <w:t>t</w:t>
      </w:r>
      <w:r>
        <w:t xml:space="preserve"> product 1050 AND product 1060. But that returns no rows.</w:t>
      </w:r>
    </w:p>
    <w:p w:rsidR="00C01DFE" w:rsidRPr="00C01DFE" w:rsidRDefault="00A05FAE" w:rsidP="00C01DFE">
      <w:pPr>
        <w:pStyle w:val="code1"/>
      </w:pPr>
      <w:r>
        <w:t xml:space="preserve">Select </w:t>
      </w:r>
      <w:r w:rsidR="005A07D5" w:rsidRPr="00C01DFE">
        <w:t>oh.cust_id, ord_id, od.prod_id</w:t>
      </w:r>
    </w:p>
    <w:p w:rsidR="00C01DFE" w:rsidRPr="00C01DFE" w:rsidRDefault="00A05FAE" w:rsidP="00C01DFE">
      <w:pPr>
        <w:pStyle w:val="code1"/>
      </w:pPr>
      <w:r>
        <w:t xml:space="preserve">From </w:t>
      </w:r>
      <w:r w:rsidR="005A07D5" w:rsidRPr="00C01DFE">
        <w:t xml:space="preserve">a_oe.order_headers oh </w:t>
      </w:r>
    </w:p>
    <w:p w:rsidR="00C01DFE" w:rsidRPr="00C01DFE" w:rsidRDefault="00A05FAE" w:rsidP="00C01DFE">
      <w:pPr>
        <w:pStyle w:val="code1"/>
      </w:pPr>
      <w:r>
        <w:t>J</w:t>
      </w:r>
      <w:r w:rsidR="005A07D5" w:rsidRPr="00C01DFE">
        <w:t>oin a_oe.order_details od using (ord_id)</w:t>
      </w:r>
    </w:p>
    <w:p w:rsidR="00C01DFE" w:rsidRPr="00C01DFE" w:rsidRDefault="00A05FAE" w:rsidP="00C01DFE">
      <w:pPr>
        <w:pStyle w:val="code1"/>
      </w:pPr>
      <w:r>
        <w:t xml:space="preserve">Where </w:t>
      </w:r>
      <w:r w:rsidR="005A07D5" w:rsidRPr="00C01DFE">
        <w:t>prod_id = 1050</w:t>
      </w:r>
    </w:p>
    <w:p w:rsidR="00C01DFE" w:rsidRPr="00C01DFE" w:rsidRDefault="00A05FAE" w:rsidP="00C01DFE">
      <w:pPr>
        <w:pStyle w:val="code1"/>
      </w:pPr>
      <w:r>
        <w:t>A</w:t>
      </w:r>
      <w:r w:rsidR="005A07D5" w:rsidRPr="00C01DFE">
        <w:t xml:space="preserve">nd </w:t>
      </w:r>
      <w:r>
        <w:t xml:space="preserve"> </w:t>
      </w:r>
      <w:r w:rsidR="005A07D5">
        <w:t xml:space="preserve"> </w:t>
      </w:r>
      <w:r w:rsidR="005A07D5" w:rsidRPr="00C01DFE">
        <w:t>prod_id = 1060</w:t>
      </w:r>
    </w:p>
    <w:p w:rsidR="00C01DFE" w:rsidRDefault="00A05FAE" w:rsidP="00C01DFE">
      <w:pPr>
        <w:pStyle w:val="code1"/>
      </w:pPr>
      <w:r>
        <w:t xml:space="preserve">Order by </w:t>
      </w:r>
      <w:r w:rsidR="005A07D5" w:rsidRPr="00C01DFE">
        <w:t>oh.cust_id, ord_id, od.prod_id;</w:t>
      </w:r>
    </w:p>
    <w:p w:rsidR="00C6535B" w:rsidRDefault="00C01DFE" w:rsidP="00C01DFE">
      <w:pPr>
        <w:pStyle w:val="outputBox1"/>
      </w:pPr>
      <w:r>
        <w:t>Empty Set</w:t>
      </w:r>
    </w:p>
    <w:p w:rsidR="00C6535B" w:rsidRDefault="00C6535B" w:rsidP="00C6535B">
      <w:pPr>
        <w:pStyle w:val="body1"/>
      </w:pPr>
    </w:p>
    <w:p w:rsidR="00C6535B" w:rsidRDefault="00C6535B" w:rsidP="00C6535B">
      <w:pPr>
        <w:pStyle w:val="body1"/>
      </w:pPr>
      <w:r>
        <w:t xml:space="preserve">If you look at the rows in the virtual table created by the </w:t>
      </w:r>
      <w:r w:rsidR="00A05FAE">
        <w:t xml:space="preserve">FROM </w:t>
      </w:r>
      <w:r>
        <w:t xml:space="preserve">clause, we have a series of rows with a single column for the product ID. These are some of those rows. </w:t>
      </w:r>
    </w:p>
    <w:p w:rsidR="00C01DFE" w:rsidRDefault="00C01DFE" w:rsidP="00C01DFE">
      <w:pPr>
        <w:pStyle w:val="demonum1"/>
        <w:tabs>
          <w:tab w:val="clear" w:pos="1080"/>
          <w:tab w:val="left" w:pos="1440"/>
        </w:tabs>
        <w:ind w:left="1440" w:hanging="1440"/>
      </w:pPr>
    </w:p>
    <w:p w:rsidR="00C01DFE" w:rsidRPr="00C01DFE" w:rsidRDefault="00A05FAE" w:rsidP="00C01DFE">
      <w:pPr>
        <w:pStyle w:val="code1"/>
      </w:pPr>
      <w:r>
        <w:t xml:space="preserve">Select </w:t>
      </w:r>
      <w:r w:rsidR="005A07D5" w:rsidRPr="00C01DFE">
        <w:t>oh.cust_id, ord_id, od.prod_id</w:t>
      </w:r>
    </w:p>
    <w:p w:rsidR="00C01DFE" w:rsidRPr="00C01DFE" w:rsidRDefault="00A05FAE" w:rsidP="00C01DFE">
      <w:pPr>
        <w:pStyle w:val="code1"/>
      </w:pPr>
      <w:r>
        <w:t>From</w:t>
      </w:r>
      <w:r w:rsidR="005A07D5">
        <w:t xml:space="preserve"> </w:t>
      </w:r>
      <w:r w:rsidR="005A07D5" w:rsidRPr="00C01DFE">
        <w:t xml:space="preserve">a_oe.order_headers oh </w:t>
      </w:r>
    </w:p>
    <w:p w:rsidR="00117A36" w:rsidRDefault="00A05FAE" w:rsidP="00C01DFE">
      <w:pPr>
        <w:pStyle w:val="code1"/>
      </w:pPr>
      <w:r>
        <w:lastRenderedPageBreak/>
        <w:t>J</w:t>
      </w:r>
      <w:r w:rsidR="005A07D5" w:rsidRPr="00C01DFE">
        <w:t>oin a_oe.order_details od using (ord_id)</w:t>
      </w:r>
    </w:p>
    <w:p w:rsidR="00C01DFE" w:rsidRDefault="005A07D5" w:rsidP="00C01DFE">
      <w:pPr>
        <w:pStyle w:val="code1"/>
      </w:pPr>
      <w:r w:rsidRPr="00C01DFE">
        <w:t>;</w:t>
      </w:r>
    </w:p>
    <w:p w:rsidR="00C01DFE" w:rsidRDefault="00C01DFE" w:rsidP="00C01DFE">
      <w:pPr>
        <w:pStyle w:val="code1"/>
      </w:pPr>
      <w:r>
        <w:t>+---------+--------+---------+</w:t>
      </w:r>
    </w:p>
    <w:p w:rsidR="00C01DFE" w:rsidRDefault="00C01DFE" w:rsidP="00C01DFE">
      <w:pPr>
        <w:pStyle w:val="code1"/>
      </w:pPr>
      <w:r>
        <w:t>| cust_id | ord_id | prod_id |</w:t>
      </w:r>
    </w:p>
    <w:p w:rsidR="00C01DFE" w:rsidRDefault="00C01DFE" w:rsidP="00C01DFE">
      <w:pPr>
        <w:pStyle w:val="code1"/>
      </w:pPr>
      <w:r>
        <w:t>+---------+--------+---------+</w:t>
      </w:r>
    </w:p>
    <w:p w:rsidR="00C01DFE" w:rsidRDefault="00C01DFE" w:rsidP="00C01DFE">
      <w:pPr>
        <w:pStyle w:val="code1"/>
      </w:pPr>
      <w:r>
        <w:t>|  403000 |    105 |    1030 |</w:t>
      </w:r>
    </w:p>
    <w:p w:rsidR="00C01DFE" w:rsidRDefault="00C01DFE" w:rsidP="00C01DFE">
      <w:pPr>
        <w:pStyle w:val="code1"/>
      </w:pPr>
      <w:r>
        <w:t>|  403000 |    105 |    1020 |</w:t>
      </w:r>
    </w:p>
    <w:p w:rsidR="00C01DFE" w:rsidRDefault="00C01DFE" w:rsidP="00C01DFE">
      <w:pPr>
        <w:pStyle w:val="code1"/>
      </w:pPr>
      <w:r>
        <w:t>|  403000 |    105 |    1010 |</w:t>
      </w:r>
    </w:p>
    <w:p w:rsidR="00C01DFE" w:rsidRDefault="00C01DFE" w:rsidP="00C01DFE">
      <w:pPr>
        <w:pStyle w:val="code1"/>
      </w:pPr>
      <w:r>
        <w:t>|  401250 |    106 |    1060 |</w:t>
      </w:r>
    </w:p>
    <w:p w:rsidR="00C01DFE" w:rsidRDefault="00C01DFE" w:rsidP="00C01DFE">
      <w:pPr>
        <w:pStyle w:val="code1"/>
      </w:pPr>
      <w:r>
        <w:t>|  403050 |    107 |    1110 |</w:t>
      </w:r>
    </w:p>
    <w:p w:rsidR="00C01DFE" w:rsidRDefault="00C01DFE" w:rsidP="00C01DFE">
      <w:pPr>
        <w:pStyle w:val="code1"/>
      </w:pPr>
      <w:r>
        <w:t>|  403000 |    108 |    1080 |</w:t>
      </w:r>
    </w:p>
    <w:p w:rsidR="00C01DFE" w:rsidRDefault="00C01DFE" w:rsidP="00C01DFE">
      <w:pPr>
        <w:pStyle w:val="code1"/>
      </w:pPr>
      <w:r>
        <w:t>|  403000 |    109 |    1130 |</w:t>
      </w:r>
    </w:p>
    <w:p w:rsidR="00C01DFE" w:rsidRDefault="00C01DFE" w:rsidP="00C01DFE">
      <w:pPr>
        <w:pStyle w:val="code1"/>
      </w:pPr>
      <w:r>
        <w:t>|  404950 |    110 |    1090 |</w:t>
      </w:r>
    </w:p>
    <w:p w:rsidR="00C01DFE" w:rsidRDefault="00C01DFE" w:rsidP="00C01DFE">
      <w:pPr>
        <w:pStyle w:val="code1"/>
      </w:pPr>
      <w:r>
        <w:t>|  404950 |    110 |    1130 |</w:t>
      </w:r>
    </w:p>
    <w:p w:rsidR="00C01DFE" w:rsidRDefault="00C01DFE" w:rsidP="00C01DFE">
      <w:pPr>
        <w:pStyle w:val="code1"/>
      </w:pPr>
      <w:r>
        <w:t>|  403000 |    111 |    1150 |</w:t>
      </w:r>
    </w:p>
    <w:p w:rsidR="00C01DFE" w:rsidRDefault="00C01DFE" w:rsidP="00C01DFE">
      <w:pPr>
        <w:pStyle w:val="code1"/>
      </w:pPr>
      <w:r>
        <w:t>|  403000 |    111 |    1141 |</w:t>
      </w:r>
    </w:p>
    <w:p w:rsidR="00C6535B" w:rsidRDefault="00C6535B" w:rsidP="00C6535B">
      <w:pPr>
        <w:pStyle w:val="body1"/>
      </w:pPr>
    </w:p>
    <w:p w:rsidR="00C6535B" w:rsidRDefault="00C6535B" w:rsidP="00C6535B">
      <w:pPr>
        <w:pStyle w:val="body1"/>
      </w:pPr>
      <w:r>
        <w:t xml:space="preserve">Note that each row has one </w:t>
      </w:r>
      <w:proofErr w:type="spellStart"/>
      <w:r>
        <w:t>cust_id</w:t>
      </w:r>
      <w:proofErr w:type="spellEnd"/>
      <w:r>
        <w:t xml:space="preserve"> value and one </w:t>
      </w:r>
      <w:proofErr w:type="spellStart"/>
      <w:r>
        <w:t>ord_id</w:t>
      </w:r>
      <w:proofErr w:type="spellEnd"/>
      <w:r>
        <w:t xml:space="preserve"> value and one </w:t>
      </w:r>
      <w:proofErr w:type="spellStart"/>
      <w:r>
        <w:t>prod_id</w:t>
      </w:r>
      <w:proofErr w:type="spellEnd"/>
      <w:r>
        <w:t xml:space="preserve"> value.  </w:t>
      </w:r>
    </w:p>
    <w:p w:rsidR="00C6535B" w:rsidRDefault="00C6535B" w:rsidP="00C6535B">
      <w:pPr>
        <w:pStyle w:val="body1"/>
      </w:pPr>
      <w:proofErr w:type="gramStart"/>
      <w:r>
        <w:t xml:space="preserve">With a </w:t>
      </w:r>
      <w:r w:rsidR="00A05FAE">
        <w:t xml:space="preserve">Where </w:t>
      </w:r>
      <w:r>
        <w:t>clause each of those rows is checked, one row at a time.</w:t>
      </w:r>
      <w:proofErr w:type="gramEnd"/>
    </w:p>
    <w:p w:rsidR="00C6535B" w:rsidRDefault="00C01DFE" w:rsidP="00C6535B">
      <w:pPr>
        <w:pStyle w:val="body1"/>
      </w:pPr>
      <w:proofErr w:type="gramStart"/>
      <w:r>
        <w:t xml:space="preserve">Suppose </w:t>
      </w:r>
      <w:r w:rsidR="00C6535B">
        <w:t xml:space="preserve"> our</w:t>
      </w:r>
      <w:proofErr w:type="gramEnd"/>
      <w:r w:rsidR="00C6535B">
        <w:t xml:space="preserve"> </w:t>
      </w:r>
      <w:r w:rsidR="00A05FAE">
        <w:t xml:space="preserve">Where </w:t>
      </w:r>
      <w:r w:rsidR="00C6535B">
        <w:t>clause is</w:t>
      </w:r>
    </w:p>
    <w:p w:rsidR="00C6535B" w:rsidRPr="001770C6" w:rsidRDefault="00A05FAE" w:rsidP="00C6535B">
      <w:pPr>
        <w:pStyle w:val="code1"/>
      </w:pPr>
      <w:r>
        <w:t xml:space="preserve">Where </w:t>
      </w:r>
      <w:r w:rsidR="00C6535B" w:rsidRPr="001770C6">
        <w:t xml:space="preserve">prod_id </w:t>
      </w:r>
      <w:r w:rsidR="00C6535B">
        <w:t xml:space="preserve">= </w:t>
      </w:r>
      <w:r w:rsidR="00C6535B" w:rsidRPr="001770C6">
        <w:t>10</w:t>
      </w:r>
      <w:r w:rsidR="00C6535B">
        <w:t>5</w:t>
      </w:r>
      <w:r w:rsidR="00C6535B" w:rsidRPr="001770C6">
        <w:t>0</w:t>
      </w:r>
      <w:r w:rsidR="00C6535B">
        <w:t xml:space="preserve"> OR prod_id =</w:t>
      </w:r>
      <w:r w:rsidR="00C6535B" w:rsidRPr="001770C6">
        <w:t xml:space="preserve"> 10</w:t>
      </w:r>
      <w:r w:rsidR="00C6535B">
        <w:t>6</w:t>
      </w:r>
      <w:r w:rsidR="00C6535B" w:rsidRPr="001770C6">
        <w:t>0</w:t>
      </w:r>
    </w:p>
    <w:p w:rsidR="00C6535B" w:rsidRDefault="00C6535B" w:rsidP="00C6535B">
      <w:pPr>
        <w:pStyle w:val="body1"/>
      </w:pPr>
      <w:r>
        <w:t>Then the first row evaluates to False and is not returned. The second row evaluates to False and is not returned.</w:t>
      </w:r>
    </w:p>
    <w:p w:rsidR="00C6535B" w:rsidRDefault="00C6535B" w:rsidP="00C6535B">
      <w:pPr>
        <w:pStyle w:val="body1"/>
      </w:pPr>
      <w:r>
        <w:t xml:space="preserve">The third row evaluates to False and is not returned. The fourth row evaluates to True and is returned. But the test in the </w:t>
      </w:r>
      <w:r w:rsidR="00A05FAE">
        <w:t xml:space="preserve">Where </w:t>
      </w:r>
      <w:r>
        <w:t>clause never looks at more than one row.</w:t>
      </w:r>
    </w:p>
    <w:p w:rsidR="00C6535B" w:rsidRDefault="00C6535B" w:rsidP="00C6535B">
      <w:pPr>
        <w:pStyle w:val="body1"/>
      </w:pPr>
    </w:p>
    <w:p w:rsidR="00C6535B" w:rsidRDefault="00C01DFE" w:rsidP="00C6535B">
      <w:pPr>
        <w:pStyle w:val="body1"/>
      </w:pPr>
      <w:r>
        <w:t>Suppose</w:t>
      </w:r>
      <w:r w:rsidR="00C6535B">
        <w:t xml:space="preserve"> our </w:t>
      </w:r>
      <w:r w:rsidR="00A05FAE">
        <w:t xml:space="preserve">Where </w:t>
      </w:r>
      <w:r w:rsidR="00C6535B">
        <w:t>clause is</w:t>
      </w:r>
    </w:p>
    <w:p w:rsidR="00C6535B" w:rsidRPr="001770C6" w:rsidRDefault="00A05FAE" w:rsidP="00C6535B">
      <w:pPr>
        <w:pStyle w:val="code1"/>
      </w:pPr>
      <w:r>
        <w:t xml:space="preserve">Where </w:t>
      </w:r>
      <w:r w:rsidR="00C6535B" w:rsidRPr="001770C6">
        <w:t xml:space="preserve">prod_id </w:t>
      </w:r>
      <w:r w:rsidR="00C6535B">
        <w:t xml:space="preserve">= </w:t>
      </w:r>
      <w:r w:rsidR="00C6535B" w:rsidRPr="001770C6">
        <w:t>10</w:t>
      </w:r>
      <w:r w:rsidR="00C6535B">
        <w:t>5</w:t>
      </w:r>
      <w:r w:rsidR="00C6535B" w:rsidRPr="001770C6">
        <w:t>0</w:t>
      </w:r>
      <w:r w:rsidR="00C6535B">
        <w:t xml:space="preserve"> AND   prod_id =</w:t>
      </w:r>
      <w:r w:rsidR="00C6535B" w:rsidRPr="001770C6">
        <w:t xml:space="preserve"> 10</w:t>
      </w:r>
      <w:r w:rsidR="00C6535B">
        <w:t>6</w:t>
      </w:r>
      <w:r w:rsidR="00C6535B" w:rsidRPr="001770C6">
        <w:t>0</w:t>
      </w:r>
    </w:p>
    <w:p w:rsidR="00C6535B" w:rsidRDefault="00C6535B" w:rsidP="00C6535B">
      <w:pPr>
        <w:pStyle w:val="body1"/>
      </w:pPr>
      <w:r>
        <w:t xml:space="preserve">Then we are looking for rows </w:t>
      </w:r>
      <w:r w:rsidR="00A05FAE">
        <w:t xml:space="preserve">Where </w:t>
      </w:r>
      <w:r>
        <w:t xml:space="preserve">the single value for </w:t>
      </w:r>
      <w:proofErr w:type="spellStart"/>
      <w:r>
        <w:t>prod_id</w:t>
      </w:r>
      <w:proofErr w:type="spellEnd"/>
      <w:r>
        <w:t xml:space="preserve"> in a row is *both* 1050 and 1060.  This is never going to happen with our </w:t>
      </w:r>
      <w:proofErr w:type="gramStart"/>
      <w:r w:rsidR="00A05FAE">
        <w:t>From</w:t>
      </w:r>
      <w:proofErr w:type="gramEnd"/>
      <w:r w:rsidR="00A05FAE">
        <w:t xml:space="preserve"> </w:t>
      </w:r>
      <w:r>
        <w:t>clause.</w:t>
      </w:r>
    </w:p>
    <w:p w:rsidR="00C01DFE" w:rsidRDefault="00C01DFE" w:rsidP="00C01DFE">
      <w:pPr>
        <w:pStyle w:val="body1"/>
      </w:pPr>
    </w:p>
    <w:p w:rsidR="00C01DFE" w:rsidRDefault="00C01DFE" w:rsidP="00C62639">
      <w:r>
        <w:rPr>
          <w:rFonts w:ascii="Times New Roman" w:eastAsia="Times New Roman" w:hAnsi="Times New Roman" w:cs="Times New Roman"/>
        </w:rPr>
        <w:t>But we can solve this problem.</w:t>
      </w:r>
    </w:p>
    <w:p w:rsidR="00C6535B" w:rsidRDefault="00C6535B" w:rsidP="00C6535B">
      <w:pPr>
        <w:pStyle w:val="demonum1"/>
        <w:tabs>
          <w:tab w:val="clear" w:pos="1080"/>
          <w:tab w:val="left" w:pos="1440"/>
        </w:tabs>
        <w:ind w:left="1440" w:hanging="1440"/>
      </w:pPr>
      <w:r>
        <w:t>Using two subqueries gives us the correct result.</w:t>
      </w:r>
    </w:p>
    <w:p w:rsidR="00C01DFE" w:rsidRPr="00C01DFE" w:rsidRDefault="00A05FAE" w:rsidP="00C01DFE">
      <w:pPr>
        <w:pStyle w:val="code1"/>
      </w:pPr>
      <w:r>
        <w:t xml:space="preserve">Select </w:t>
      </w:r>
      <w:r w:rsidR="005A07D5" w:rsidRPr="00C01DFE">
        <w:t xml:space="preserve"> oh.cust_id, ord_id</w:t>
      </w:r>
    </w:p>
    <w:p w:rsidR="00C01DFE" w:rsidRPr="00C01DFE" w:rsidRDefault="00A05FAE" w:rsidP="00C01DFE">
      <w:pPr>
        <w:pStyle w:val="code1"/>
      </w:pPr>
      <w:r>
        <w:t xml:space="preserve">From </w:t>
      </w:r>
      <w:r w:rsidR="005A07D5" w:rsidRPr="00C01DFE">
        <w:t xml:space="preserve">a_oe.order_headers oh </w:t>
      </w:r>
    </w:p>
    <w:p w:rsidR="00C01DFE" w:rsidRPr="00C01DFE" w:rsidRDefault="00A05FAE" w:rsidP="00C01DFE">
      <w:pPr>
        <w:pStyle w:val="code1"/>
      </w:pPr>
      <w:r>
        <w:t>Where</w:t>
      </w:r>
      <w:r w:rsidR="005A07D5">
        <w:t xml:space="preserve"> </w:t>
      </w:r>
      <w:r w:rsidR="005A07D5" w:rsidRPr="00C01DFE">
        <w:t>ord_id in (</w:t>
      </w:r>
    </w:p>
    <w:p w:rsidR="00C01DFE" w:rsidRPr="00C01DFE" w:rsidRDefault="005A07D5" w:rsidP="00C01DFE">
      <w:pPr>
        <w:pStyle w:val="code1"/>
      </w:pPr>
      <w:r w:rsidRPr="00C01DFE">
        <w:t xml:space="preserve">   </w:t>
      </w:r>
      <w:r w:rsidR="00A05FAE">
        <w:t xml:space="preserve">Select </w:t>
      </w:r>
      <w:r>
        <w:t xml:space="preserve"> </w:t>
      </w:r>
      <w:r w:rsidRPr="00C01DFE">
        <w:t>ord_id</w:t>
      </w:r>
    </w:p>
    <w:p w:rsidR="00C01DFE" w:rsidRPr="00C01DFE" w:rsidRDefault="005A07D5" w:rsidP="00C01DFE">
      <w:pPr>
        <w:pStyle w:val="code1"/>
      </w:pPr>
      <w:r w:rsidRPr="00C01DFE">
        <w:t xml:space="preserve">   </w:t>
      </w:r>
      <w:r w:rsidR="00A05FAE">
        <w:t xml:space="preserve">From </w:t>
      </w:r>
      <w:r>
        <w:t xml:space="preserve"> </w:t>
      </w:r>
      <w:r w:rsidRPr="00C01DFE">
        <w:t xml:space="preserve">a_oe.order_details od </w:t>
      </w:r>
    </w:p>
    <w:p w:rsidR="00A05FAE" w:rsidRDefault="005A07D5" w:rsidP="00C01DFE">
      <w:pPr>
        <w:pStyle w:val="code1"/>
      </w:pPr>
      <w:r w:rsidRPr="00C01DFE">
        <w:t xml:space="preserve">   </w:t>
      </w:r>
      <w:r w:rsidR="00A05FAE">
        <w:t xml:space="preserve">Where </w:t>
      </w:r>
      <w:r w:rsidRPr="00C01DFE">
        <w:t>prod_id = 1050</w:t>
      </w:r>
    </w:p>
    <w:p w:rsidR="00C01DFE" w:rsidRPr="00C01DFE" w:rsidRDefault="00A05FAE" w:rsidP="00C01DFE">
      <w:pPr>
        <w:pStyle w:val="code1"/>
      </w:pPr>
      <w:r>
        <w:t xml:space="preserve">   </w:t>
      </w:r>
      <w:r w:rsidR="005A07D5" w:rsidRPr="00C01DFE">
        <w:t>)</w:t>
      </w:r>
    </w:p>
    <w:p w:rsidR="00C01DFE" w:rsidRPr="00C01DFE" w:rsidRDefault="005A07D5" w:rsidP="00C01DFE">
      <w:pPr>
        <w:pStyle w:val="code1"/>
      </w:pPr>
      <w:r w:rsidRPr="00C01DFE">
        <w:t>and ord_id in (</w:t>
      </w:r>
    </w:p>
    <w:p w:rsidR="00C01DFE" w:rsidRPr="00C01DFE" w:rsidRDefault="005A07D5" w:rsidP="00C01DFE">
      <w:pPr>
        <w:pStyle w:val="code1"/>
      </w:pPr>
      <w:r w:rsidRPr="00C01DFE">
        <w:t xml:space="preserve">   </w:t>
      </w:r>
      <w:r w:rsidR="00A05FAE">
        <w:t>Select</w:t>
      </w:r>
      <w:r>
        <w:t xml:space="preserve"> </w:t>
      </w:r>
      <w:r w:rsidRPr="00C01DFE">
        <w:t>ord_id</w:t>
      </w:r>
    </w:p>
    <w:p w:rsidR="00C01DFE" w:rsidRPr="00C01DFE" w:rsidRDefault="005A07D5" w:rsidP="00C01DFE">
      <w:pPr>
        <w:pStyle w:val="code1"/>
      </w:pPr>
      <w:r w:rsidRPr="00C01DFE">
        <w:t xml:space="preserve">   </w:t>
      </w:r>
      <w:r w:rsidR="00A05FAE">
        <w:t>From</w:t>
      </w:r>
      <w:r>
        <w:t xml:space="preserve"> </w:t>
      </w:r>
      <w:r w:rsidRPr="00C01DFE">
        <w:t xml:space="preserve">a_oe.order_details od </w:t>
      </w:r>
    </w:p>
    <w:p w:rsidR="00A05FAE" w:rsidRDefault="005A07D5" w:rsidP="00C01DFE">
      <w:pPr>
        <w:pStyle w:val="code1"/>
      </w:pPr>
      <w:r w:rsidRPr="00C01DFE">
        <w:t xml:space="preserve">   </w:t>
      </w:r>
      <w:r w:rsidR="00A05FAE">
        <w:t xml:space="preserve">Where </w:t>
      </w:r>
      <w:r w:rsidRPr="00C01DFE">
        <w:t>prod_id = 1060</w:t>
      </w:r>
    </w:p>
    <w:p w:rsidR="00C01DFE" w:rsidRPr="00C01DFE" w:rsidRDefault="00A05FAE" w:rsidP="00C01DFE">
      <w:pPr>
        <w:pStyle w:val="code1"/>
      </w:pPr>
      <w:r>
        <w:t xml:space="preserve">   </w:t>
      </w:r>
      <w:r w:rsidR="005A07D5" w:rsidRPr="00C01DFE">
        <w:t>)</w:t>
      </w:r>
    </w:p>
    <w:p w:rsidR="00C01DFE" w:rsidRDefault="00A05FAE" w:rsidP="00C01DFE">
      <w:pPr>
        <w:pStyle w:val="code1"/>
      </w:pPr>
      <w:r>
        <w:t xml:space="preserve">Order by </w:t>
      </w:r>
      <w:r w:rsidR="005A07D5" w:rsidRPr="00C01DFE">
        <w:t>oh.cust_id, ord_id;</w:t>
      </w:r>
    </w:p>
    <w:p w:rsidR="00393933" w:rsidRDefault="00393933" w:rsidP="00393933">
      <w:pPr>
        <w:pStyle w:val="code1"/>
      </w:pPr>
      <w:r>
        <w:t>+---------+--------+</w:t>
      </w:r>
    </w:p>
    <w:p w:rsidR="00393933" w:rsidRDefault="00393933" w:rsidP="00393933">
      <w:pPr>
        <w:pStyle w:val="code1"/>
      </w:pPr>
      <w:r>
        <w:t>| cust_id | ord_id |</w:t>
      </w:r>
    </w:p>
    <w:p w:rsidR="00393933" w:rsidRDefault="00393933" w:rsidP="00393933">
      <w:pPr>
        <w:pStyle w:val="code1"/>
      </w:pPr>
      <w:r>
        <w:t>+---------+--------+</w:t>
      </w:r>
    </w:p>
    <w:p w:rsidR="00393933" w:rsidRDefault="00393933" w:rsidP="00393933">
      <w:pPr>
        <w:pStyle w:val="code1"/>
      </w:pPr>
      <w:r>
        <w:t>|  408770 |    405 |</w:t>
      </w:r>
    </w:p>
    <w:p w:rsidR="00393933" w:rsidRDefault="00393933" w:rsidP="00393933">
      <w:pPr>
        <w:pStyle w:val="code1"/>
      </w:pPr>
      <w:r>
        <w:t>|  903000 |    312 |</w:t>
      </w:r>
    </w:p>
    <w:p w:rsidR="00393933" w:rsidRDefault="00393933" w:rsidP="00393933">
      <w:pPr>
        <w:pStyle w:val="code1"/>
      </w:pPr>
      <w:r>
        <w:t>+---------+--------+</w:t>
      </w:r>
    </w:p>
    <w:p w:rsidR="00393933" w:rsidRDefault="00393933" w:rsidP="00393933">
      <w:pPr>
        <w:pStyle w:val="code1"/>
      </w:pPr>
      <w:r>
        <w:t>2 rows in set (0.00 sec)</w:t>
      </w:r>
    </w:p>
    <w:p w:rsidR="00C6535B" w:rsidRDefault="00C6535B" w:rsidP="00C6535B">
      <w:pPr>
        <w:pStyle w:val="body1"/>
      </w:pPr>
    </w:p>
    <w:p w:rsidR="00C6535B" w:rsidRDefault="00C6535B" w:rsidP="00C6535B">
      <w:pPr>
        <w:pStyle w:val="body1"/>
      </w:pPr>
      <w:r>
        <w:t xml:space="preserve">We are looking at each row in the </w:t>
      </w:r>
      <w:proofErr w:type="spellStart"/>
      <w:r w:rsidRPr="001770C6">
        <w:t>order_headers</w:t>
      </w:r>
      <w:proofErr w:type="spellEnd"/>
      <w:r>
        <w:t xml:space="preserve"> rows and using a </w:t>
      </w:r>
      <w:r w:rsidR="00A05FAE">
        <w:t xml:space="preserve">Where </w:t>
      </w:r>
      <w:r>
        <w:t xml:space="preserve">clause with an AND test. We can read that </w:t>
      </w:r>
      <w:r w:rsidR="00A05FAE">
        <w:t xml:space="preserve">Where </w:t>
      </w:r>
      <w:r>
        <w:t>clause as - we want an order id that is in the details table for orders for product 1050 and is also in the details table for orders for product 1060- which is what we want.</w:t>
      </w:r>
    </w:p>
    <w:p w:rsidR="00C6535B" w:rsidRDefault="00C6535B" w:rsidP="00C6535B">
      <w:pPr>
        <w:pStyle w:val="body1"/>
      </w:pPr>
    </w:p>
    <w:p w:rsidR="00C6535B" w:rsidRDefault="00C6535B" w:rsidP="00C6535B">
      <w:pPr>
        <w:pStyle w:val="body1"/>
      </w:pPr>
      <w:r>
        <w:t>If we run just the first subquery:</w:t>
      </w:r>
    </w:p>
    <w:p w:rsidR="00393933" w:rsidRPr="00C01DFE" w:rsidRDefault="00C6535B" w:rsidP="00393933">
      <w:pPr>
        <w:pStyle w:val="code1"/>
      </w:pPr>
      <w:r>
        <w:t xml:space="preserve">   </w:t>
      </w:r>
      <w:r w:rsidR="00A05FAE">
        <w:t xml:space="preserve">Select </w:t>
      </w:r>
      <w:r w:rsidR="005A07D5" w:rsidRPr="00C01DFE">
        <w:t>ord_id</w:t>
      </w:r>
    </w:p>
    <w:p w:rsidR="00393933" w:rsidRPr="00C01DFE" w:rsidRDefault="005A07D5" w:rsidP="00393933">
      <w:pPr>
        <w:pStyle w:val="code1"/>
      </w:pPr>
      <w:r w:rsidRPr="00C01DFE">
        <w:t xml:space="preserve">   </w:t>
      </w:r>
      <w:r w:rsidR="00A05FAE">
        <w:t xml:space="preserve">From </w:t>
      </w:r>
      <w:r w:rsidRPr="00C01DFE">
        <w:t xml:space="preserve">a_oe.order_details od </w:t>
      </w:r>
    </w:p>
    <w:p w:rsidR="00C6535B" w:rsidRDefault="005A07D5" w:rsidP="00393933">
      <w:pPr>
        <w:pStyle w:val="code1"/>
      </w:pPr>
      <w:r w:rsidRPr="00C01DFE">
        <w:t xml:space="preserve">   </w:t>
      </w:r>
      <w:r w:rsidR="00A05FAE">
        <w:t xml:space="preserve">Where </w:t>
      </w:r>
      <w:r w:rsidRPr="00C01DFE">
        <w:t>prod_id = 1050</w:t>
      </w:r>
      <w:r>
        <w:t>;</w:t>
      </w:r>
    </w:p>
    <w:p w:rsidR="00393933" w:rsidRDefault="00393933" w:rsidP="00393933">
      <w:pPr>
        <w:pStyle w:val="code1"/>
      </w:pPr>
      <w:r>
        <w:t>+--------+</w:t>
      </w:r>
    </w:p>
    <w:p w:rsidR="00393933" w:rsidRDefault="00393933" w:rsidP="00393933">
      <w:pPr>
        <w:pStyle w:val="code1"/>
      </w:pPr>
      <w:r>
        <w:t>| ord_id |</w:t>
      </w:r>
    </w:p>
    <w:p w:rsidR="00393933" w:rsidRDefault="00393933" w:rsidP="00393933">
      <w:pPr>
        <w:pStyle w:val="code1"/>
      </w:pPr>
      <w:r>
        <w:t>+--------+</w:t>
      </w:r>
    </w:p>
    <w:p w:rsidR="00A05FAE" w:rsidRDefault="00A05FAE" w:rsidP="00A05FAE">
      <w:pPr>
        <w:pStyle w:val="code1"/>
      </w:pPr>
      <w:r>
        <w:t>|    312 |</w:t>
      </w:r>
    </w:p>
    <w:p w:rsidR="00A05FAE" w:rsidRDefault="00A05FAE" w:rsidP="00A05FAE">
      <w:pPr>
        <w:pStyle w:val="code1"/>
      </w:pPr>
      <w:r>
        <w:t>|    405 |</w:t>
      </w:r>
    </w:p>
    <w:p w:rsidR="00393933" w:rsidRDefault="00393933" w:rsidP="00393933">
      <w:pPr>
        <w:pStyle w:val="code1"/>
      </w:pPr>
      <w:r>
        <w:t>|    535 |</w:t>
      </w:r>
    </w:p>
    <w:p w:rsidR="00393933" w:rsidRDefault="00393933" w:rsidP="00393933">
      <w:pPr>
        <w:pStyle w:val="code1"/>
      </w:pPr>
      <w:r>
        <w:t>|    536 |</w:t>
      </w:r>
    </w:p>
    <w:p w:rsidR="00393933" w:rsidRDefault="00393933" w:rsidP="00393933">
      <w:pPr>
        <w:pStyle w:val="code1"/>
      </w:pPr>
      <w:r>
        <w:t>+--------+</w:t>
      </w:r>
    </w:p>
    <w:p w:rsidR="00393933" w:rsidRDefault="00A05FAE" w:rsidP="00393933">
      <w:pPr>
        <w:pStyle w:val="code1"/>
      </w:pPr>
      <w:r>
        <w:t>8</w:t>
      </w:r>
      <w:r w:rsidR="00393933">
        <w:t xml:space="preserve"> rows in set (0.00 sec)</w:t>
      </w:r>
    </w:p>
    <w:p w:rsidR="00C6535B" w:rsidRDefault="00C6535B" w:rsidP="00C6535B">
      <w:pPr>
        <w:pStyle w:val="body1"/>
      </w:pPr>
    </w:p>
    <w:p w:rsidR="00C6535B" w:rsidRDefault="00C6535B" w:rsidP="00C6535B">
      <w:pPr>
        <w:pStyle w:val="body1"/>
      </w:pPr>
      <w:r>
        <w:t>If we run the second subquery:</w:t>
      </w:r>
    </w:p>
    <w:p w:rsidR="00393933" w:rsidRPr="00C01DFE" w:rsidRDefault="005A07D5" w:rsidP="00393933">
      <w:pPr>
        <w:pStyle w:val="code1"/>
      </w:pPr>
      <w:r>
        <w:t xml:space="preserve">   </w:t>
      </w:r>
      <w:r w:rsidR="00A05FAE">
        <w:t xml:space="preserve">Select </w:t>
      </w:r>
      <w:r w:rsidRPr="00C01DFE">
        <w:t>ord_id</w:t>
      </w:r>
    </w:p>
    <w:p w:rsidR="00393933" w:rsidRPr="00C01DFE" w:rsidRDefault="005A07D5" w:rsidP="00393933">
      <w:pPr>
        <w:pStyle w:val="code1"/>
      </w:pPr>
      <w:r w:rsidRPr="00C01DFE">
        <w:t xml:space="preserve">   </w:t>
      </w:r>
      <w:r w:rsidR="00A05FAE">
        <w:t xml:space="preserve">From </w:t>
      </w:r>
      <w:r w:rsidRPr="00C01DFE">
        <w:t xml:space="preserve">a_oe.order_details od </w:t>
      </w:r>
    </w:p>
    <w:p w:rsidR="00C6535B" w:rsidRDefault="005A07D5" w:rsidP="00393933">
      <w:pPr>
        <w:pStyle w:val="code1"/>
      </w:pPr>
      <w:r w:rsidRPr="00C01DFE">
        <w:t xml:space="preserve">   </w:t>
      </w:r>
      <w:r w:rsidR="00A05FAE">
        <w:t xml:space="preserve">Where </w:t>
      </w:r>
      <w:r w:rsidRPr="00C01DFE">
        <w:t>prod_id = 1060</w:t>
      </w:r>
      <w:r>
        <w:t>;</w:t>
      </w:r>
    </w:p>
    <w:p w:rsidR="00A05FAE" w:rsidRDefault="00A05FAE" w:rsidP="00A05FAE">
      <w:pPr>
        <w:pStyle w:val="code1"/>
      </w:pPr>
      <w:r>
        <w:t>+--------+</w:t>
      </w:r>
    </w:p>
    <w:p w:rsidR="00A05FAE" w:rsidRDefault="00A05FAE" w:rsidP="00A05FAE">
      <w:pPr>
        <w:pStyle w:val="code1"/>
      </w:pPr>
      <w:r>
        <w:t>| ord_id |</w:t>
      </w:r>
    </w:p>
    <w:p w:rsidR="00A05FAE" w:rsidRDefault="00A05FAE" w:rsidP="00A05FAE">
      <w:pPr>
        <w:pStyle w:val="code1"/>
      </w:pPr>
      <w:r>
        <w:t>+--------+</w:t>
      </w:r>
    </w:p>
    <w:p w:rsidR="00A05FAE" w:rsidRDefault="00A05FAE" w:rsidP="00A05FAE">
      <w:pPr>
        <w:pStyle w:val="code1"/>
      </w:pPr>
      <w:r>
        <w:t>|    106 |</w:t>
      </w:r>
    </w:p>
    <w:p w:rsidR="00A05FAE" w:rsidRDefault="00A05FAE" w:rsidP="00A05FAE">
      <w:pPr>
        <w:pStyle w:val="code1"/>
      </w:pPr>
      <w:r>
        <w:t>|    128 |</w:t>
      </w:r>
    </w:p>
    <w:p w:rsidR="00A05FAE" w:rsidRDefault="00A05FAE" w:rsidP="00A05FAE">
      <w:pPr>
        <w:pStyle w:val="code1"/>
      </w:pPr>
      <w:r>
        <w:t>|    312 |</w:t>
      </w:r>
    </w:p>
    <w:p w:rsidR="00A05FAE" w:rsidRDefault="00A05FAE" w:rsidP="00A05FAE">
      <w:pPr>
        <w:pStyle w:val="code1"/>
      </w:pPr>
      <w:r>
        <w:t>|    312 |</w:t>
      </w:r>
    </w:p>
    <w:p w:rsidR="00A05FAE" w:rsidRDefault="00A05FAE" w:rsidP="00A05FAE">
      <w:pPr>
        <w:pStyle w:val="code1"/>
      </w:pPr>
      <w:r>
        <w:t>|    405 |</w:t>
      </w:r>
    </w:p>
    <w:p w:rsidR="00A05FAE" w:rsidRDefault="00A05FAE" w:rsidP="00A05FAE">
      <w:pPr>
        <w:pStyle w:val="code1"/>
      </w:pPr>
      <w:r>
        <w:t>|    411 |</w:t>
      </w:r>
    </w:p>
    <w:p w:rsidR="00A05FAE" w:rsidRDefault="00A05FAE" w:rsidP="00A05FAE">
      <w:pPr>
        <w:pStyle w:val="code1"/>
      </w:pPr>
      <w:r>
        <w:t>|    535 |</w:t>
      </w:r>
    </w:p>
    <w:p w:rsidR="00A05FAE" w:rsidRDefault="00A05FAE" w:rsidP="00A05FAE">
      <w:pPr>
        <w:pStyle w:val="code1"/>
      </w:pPr>
      <w:r>
        <w:t>|    536 |</w:t>
      </w:r>
    </w:p>
    <w:p w:rsidR="00A05FAE" w:rsidRDefault="00A05FAE" w:rsidP="00A05FAE">
      <w:pPr>
        <w:pStyle w:val="code1"/>
      </w:pPr>
      <w:r>
        <w:t>+--------+</w:t>
      </w:r>
    </w:p>
    <w:p w:rsidR="00C6535B" w:rsidRDefault="00C6535B" w:rsidP="00C6535B">
      <w:pPr>
        <w:pStyle w:val="body1"/>
      </w:pPr>
    </w:p>
    <w:p w:rsidR="00C6535B" w:rsidRDefault="00C6535B" w:rsidP="00C6535B">
      <w:pPr>
        <w:pStyle w:val="body1"/>
      </w:pPr>
      <w:r>
        <w:t>What we want is the order id values that are in both of those tables.</w:t>
      </w:r>
    </w:p>
    <w:p w:rsidR="00C6535B" w:rsidRDefault="00C6535B" w:rsidP="00C6535B">
      <w:pPr>
        <w:pStyle w:val="body1"/>
      </w:pPr>
    </w:p>
    <w:p w:rsidR="00C6535B" w:rsidRDefault="00C6535B" w:rsidP="00C6535B">
      <w:pPr>
        <w:pStyle w:val="body1"/>
      </w:pPr>
      <w:r>
        <w:t xml:space="preserve">Now suppose we want to find customers who bought both of these products but not necessarily on the same order. Now we want to test for the customer id twice- once for an order for product 1050 and once for an order for product 1060. </w:t>
      </w:r>
    </w:p>
    <w:p w:rsidR="00C6535B" w:rsidRDefault="00C6535B" w:rsidP="00C6535B">
      <w:pPr>
        <w:pStyle w:val="demonum1"/>
        <w:tabs>
          <w:tab w:val="clear" w:pos="1080"/>
          <w:tab w:val="left" w:pos="1440"/>
        </w:tabs>
        <w:ind w:left="1440" w:hanging="1440"/>
      </w:pPr>
      <w:r>
        <w:t>Using two subqueries gives us the correct result.</w:t>
      </w:r>
    </w:p>
    <w:p w:rsidR="00393933" w:rsidRPr="00393933" w:rsidRDefault="00A05FAE" w:rsidP="00393933">
      <w:pPr>
        <w:pStyle w:val="code1"/>
      </w:pPr>
      <w:r>
        <w:t xml:space="preserve">Select </w:t>
      </w:r>
      <w:r w:rsidR="005A07D5" w:rsidRPr="00393933">
        <w:t xml:space="preserve"> cust_id</w:t>
      </w:r>
    </w:p>
    <w:p w:rsidR="00393933" w:rsidRPr="00393933" w:rsidRDefault="00A05FAE" w:rsidP="00393933">
      <w:pPr>
        <w:pStyle w:val="code1"/>
      </w:pPr>
      <w:r>
        <w:t xml:space="preserve">From </w:t>
      </w:r>
      <w:r w:rsidR="005A07D5" w:rsidRPr="00393933">
        <w:t xml:space="preserve">   a_oe.customers</w:t>
      </w:r>
    </w:p>
    <w:p w:rsidR="00393933" w:rsidRPr="00393933" w:rsidRDefault="00A05FAE" w:rsidP="00393933">
      <w:pPr>
        <w:pStyle w:val="code1"/>
      </w:pPr>
      <w:r>
        <w:t xml:space="preserve">Where </w:t>
      </w:r>
      <w:r w:rsidR="005A07D5" w:rsidRPr="00393933">
        <w:t xml:space="preserve">  cust_id  in (</w:t>
      </w:r>
    </w:p>
    <w:p w:rsidR="00393933" w:rsidRPr="00393933" w:rsidRDefault="005A07D5" w:rsidP="00393933">
      <w:pPr>
        <w:pStyle w:val="code1"/>
      </w:pPr>
      <w:r w:rsidRPr="00393933">
        <w:t xml:space="preserve">   </w:t>
      </w:r>
      <w:r w:rsidR="00A05FAE">
        <w:t xml:space="preserve">Select </w:t>
      </w:r>
      <w:r w:rsidRPr="00393933">
        <w:t>cust_id</w:t>
      </w:r>
    </w:p>
    <w:p w:rsidR="00393933" w:rsidRPr="00393933" w:rsidRDefault="005A07D5" w:rsidP="00393933">
      <w:pPr>
        <w:pStyle w:val="code1"/>
      </w:pPr>
      <w:r w:rsidRPr="00393933">
        <w:t xml:space="preserve">   </w:t>
      </w:r>
      <w:r w:rsidR="00A05FAE">
        <w:t xml:space="preserve">From </w:t>
      </w:r>
      <w:r>
        <w:t xml:space="preserve">  </w:t>
      </w:r>
      <w:r w:rsidRPr="00393933">
        <w:t xml:space="preserve">a_oe.order_headers oh </w:t>
      </w:r>
    </w:p>
    <w:p w:rsidR="00393933" w:rsidRPr="00393933" w:rsidRDefault="005A07D5" w:rsidP="00393933">
      <w:pPr>
        <w:pStyle w:val="code1"/>
      </w:pPr>
      <w:r w:rsidRPr="00393933">
        <w:t xml:space="preserve">   join </w:t>
      </w:r>
      <w:r>
        <w:t xml:space="preserve">  </w:t>
      </w:r>
      <w:r w:rsidRPr="00393933">
        <w:t>a_oe.order_details od using (ord_id)</w:t>
      </w:r>
    </w:p>
    <w:p w:rsidR="00393933" w:rsidRPr="00393933" w:rsidRDefault="005A07D5" w:rsidP="00393933">
      <w:pPr>
        <w:pStyle w:val="code1"/>
      </w:pPr>
      <w:r w:rsidRPr="00393933">
        <w:t xml:space="preserve">   </w:t>
      </w:r>
      <w:r w:rsidR="00A05FAE">
        <w:t xml:space="preserve">Where </w:t>
      </w:r>
      <w:r>
        <w:t xml:space="preserve"> </w:t>
      </w:r>
      <w:r w:rsidRPr="00393933">
        <w:t>prod_id = 1050)</w:t>
      </w:r>
    </w:p>
    <w:p w:rsidR="00393933" w:rsidRPr="00393933" w:rsidRDefault="005A07D5" w:rsidP="00393933">
      <w:pPr>
        <w:pStyle w:val="code1"/>
      </w:pPr>
      <w:r w:rsidRPr="00393933">
        <w:t>and cust_id  in (</w:t>
      </w:r>
    </w:p>
    <w:p w:rsidR="00393933" w:rsidRPr="00393933" w:rsidRDefault="005A07D5" w:rsidP="00393933">
      <w:pPr>
        <w:pStyle w:val="code1"/>
      </w:pPr>
      <w:r w:rsidRPr="00393933">
        <w:t xml:space="preserve">   </w:t>
      </w:r>
      <w:r w:rsidR="00A05FAE">
        <w:t xml:space="preserve">Select </w:t>
      </w:r>
      <w:r w:rsidRPr="00393933">
        <w:t>cust_id</w:t>
      </w:r>
    </w:p>
    <w:p w:rsidR="00393933" w:rsidRPr="00393933" w:rsidRDefault="005A07D5" w:rsidP="00393933">
      <w:pPr>
        <w:pStyle w:val="code1"/>
      </w:pPr>
      <w:r w:rsidRPr="00393933">
        <w:t xml:space="preserve">   </w:t>
      </w:r>
      <w:r w:rsidR="00A05FAE">
        <w:t xml:space="preserve">From </w:t>
      </w:r>
      <w:r>
        <w:t xml:space="preserve">  </w:t>
      </w:r>
      <w:r w:rsidRPr="00393933">
        <w:t xml:space="preserve">a_oe.order_headers oh </w:t>
      </w:r>
    </w:p>
    <w:p w:rsidR="00393933" w:rsidRPr="00393933" w:rsidRDefault="005A07D5" w:rsidP="00393933">
      <w:pPr>
        <w:pStyle w:val="code1"/>
      </w:pPr>
      <w:r w:rsidRPr="00393933">
        <w:t xml:space="preserve">   join</w:t>
      </w:r>
      <w:r>
        <w:t xml:space="preserve">  </w:t>
      </w:r>
      <w:r w:rsidRPr="00393933">
        <w:t xml:space="preserve"> a_oe.order_details od using (ord_id)</w:t>
      </w:r>
    </w:p>
    <w:p w:rsidR="00393933" w:rsidRPr="00393933" w:rsidRDefault="005A07D5" w:rsidP="00393933">
      <w:pPr>
        <w:pStyle w:val="code1"/>
      </w:pPr>
      <w:r w:rsidRPr="00393933">
        <w:lastRenderedPageBreak/>
        <w:t xml:space="preserve">   </w:t>
      </w:r>
      <w:r w:rsidR="00A05FAE">
        <w:t xml:space="preserve">Where </w:t>
      </w:r>
      <w:r>
        <w:t xml:space="preserve"> </w:t>
      </w:r>
      <w:r w:rsidRPr="00393933">
        <w:t>prod_id = 1060)</w:t>
      </w:r>
    </w:p>
    <w:p w:rsidR="00C6535B" w:rsidRDefault="00A05FAE" w:rsidP="00C6535B">
      <w:pPr>
        <w:pStyle w:val="code1"/>
      </w:pPr>
      <w:r>
        <w:t xml:space="preserve">Order by </w:t>
      </w:r>
      <w:r w:rsidR="005A07D5" w:rsidRPr="00393933">
        <w:t>cust_id;</w:t>
      </w:r>
    </w:p>
    <w:p w:rsidR="00393933" w:rsidRDefault="00393933" w:rsidP="00393933">
      <w:pPr>
        <w:pStyle w:val="code1"/>
      </w:pPr>
      <w:r>
        <w:t>+---------+</w:t>
      </w:r>
    </w:p>
    <w:p w:rsidR="00393933" w:rsidRDefault="00393933" w:rsidP="00393933">
      <w:pPr>
        <w:pStyle w:val="code1"/>
      </w:pPr>
      <w:r>
        <w:t>| cust_id |</w:t>
      </w:r>
    </w:p>
    <w:p w:rsidR="00393933" w:rsidRDefault="00393933" w:rsidP="00393933">
      <w:pPr>
        <w:pStyle w:val="code1"/>
      </w:pPr>
      <w:r>
        <w:t>+---------+</w:t>
      </w:r>
    </w:p>
    <w:p w:rsidR="00393933" w:rsidRDefault="00393933" w:rsidP="00393933">
      <w:pPr>
        <w:pStyle w:val="code1"/>
      </w:pPr>
      <w:r>
        <w:t>|  403000 |</w:t>
      </w:r>
    </w:p>
    <w:p w:rsidR="00A05FAE" w:rsidRDefault="00A05FAE" w:rsidP="00A05FAE">
      <w:pPr>
        <w:pStyle w:val="code1"/>
      </w:pPr>
      <w:r>
        <w:t>|  404950 |</w:t>
      </w:r>
    </w:p>
    <w:p w:rsidR="00393933" w:rsidRDefault="00393933" w:rsidP="00393933">
      <w:pPr>
        <w:pStyle w:val="code1"/>
      </w:pPr>
      <w:r>
        <w:t>|  408770 |</w:t>
      </w:r>
    </w:p>
    <w:p w:rsidR="00393933" w:rsidRDefault="00393933" w:rsidP="00393933">
      <w:pPr>
        <w:pStyle w:val="code1"/>
      </w:pPr>
      <w:r>
        <w:t>|  903000 |</w:t>
      </w:r>
    </w:p>
    <w:p w:rsidR="00393933" w:rsidRDefault="00393933" w:rsidP="00393933">
      <w:pPr>
        <w:pStyle w:val="code1"/>
      </w:pPr>
      <w:r>
        <w:t>+---------+</w:t>
      </w:r>
    </w:p>
    <w:p w:rsidR="00C6535B" w:rsidRDefault="00393933" w:rsidP="00393933">
      <w:pPr>
        <w:pStyle w:val="code1"/>
      </w:pPr>
      <w:r>
        <w:t>3 rows in set (0.00 sec)</w:t>
      </w:r>
    </w:p>
    <w:p w:rsidR="00CB60C1" w:rsidRDefault="00CB60C1" w:rsidP="00CB60C1">
      <w:pPr>
        <w:pStyle w:val="body1"/>
      </w:pPr>
    </w:p>
    <w:p w:rsidR="00CB60C1" w:rsidRDefault="00CB60C1" w:rsidP="00CB60C1">
      <w:pPr>
        <w:pStyle w:val="body1"/>
      </w:pPr>
    </w:p>
    <w:p w:rsidR="00CB60C1" w:rsidRDefault="00CB60C1" w:rsidP="00CB60C1">
      <w:pPr>
        <w:pStyle w:val="body1"/>
      </w:pPr>
    </w:p>
    <w:p w:rsidR="00CB60C1" w:rsidRDefault="00CB60C1" w:rsidP="00CB60C1">
      <w:pPr>
        <w:pStyle w:val="body1"/>
      </w:pPr>
      <w:r>
        <w:t>These are not trivial queries. But they are useful queries. The first thing you need to do is recognize this pattern. We want to find customers who purchased product 1050 and also product 1060. That is not the same as finding customers who purchased product 1050 or product 1060. The customer has to pass two distinct tests to get into the result set.</w:t>
      </w:r>
    </w:p>
    <w:p w:rsidR="00CB60C1" w:rsidRDefault="00CB60C1" w:rsidP="00CB60C1">
      <w:pPr>
        <w:pStyle w:val="body1"/>
      </w:pPr>
      <w:r>
        <w:t xml:space="preserve">It is easier to recognize patterns if you think of other examples: </w:t>
      </w:r>
    </w:p>
    <w:p w:rsidR="00CB60C1" w:rsidRDefault="00CB60C1" w:rsidP="00CB60C1">
      <w:pPr>
        <w:pStyle w:val="body1"/>
      </w:pPr>
      <w:r>
        <w:t xml:space="preserve">   We want clients at the vet clinic who have both a dog and a cat. </w:t>
      </w:r>
    </w:p>
    <w:p w:rsidR="00CB60C1" w:rsidRDefault="00CB60C1" w:rsidP="00CB60C1">
      <w:pPr>
        <w:pStyle w:val="body1"/>
      </w:pPr>
      <w:r>
        <w:t xml:space="preserve">   We want animals that had an exam last year and also had an exam this year.</w:t>
      </w:r>
    </w:p>
    <w:p w:rsidR="00CB60C1" w:rsidRDefault="00CB60C1" w:rsidP="00CB60C1">
      <w:pPr>
        <w:pStyle w:val="body1"/>
      </w:pPr>
      <w:r>
        <w:t xml:space="preserve">   We want students who passed CS 110A and 110B.</w:t>
      </w:r>
    </w:p>
    <w:p w:rsidR="00CB60C1" w:rsidRDefault="00CB60C1" w:rsidP="00CB60C1">
      <w:pPr>
        <w:pStyle w:val="body1"/>
      </w:pPr>
      <w:r>
        <w:t xml:space="preserve">   We want to hire people who have both SQL Server experience and Oracle experience.</w:t>
      </w:r>
    </w:p>
    <w:p w:rsidR="00CB60C1" w:rsidRDefault="00CB60C1" w:rsidP="00CB60C1">
      <w:pPr>
        <w:pStyle w:val="body1"/>
      </w:pPr>
      <w:r>
        <w:t>Then you should expand the patterns a bit.</w:t>
      </w:r>
    </w:p>
    <w:p w:rsidR="00CB60C1" w:rsidRDefault="00CB60C1" w:rsidP="00CB60C1">
      <w:pPr>
        <w:pStyle w:val="body1"/>
      </w:pPr>
      <w:r>
        <w:t xml:space="preserve">   We want clients at the vet clinic who have a dog but not a cat. </w:t>
      </w:r>
    </w:p>
    <w:p w:rsidR="00CB60C1" w:rsidRDefault="00CB60C1" w:rsidP="00CB60C1">
      <w:pPr>
        <w:pStyle w:val="body1"/>
      </w:pPr>
      <w:r>
        <w:t xml:space="preserve">   We want animals that had an exam last year but do not have an exam this year.</w:t>
      </w:r>
    </w:p>
    <w:p w:rsidR="00CB60C1" w:rsidRDefault="00CB60C1" w:rsidP="00CB60C1">
      <w:pPr>
        <w:pStyle w:val="body1"/>
      </w:pPr>
      <w:r>
        <w:t xml:space="preserve">   We want students who passed CS 111A and 111B and 111C</w:t>
      </w:r>
    </w:p>
    <w:p w:rsidR="00CB60C1" w:rsidRDefault="00CB60C1" w:rsidP="00CB60C1">
      <w:pPr>
        <w:pStyle w:val="body1"/>
      </w:pPr>
      <w:r>
        <w:t xml:space="preserve">   We want students who passed (CS </w:t>
      </w:r>
      <w:proofErr w:type="gramStart"/>
      <w:r>
        <w:t>110A  or</w:t>
      </w:r>
      <w:proofErr w:type="gramEnd"/>
      <w:r>
        <w:t xml:space="preserve"> CS 110A) and 110B.</w:t>
      </w:r>
    </w:p>
    <w:p w:rsidR="00CB60C1" w:rsidRDefault="00CB60C1" w:rsidP="00CB60C1">
      <w:pPr>
        <w:pStyle w:val="body1"/>
      </w:pPr>
      <w:r>
        <w:t>The more you do this, the easier it will be to recognize this pattern on the midterm exam and on the final exam.</w:t>
      </w:r>
    </w:p>
    <w:p w:rsidR="00CB60C1" w:rsidRDefault="00CB60C1" w:rsidP="00CB60C1">
      <w:pPr>
        <w:pStyle w:val="body1"/>
      </w:pPr>
    </w:p>
    <w:p w:rsidR="00CB60C1" w:rsidRDefault="00CB60C1" w:rsidP="00CB60C1">
      <w:pPr>
        <w:pStyle w:val="body1"/>
      </w:pPr>
      <w:r>
        <w:t xml:space="preserve">Then you have to remember that you cannot solve these problems with a simple table expression in the </w:t>
      </w:r>
      <w:proofErr w:type="gramStart"/>
      <w:r w:rsidR="00A05FAE">
        <w:t>From</w:t>
      </w:r>
      <w:proofErr w:type="gramEnd"/>
      <w:r w:rsidR="00A05FAE">
        <w:t xml:space="preserve"> </w:t>
      </w:r>
      <w:r>
        <w:t>clause and a filter that uses an OR test, or an In list- which is an Or test, or a AND test. These are more complex.</w:t>
      </w:r>
    </w:p>
    <w:p w:rsidR="00CB60C1" w:rsidRDefault="00CB60C1" w:rsidP="00CB60C1">
      <w:pPr>
        <w:pStyle w:val="body1"/>
      </w:pPr>
      <w:r>
        <w:t>Then next thing to think through is what you are actually testing. In the last demo,</w:t>
      </w:r>
      <w:r w:rsidRPr="001B46F4">
        <w:t xml:space="preserve"> </w:t>
      </w:r>
      <w:r>
        <w:t xml:space="preserve">we want to find customers who bought both of these products. So the filter is on the customer </w:t>
      </w:r>
      <w:proofErr w:type="gramStart"/>
      <w:r>
        <w:t xml:space="preserve">( </w:t>
      </w:r>
      <w:proofErr w:type="spellStart"/>
      <w:r>
        <w:t>cust</w:t>
      </w:r>
      <w:proofErr w:type="gramEnd"/>
      <w:r>
        <w:t>_id</w:t>
      </w:r>
      <w:proofErr w:type="spellEnd"/>
      <w:r>
        <w:t>). The tests ask if the customer is in the list of people who purchased product 1050 and if the customer is in the list of people who purchased product 1060.</w:t>
      </w:r>
    </w:p>
    <w:p w:rsidR="00C6535B" w:rsidRDefault="00C6535B" w:rsidP="00C6535B">
      <w:pPr>
        <w:pStyle w:val="body1"/>
      </w:pPr>
    </w:p>
    <w:sectPr w:rsidR="00C6535B"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F01" w:rsidRDefault="00F95F01" w:rsidP="00E41217">
      <w:pPr>
        <w:spacing w:after="0" w:line="240" w:lineRule="auto"/>
      </w:pPr>
      <w:r>
        <w:separator/>
      </w:r>
    </w:p>
  </w:endnote>
  <w:endnote w:type="continuationSeparator" w:id="0">
    <w:p w:rsidR="00F95F01" w:rsidRDefault="00F95F01"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894"/>
      <w:gridCol w:w="1254"/>
    </w:tblGrid>
    <w:tr w:rsidR="00F470F9" w:rsidTr="00A43840">
      <w:tc>
        <w:tcPr>
          <w:tcW w:w="298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A43840">
            <w:rPr>
              <w:rFonts w:ascii="Times New Roman" w:hAnsi="Times New Roman" w:cs="Times New Roman"/>
              <w:sz w:val="18"/>
              <w:szCs w:val="18"/>
            </w:rPr>
            <w:t xml:space="preserve">  </w:t>
          </w:r>
          <w:r w:rsidR="000812A5">
            <w:rPr>
              <w:rFonts w:ascii="Times New Roman" w:hAnsi="Times New Roman" w:cs="Times New Roman"/>
              <w:sz w:val="18"/>
              <w:szCs w:val="18"/>
            </w:rPr>
            <w:fldChar w:fldCharType="begin"/>
          </w:r>
          <w:r w:rsidR="00A43840">
            <w:rPr>
              <w:rFonts w:ascii="Times New Roman" w:hAnsi="Times New Roman" w:cs="Times New Roman"/>
              <w:sz w:val="18"/>
              <w:szCs w:val="18"/>
            </w:rPr>
            <w:instrText xml:space="preserve"> SAVEDATE  \@ "yyyy-MM-dd"  \* MERGEFORMAT </w:instrText>
          </w:r>
          <w:r w:rsidR="000812A5">
            <w:rPr>
              <w:rFonts w:ascii="Times New Roman" w:hAnsi="Times New Roman" w:cs="Times New Roman"/>
              <w:sz w:val="18"/>
              <w:szCs w:val="18"/>
            </w:rPr>
            <w:fldChar w:fldCharType="separate"/>
          </w:r>
          <w:r w:rsidR="0038562A">
            <w:rPr>
              <w:rFonts w:ascii="Times New Roman" w:hAnsi="Times New Roman" w:cs="Times New Roman"/>
              <w:noProof/>
              <w:sz w:val="18"/>
              <w:szCs w:val="18"/>
            </w:rPr>
            <w:t>2013-08-07</w:t>
          </w:r>
          <w:r w:rsidR="000812A5">
            <w:rPr>
              <w:rFonts w:ascii="Times New Roman" w:hAnsi="Times New Roman" w:cs="Times New Roman"/>
              <w:sz w:val="18"/>
              <w:szCs w:val="18"/>
            </w:rPr>
            <w:fldChar w:fldCharType="end"/>
          </w:r>
        </w:p>
      </w:tc>
      <w:tc>
        <w:tcPr>
          <w:tcW w:w="5894" w:type="dxa"/>
        </w:tcPr>
        <w:p w:rsidR="00F470F9" w:rsidRPr="00A05FAE" w:rsidRDefault="000812A5" w:rsidP="00C57FB2">
          <w:pPr>
            <w:pStyle w:val="Footer"/>
            <w:tabs>
              <w:tab w:val="clear" w:pos="4680"/>
              <w:tab w:val="clear" w:pos="9360"/>
            </w:tabs>
            <w:jc w:val="center"/>
            <w:rPr>
              <w:rFonts w:cs="Times New Roman"/>
              <w:sz w:val="18"/>
              <w:szCs w:val="18"/>
            </w:rPr>
          </w:pPr>
          <w:fldSimple w:instr=" FILENAME   \* MERGEFORMAT ">
            <w:r w:rsidR="0038562A" w:rsidRPr="0038562A">
              <w:rPr>
                <w:rFonts w:cs="Times New Roman"/>
                <w:noProof/>
                <w:sz w:val="18"/>
                <w:szCs w:val="18"/>
              </w:rPr>
              <w:t>155A_05-03_notes_Subqueries_MultipleMatches</w:t>
            </w:r>
            <w:r w:rsidR="0038562A" w:rsidRPr="0038562A">
              <w:rPr>
                <w:noProof/>
                <w:sz w:val="18"/>
                <w:szCs w:val="18"/>
              </w:rPr>
              <w:t>.docx</w:t>
            </w:r>
          </w:fldSimple>
        </w:p>
      </w:tc>
      <w:tc>
        <w:tcPr>
          <w:tcW w:w="1254"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0812A5"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0812A5" w:rsidRPr="00000E7E">
            <w:rPr>
              <w:rFonts w:ascii="Times New Roman" w:hAnsi="Times New Roman" w:cs="Times New Roman"/>
              <w:sz w:val="18"/>
              <w:szCs w:val="18"/>
            </w:rPr>
            <w:fldChar w:fldCharType="separate"/>
          </w:r>
          <w:r w:rsidR="0038562A">
            <w:rPr>
              <w:rFonts w:ascii="Times New Roman" w:hAnsi="Times New Roman" w:cs="Times New Roman"/>
              <w:noProof/>
              <w:sz w:val="18"/>
              <w:szCs w:val="18"/>
            </w:rPr>
            <w:t>8</w:t>
          </w:r>
          <w:r w:rsidR="000812A5"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38562A" w:rsidRPr="0038562A">
              <w:rPr>
                <w:rFonts w:ascii="Times New Roman" w:hAnsi="Times New Roman" w:cs="Times New Roman"/>
                <w:noProof/>
                <w:sz w:val="18"/>
                <w:szCs w:val="18"/>
              </w:rPr>
              <w:t>8</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F01" w:rsidRDefault="00F95F01" w:rsidP="00E41217">
      <w:pPr>
        <w:spacing w:after="0" w:line="240" w:lineRule="auto"/>
      </w:pPr>
      <w:r>
        <w:separator/>
      </w:r>
    </w:p>
  </w:footnote>
  <w:footnote w:type="continuationSeparator" w:id="0">
    <w:p w:rsidR="00F95F01" w:rsidRDefault="00F95F01"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970"/>
      <w:gridCol w:w="7261"/>
    </w:tblGrid>
    <w:tr w:rsidR="00E41217" w:rsidTr="007229F8">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970" w:type="dxa"/>
            </w:tcPr>
            <w:p w:rsidR="00E41217" w:rsidRDefault="00C57FB2" w:rsidP="00060577">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060577">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261" w:type="dxa"/>
        </w:tcPr>
        <w:p w:rsidR="00E41217" w:rsidRPr="00D75A8D" w:rsidRDefault="007215A3" w:rsidP="007215A3">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Multiple Match</w:t>
          </w:r>
          <w:r w:rsidR="00E3434B">
            <w:rPr>
              <w:rFonts w:ascii="Times New Roman" w:eastAsiaTheme="majorEastAsia" w:hAnsi="Times New Roman" w:cs="Times New Roman"/>
              <w:sz w:val="36"/>
              <w:szCs w:val="36"/>
            </w:rPr>
            <w:t xml:space="preserve"> Subqueries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F53F5"/>
    <w:multiLevelType w:val="hybridMultilevel"/>
    <w:tmpl w:val="86FA9276"/>
    <w:lvl w:ilvl="0" w:tplc="FFFFFFFF">
      <w:start w:val="1"/>
      <w:numFmt w:val="bullet"/>
      <w:pStyle w:val="Bullet"/>
      <w:lvlText w:val=""/>
      <w:lvlJc w:val="left"/>
      <w:pPr>
        <w:tabs>
          <w:tab w:val="num" w:pos="2925"/>
        </w:tabs>
        <w:ind w:left="2925" w:hanging="360"/>
      </w:pPr>
      <w:rPr>
        <w:rFonts w:ascii="Symbol" w:hAnsi="Symbo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9"/>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drawingGridHorizontalSpacing w:val="110"/>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234A26"/>
    <w:rsid w:val="00000E7E"/>
    <w:rsid w:val="00001113"/>
    <w:rsid w:val="0002699A"/>
    <w:rsid w:val="00052BE8"/>
    <w:rsid w:val="00060577"/>
    <w:rsid w:val="00060E32"/>
    <w:rsid w:val="000812A5"/>
    <w:rsid w:val="000A2E36"/>
    <w:rsid w:val="000C2A00"/>
    <w:rsid w:val="00105ED8"/>
    <w:rsid w:val="001076D3"/>
    <w:rsid w:val="00117A36"/>
    <w:rsid w:val="00123DBE"/>
    <w:rsid w:val="00134611"/>
    <w:rsid w:val="001420D8"/>
    <w:rsid w:val="00144F2B"/>
    <w:rsid w:val="00186311"/>
    <w:rsid w:val="001A26CD"/>
    <w:rsid w:val="001D55C5"/>
    <w:rsid w:val="001D60A1"/>
    <w:rsid w:val="00200426"/>
    <w:rsid w:val="0022118E"/>
    <w:rsid w:val="00232B7C"/>
    <w:rsid w:val="00234A26"/>
    <w:rsid w:val="00241B4D"/>
    <w:rsid w:val="00251336"/>
    <w:rsid w:val="0027239B"/>
    <w:rsid w:val="002746EB"/>
    <w:rsid w:val="00274A24"/>
    <w:rsid w:val="002A5EEE"/>
    <w:rsid w:val="002A6114"/>
    <w:rsid w:val="002D14CF"/>
    <w:rsid w:val="002D6F11"/>
    <w:rsid w:val="002D76AE"/>
    <w:rsid w:val="002F2BF8"/>
    <w:rsid w:val="003152BB"/>
    <w:rsid w:val="003163B6"/>
    <w:rsid w:val="0032439D"/>
    <w:rsid w:val="00356F7E"/>
    <w:rsid w:val="0038562A"/>
    <w:rsid w:val="00391A3B"/>
    <w:rsid w:val="00393933"/>
    <w:rsid w:val="003A0EE2"/>
    <w:rsid w:val="003B43B7"/>
    <w:rsid w:val="003D29DA"/>
    <w:rsid w:val="0041522D"/>
    <w:rsid w:val="00443F95"/>
    <w:rsid w:val="00476A6A"/>
    <w:rsid w:val="004835AF"/>
    <w:rsid w:val="00483A19"/>
    <w:rsid w:val="004909CC"/>
    <w:rsid w:val="004B2C5F"/>
    <w:rsid w:val="004D124D"/>
    <w:rsid w:val="004D4137"/>
    <w:rsid w:val="004E0604"/>
    <w:rsid w:val="004E5B51"/>
    <w:rsid w:val="0050039C"/>
    <w:rsid w:val="00504638"/>
    <w:rsid w:val="00525B69"/>
    <w:rsid w:val="00554AD0"/>
    <w:rsid w:val="00560535"/>
    <w:rsid w:val="00564B67"/>
    <w:rsid w:val="00596D39"/>
    <w:rsid w:val="005A07D5"/>
    <w:rsid w:val="005A1593"/>
    <w:rsid w:val="005B1322"/>
    <w:rsid w:val="005E010A"/>
    <w:rsid w:val="005E1FAD"/>
    <w:rsid w:val="006104A0"/>
    <w:rsid w:val="00660087"/>
    <w:rsid w:val="00673254"/>
    <w:rsid w:val="006D0559"/>
    <w:rsid w:val="007215A3"/>
    <w:rsid w:val="007229F8"/>
    <w:rsid w:val="007570C3"/>
    <w:rsid w:val="007A4399"/>
    <w:rsid w:val="007C4A82"/>
    <w:rsid w:val="007E2388"/>
    <w:rsid w:val="00804C89"/>
    <w:rsid w:val="00842674"/>
    <w:rsid w:val="008777AD"/>
    <w:rsid w:val="00884A53"/>
    <w:rsid w:val="008F76ED"/>
    <w:rsid w:val="00932021"/>
    <w:rsid w:val="00940569"/>
    <w:rsid w:val="00944E22"/>
    <w:rsid w:val="00982301"/>
    <w:rsid w:val="009B61BC"/>
    <w:rsid w:val="00A05FAE"/>
    <w:rsid w:val="00A330C5"/>
    <w:rsid w:val="00A33EC1"/>
    <w:rsid w:val="00A366EC"/>
    <w:rsid w:val="00A43840"/>
    <w:rsid w:val="00A45B56"/>
    <w:rsid w:val="00A60DF4"/>
    <w:rsid w:val="00A62AC1"/>
    <w:rsid w:val="00A873A4"/>
    <w:rsid w:val="00A9279E"/>
    <w:rsid w:val="00AA751F"/>
    <w:rsid w:val="00B11F47"/>
    <w:rsid w:val="00B152F5"/>
    <w:rsid w:val="00B335E7"/>
    <w:rsid w:val="00B33947"/>
    <w:rsid w:val="00B35C3E"/>
    <w:rsid w:val="00B626AD"/>
    <w:rsid w:val="00BA1822"/>
    <w:rsid w:val="00BA4565"/>
    <w:rsid w:val="00BE19D8"/>
    <w:rsid w:val="00BE43A3"/>
    <w:rsid w:val="00C01DFE"/>
    <w:rsid w:val="00C04829"/>
    <w:rsid w:val="00C12D9B"/>
    <w:rsid w:val="00C14BED"/>
    <w:rsid w:val="00C34B87"/>
    <w:rsid w:val="00C4053E"/>
    <w:rsid w:val="00C57B57"/>
    <w:rsid w:val="00C57FB2"/>
    <w:rsid w:val="00C62639"/>
    <w:rsid w:val="00C6535B"/>
    <w:rsid w:val="00C84DE5"/>
    <w:rsid w:val="00C917EF"/>
    <w:rsid w:val="00C97652"/>
    <w:rsid w:val="00CA0F40"/>
    <w:rsid w:val="00CB60C1"/>
    <w:rsid w:val="00CB624B"/>
    <w:rsid w:val="00CD52E9"/>
    <w:rsid w:val="00D210C3"/>
    <w:rsid w:val="00D458CB"/>
    <w:rsid w:val="00D75A8D"/>
    <w:rsid w:val="00D90498"/>
    <w:rsid w:val="00D97CF5"/>
    <w:rsid w:val="00DA0D73"/>
    <w:rsid w:val="00DC23D4"/>
    <w:rsid w:val="00DC2BBF"/>
    <w:rsid w:val="00E113F6"/>
    <w:rsid w:val="00E1542A"/>
    <w:rsid w:val="00E275B4"/>
    <w:rsid w:val="00E3434B"/>
    <w:rsid w:val="00E41217"/>
    <w:rsid w:val="00E4329A"/>
    <w:rsid w:val="00E439DB"/>
    <w:rsid w:val="00E45E78"/>
    <w:rsid w:val="00E548B2"/>
    <w:rsid w:val="00E56A65"/>
    <w:rsid w:val="00E75C69"/>
    <w:rsid w:val="00E858D0"/>
    <w:rsid w:val="00E94C5A"/>
    <w:rsid w:val="00ED2AE2"/>
    <w:rsid w:val="00F449AC"/>
    <w:rsid w:val="00F45E08"/>
    <w:rsid w:val="00F470F9"/>
    <w:rsid w:val="00F90B04"/>
    <w:rsid w:val="00F95F01"/>
    <w:rsid w:val="00FA643B"/>
    <w:rsid w:val="00FD4B93"/>
    <w:rsid w:val="00FE03AF"/>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C6535B"/>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C6535B"/>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234A26"/>
    <w:pPr>
      <w:spacing w:before="120" w:after="0" w:line="240" w:lineRule="auto"/>
    </w:pPr>
    <w:rPr>
      <w:rFonts w:ascii="Times New Roman" w:eastAsia="Times New Roman" w:hAnsi="Times New Roman" w:cs="Times New Roman"/>
      <w:szCs w:val="24"/>
    </w:rPr>
  </w:style>
  <w:style w:type="paragraph" w:customStyle="1" w:styleId="Bullet">
    <w:name w:val="_Bullet"/>
    <w:basedOn w:val="myNormal"/>
    <w:rsid w:val="00234A26"/>
    <w:pPr>
      <w:numPr>
        <w:numId w:val="31"/>
      </w:numPr>
      <w:tabs>
        <w:tab w:val="clear" w:pos="2925"/>
        <w:tab w:val="left" w:pos="360"/>
      </w:tabs>
      <w:spacing w:before="0"/>
      <w:ind w:left="360"/>
    </w:pPr>
  </w:style>
  <w:style w:type="paragraph" w:customStyle="1" w:styleId="SQLHeader">
    <w:name w:val="_SQLHeader"/>
    <w:basedOn w:val="Normal"/>
    <w:link w:val="SQLHeaderChar"/>
    <w:rsid w:val="00234A26"/>
    <w:pPr>
      <w:pBdr>
        <w:bottom w:val="single" w:sz="4" w:space="1" w:color="auto"/>
      </w:pBdr>
      <w:tabs>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234A26"/>
    <w:rPr>
      <w:rFonts w:ascii="Tahoma" w:eastAsia="Times New Roman" w:hAnsi="Tahoma" w:cs="Courier New"/>
      <w:sz w:val="18"/>
      <w:szCs w:val="18"/>
    </w:rPr>
  </w:style>
  <w:style w:type="paragraph" w:customStyle="1" w:styleId="151Abox">
    <w:name w:val="151A_box"/>
    <w:basedOn w:val="Normal"/>
    <w:rsid w:val="00234A26"/>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234A26"/>
    <w:pPr>
      <w:tabs>
        <w:tab w:val="right" w:pos="1800"/>
        <w:tab w:val="left" w:pos="2160"/>
      </w:tabs>
      <w:spacing w:after="0" w:line="240" w:lineRule="auto"/>
      <w:ind w:left="720"/>
    </w:pPr>
    <w:rPr>
      <w:rFonts w:ascii="Courier" w:eastAsia="Times New Roman" w:hAnsi="Courier" w:cs="Courier New"/>
      <w:noProof/>
      <w:sz w:val="18"/>
      <w:szCs w:val="18"/>
    </w:rPr>
  </w:style>
  <w:style w:type="paragraph" w:styleId="PlainText">
    <w:name w:val="Plain Text"/>
    <w:basedOn w:val="Normal"/>
    <w:link w:val="PlainTextChar"/>
    <w:uiPriority w:val="99"/>
    <w:unhideWhenUsed/>
    <w:rsid w:val="00A60D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0DF4"/>
    <w:rPr>
      <w:rFonts w:ascii="Consolas" w:hAnsi="Consolas"/>
      <w:sz w:val="21"/>
      <w:szCs w:val="21"/>
    </w:rPr>
  </w:style>
  <w:style w:type="paragraph" w:styleId="TOCHeading">
    <w:name w:val="TOC Heading"/>
    <w:basedOn w:val="Heading1"/>
    <w:next w:val="Normal"/>
    <w:uiPriority w:val="39"/>
    <w:unhideWhenUsed/>
    <w:qFormat/>
    <w:rsid w:val="00BA1822"/>
    <w:pPr>
      <w:outlineLvl w:val="9"/>
    </w:pPr>
  </w:style>
  <w:style w:type="paragraph" w:styleId="TOC1">
    <w:name w:val="toc 1"/>
    <w:basedOn w:val="Normal"/>
    <w:next w:val="Normal"/>
    <w:autoRedefine/>
    <w:uiPriority w:val="39"/>
    <w:unhideWhenUsed/>
    <w:rsid w:val="00BA1822"/>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386</TotalTime>
  <Pages>8</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38</cp:revision>
  <cp:lastPrinted>2012-07-25T06:42:00Z</cp:lastPrinted>
  <dcterms:created xsi:type="dcterms:W3CDTF">2009-06-30T19:22:00Z</dcterms:created>
  <dcterms:modified xsi:type="dcterms:W3CDTF">2013-08-10T22:21:00Z</dcterms:modified>
</cp:coreProperties>
</file>