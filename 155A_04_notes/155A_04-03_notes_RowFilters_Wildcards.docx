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C22C37" w:rsidRPr="00617953" w:rsidRDefault="00C22C37" w:rsidP="00C22C37">
          <w:pPr>
            <w:pStyle w:val="TOCHeading"/>
            <w:spacing w:before="0" w:line="240" w:lineRule="auto"/>
            <w:rPr>
              <w:color w:val="auto"/>
            </w:rPr>
          </w:pPr>
          <w:r w:rsidRPr="00617953">
            <w:rPr>
              <w:color w:val="auto"/>
            </w:rPr>
            <w:t>Table of Contents</w:t>
          </w:r>
        </w:p>
        <w:p w:rsidR="009549F0" w:rsidRDefault="006571F9">
          <w:pPr>
            <w:pStyle w:val="TOC1"/>
            <w:rPr>
              <w:rFonts w:eastAsiaTheme="minorEastAsia"/>
              <w:noProof/>
            </w:rPr>
          </w:pPr>
          <w:r w:rsidRPr="006571F9">
            <w:fldChar w:fldCharType="begin"/>
          </w:r>
          <w:r w:rsidR="00C22C37">
            <w:instrText xml:space="preserve"> TOC \o "1-3" \h \z \u </w:instrText>
          </w:r>
          <w:r w:rsidRPr="006571F9">
            <w:fldChar w:fldCharType="separate"/>
          </w:r>
          <w:hyperlink w:anchor="_Toc363584782" w:history="1">
            <w:r w:rsidR="009549F0" w:rsidRPr="001F462B">
              <w:rPr>
                <w:rStyle w:val="Hyperlink"/>
                <w:noProof/>
              </w:rPr>
              <w:t>1.</w:t>
            </w:r>
            <w:r w:rsidR="009549F0">
              <w:rPr>
                <w:rFonts w:eastAsiaTheme="minorEastAsia"/>
                <w:noProof/>
              </w:rPr>
              <w:tab/>
            </w:r>
            <w:r w:rsidR="009549F0" w:rsidRPr="001F462B">
              <w:rPr>
                <w:rStyle w:val="Hyperlink"/>
                <w:noProof/>
              </w:rPr>
              <w:t>SQL wildcards</w:t>
            </w:r>
            <w:r w:rsidR="009549F0">
              <w:rPr>
                <w:noProof/>
                <w:webHidden/>
              </w:rPr>
              <w:tab/>
            </w:r>
            <w:r>
              <w:rPr>
                <w:noProof/>
                <w:webHidden/>
              </w:rPr>
              <w:fldChar w:fldCharType="begin"/>
            </w:r>
            <w:r w:rsidR="009549F0">
              <w:rPr>
                <w:noProof/>
                <w:webHidden/>
              </w:rPr>
              <w:instrText xml:space="preserve"> PAGEREF _Toc363584782 \h </w:instrText>
            </w:r>
            <w:r>
              <w:rPr>
                <w:noProof/>
                <w:webHidden/>
              </w:rPr>
            </w:r>
            <w:r>
              <w:rPr>
                <w:noProof/>
                <w:webHidden/>
              </w:rPr>
              <w:fldChar w:fldCharType="separate"/>
            </w:r>
            <w:r w:rsidR="009549F0">
              <w:rPr>
                <w:noProof/>
                <w:webHidden/>
              </w:rPr>
              <w:t>1</w:t>
            </w:r>
            <w:r>
              <w:rPr>
                <w:noProof/>
                <w:webHidden/>
              </w:rPr>
              <w:fldChar w:fldCharType="end"/>
            </w:r>
          </w:hyperlink>
        </w:p>
        <w:p w:rsidR="009549F0" w:rsidRDefault="006571F9">
          <w:pPr>
            <w:pStyle w:val="TOC1"/>
            <w:rPr>
              <w:rFonts w:eastAsiaTheme="minorEastAsia"/>
              <w:noProof/>
            </w:rPr>
          </w:pPr>
          <w:hyperlink w:anchor="_Toc363584783" w:history="1">
            <w:r w:rsidR="009549F0" w:rsidRPr="001F462B">
              <w:rPr>
                <w:rStyle w:val="Hyperlink"/>
                <w:noProof/>
              </w:rPr>
              <w:t>2.</w:t>
            </w:r>
            <w:r w:rsidR="009549F0">
              <w:rPr>
                <w:rFonts w:eastAsiaTheme="minorEastAsia"/>
                <w:noProof/>
              </w:rPr>
              <w:tab/>
            </w:r>
            <w:r w:rsidR="009549F0" w:rsidRPr="001F462B">
              <w:rPr>
                <w:rStyle w:val="Hyperlink"/>
                <w:noProof/>
              </w:rPr>
              <w:t>Numbers and Like- don't do this!</w:t>
            </w:r>
            <w:r w:rsidR="009549F0">
              <w:rPr>
                <w:noProof/>
                <w:webHidden/>
              </w:rPr>
              <w:tab/>
            </w:r>
            <w:r>
              <w:rPr>
                <w:noProof/>
                <w:webHidden/>
              </w:rPr>
              <w:fldChar w:fldCharType="begin"/>
            </w:r>
            <w:r w:rsidR="009549F0">
              <w:rPr>
                <w:noProof/>
                <w:webHidden/>
              </w:rPr>
              <w:instrText xml:space="preserve"> PAGEREF _Toc363584783 \h </w:instrText>
            </w:r>
            <w:r>
              <w:rPr>
                <w:noProof/>
                <w:webHidden/>
              </w:rPr>
            </w:r>
            <w:r>
              <w:rPr>
                <w:noProof/>
                <w:webHidden/>
              </w:rPr>
              <w:fldChar w:fldCharType="separate"/>
            </w:r>
            <w:r w:rsidR="009549F0">
              <w:rPr>
                <w:noProof/>
                <w:webHidden/>
              </w:rPr>
              <w:t>3</w:t>
            </w:r>
            <w:r>
              <w:rPr>
                <w:noProof/>
                <w:webHidden/>
              </w:rPr>
              <w:fldChar w:fldCharType="end"/>
            </w:r>
          </w:hyperlink>
        </w:p>
        <w:p w:rsidR="009549F0" w:rsidRDefault="006571F9">
          <w:pPr>
            <w:pStyle w:val="TOC1"/>
            <w:rPr>
              <w:rFonts w:eastAsiaTheme="minorEastAsia"/>
              <w:noProof/>
            </w:rPr>
          </w:pPr>
          <w:hyperlink w:anchor="_Toc363584784" w:history="1">
            <w:r w:rsidR="009549F0" w:rsidRPr="001F462B">
              <w:rPr>
                <w:rStyle w:val="Hyperlink"/>
                <w:noProof/>
              </w:rPr>
              <w:t>3.</w:t>
            </w:r>
            <w:r w:rsidR="009549F0">
              <w:rPr>
                <w:rFonts w:eastAsiaTheme="minorEastAsia"/>
                <w:noProof/>
              </w:rPr>
              <w:tab/>
            </w:r>
            <w:r w:rsidR="009549F0" w:rsidRPr="001F462B">
              <w:rPr>
                <w:rStyle w:val="Hyperlink"/>
                <w:noProof/>
              </w:rPr>
              <w:t>Dates and Like- there is a better way</w:t>
            </w:r>
            <w:r w:rsidR="009549F0">
              <w:rPr>
                <w:noProof/>
                <w:webHidden/>
              </w:rPr>
              <w:tab/>
            </w:r>
            <w:r>
              <w:rPr>
                <w:noProof/>
                <w:webHidden/>
              </w:rPr>
              <w:fldChar w:fldCharType="begin"/>
            </w:r>
            <w:r w:rsidR="009549F0">
              <w:rPr>
                <w:noProof/>
                <w:webHidden/>
              </w:rPr>
              <w:instrText xml:space="preserve"> PAGEREF _Toc363584784 \h </w:instrText>
            </w:r>
            <w:r>
              <w:rPr>
                <w:noProof/>
                <w:webHidden/>
              </w:rPr>
            </w:r>
            <w:r>
              <w:rPr>
                <w:noProof/>
                <w:webHidden/>
              </w:rPr>
              <w:fldChar w:fldCharType="separate"/>
            </w:r>
            <w:r w:rsidR="009549F0">
              <w:rPr>
                <w:noProof/>
                <w:webHidden/>
              </w:rPr>
              <w:t>5</w:t>
            </w:r>
            <w:r>
              <w:rPr>
                <w:noProof/>
                <w:webHidden/>
              </w:rPr>
              <w:fldChar w:fldCharType="end"/>
            </w:r>
          </w:hyperlink>
        </w:p>
        <w:p w:rsidR="009549F0" w:rsidRDefault="006571F9">
          <w:pPr>
            <w:pStyle w:val="TOC1"/>
            <w:rPr>
              <w:rFonts w:eastAsiaTheme="minorEastAsia"/>
              <w:noProof/>
            </w:rPr>
          </w:pPr>
          <w:hyperlink w:anchor="_Toc363584785" w:history="1">
            <w:r w:rsidR="009549F0" w:rsidRPr="001F462B">
              <w:rPr>
                <w:rStyle w:val="Hyperlink"/>
                <w:noProof/>
              </w:rPr>
              <w:t>4.</w:t>
            </w:r>
            <w:r w:rsidR="009549F0">
              <w:rPr>
                <w:rFonts w:eastAsiaTheme="minorEastAsia"/>
                <w:noProof/>
              </w:rPr>
              <w:tab/>
            </w:r>
            <w:r w:rsidR="009549F0" w:rsidRPr="001F462B">
              <w:rPr>
                <w:rStyle w:val="Hyperlink"/>
                <w:noProof/>
              </w:rPr>
              <w:t>To escape a wildcard:</w:t>
            </w:r>
            <w:r w:rsidR="009549F0">
              <w:rPr>
                <w:noProof/>
                <w:webHidden/>
              </w:rPr>
              <w:tab/>
            </w:r>
            <w:r>
              <w:rPr>
                <w:noProof/>
                <w:webHidden/>
              </w:rPr>
              <w:fldChar w:fldCharType="begin"/>
            </w:r>
            <w:r w:rsidR="009549F0">
              <w:rPr>
                <w:noProof/>
                <w:webHidden/>
              </w:rPr>
              <w:instrText xml:space="preserve"> PAGEREF _Toc363584785 \h </w:instrText>
            </w:r>
            <w:r>
              <w:rPr>
                <w:noProof/>
                <w:webHidden/>
              </w:rPr>
            </w:r>
            <w:r>
              <w:rPr>
                <w:noProof/>
                <w:webHidden/>
              </w:rPr>
              <w:fldChar w:fldCharType="separate"/>
            </w:r>
            <w:r w:rsidR="009549F0">
              <w:rPr>
                <w:noProof/>
                <w:webHidden/>
              </w:rPr>
              <w:t>6</w:t>
            </w:r>
            <w:r>
              <w:rPr>
                <w:noProof/>
                <w:webHidden/>
              </w:rPr>
              <w:fldChar w:fldCharType="end"/>
            </w:r>
          </w:hyperlink>
        </w:p>
        <w:p w:rsidR="00C22C37" w:rsidRDefault="006571F9" w:rsidP="00C22C37">
          <w:r>
            <w:fldChar w:fldCharType="end"/>
          </w:r>
        </w:p>
      </w:sdtContent>
    </w:sdt>
    <w:p w:rsidR="007007ED" w:rsidRDefault="007007ED" w:rsidP="007007ED">
      <w:pPr>
        <w:pStyle w:val="head1"/>
      </w:pPr>
      <w:bookmarkStart w:id="0" w:name="_Toc363584782"/>
      <w:r>
        <w:t>SQL wildcards</w:t>
      </w:r>
      <w:bookmarkEnd w:id="0"/>
    </w:p>
    <w:p w:rsidR="007007ED" w:rsidRDefault="007007ED" w:rsidP="00717464">
      <w:pPr>
        <w:pStyle w:val="body1"/>
      </w:pPr>
      <w:r>
        <w:t xml:space="preserve">Wildcard characters are used when you want to do a partial </w:t>
      </w:r>
      <w:r w:rsidR="00FE352D">
        <w:t xml:space="preserve">string </w:t>
      </w:r>
      <w:r>
        <w:t>match. Suppose you are looking for any product that has the word "mixer" in the product description</w:t>
      </w:r>
      <w:r w:rsidR="00C04794">
        <w:t>.</w:t>
      </w:r>
      <w:r w:rsidR="00E53DDE">
        <w:t xml:space="preserve"> We might want to find 'portable mixer', '6-speed mixer'. We can use the Like operator and a wildcard pattern to find all products which contain the pattern 'mixer'- this will also find 'cement mixers' but that is the way that wildcard matching works. </w:t>
      </w:r>
      <w:r>
        <w:t xml:space="preserve">We cannot really do a </w:t>
      </w:r>
      <w:r>
        <w:rPr>
          <w:b/>
          <w:bCs/>
        </w:rPr>
        <w:t>word</w:t>
      </w:r>
      <w:r>
        <w:t xml:space="preserve"> match, but we can </w:t>
      </w:r>
      <w:r w:rsidR="00E53DDE">
        <w:t>do a pattern match</w:t>
      </w:r>
      <w:r>
        <w:t xml:space="preserve">. </w:t>
      </w:r>
    </w:p>
    <w:p w:rsidR="00FE352D" w:rsidRDefault="007007ED" w:rsidP="00FE352D">
      <w:pPr>
        <w:pStyle w:val="body1"/>
      </w:pPr>
      <w:r>
        <w:t xml:space="preserve">Wildcards are used for matching strings. </w:t>
      </w:r>
      <w:r w:rsidR="00746BAD">
        <w:t>It is acceptable to match digits in text values- such as in a</w:t>
      </w:r>
      <w:r w:rsidR="00E53DDE">
        <w:t>n</w:t>
      </w:r>
      <w:r w:rsidR="00746BAD">
        <w:t xml:space="preserve"> </w:t>
      </w:r>
      <w:r w:rsidR="00E53DDE">
        <w:t xml:space="preserve">ISBN </w:t>
      </w:r>
      <w:r w:rsidR="00746BAD">
        <w:t xml:space="preserve">code.  MySQL </w:t>
      </w:r>
      <w:r w:rsidR="00FE352D">
        <w:t>will</w:t>
      </w:r>
      <w:r w:rsidR="00746BAD">
        <w:t xml:space="preserve"> do wildcard matching with nu</w:t>
      </w:r>
      <w:r>
        <w:t>meric values</w:t>
      </w:r>
      <w:r w:rsidR="0055202C">
        <w:t xml:space="preserve"> but this is not a good idea- wildcards are designed for string matching and numbers</w:t>
      </w:r>
      <w:r w:rsidR="000F03AF">
        <w:t xml:space="preserve"> </w:t>
      </w:r>
      <w:r w:rsidR="0055202C">
        <w:t>are not strings.</w:t>
      </w:r>
      <w:r w:rsidR="00FE352D">
        <w:t xml:space="preserve"> It is common to do wildcard matches with date values- but that relies on date formats. There are safer ways and generally more efficient ways to test dates and numeric values.</w:t>
      </w:r>
    </w:p>
    <w:p w:rsidR="007007ED" w:rsidRDefault="007007ED" w:rsidP="00717464">
      <w:pPr>
        <w:pStyle w:val="body1"/>
      </w:pPr>
      <w:r>
        <w:t>The wildcard patterns are interpreted as wildcards only if you use the LIKE operator.</w:t>
      </w:r>
      <w:r w:rsidR="00DC1DD8">
        <w:t xml:space="preserve"> </w:t>
      </w:r>
    </w:p>
    <w:p w:rsidR="00DC1DD8" w:rsidRDefault="00DC1DD8" w:rsidP="00717464">
      <w:pPr>
        <w:pStyle w:val="body1"/>
      </w:pPr>
      <w:r>
        <w:t xml:space="preserve">You can also test using the </w:t>
      </w:r>
      <w:proofErr w:type="gramStart"/>
      <w:r>
        <w:t>operator NOT LIKE</w:t>
      </w:r>
      <w:proofErr w:type="gramEnd"/>
      <w:r>
        <w:t xml:space="preserve"> to find rows that do not match your pattern.</w:t>
      </w:r>
    </w:p>
    <w:p w:rsidR="007007ED" w:rsidRDefault="007007ED" w:rsidP="00717464">
      <w:pPr>
        <w:pStyle w:val="body1"/>
      </w:pPr>
      <w:r>
        <w:t>Do not use the LIKE operator if you are not using wildcards.</w:t>
      </w:r>
      <w:r w:rsidR="0055202C">
        <w:t xml:space="preserve"> The Like operator is more expensive- if you are testing if the customer city is </w:t>
      </w:r>
      <w:proofErr w:type="gramStart"/>
      <w:r w:rsidR="0055202C">
        <w:t xml:space="preserve">Chicago, </w:t>
      </w:r>
      <w:r w:rsidR="000F03AF">
        <w:t>that</w:t>
      </w:r>
      <w:proofErr w:type="gramEnd"/>
      <w:r w:rsidR="000F03AF">
        <w:t xml:space="preserve"> is</w:t>
      </w:r>
      <w:r w:rsidR="0055202C">
        <w:t xml:space="preserve"> an equality test, not a wildcard test.</w:t>
      </w:r>
    </w:p>
    <w:p w:rsidR="007007ED" w:rsidRDefault="007007ED" w:rsidP="00717464">
      <w:pPr>
        <w:pStyle w:val="body1"/>
      </w:pPr>
      <w:r>
        <w:t xml:space="preserve">The wildcard patterns used are:  </w:t>
      </w:r>
      <w:r>
        <w:br/>
      </w:r>
      <w:r>
        <w:tab/>
        <w:t>% for zero or more characters</w:t>
      </w:r>
      <w:r w:rsidR="002D2241">
        <w:t>,</w:t>
      </w:r>
      <w:r w:rsidR="002D2241" w:rsidRPr="002D2241">
        <w:t xml:space="preserve"> matching any character</w:t>
      </w:r>
      <w:r>
        <w:t xml:space="preserve"> </w:t>
      </w:r>
    </w:p>
    <w:p w:rsidR="007007ED" w:rsidRDefault="007007ED" w:rsidP="00717464">
      <w:pPr>
        <w:pStyle w:val="body1"/>
      </w:pPr>
      <w:r>
        <w:tab/>
        <w:t xml:space="preserve"> _ </w:t>
      </w:r>
      <w:proofErr w:type="gramStart"/>
      <w:r>
        <w:t>for</w:t>
      </w:r>
      <w:proofErr w:type="gramEnd"/>
      <w:r>
        <w:t xml:space="preserve"> a single character</w:t>
      </w:r>
      <w:r w:rsidR="002D2241">
        <w:t>,</w:t>
      </w:r>
      <w:r w:rsidR="002D2241" w:rsidRPr="002D2241">
        <w:t xml:space="preserve"> matching any character</w:t>
      </w:r>
    </w:p>
    <w:p w:rsidR="007007ED" w:rsidRDefault="007007ED" w:rsidP="00717464">
      <w:pPr>
        <w:pStyle w:val="body1"/>
      </w:pPr>
    </w:p>
    <w:p w:rsidR="007007ED" w:rsidRDefault="007007ED" w:rsidP="00717464">
      <w:pPr>
        <w:pStyle w:val="body1"/>
      </w:pPr>
      <w:r>
        <w:t>For these example</w:t>
      </w:r>
      <w:r w:rsidR="00F41BD2">
        <w:t xml:space="preserve">s we are using a table named </w:t>
      </w:r>
      <w:proofErr w:type="spellStart"/>
      <w:r w:rsidR="00E53DDE">
        <w:t>z_wildcards</w:t>
      </w:r>
      <w:proofErr w:type="spellEnd"/>
      <w:r w:rsidR="00E53DDE">
        <w:t xml:space="preserve">  </w:t>
      </w:r>
      <w:r>
        <w:t xml:space="preserve"> </w:t>
      </w:r>
      <w:r w:rsidR="00746BAD">
        <w:t xml:space="preserve"> in the </w:t>
      </w:r>
      <w:r w:rsidR="00E53DDE">
        <w:t>a_</w:t>
      </w:r>
      <w:r w:rsidR="00746BAD">
        <w:t xml:space="preserve">testbed database </w:t>
      </w:r>
      <w:r>
        <w:t>with the following rows:</w:t>
      </w:r>
    </w:p>
    <w:p w:rsidR="007007ED" w:rsidRDefault="007007ED" w:rsidP="007007ED">
      <w:pPr>
        <w:pStyle w:val="SQLDisplayChar"/>
      </w:pPr>
      <w:r>
        <w:t xml:space="preserve">    CUSTID  CUSTPHONE     CUSTADDRESS</w:t>
      </w:r>
    </w:p>
    <w:p w:rsidR="007007ED" w:rsidRDefault="007007ED" w:rsidP="007007ED">
      <w:pPr>
        <w:pStyle w:val="SQLDisplayChar"/>
      </w:pPr>
      <w:r>
        <w:t>----------  ------------  ---------------------</w:t>
      </w:r>
    </w:p>
    <w:p w:rsidR="007007ED" w:rsidRDefault="007007ED" w:rsidP="007007ED">
      <w:pPr>
        <w:pStyle w:val="SQLDisplayChar"/>
      </w:pPr>
      <w:r>
        <w:t xml:space="preserve">         </w:t>
      </w:r>
      <w:smartTag w:uri="urn:schemas-microsoft-com:office:smarttags" w:element="Street">
        <w:smartTag w:uri="urn:schemas-microsoft-com:office:smarttags" w:element="address">
          <w:r>
            <w:t>1  510-239-8989  101 Bush Street</w:t>
          </w:r>
        </w:smartTag>
      </w:smartTag>
    </w:p>
    <w:p w:rsidR="007007ED" w:rsidRDefault="007007ED" w:rsidP="007007ED">
      <w:pPr>
        <w:pStyle w:val="SQLDisplayChar"/>
      </w:pPr>
      <w:r>
        <w:t xml:space="preserve">         </w:t>
      </w:r>
      <w:smartTag w:uri="urn:schemas-microsoft-com:office:smarttags" w:element="Street">
        <w:smartTag w:uri="urn:schemas-microsoft-com:office:smarttags" w:element="address">
          <w:r>
            <w:t>2  510-45-78785  One Bush Street</w:t>
          </w:r>
        </w:smartTag>
      </w:smartTag>
    </w:p>
    <w:p w:rsidR="007007ED" w:rsidRDefault="007007ED" w:rsidP="007007ED">
      <w:pPr>
        <w:pStyle w:val="SQLDisplayChar"/>
      </w:pPr>
      <w:r>
        <w:t xml:space="preserve">         3  415-809-8989  124 High</w:t>
      </w:r>
    </w:p>
    <w:p w:rsidR="007007ED" w:rsidRDefault="007007ED" w:rsidP="007007ED">
      <w:pPr>
        <w:pStyle w:val="SQLDisplayChar"/>
      </w:pPr>
      <w:r>
        <w:t xml:space="preserve">         </w:t>
      </w:r>
      <w:smartTag w:uri="urn:schemas-microsoft-com:office:smarttags" w:element="Street">
        <w:smartTag w:uri="urn:schemas-microsoft-com:office:smarttags" w:element="address">
          <w:r>
            <w:t>4  415-124-2398  15 High Road</w:t>
          </w:r>
        </w:smartTag>
      </w:smartTag>
    </w:p>
    <w:p w:rsidR="007007ED" w:rsidRDefault="007007ED" w:rsidP="007007ED">
      <w:pPr>
        <w:pStyle w:val="SQLDisplayChar"/>
      </w:pPr>
      <w:r>
        <w:t xml:space="preserve">         5  415-239-8523  1554 Rural Highway 12</w:t>
      </w:r>
    </w:p>
    <w:p w:rsidR="007007ED" w:rsidRDefault="007007ED" w:rsidP="00B65A30">
      <w:pPr>
        <w:pStyle w:val="demonum1"/>
      </w:pPr>
      <w:r>
        <w:t>This is the SQL to create and populate the table.</w:t>
      </w:r>
    </w:p>
    <w:p w:rsidR="00005F08" w:rsidRPr="00455AB6" w:rsidRDefault="007007ED" w:rsidP="00455AB6">
      <w:pPr>
        <w:pStyle w:val="code1"/>
      </w:pPr>
      <w:r w:rsidRPr="00455AB6">
        <w:t xml:space="preserve">Create table </w:t>
      </w:r>
      <w:r w:rsidR="001034BA" w:rsidRPr="00455AB6">
        <w:t>a_</w:t>
      </w:r>
      <w:r w:rsidR="00746BAD" w:rsidRPr="00455AB6">
        <w:t>testbed.</w:t>
      </w:r>
      <w:r w:rsidR="00E53DDE">
        <w:t xml:space="preserve">z_wildcards  </w:t>
      </w:r>
      <w:r w:rsidR="00F41BD2" w:rsidRPr="00455AB6">
        <w:t xml:space="preserve">  </w:t>
      </w:r>
      <w:r w:rsidRPr="00455AB6">
        <w:t xml:space="preserve"> </w:t>
      </w:r>
    </w:p>
    <w:p w:rsidR="00B65A30" w:rsidRPr="00455AB6" w:rsidRDefault="007007ED" w:rsidP="00455AB6">
      <w:pPr>
        <w:pStyle w:val="code1"/>
      </w:pPr>
      <w:r w:rsidRPr="00455AB6">
        <w:t>(</w:t>
      </w:r>
      <w:r w:rsidR="00B65A30" w:rsidRPr="00455AB6">
        <w:t xml:space="preserve"> </w:t>
      </w:r>
      <w:r w:rsidRPr="00455AB6">
        <w:t xml:space="preserve">cust_id </w:t>
      </w:r>
      <w:r w:rsidR="00746BAD" w:rsidRPr="00455AB6">
        <w:t>int</w:t>
      </w:r>
    </w:p>
    <w:p w:rsidR="00B65A30" w:rsidRPr="00455AB6" w:rsidRDefault="00746BAD" w:rsidP="00455AB6">
      <w:pPr>
        <w:pStyle w:val="code1"/>
      </w:pPr>
      <w:r w:rsidRPr="00455AB6">
        <w:t>,</w:t>
      </w:r>
      <w:r w:rsidR="007007ED" w:rsidRPr="00455AB6">
        <w:t xml:space="preserve"> cust_phone varchar(12)</w:t>
      </w:r>
    </w:p>
    <w:p w:rsidR="00005F08" w:rsidRPr="00455AB6" w:rsidRDefault="007007ED" w:rsidP="00455AB6">
      <w:pPr>
        <w:pStyle w:val="code1"/>
      </w:pPr>
      <w:r w:rsidRPr="00455AB6">
        <w:t>, cust_address varchar(30) )</w:t>
      </w:r>
    </w:p>
    <w:p w:rsidR="007007ED" w:rsidRPr="00455AB6" w:rsidRDefault="00746BAD" w:rsidP="00455AB6">
      <w:pPr>
        <w:pStyle w:val="code1"/>
      </w:pPr>
      <w:r w:rsidRPr="00455AB6">
        <w:t xml:space="preserve"> engine=INNODB</w:t>
      </w:r>
      <w:r w:rsidR="007007ED" w:rsidRPr="00455AB6">
        <w:t>;</w:t>
      </w:r>
    </w:p>
    <w:p w:rsidR="00B65A30" w:rsidRPr="00455AB6" w:rsidRDefault="00B65A30" w:rsidP="00455AB6">
      <w:pPr>
        <w:pStyle w:val="code1"/>
      </w:pP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(1, '510-239-8989',  '101 Bush Street');</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(2, '510-45-78785',  'One Bush Street');</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(3, '415-809-8989',  '124 High');</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(4, '415-124-2398',  '15 High Road');</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(5, '415-239-8523',  '1554 Rural Highway 12');</w:t>
      </w:r>
    </w:p>
    <w:p w:rsidR="00005F08" w:rsidRDefault="00005F08" w:rsidP="00D97568">
      <w:pPr>
        <w:pStyle w:val="code1"/>
      </w:pPr>
    </w:p>
    <w:p w:rsidR="007007ED" w:rsidRPr="00807B07" w:rsidRDefault="007007ED" w:rsidP="00717464">
      <w:pPr>
        <w:pStyle w:val="demonum1"/>
      </w:pPr>
      <w:r>
        <w:lastRenderedPageBreak/>
        <w:t xml:space="preserve"> </w:t>
      </w:r>
      <w:r w:rsidRPr="00807B07">
        <w:t xml:space="preserve"> </w:t>
      </w:r>
      <w:r w:rsidRPr="00B721F4">
        <w:t>We want to locate customers with an address on Bush</w:t>
      </w:r>
      <w:r>
        <w:t xml:space="preserve">. </w:t>
      </w:r>
    </w:p>
    <w:p w:rsidR="007007ED" w:rsidRPr="00455AB6" w:rsidRDefault="00BC0F07" w:rsidP="00455AB6">
      <w:pPr>
        <w:pStyle w:val="code1"/>
      </w:pPr>
      <w:r w:rsidRPr="00455AB6">
        <w:t>S</w:t>
      </w:r>
      <w:r w:rsidR="007007ED" w:rsidRPr="00455AB6">
        <w:t>elect</w:t>
      </w:r>
      <w:r>
        <w:t xml:space="preserve"> cust_id, cust_address</w:t>
      </w:r>
      <w:r>
        <w:cr/>
        <w:t>F</w:t>
      </w:r>
      <w:r w:rsidR="007007ED" w:rsidRPr="00455AB6">
        <w:t>rom</w:t>
      </w:r>
      <w:r>
        <w:t xml:space="preserve"> </w:t>
      </w:r>
      <w:r w:rsidR="001034BA"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w:t>
      </w:r>
      <w:r w:rsidR="007007ED" w:rsidRPr="00455AB6">
        <w:t>here</w:t>
      </w:r>
      <w:r>
        <w:t xml:space="preserve"> </w:t>
      </w:r>
      <w:r w:rsidR="007007ED" w:rsidRPr="00455AB6">
        <w:t>cust_Address LIKE '%Bush%';</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t>|       1 | 101 Bush Street |</w:t>
      </w:r>
    </w:p>
    <w:p w:rsidR="00746BAD" w:rsidRPr="00455AB6" w:rsidRDefault="00746BAD" w:rsidP="00455AB6">
      <w:pPr>
        <w:pStyle w:val="code1"/>
      </w:pPr>
      <w:r w:rsidRPr="00455AB6">
        <w:t>|       2 | One Bush Street |</w:t>
      </w:r>
    </w:p>
    <w:p w:rsidR="00746BAD" w:rsidRPr="00455AB6" w:rsidRDefault="00746BAD" w:rsidP="00455AB6">
      <w:pPr>
        <w:pStyle w:val="code1"/>
      </w:pPr>
      <w:r w:rsidRPr="00455AB6">
        <w:t>+---------+-----------------+</w:t>
      </w:r>
    </w:p>
    <w:p w:rsidR="007007ED" w:rsidRDefault="007007ED" w:rsidP="00717464">
      <w:pPr>
        <w:pStyle w:val="demonum1"/>
      </w:pPr>
      <w:r w:rsidRPr="00B721F4">
        <w:t xml:space="preserve">We want to locate customers whose phone number is in the 415 area </w:t>
      </w:r>
      <w:r>
        <w:t xml:space="preserve">code. </w:t>
      </w:r>
    </w:p>
    <w:p w:rsidR="00746BAD" w:rsidRPr="00455AB6" w:rsidRDefault="00BC0F07" w:rsidP="00455AB6">
      <w:pPr>
        <w:pStyle w:val="code1"/>
      </w:pPr>
      <w:r w:rsidRPr="00455AB6">
        <w:t>Select</w:t>
      </w:r>
      <w:r>
        <w:t xml:space="preserve"> </w:t>
      </w:r>
      <w:r w:rsidR="007007ED" w:rsidRPr="00455AB6">
        <w:t>cust_id, cust_phone</w:t>
      </w:r>
      <w:r w:rsidR="007007ED" w:rsidRPr="00455AB6">
        <w:cr/>
      </w:r>
      <w:r>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Where</w:t>
      </w:r>
      <w:r>
        <w:t xml:space="preserve"> </w:t>
      </w:r>
      <w:r w:rsidR="007007ED" w:rsidRPr="00455AB6">
        <w:t>cust_phone LIKE '415%';</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3 | 415-809-8989 |</w:t>
      </w:r>
    </w:p>
    <w:p w:rsidR="00746BAD" w:rsidRPr="00455AB6" w:rsidRDefault="00746BAD" w:rsidP="00455AB6">
      <w:pPr>
        <w:pStyle w:val="code1"/>
      </w:pPr>
      <w:r w:rsidRPr="00455AB6">
        <w:t>|       4 | 415-124-2398 |</w:t>
      </w:r>
    </w:p>
    <w:p w:rsidR="00746BAD" w:rsidRPr="00455AB6" w:rsidRDefault="00746BAD" w:rsidP="00455AB6">
      <w:pPr>
        <w:pStyle w:val="code1"/>
      </w:pPr>
      <w:r w:rsidRPr="00455AB6">
        <w:t>|       5 | 415-239-8523 |</w:t>
      </w:r>
    </w:p>
    <w:p w:rsidR="00746BAD" w:rsidRPr="00455AB6" w:rsidRDefault="00746BAD" w:rsidP="00455AB6">
      <w:pPr>
        <w:pStyle w:val="code1"/>
      </w:pPr>
      <w:r w:rsidRPr="00455AB6">
        <w:t>+---------+--------------+</w:t>
      </w:r>
    </w:p>
    <w:p w:rsidR="007007ED" w:rsidRPr="00807B07" w:rsidRDefault="007007ED" w:rsidP="00717464">
      <w:pPr>
        <w:pStyle w:val="demonum1"/>
      </w:pPr>
      <w:r w:rsidRPr="00B721F4">
        <w:t>We want to find customers in the 239 exchange (the middle 3 digits of their phone number). This does not work properly</w:t>
      </w:r>
      <w:r>
        <w:t xml:space="preserve">. </w:t>
      </w:r>
    </w:p>
    <w:p w:rsidR="00746BAD" w:rsidRPr="00455AB6" w:rsidRDefault="00BC0F07" w:rsidP="00455AB6">
      <w:pPr>
        <w:pStyle w:val="code1"/>
      </w:pPr>
      <w:r w:rsidRPr="00455AB6">
        <w:t>Select</w:t>
      </w:r>
      <w:r>
        <w:t xml:space="preserve"> </w:t>
      </w:r>
      <w:r w:rsidR="007007ED" w:rsidRPr="00455AB6">
        <w:t>cust_id, cust_phone</w:t>
      </w:r>
      <w:r w:rsidR="007007ED" w:rsidRPr="00455AB6">
        <w:cr/>
      </w:r>
      <w:r>
        <w:t xml:space="preserve">From </w:t>
      </w:r>
      <w:r w:rsidR="00B65A30"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Where</w:t>
      </w:r>
      <w:r>
        <w:t xml:space="preserve"> </w:t>
      </w:r>
      <w:r w:rsidR="007007ED" w:rsidRPr="00455AB6">
        <w:t>cust_phone LIKE '%239%';</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1 | 510-239-8989 |</w:t>
      </w:r>
    </w:p>
    <w:p w:rsidR="00746BAD" w:rsidRPr="00455AB6" w:rsidRDefault="00746BAD" w:rsidP="00455AB6">
      <w:pPr>
        <w:pStyle w:val="code1"/>
      </w:pPr>
      <w:r w:rsidRPr="00455AB6">
        <w:t>|       4 | 415-124-2398 |</w:t>
      </w:r>
    </w:p>
    <w:p w:rsidR="00746BAD" w:rsidRPr="00455AB6" w:rsidRDefault="00746BAD" w:rsidP="00455AB6">
      <w:pPr>
        <w:pStyle w:val="code1"/>
      </w:pPr>
      <w:r w:rsidRPr="00455AB6">
        <w:t>|       5 | 415-239-8523 |</w:t>
      </w:r>
    </w:p>
    <w:p w:rsidR="00746BAD" w:rsidRDefault="00746BAD" w:rsidP="00746BAD">
      <w:pPr>
        <w:pStyle w:val="code1"/>
      </w:pPr>
      <w:r>
        <w:t>+---------+--------------+</w:t>
      </w:r>
    </w:p>
    <w:p w:rsidR="007007ED" w:rsidRPr="00807B07" w:rsidRDefault="007007ED" w:rsidP="00717464">
      <w:pPr>
        <w:pStyle w:val="demonum1"/>
      </w:pPr>
      <w:r w:rsidRPr="00B721F4">
        <w:t xml:space="preserve">We can </w:t>
      </w:r>
      <w:r>
        <w:t xml:space="preserve">look for </w:t>
      </w:r>
      <w:r w:rsidRPr="00B721F4">
        <w:t>the pattern '-239-</w:t>
      </w:r>
      <w:r>
        <w:t xml:space="preserve">'. </w:t>
      </w:r>
    </w:p>
    <w:p w:rsidR="00746BAD" w:rsidRPr="00455AB6" w:rsidRDefault="00BC0F07" w:rsidP="00455AB6">
      <w:pPr>
        <w:pStyle w:val="code1"/>
      </w:pPr>
      <w:r w:rsidRPr="00455AB6">
        <w:t>Select</w:t>
      </w:r>
      <w:r>
        <w:t xml:space="preserve"> </w:t>
      </w:r>
      <w:r w:rsidR="007007ED" w:rsidRPr="00455AB6">
        <w:t>cust_id, cust_phone</w:t>
      </w:r>
      <w:r w:rsidR="007007ED" w:rsidRPr="00455AB6">
        <w:cr/>
      </w:r>
      <w:r>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Where</w:t>
      </w:r>
      <w:r>
        <w:t xml:space="preserve"> </w:t>
      </w:r>
      <w:r w:rsidR="007007ED" w:rsidRPr="00455AB6">
        <w:t>cust_phone LIKE '%-239-%';</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1 | 510-239-8989 |</w:t>
      </w:r>
    </w:p>
    <w:p w:rsidR="00746BAD" w:rsidRPr="00455AB6" w:rsidRDefault="00746BAD" w:rsidP="00455AB6">
      <w:pPr>
        <w:pStyle w:val="code1"/>
      </w:pPr>
      <w:r w:rsidRPr="00455AB6">
        <w:t>|       5 | 415-239-8523 |</w:t>
      </w:r>
    </w:p>
    <w:p w:rsidR="00746BAD" w:rsidRPr="00455AB6" w:rsidRDefault="00746BAD" w:rsidP="00455AB6">
      <w:pPr>
        <w:pStyle w:val="code1"/>
      </w:pPr>
      <w:r w:rsidRPr="00455AB6">
        <w:t>+---------+--------------+</w:t>
      </w:r>
    </w:p>
    <w:p w:rsidR="007007ED" w:rsidRPr="00B721F4" w:rsidRDefault="007007ED" w:rsidP="00717464">
      <w:pPr>
        <w:pStyle w:val="demonum1"/>
      </w:pPr>
      <w:r w:rsidRPr="00B721F4">
        <w:t xml:space="preserve">Text strings can be harder to match. We want to locate customers with an address on High – and we don't care if it is a street, road, etc.  If we try this approach, we also get the </w:t>
      </w:r>
      <w:proofErr w:type="spellStart"/>
      <w:r w:rsidRPr="00B721F4">
        <w:t>Cust</w:t>
      </w:r>
      <w:proofErr w:type="spellEnd"/>
      <w:r w:rsidRPr="00B721F4">
        <w:t xml:space="preserve"> 5.</w:t>
      </w:r>
      <w:r>
        <w:t xml:space="preserve"> </w:t>
      </w:r>
    </w:p>
    <w:p w:rsidR="00746BAD" w:rsidRPr="00455AB6" w:rsidRDefault="00BC0F07" w:rsidP="00455AB6">
      <w:pPr>
        <w:pStyle w:val="code1"/>
      </w:pPr>
      <w:r w:rsidRPr="00455AB6">
        <w:t>Select</w:t>
      </w:r>
      <w:r>
        <w:t xml:space="preserve"> </w:t>
      </w:r>
      <w:r w:rsidR="007007ED" w:rsidRPr="00455AB6">
        <w:t>cust_id, cust_address</w:t>
      </w:r>
      <w:r w:rsidR="007007ED" w:rsidRPr="00455AB6">
        <w:cr/>
      </w:r>
      <w:r>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Where</w:t>
      </w:r>
      <w:r>
        <w:t xml:space="preserve"> </w:t>
      </w:r>
      <w:r w:rsidR="007007ED" w:rsidRPr="00455AB6">
        <w:t>cust_address LIKE '%High%';</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lastRenderedPageBreak/>
        <w:t>|       3 | 124 High              |</w:t>
      </w:r>
    </w:p>
    <w:p w:rsidR="00746BAD" w:rsidRPr="00455AB6" w:rsidRDefault="00746BAD" w:rsidP="00455AB6">
      <w:pPr>
        <w:pStyle w:val="code1"/>
      </w:pPr>
      <w:r w:rsidRPr="00455AB6">
        <w:t>|       4 | 15 High Road          |</w:t>
      </w:r>
    </w:p>
    <w:p w:rsidR="00746BAD" w:rsidRPr="00455AB6" w:rsidRDefault="00746BAD" w:rsidP="00455AB6">
      <w:pPr>
        <w:pStyle w:val="code1"/>
      </w:pPr>
      <w:r w:rsidRPr="00455AB6">
        <w:t>|       5 | 1554 Rural Highway 12 |</w:t>
      </w:r>
    </w:p>
    <w:p w:rsidR="00746BAD" w:rsidRPr="00455AB6" w:rsidRDefault="00746BAD" w:rsidP="00455AB6">
      <w:pPr>
        <w:pStyle w:val="code1"/>
      </w:pPr>
      <w:r w:rsidRPr="00455AB6">
        <w:t>+---------+-----------------------+</w:t>
      </w:r>
    </w:p>
    <w:p w:rsidR="007007ED" w:rsidRPr="00807B07" w:rsidRDefault="007007ED" w:rsidP="00717464">
      <w:pPr>
        <w:pStyle w:val="demonum1"/>
      </w:pPr>
      <w:r>
        <w:t xml:space="preserve">If </w:t>
      </w:r>
      <w:r w:rsidRPr="00B721F4">
        <w:t xml:space="preserve">we try adding a space after the word High, we miss </w:t>
      </w:r>
      <w:proofErr w:type="spellStart"/>
      <w:r w:rsidRPr="00B721F4">
        <w:t>Cust</w:t>
      </w:r>
      <w:proofErr w:type="spellEnd"/>
      <w:r w:rsidRPr="00B721F4">
        <w:t xml:space="preserve"> 3</w:t>
      </w:r>
      <w:r>
        <w:t xml:space="preserve">. </w:t>
      </w:r>
    </w:p>
    <w:p w:rsidR="00746BAD" w:rsidRPr="00455AB6" w:rsidRDefault="00BC0F07" w:rsidP="00455AB6">
      <w:pPr>
        <w:pStyle w:val="code1"/>
      </w:pPr>
      <w:r w:rsidRPr="00455AB6">
        <w:t>Select</w:t>
      </w:r>
      <w:r>
        <w:t xml:space="preserve"> </w:t>
      </w:r>
      <w:r w:rsidR="007007ED" w:rsidRPr="00455AB6">
        <w:t>cust_id, cust_address</w:t>
      </w:r>
      <w:r w:rsidR="007007ED" w:rsidRPr="00455AB6">
        <w:cr/>
      </w:r>
      <w:r>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BC0F07" w:rsidP="00455AB6">
      <w:pPr>
        <w:pStyle w:val="code1"/>
      </w:pPr>
      <w:r w:rsidRPr="00455AB6">
        <w:t>Where</w:t>
      </w:r>
      <w:r>
        <w:t xml:space="preserve"> </w:t>
      </w:r>
      <w:r w:rsidR="007007ED" w:rsidRPr="00455AB6">
        <w:t>cust_address LIKE '%High %';</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t>|       4 | 15 High Road |</w:t>
      </w:r>
    </w:p>
    <w:p w:rsidR="00746BAD" w:rsidRPr="00455AB6" w:rsidRDefault="00746BAD" w:rsidP="00455AB6">
      <w:pPr>
        <w:pStyle w:val="code1"/>
      </w:pPr>
      <w:r w:rsidRPr="00455AB6">
        <w:t>+---------+--------------+</w:t>
      </w:r>
    </w:p>
    <w:p w:rsidR="007007ED" w:rsidRPr="00807B07" w:rsidRDefault="007007ED" w:rsidP="00717464">
      <w:pPr>
        <w:pStyle w:val="body1"/>
      </w:pPr>
    </w:p>
    <w:p w:rsidR="007007ED" w:rsidRDefault="007007ED" w:rsidP="00717464">
      <w:pPr>
        <w:pStyle w:val="body1"/>
      </w:pPr>
      <w:r>
        <w:t>Do not use the LIKE operator if you are doing an exact match. It makes no sense to test for a specific phone number by using the following query. This should be an equality test.</w:t>
      </w:r>
    </w:p>
    <w:p w:rsidR="00746BAD" w:rsidRPr="00455AB6" w:rsidRDefault="00BC0F07" w:rsidP="00455AB6">
      <w:pPr>
        <w:pStyle w:val="code1"/>
      </w:pPr>
      <w:r w:rsidRPr="00455AB6">
        <w:t>Select</w:t>
      </w:r>
      <w:r>
        <w:t xml:space="preserve"> </w:t>
      </w:r>
      <w:r w:rsidR="007007ED" w:rsidRPr="00455AB6">
        <w:t>cust_id, cust_phone</w:t>
      </w:r>
      <w:r w:rsidR="007007ED" w:rsidRPr="00455AB6">
        <w:cr/>
      </w:r>
      <w:r w:rsidR="00746BAD" w:rsidRPr="00455AB6">
        <w:t xml:space="preserve">from     </w:t>
      </w:r>
      <w:r w:rsidR="00B65A30"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cust_phone LIKE '510-239-8989';</w:t>
      </w:r>
    </w:p>
    <w:p w:rsidR="000C09DD" w:rsidRDefault="000C09DD" w:rsidP="000C09DD">
      <w:pPr>
        <w:pStyle w:val="body1"/>
      </w:pPr>
    </w:p>
    <w:p w:rsidR="00F41BD2" w:rsidRDefault="0055202C" w:rsidP="0055202C">
      <w:pPr>
        <w:pStyle w:val="head1"/>
      </w:pPr>
      <w:bookmarkStart w:id="1" w:name="_Toc363584783"/>
      <w:r>
        <w:t>Numbers and Like- don't do this!</w:t>
      </w:r>
      <w:bookmarkEnd w:id="1"/>
    </w:p>
    <w:p w:rsidR="007007ED" w:rsidRDefault="007007ED" w:rsidP="00717464">
      <w:pPr>
        <w:pStyle w:val="body1"/>
      </w:pPr>
      <w:r>
        <w:t>Use the Like operator for string comparisons only. There are safer ways to test numbers and dates.</w:t>
      </w:r>
      <w:r w:rsidR="002D2241">
        <w:t xml:space="preserve"> The following tables shows some of the issues in testing numbers with wildcards in </w:t>
      </w:r>
      <w:r w:rsidR="00B65A30">
        <w:t>MySQL</w:t>
      </w:r>
    </w:p>
    <w:p w:rsidR="00B65A30" w:rsidRDefault="00584B02" w:rsidP="00B65A30">
      <w:pPr>
        <w:pStyle w:val="demonum1"/>
      </w:pPr>
      <w:r>
        <w:t xml:space="preserve">The create table statement uses a </w:t>
      </w:r>
      <w:proofErr w:type="spellStart"/>
      <w:r>
        <w:t>zerofill</w:t>
      </w:r>
      <w:proofErr w:type="spellEnd"/>
      <w:r>
        <w:t xml:space="preserve"> for the column </w:t>
      </w:r>
      <w:proofErr w:type="spellStart"/>
      <w:r>
        <w:t>col_test</w:t>
      </w:r>
      <w:proofErr w:type="spellEnd"/>
    </w:p>
    <w:p w:rsidR="00005F08" w:rsidRPr="00455AB6" w:rsidRDefault="002D2241" w:rsidP="00455AB6">
      <w:pPr>
        <w:pStyle w:val="code1"/>
      </w:pPr>
      <w:r w:rsidRPr="00455AB6">
        <w:t xml:space="preserve">Create table </w:t>
      </w:r>
      <w:r w:rsidR="001034BA" w:rsidRPr="00455AB6">
        <w:t>a_</w:t>
      </w:r>
      <w:r w:rsidRPr="00455AB6">
        <w:t>testbed.</w:t>
      </w:r>
      <w:r w:rsidR="00F41BD2" w:rsidRPr="00455AB6">
        <w:t>z_</w:t>
      </w:r>
      <w:r w:rsidR="000C09DD">
        <w:t>w</w:t>
      </w:r>
      <w:r w:rsidR="00F41BD2" w:rsidRPr="00455AB6">
        <w:t>ild_</w:t>
      </w:r>
      <w:r w:rsidR="00FE352D">
        <w:t>nbr</w:t>
      </w:r>
      <w:r w:rsidR="00F41BD2" w:rsidRPr="00455AB6">
        <w:t xml:space="preserve">  </w:t>
      </w:r>
    </w:p>
    <w:p w:rsidR="00B65A30" w:rsidRPr="00455AB6" w:rsidRDefault="002D2241" w:rsidP="00455AB6">
      <w:pPr>
        <w:pStyle w:val="code1"/>
      </w:pPr>
      <w:r w:rsidRPr="00455AB6">
        <w:t>(</w:t>
      </w:r>
      <w:r w:rsidR="00B65A30" w:rsidRPr="00455AB6">
        <w:t xml:space="preserve"> </w:t>
      </w:r>
      <w:r w:rsidRPr="00455AB6">
        <w:t>col_id int not null</w:t>
      </w:r>
    </w:p>
    <w:p w:rsidR="00B65A30" w:rsidRPr="00455AB6" w:rsidRDefault="002D2241" w:rsidP="00455AB6">
      <w:pPr>
        <w:pStyle w:val="code1"/>
      </w:pPr>
      <w:r w:rsidRPr="00455AB6">
        <w:t>, col_test int(5) zerofill</w:t>
      </w:r>
    </w:p>
    <w:p w:rsidR="002D2241" w:rsidRPr="00455AB6" w:rsidRDefault="002D2241" w:rsidP="00455AB6">
      <w:pPr>
        <w:pStyle w:val="code1"/>
      </w:pPr>
      <w:r w:rsidRPr="00455AB6">
        <w:t>);</w:t>
      </w:r>
    </w:p>
    <w:p w:rsidR="00B65A30" w:rsidRPr="00455AB6" w:rsidRDefault="00B65A30" w:rsidP="00455AB6">
      <w:pPr>
        <w:pStyle w:val="code1"/>
      </w:pP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( 1, 25);</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( 2, 250);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( 3, 25000);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( 4, 250);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( 5, 250);</w:t>
      </w:r>
    </w:p>
    <w:p w:rsidR="002D2241" w:rsidRDefault="002D2241" w:rsidP="00717464">
      <w:pPr>
        <w:pStyle w:val="body1"/>
      </w:pPr>
    </w:p>
    <w:p w:rsidR="002D2241" w:rsidRDefault="002D2241" w:rsidP="00717464">
      <w:pPr>
        <w:pStyle w:val="demonum1"/>
      </w:pPr>
      <w:r>
        <w:t>This is the data we have. The numbers are zero filled to the left.</w:t>
      </w:r>
      <w:r w:rsidR="00F41BD2">
        <w:t xml:space="preserve"> So the field is filled to the left with zero to a width of 5.</w:t>
      </w:r>
    </w:p>
    <w:p w:rsidR="00B65A30" w:rsidRPr="00455AB6" w:rsidRDefault="00BC0F07" w:rsidP="00455AB6">
      <w:pPr>
        <w:pStyle w:val="code1"/>
      </w:pPr>
      <w:r w:rsidRPr="00455AB6">
        <w:t>Select</w:t>
      </w:r>
      <w:r>
        <w:t xml:space="preserve"> </w:t>
      </w:r>
      <w:r w:rsidR="002D2241" w:rsidRPr="00455AB6">
        <w:t xml:space="preserve">* </w:t>
      </w:r>
    </w:p>
    <w:p w:rsidR="00BF5421" w:rsidRDefault="00BC0F07" w:rsidP="00BF5421">
      <w:pPr>
        <w:pStyle w:val="code1"/>
      </w:pPr>
      <w:r>
        <w:t xml:space="preserve">From </w:t>
      </w:r>
      <w:r w:rsidR="001034BA" w:rsidRPr="00455AB6">
        <w:t>a_</w:t>
      </w:r>
      <w:r w:rsidR="00F41BD2" w:rsidRPr="00455AB6">
        <w:t>testbed.z_</w:t>
      </w:r>
      <w:r w:rsidR="000C09DD">
        <w:t>wild</w:t>
      </w:r>
      <w:r w:rsidR="00F41BD2" w:rsidRPr="00455AB6">
        <w:t>_</w:t>
      </w:r>
      <w:r w:rsidR="00FE352D">
        <w:t>nbr</w:t>
      </w:r>
      <w:r w:rsidR="00F41BD2" w:rsidRPr="00455AB6">
        <w:t xml:space="preserve">  </w:t>
      </w:r>
      <w:r w:rsidR="002D2241" w:rsidRPr="00455AB6">
        <w:t>;</w:t>
      </w:r>
      <w:r w:rsidR="00BF5421" w:rsidRPr="00BF5421">
        <w:t xml:space="preserve"> </w:t>
      </w:r>
    </w:p>
    <w:p w:rsidR="00BF5421" w:rsidRPr="00455AB6" w:rsidRDefault="00BF5421" w:rsidP="00BF5421">
      <w:pPr>
        <w:pStyle w:val="code1"/>
      </w:pPr>
      <w:r w:rsidRPr="00455AB6">
        <w:t>+--------+----------+</w:t>
      </w:r>
    </w:p>
    <w:p w:rsidR="00BF5421" w:rsidRPr="00455AB6" w:rsidRDefault="00BF5421" w:rsidP="00BF5421">
      <w:pPr>
        <w:pStyle w:val="code1"/>
      </w:pPr>
      <w:r w:rsidRPr="00455AB6">
        <w:t>| col_id | col_test |</w:t>
      </w:r>
    </w:p>
    <w:p w:rsidR="00BF5421" w:rsidRPr="00455AB6" w:rsidRDefault="00BF5421" w:rsidP="00BF5421">
      <w:pPr>
        <w:pStyle w:val="code1"/>
      </w:pPr>
      <w:r w:rsidRPr="00455AB6">
        <w:t>+--------+----------+</w:t>
      </w:r>
    </w:p>
    <w:p w:rsidR="00BF5421" w:rsidRPr="00455AB6" w:rsidRDefault="00BF5421" w:rsidP="00BF5421">
      <w:pPr>
        <w:pStyle w:val="code1"/>
      </w:pPr>
      <w:r w:rsidRPr="00455AB6">
        <w:t>|      1 |    00025 |</w:t>
      </w:r>
    </w:p>
    <w:p w:rsidR="00BF5421" w:rsidRPr="00455AB6" w:rsidRDefault="00BF5421" w:rsidP="00BF5421">
      <w:pPr>
        <w:pStyle w:val="code1"/>
      </w:pPr>
      <w:r w:rsidRPr="00455AB6">
        <w:t>|      2 |    00250 |</w:t>
      </w:r>
    </w:p>
    <w:p w:rsidR="00BF5421" w:rsidRPr="00455AB6" w:rsidRDefault="00BF5421" w:rsidP="00BF5421">
      <w:pPr>
        <w:pStyle w:val="code1"/>
      </w:pPr>
      <w:r w:rsidRPr="00455AB6">
        <w:t>|      3 |    25000 |</w:t>
      </w:r>
    </w:p>
    <w:p w:rsidR="00BF5421" w:rsidRPr="00455AB6" w:rsidRDefault="00BF5421" w:rsidP="00BF5421">
      <w:pPr>
        <w:pStyle w:val="code1"/>
      </w:pPr>
      <w:r w:rsidRPr="00455AB6">
        <w:t>|      4 |    00250 |</w:t>
      </w:r>
    </w:p>
    <w:p w:rsidR="00BF5421" w:rsidRPr="00455AB6" w:rsidRDefault="00BF5421" w:rsidP="00BF5421">
      <w:pPr>
        <w:pStyle w:val="code1"/>
      </w:pPr>
      <w:r w:rsidRPr="00455AB6">
        <w:t>|      5 |    00250 |</w:t>
      </w:r>
    </w:p>
    <w:p w:rsidR="00BF5421" w:rsidRPr="00455AB6" w:rsidRDefault="00BF5421" w:rsidP="00BF5421">
      <w:pPr>
        <w:pStyle w:val="code1"/>
      </w:pPr>
      <w:r w:rsidRPr="00455AB6">
        <w:t>+--------+----------+</w:t>
      </w:r>
    </w:p>
    <w:p w:rsidR="00BF5421" w:rsidRPr="00BF5421" w:rsidRDefault="00BF5421" w:rsidP="00BF5421">
      <w:pPr>
        <w:pStyle w:val="code1"/>
      </w:pPr>
    </w:p>
    <w:p w:rsidR="002D2241" w:rsidRPr="00455AB6" w:rsidRDefault="002D2241" w:rsidP="00455AB6">
      <w:pPr>
        <w:pStyle w:val="code1"/>
      </w:pPr>
    </w:p>
    <w:p w:rsidR="00BF5421" w:rsidRDefault="00BF5421" w:rsidP="00BF5421">
      <w:pPr>
        <w:pStyle w:val="demonum1"/>
      </w:pPr>
      <w:r>
        <w:lastRenderedPageBreak/>
        <w:t>Testing if 25 appears anywhere in the value. You might think this is cool.</w:t>
      </w:r>
    </w:p>
    <w:p w:rsidR="00BF5421" w:rsidRPr="00455AB6" w:rsidRDefault="00BF5421" w:rsidP="00BF5421">
      <w:pPr>
        <w:pStyle w:val="code1"/>
      </w:pPr>
      <w:r>
        <w:t xml:space="preserve">Select </w:t>
      </w:r>
      <w:r w:rsidRPr="00455AB6">
        <w:t xml:space="preserve">* </w:t>
      </w:r>
    </w:p>
    <w:p w:rsidR="00BF5421" w:rsidRPr="00455AB6" w:rsidRDefault="00BF5421" w:rsidP="00BF5421">
      <w:pPr>
        <w:pStyle w:val="code1"/>
      </w:pPr>
      <w:r>
        <w:t xml:space="preserve">From </w:t>
      </w:r>
      <w:r w:rsidRPr="00455AB6">
        <w:t>a_testbed.z_</w:t>
      </w:r>
      <w:r>
        <w:t>wild</w:t>
      </w:r>
      <w:r w:rsidRPr="00455AB6">
        <w:t>_</w:t>
      </w:r>
      <w:r>
        <w:t>nbr</w:t>
      </w:r>
      <w:r w:rsidRPr="00455AB6">
        <w:t xml:space="preserve">  </w:t>
      </w:r>
    </w:p>
    <w:p w:rsidR="00BF5421" w:rsidRPr="00455AB6" w:rsidRDefault="00BF5421" w:rsidP="00BF5421">
      <w:pPr>
        <w:pStyle w:val="code1"/>
      </w:pPr>
      <w:r>
        <w:t>W</w:t>
      </w:r>
      <w:r w:rsidRPr="00455AB6">
        <w:t>here col_test like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1 |    00025 |</w:t>
      </w:r>
    </w:p>
    <w:p w:rsidR="00BF5421" w:rsidRDefault="00BF5421" w:rsidP="00BF5421">
      <w:pPr>
        <w:pStyle w:val="code1"/>
      </w:pPr>
      <w:r>
        <w:t>|      2 |    00250 |</w:t>
      </w:r>
    </w:p>
    <w:p w:rsidR="00BF5421" w:rsidRDefault="00BF5421" w:rsidP="00BF5421">
      <w:pPr>
        <w:pStyle w:val="code1"/>
      </w:pPr>
      <w:r>
        <w:t>|      3 |    25000 |</w:t>
      </w:r>
    </w:p>
    <w:p w:rsidR="00BF5421" w:rsidRDefault="00BF5421" w:rsidP="00BF5421">
      <w:pPr>
        <w:pStyle w:val="code1"/>
      </w:pPr>
      <w:r>
        <w:t>|      4 |    00250 |</w:t>
      </w:r>
    </w:p>
    <w:p w:rsidR="00BF5421" w:rsidRDefault="00BF5421" w:rsidP="00BF5421">
      <w:pPr>
        <w:pStyle w:val="code1"/>
      </w:pPr>
      <w:r>
        <w:t>|      5 |    00250 |</w:t>
      </w:r>
    </w:p>
    <w:p w:rsidR="00BF5421" w:rsidRDefault="00BF5421" w:rsidP="00BF5421">
      <w:pPr>
        <w:pStyle w:val="code1"/>
      </w:pPr>
      <w:r>
        <w:t>+--------+----------+</w:t>
      </w:r>
    </w:p>
    <w:p w:rsidR="00BF5421" w:rsidRDefault="00BF5421" w:rsidP="00BF5421">
      <w:pPr>
        <w:pStyle w:val="demonum1"/>
      </w:pPr>
      <w:r>
        <w:t xml:space="preserve">Testing if the number starts with 25. The zero fill is taken into consideration. </w:t>
      </w:r>
    </w:p>
    <w:p w:rsidR="00BF5421" w:rsidRPr="00455AB6" w:rsidRDefault="00BF5421" w:rsidP="00BF5421">
      <w:pPr>
        <w:pStyle w:val="code1"/>
      </w:pPr>
      <w:r>
        <w:t xml:space="preserve">Select </w:t>
      </w:r>
      <w:r w:rsidRPr="00455AB6">
        <w:t xml:space="preserve">* </w:t>
      </w:r>
    </w:p>
    <w:p w:rsidR="00BF5421" w:rsidRPr="00455AB6" w:rsidRDefault="00BF5421" w:rsidP="00BF5421">
      <w:pPr>
        <w:pStyle w:val="code1"/>
      </w:pPr>
      <w:r>
        <w:t xml:space="preserve">From </w:t>
      </w:r>
      <w:r w:rsidRPr="00455AB6">
        <w:t>a_testbed.z_</w:t>
      </w:r>
      <w:r>
        <w:t>wild</w:t>
      </w:r>
      <w:r w:rsidRPr="00455AB6">
        <w:t>_</w:t>
      </w:r>
      <w:r>
        <w:t>nbr</w:t>
      </w:r>
      <w:r w:rsidRPr="00455AB6">
        <w:t xml:space="preserve">  </w:t>
      </w:r>
    </w:p>
    <w:p w:rsidR="00BF5421" w:rsidRPr="00455AB6" w:rsidRDefault="00BF5421" w:rsidP="00BF5421">
      <w:pPr>
        <w:pStyle w:val="code1"/>
      </w:pPr>
      <w:r>
        <w:t>W</w:t>
      </w:r>
      <w:r w:rsidRPr="00455AB6">
        <w:t>here col_test like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3 |    25000 |</w:t>
      </w:r>
    </w:p>
    <w:p w:rsidR="00BF5421" w:rsidRDefault="00BF5421" w:rsidP="00BF5421">
      <w:pPr>
        <w:pStyle w:val="code1"/>
      </w:pPr>
      <w:r>
        <w:t>+--------+----------+</w:t>
      </w:r>
    </w:p>
    <w:p w:rsidR="00BF5421" w:rsidRDefault="00BF5421" w:rsidP="00BF5421">
      <w:pPr>
        <w:pStyle w:val="body1"/>
        <w:rPr>
          <w:rFonts w:eastAsiaTheme="majorEastAsia"/>
        </w:rPr>
      </w:pPr>
      <w:r>
        <w:rPr>
          <w:rFonts w:eastAsiaTheme="majorEastAsia"/>
        </w:rPr>
        <w:t>This is a MySQL feature (not a flaw). But you should consider if it is appropriate in your task to treat a numeric value as a string.</w:t>
      </w:r>
    </w:p>
    <w:p w:rsidR="00BF5421" w:rsidRDefault="00BF5421" w:rsidP="00BF5421">
      <w:pPr>
        <w:pStyle w:val="body1"/>
        <w:rPr>
          <w:rFonts w:eastAsiaTheme="majorEastAsia"/>
        </w:rPr>
      </w:pPr>
    </w:p>
    <w:p w:rsidR="00BF5421" w:rsidRDefault="00BF5421" w:rsidP="00BF5421">
      <w:pPr>
        <w:pStyle w:val="demonum1"/>
      </w:pPr>
      <w:r>
        <w:t>You can test for a numeric 25.</w:t>
      </w:r>
    </w:p>
    <w:p w:rsidR="00BF5421" w:rsidRPr="00AC7F3B" w:rsidRDefault="00BF5421" w:rsidP="00BF5421">
      <w:pPr>
        <w:pStyle w:val="code1"/>
      </w:pPr>
      <w:r w:rsidRPr="00AC7F3B">
        <w:t>Select *</w:t>
      </w:r>
    </w:p>
    <w:p w:rsidR="00BF5421" w:rsidRPr="00AC7F3B" w:rsidRDefault="00BF5421" w:rsidP="00BF5421">
      <w:pPr>
        <w:pStyle w:val="code1"/>
      </w:pPr>
      <w:r w:rsidRPr="00AC7F3B">
        <w:t>From a_testbed.z_wild_nbr</w:t>
      </w:r>
    </w:p>
    <w:p w:rsidR="00BF5421" w:rsidRPr="00AC7F3B" w:rsidRDefault="00BF5421" w:rsidP="00BF5421">
      <w:pPr>
        <w:pStyle w:val="code1"/>
        <w:rPr>
          <w:rFonts w:eastAsiaTheme="majorEastAsia"/>
        </w:rPr>
      </w:pPr>
      <w:r w:rsidRPr="00AC7F3B">
        <w:t>Where col_test =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1 |    00025 |</w:t>
      </w:r>
    </w:p>
    <w:p w:rsidR="00BF5421" w:rsidRDefault="00BF5421" w:rsidP="00BF5421">
      <w:pPr>
        <w:pStyle w:val="code1"/>
      </w:pPr>
      <w:r>
        <w:t>+--------+----------+</w:t>
      </w:r>
    </w:p>
    <w:p w:rsidR="00BF5421" w:rsidRDefault="00BF5421" w:rsidP="00BF5421">
      <w:pPr>
        <w:pStyle w:val="code1"/>
      </w:pPr>
    </w:p>
    <w:p w:rsidR="00BF5421" w:rsidRDefault="00BF5421" w:rsidP="00BF5421">
      <w:pPr>
        <w:pStyle w:val="demonum1"/>
      </w:pPr>
      <w:r>
        <w:t>You might think that adding 0 to an integer does not change it values; but here it does change the display format.</w:t>
      </w:r>
    </w:p>
    <w:p w:rsidR="00BF5421" w:rsidRDefault="00BF5421" w:rsidP="00BF5421">
      <w:pPr>
        <w:pStyle w:val="code1"/>
      </w:pPr>
    </w:p>
    <w:p w:rsidR="00BF5421" w:rsidRDefault="00BF5421" w:rsidP="00BF5421">
      <w:pPr>
        <w:pStyle w:val="code1"/>
      </w:pPr>
      <w:r>
        <w:t>Select col_test + 0 as col_test</w:t>
      </w:r>
    </w:p>
    <w:p w:rsidR="00BF5421" w:rsidRDefault="00BF5421" w:rsidP="00BF5421">
      <w:pPr>
        <w:pStyle w:val="code1"/>
      </w:pPr>
      <w:r>
        <w:t>From a_testbed.z_wild_nbr ;</w:t>
      </w:r>
    </w:p>
    <w:p w:rsidR="00BF5421" w:rsidRDefault="00BF5421" w:rsidP="00BF5421">
      <w:pPr>
        <w:pStyle w:val="code1"/>
      </w:pPr>
      <w:r>
        <w:t>+----------+</w:t>
      </w:r>
    </w:p>
    <w:p w:rsidR="00BF5421" w:rsidRDefault="00BF5421" w:rsidP="00BF5421">
      <w:pPr>
        <w:pStyle w:val="code1"/>
      </w:pPr>
      <w:r>
        <w:t>| col_test |</w:t>
      </w:r>
    </w:p>
    <w:p w:rsidR="00BF5421" w:rsidRDefault="00BF5421" w:rsidP="00BF5421">
      <w:pPr>
        <w:pStyle w:val="code1"/>
      </w:pPr>
      <w:r>
        <w:t>+----------+</w:t>
      </w:r>
    </w:p>
    <w:p w:rsidR="00BF5421" w:rsidRDefault="00BF5421" w:rsidP="00BF5421">
      <w:pPr>
        <w:pStyle w:val="code1"/>
      </w:pPr>
      <w:r>
        <w:t>|       25 |</w:t>
      </w:r>
    </w:p>
    <w:p w:rsidR="00BF5421" w:rsidRDefault="00BF5421" w:rsidP="00BF5421">
      <w:pPr>
        <w:pStyle w:val="code1"/>
      </w:pPr>
      <w:r>
        <w:t>|      250 |</w:t>
      </w:r>
    </w:p>
    <w:p w:rsidR="00BF5421" w:rsidRDefault="00BF5421" w:rsidP="00BF5421">
      <w:pPr>
        <w:pStyle w:val="code1"/>
      </w:pPr>
      <w:r>
        <w:t>|    25000 |</w:t>
      </w:r>
    </w:p>
    <w:p w:rsidR="00BF5421" w:rsidRDefault="00BF5421" w:rsidP="00BF5421">
      <w:pPr>
        <w:pStyle w:val="code1"/>
      </w:pPr>
      <w:r>
        <w:t>|      250 |</w:t>
      </w:r>
    </w:p>
    <w:p w:rsidR="00BF5421" w:rsidRDefault="00BF5421" w:rsidP="00BF5421">
      <w:pPr>
        <w:pStyle w:val="code1"/>
      </w:pPr>
      <w:r>
        <w:t>|      250 |</w:t>
      </w:r>
    </w:p>
    <w:p w:rsidR="00BF5421" w:rsidRDefault="00BF5421" w:rsidP="00BF5421">
      <w:pPr>
        <w:pStyle w:val="code1"/>
      </w:pPr>
      <w:r>
        <w:t>+----------+</w:t>
      </w:r>
    </w:p>
    <w:p w:rsidR="007007ED" w:rsidRDefault="007007ED" w:rsidP="00717464">
      <w:pPr>
        <w:pStyle w:val="body1"/>
        <w:rPr>
          <w:rFonts w:eastAsiaTheme="majorEastAsia"/>
        </w:rPr>
      </w:pPr>
    </w:p>
    <w:p w:rsidR="000C09DD" w:rsidRDefault="000C09DD" w:rsidP="000C09DD">
      <w:pPr>
        <w:pStyle w:val="head1"/>
      </w:pPr>
      <w:bookmarkStart w:id="2" w:name="_Toc363584784"/>
      <w:r>
        <w:lastRenderedPageBreak/>
        <w:t>Dates and Like- there is a better way</w:t>
      </w:r>
      <w:bookmarkEnd w:id="2"/>
    </w:p>
    <w:p w:rsidR="000C09DD" w:rsidRDefault="000C09DD" w:rsidP="00717464">
      <w:pPr>
        <w:pStyle w:val="body1"/>
      </w:pPr>
      <w:r>
        <w:t xml:space="preserve">MySQL has a very </w:t>
      </w:r>
      <w:r w:rsidR="00196A00">
        <w:t>strict</w:t>
      </w:r>
      <w:r>
        <w:t xml:space="preserve"> format for dates, so using the Like operator for testing dates is not as dangerous as with other dbms.  We will soon see functions that might be better used for this type of testing. </w:t>
      </w:r>
    </w:p>
    <w:p w:rsidR="000C09DD" w:rsidRDefault="00F31835" w:rsidP="00F31835">
      <w:pPr>
        <w:pStyle w:val="demonum1"/>
      </w:pPr>
      <w:r>
        <w:t>This will match exam dates in the year 2011</w:t>
      </w:r>
    </w:p>
    <w:p w:rsidR="000C09DD" w:rsidRDefault="00BC0F07" w:rsidP="00F31835">
      <w:pPr>
        <w:pStyle w:val="code1"/>
      </w:pPr>
      <w:r w:rsidRPr="00455AB6">
        <w:t>Select</w:t>
      </w:r>
      <w:r>
        <w:t xml:space="preserve"> </w:t>
      </w:r>
      <w:r w:rsidR="000C09DD">
        <w:t>ex_id, ex_date</w:t>
      </w:r>
    </w:p>
    <w:p w:rsidR="000C09DD" w:rsidRDefault="00BC0F07" w:rsidP="00F31835">
      <w:pPr>
        <w:pStyle w:val="code1"/>
      </w:pPr>
      <w:r>
        <w:t xml:space="preserve">From </w:t>
      </w:r>
      <w:r w:rsidR="000C09DD">
        <w:t>a_vets.vt_exam_headers</w:t>
      </w:r>
    </w:p>
    <w:p w:rsidR="000C09DD" w:rsidRDefault="00BC0F07" w:rsidP="00F31835">
      <w:pPr>
        <w:pStyle w:val="code1"/>
      </w:pPr>
      <w:r w:rsidRPr="00455AB6">
        <w:t>Where</w:t>
      </w:r>
      <w:r>
        <w:t xml:space="preserve"> </w:t>
      </w:r>
      <w:r w:rsidR="000C09DD">
        <w:t>ex_date like '2011%';</w:t>
      </w:r>
    </w:p>
    <w:p w:rsidR="000C09DD" w:rsidRDefault="000C09DD" w:rsidP="00F31835">
      <w:pPr>
        <w:pStyle w:val="code1"/>
      </w:pPr>
      <w:r>
        <w:t>+-------+---------------------+</w:t>
      </w:r>
    </w:p>
    <w:p w:rsidR="000C09DD" w:rsidRDefault="000C09DD" w:rsidP="00F31835">
      <w:pPr>
        <w:pStyle w:val="code1"/>
      </w:pPr>
      <w:r>
        <w:t>| ex_id | ex_date             |</w:t>
      </w:r>
    </w:p>
    <w:p w:rsidR="000C09DD" w:rsidRDefault="000C09DD" w:rsidP="00F31835">
      <w:pPr>
        <w:pStyle w:val="code1"/>
      </w:pPr>
      <w:r>
        <w:t>+-------+---------------------+</w:t>
      </w:r>
    </w:p>
    <w:p w:rsidR="000C09DD" w:rsidRDefault="000C09DD" w:rsidP="00F31835">
      <w:pPr>
        <w:pStyle w:val="code1"/>
      </w:pPr>
      <w:r>
        <w:t>|  1982 | 2011-11-23 10:30:00 |</w:t>
      </w:r>
    </w:p>
    <w:p w:rsidR="000C09DD" w:rsidRDefault="000C09DD" w:rsidP="00F31835">
      <w:pPr>
        <w:pStyle w:val="code1"/>
      </w:pPr>
      <w:r>
        <w:t>|  1988 | 2011-12-09 09:00:00 |</w:t>
      </w:r>
    </w:p>
    <w:p w:rsidR="000C09DD" w:rsidRDefault="000C09DD" w:rsidP="00F31835">
      <w:pPr>
        <w:pStyle w:val="code1"/>
      </w:pPr>
      <w:r>
        <w:t>|  1990 | 2011-12-22 09:00:00 |</w:t>
      </w:r>
    </w:p>
    <w:p w:rsidR="000C09DD" w:rsidRDefault="000C09DD" w:rsidP="00F31835">
      <w:pPr>
        <w:pStyle w:val="code1"/>
      </w:pPr>
      <w:r>
        <w:t>|  1992 | 2011-12-26 09:30:00 |</w:t>
      </w:r>
    </w:p>
    <w:p w:rsidR="000C09DD" w:rsidRDefault="000C09DD" w:rsidP="00F31835">
      <w:pPr>
        <w:pStyle w:val="code1"/>
      </w:pPr>
      <w:r>
        <w:t>|  1993 | 2011-12-23 12:15:00 |</w:t>
      </w:r>
    </w:p>
    <w:p w:rsidR="000C09DD" w:rsidRDefault="000C09DD" w:rsidP="00F31835">
      <w:pPr>
        <w:pStyle w:val="code1"/>
      </w:pPr>
      <w:r>
        <w:t>|  1994 | 2011-12-22 09:00:00 |</w:t>
      </w:r>
    </w:p>
    <w:p w:rsidR="000C09DD" w:rsidRDefault="000C09DD" w:rsidP="00F31835">
      <w:pPr>
        <w:pStyle w:val="code1"/>
      </w:pPr>
      <w:r>
        <w:t>+-------+---------------------+</w:t>
      </w:r>
    </w:p>
    <w:p w:rsidR="000C09DD" w:rsidRDefault="000C09DD" w:rsidP="00F31835">
      <w:pPr>
        <w:pStyle w:val="code1"/>
      </w:pPr>
      <w:r>
        <w:t>6 rows in set, 1 warning (0.00 sec)</w:t>
      </w:r>
    </w:p>
    <w:p w:rsidR="000C09DD" w:rsidRDefault="000C09DD" w:rsidP="00F31835">
      <w:pPr>
        <w:pStyle w:val="code1"/>
      </w:pPr>
    </w:p>
    <w:p w:rsidR="00F31835" w:rsidRDefault="00F31835" w:rsidP="00F31835">
      <w:pPr>
        <w:pStyle w:val="demonum1"/>
      </w:pPr>
      <w:r>
        <w:t>This gets rows where the exam date is in June, or is the 6</w:t>
      </w:r>
      <w:r w:rsidRPr="00F31835">
        <w:rPr>
          <w:vertAlign w:val="superscript"/>
        </w:rPr>
        <w:t>th</w:t>
      </w:r>
      <w:r>
        <w:t xml:space="preserve"> of the month or is in the year 2006, 1906, or a value where part of the time is '06'</w:t>
      </w:r>
    </w:p>
    <w:p w:rsidR="000C09DD" w:rsidRDefault="00BC0F07" w:rsidP="00F31835">
      <w:pPr>
        <w:pStyle w:val="code1"/>
      </w:pPr>
      <w:r w:rsidRPr="00455AB6">
        <w:t>Select</w:t>
      </w:r>
      <w:r>
        <w:t xml:space="preserve"> </w:t>
      </w:r>
      <w:r w:rsidR="000C09DD">
        <w:t>ex_id, ex_date</w:t>
      </w:r>
    </w:p>
    <w:p w:rsidR="000C09DD" w:rsidRDefault="00BC0F07" w:rsidP="00F31835">
      <w:pPr>
        <w:pStyle w:val="code1"/>
      </w:pPr>
      <w:r>
        <w:t xml:space="preserve">From </w:t>
      </w:r>
      <w:r w:rsidR="000C09DD">
        <w:t>a_vets.vt_exam_headers</w:t>
      </w:r>
    </w:p>
    <w:p w:rsidR="00094699" w:rsidRDefault="00BC0F07" w:rsidP="00F31835">
      <w:pPr>
        <w:pStyle w:val="code1"/>
      </w:pPr>
      <w:r w:rsidRPr="00455AB6">
        <w:t>Where</w:t>
      </w:r>
      <w:r>
        <w:t xml:space="preserve"> </w:t>
      </w:r>
      <w:r w:rsidR="000C09DD">
        <w:t>ex_date like '%06%'</w:t>
      </w:r>
    </w:p>
    <w:p w:rsidR="000C09DD" w:rsidRDefault="000C09DD" w:rsidP="00F31835">
      <w:pPr>
        <w:pStyle w:val="code1"/>
      </w:pPr>
      <w:r>
        <w:t>;</w:t>
      </w:r>
    </w:p>
    <w:p w:rsidR="000C09DD" w:rsidRDefault="000C09DD" w:rsidP="00F31835">
      <w:pPr>
        <w:pStyle w:val="code1"/>
      </w:pPr>
      <w:r>
        <w:t>+-------+---------------------+</w:t>
      </w:r>
    </w:p>
    <w:p w:rsidR="000C09DD" w:rsidRDefault="000C09DD" w:rsidP="00F31835">
      <w:pPr>
        <w:pStyle w:val="code1"/>
      </w:pPr>
      <w:r>
        <w:t>| ex_id | ex_date             |</w:t>
      </w:r>
    </w:p>
    <w:p w:rsidR="000C09DD" w:rsidRDefault="000C09DD" w:rsidP="00F31835">
      <w:pPr>
        <w:pStyle w:val="code1"/>
      </w:pPr>
      <w:r>
        <w:t>+-------+---------------------+</w:t>
      </w:r>
    </w:p>
    <w:p w:rsidR="000C09DD" w:rsidRDefault="000C09DD" w:rsidP="00F31835">
      <w:pPr>
        <w:pStyle w:val="code1"/>
      </w:pPr>
      <w:r>
        <w:t>|  1997 | 2012-01-06 10:45:00 |</w:t>
      </w:r>
    </w:p>
    <w:p w:rsidR="000C09DD" w:rsidRDefault="000C09DD" w:rsidP="00F31835">
      <w:pPr>
        <w:pStyle w:val="code1"/>
      </w:pPr>
      <w:r>
        <w:t>|  2004 | 2012-03-06 10:30:00 |</w:t>
      </w:r>
    </w:p>
    <w:p w:rsidR="000C09DD" w:rsidRDefault="000C09DD" w:rsidP="00F31835">
      <w:pPr>
        <w:pStyle w:val="code1"/>
      </w:pPr>
      <w:r>
        <w:t>|  2006 | 2012-03-06 10:45:00 |</w:t>
      </w:r>
    </w:p>
    <w:p w:rsidR="000C09DD" w:rsidRDefault="000C09DD" w:rsidP="00F31835">
      <w:pPr>
        <w:pStyle w:val="code1"/>
      </w:pPr>
      <w:r>
        <w:t>|  2013 | 2012-06-06 10:30:00 |</w:t>
      </w:r>
    </w:p>
    <w:p w:rsidR="000C09DD" w:rsidRDefault="000C09DD" w:rsidP="00F31835">
      <w:pPr>
        <w:pStyle w:val="code1"/>
      </w:pPr>
      <w:r>
        <w:t>|  2014 | 2012-06-13 10:45:00 |</w:t>
      </w:r>
    </w:p>
    <w:p w:rsidR="000C09DD" w:rsidRDefault="000C09DD" w:rsidP="00F31835">
      <w:pPr>
        <w:pStyle w:val="code1"/>
      </w:pPr>
      <w:r>
        <w:t>|  2052 | 2012-06-30 10:30:00 |</w:t>
      </w:r>
    </w:p>
    <w:p w:rsidR="000C09DD" w:rsidRDefault="000C09DD" w:rsidP="00F31835">
      <w:pPr>
        <w:pStyle w:val="code1"/>
      </w:pPr>
      <w:r>
        <w:t>+-------+---------------------+</w:t>
      </w:r>
    </w:p>
    <w:p w:rsidR="000C09DD" w:rsidRDefault="000C09DD" w:rsidP="00F31835">
      <w:pPr>
        <w:pStyle w:val="code1"/>
      </w:pPr>
      <w:r>
        <w:t>6 rows in set, 1 warning (0.00 sec)</w:t>
      </w:r>
    </w:p>
    <w:p w:rsidR="000C09DD" w:rsidRDefault="000C09DD" w:rsidP="00F31835">
      <w:pPr>
        <w:pStyle w:val="code1"/>
      </w:pPr>
    </w:p>
    <w:p w:rsidR="00F31835" w:rsidRDefault="00F31835" w:rsidP="00F31835">
      <w:pPr>
        <w:pStyle w:val="demonum1"/>
      </w:pPr>
      <w:r>
        <w:t>This actually uses the format for the date to pick out the month 06</w:t>
      </w:r>
    </w:p>
    <w:p w:rsidR="000C09DD" w:rsidRDefault="00BC0F07" w:rsidP="00F31835">
      <w:pPr>
        <w:pStyle w:val="code1"/>
      </w:pPr>
      <w:r w:rsidRPr="00455AB6">
        <w:t>Select</w:t>
      </w:r>
      <w:r>
        <w:t xml:space="preserve"> </w:t>
      </w:r>
      <w:r w:rsidR="000C09DD">
        <w:t>ex_id, ex_date</w:t>
      </w:r>
    </w:p>
    <w:p w:rsidR="000C09DD" w:rsidRDefault="00BC0F07" w:rsidP="00F31835">
      <w:pPr>
        <w:pStyle w:val="code1"/>
      </w:pPr>
      <w:r>
        <w:t>F</w:t>
      </w:r>
      <w:r w:rsidR="000C09DD">
        <w:t>rom a_vets.vt_exam_headers</w:t>
      </w:r>
    </w:p>
    <w:p w:rsidR="000C09DD" w:rsidRDefault="00BC0F07" w:rsidP="00F31835">
      <w:pPr>
        <w:pStyle w:val="code1"/>
      </w:pPr>
      <w:r w:rsidRPr="00455AB6">
        <w:t>Where</w:t>
      </w:r>
      <w:r>
        <w:t xml:space="preserve"> </w:t>
      </w:r>
      <w:r w:rsidR="000C09DD">
        <w:t>ex_date like '%-06-%';</w:t>
      </w:r>
    </w:p>
    <w:p w:rsidR="000C09DD" w:rsidRDefault="000C09DD" w:rsidP="00F31835">
      <w:pPr>
        <w:pStyle w:val="code1"/>
      </w:pPr>
      <w:r>
        <w:t>+-------+---------------------+</w:t>
      </w:r>
    </w:p>
    <w:p w:rsidR="000C09DD" w:rsidRDefault="000C09DD" w:rsidP="00F31835">
      <w:pPr>
        <w:pStyle w:val="code1"/>
      </w:pPr>
      <w:r>
        <w:t>| ex_id | ex_date             |</w:t>
      </w:r>
    </w:p>
    <w:p w:rsidR="000C09DD" w:rsidRDefault="000C09DD" w:rsidP="00F31835">
      <w:pPr>
        <w:pStyle w:val="code1"/>
      </w:pPr>
      <w:r>
        <w:t>+-------+---------------------+</w:t>
      </w:r>
    </w:p>
    <w:p w:rsidR="000C09DD" w:rsidRDefault="000C09DD" w:rsidP="00F31835">
      <w:pPr>
        <w:pStyle w:val="code1"/>
      </w:pPr>
      <w:r>
        <w:t>|  2013 | 2012-06-06 10:30:00 |</w:t>
      </w:r>
    </w:p>
    <w:p w:rsidR="000C09DD" w:rsidRDefault="000C09DD" w:rsidP="00F31835">
      <w:pPr>
        <w:pStyle w:val="code1"/>
      </w:pPr>
      <w:r>
        <w:t>|  2014 | 2012-06-13 10:45:00 |</w:t>
      </w:r>
    </w:p>
    <w:p w:rsidR="000C09DD" w:rsidRDefault="000C09DD" w:rsidP="00F31835">
      <w:pPr>
        <w:pStyle w:val="code1"/>
      </w:pPr>
      <w:r>
        <w:t>|  2052 | 2012-06-30 10:30:00 |</w:t>
      </w:r>
    </w:p>
    <w:p w:rsidR="000C09DD" w:rsidRDefault="000C09DD" w:rsidP="00F31835">
      <w:pPr>
        <w:pStyle w:val="code1"/>
      </w:pPr>
      <w:r>
        <w:t>+-------+---------------------+</w:t>
      </w:r>
    </w:p>
    <w:p w:rsidR="000C09DD" w:rsidRDefault="000C09DD" w:rsidP="00F31835">
      <w:pPr>
        <w:pStyle w:val="code1"/>
      </w:pPr>
      <w:r>
        <w:t>3 rows in set, 1 warning (0.00 sec)</w:t>
      </w:r>
      <w:r w:rsidR="001D4949">
        <w:t xml:space="preserve"> </w:t>
      </w:r>
    </w:p>
    <w:p w:rsidR="000C09DD" w:rsidRDefault="000C09DD" w:rsidP="00F31835">
      <w:pPr>
        <w:pStyle w:val="code1"/>
      </w:pPr>
    </w:p>
    <w:p w:rsidR="000C09DD" w:rsidRDefault="00F31835" w:rsidP="000C09DD">
      <w:pPr>
        <w:pStyle w:val="body1"/>
      </w:pPr>
      <w:r>
        <w:lastRenderedPageBreak/>
        <w:t xml:space="preserve">These three queries all produced a warning that there is an incorrect datetime </w:t>
      </w:r>
      <w:proofErr w:type="gramStart"/>
      <w:r>
        <w:t>value .</w:t>
      </w:r>
      <w:proofErr w:type="gramEnd"/>
      <w:r>
        <w:t xml:space="preserve">  I don't know if MySQL will ever change the default format it uses for dates when it casts them to string- but if it does all code that uses the Like operator with date values will have to be inspected</w:t>
      </w:r>
      <w:r w:rsidR="000D06A9">
        <w:t xml:space="preserve"> and possibly changed</w:t>
      </w:r>
      <w:r>
        <w:t xml:space="preserve">.  </w:t>
      </w:r>
    </w:p>
    <w:p w:rsidR="000D06A9" w:rsidRDefault="000D06A9" w:rsidP="000D06A9">
      <w:pPr>
        <w:pStyle w:val="body1"/>
      </w:pPr>
      <w:r>
        <w:t>It is important to remember that date values are not strings. We write date value as string because that is the choice we have. We display dates as string since our output results are usually strings. And date values can be expressed in many different formats. The following are all different string formats for the same date value.</w:t>
      </w:r>
    </w:p>
    <w:p w:rsidR="000D06A9" w:rsidRDefault="000D06A9" w:rsidP="000D06A9">
      <w:pPr>
        <w:pStyle w:val="code1"/>
      </w:pPr>
      <w:r>
        <w:t>September 3, 2012</w:t>
      </w:r>
    </w:p>
    <w:p w:rsidR="000D06A9" w:rsidRDefault="000D06A9" w:rsidP="000D06A9">
      <w:pPr>
        <w:pStyle w:val="code1"/>
      </w:pPr>
      <w:r>
        <w:t>Labor Day 2012</w:t>
      </w:r>
    </w:p>
    <w:p w:rsidR="000D06A9" w:rsidRDefault="000D06A9" w:rsidP="000D06A9">
      <w:pPr>
        <w:pStyle w:val="code1"/>
      </w:pPr>
      <w:r>
        <w:t>2012/09/03</w:t>
      </w:r>
    </w:p>
    <w:p w:rsidR="000D06A9" w:rsidRDefault="000D06A9" w:rsidP="000D06A9">
      <w:pPr>
        <w:pStyle w:val="code1"/>
      </w:pPr>
      <w:r>
        <w:t>2012-Sep-03</w:t>
      </w:r>
    </w:p>
    <w:p w:rsidR="000D06A9" w:rsidRDefault="000D06A9" w:rsidP="000D06A9">
      <w:pPr>
        <w:pStyle w:val="code1"/>
      </w:pPr>
      <w:r>
        <w:t>September Third in the year Two Thousand Twelve</w:t>
      </w:r>
    </w:p>
    <w:p w:rsidR="000C09DD" w:rsidRDefault="000D06A9" w:rsidP="00094699">
      <w:pPr>
        <w:pStyle w:val="code1"/>
      </w:pPr>
      <w:r>
        <w:t>The first Monday in September 2012</w:t>
      </w:r>
    </w:p>
    <w:p w:rsidR="007007ED" w:rsidRDefault="007007ED" w:rsidP="000C09DD">
      <w:pPr>
        <w:pStyle w:val="head1"/>
      </w:pPr>
      <w:bookmarkStart w:id="3" w:name="_Toc363584785"/>
      <w:r>
        <w:t>To escape a wildcard:</w:t>
      </w:r>
      <w:bookmarkEnd w:id="3"/>
    </w:p>
    <w:p w:rsidR="007007ED" w:rsidRDefault="007007ED" w:rsidP="00717464">
      <w:pPr>
        <w:pStyle w:val="body1"/>
      </w:pPr>
      <w:r>
        <w:t xml:space="preserve">Suppose we had data values that included the % symbol and we wanted to search for those values. The Where clause would start as  </w:t>
      </w:r>
    </w:p>
    <w:p w:rsidR="007007ED" w:rsidRPr="00455AB6" w:rsidRDefault="007007ED" w:rsidP="00455AB6">
      <w:pPr>
        <w:pStyle w:val="code1"/>
      </w:pPr>
      <w:r w:rsidRPr="00455AB6">
        <w:t xml:space="preserve">WHERE   col_1 LIKE  '%%%' </w:t>
      </w:r>
    </w:p>
    <w:p w:rsidR="00193B48" w:rsidRDefault="007007ED" w:rsidP="00717464">
      <w:pPr>
        <w:pStyle w:val="body1"/>
      </w:pPr>
      <w:r>
        <w:t xml:space="preserve">But this is an obvious problem since we need to indicate that the middle % is really just a percent symbol and not a wildcard. You need to define an escape character for this query- I am going to use </w:t>
      </w:r>
      <w:r w:rsidR="00193B48">
        <w:t>the</w:t>
      </w:r>
      <w:r>
        <w:t xml:space="preserve"> </w:t>
      </w:r>
      <w:r w:rsidR="00193B48">
        <w:t>\</w:t>
      </w:r>
      <w:r>
        <w:t>character</w:t>
      </w:r>
      <w:r w:rsidR="00193B48">
        <w:t xml:space="preserve"> which is the </w:t>
      </w:r>
      <w:r w:rsidR="00455AB6">
        <w:t>default escape</w:t>
      </w:r>
      <w:r w:rsidR="00193B48">
        <w:t xml:space="preserve"> CHARACTER.</w:t>
      </w:r>
    </w:p>
    <w:p w:rsidR="007007ED" w:rsidRDefault="007007ED" w:rsidP="00717464">
      <w:pPr>
        <w:pStyle w:val="body1"/>
      </w:pPr>
      <w:r>
        <w:t>Now my Where clause looks like this:</w:t>
      </w:r>
    </w:p>
    <w:p w:rsidR="007007ED" w:rsidRPr="00455AB6" w:rsidRDefault="007007ED" w:rsidP="00455AB6">
      <w:pPr>
        <w:pStyle w:val="code1"/>
      </w:pPr>
      <w:r w:rsidRPr="00455AB6">
        <w:t>WHERE   col_1 LIKE  '%</w:t>
      </w:r>
      <w:r w:rsidR="001E680B" w:rsidRPr="00455AB6">
        <w:t>\</w:t>
      </w:r>
      <w:r w:rsidRPr="00455AB6">
        <w:t>%%</w:t>
      </w:r>
      <w:r w:rsidR="00193B48" w:rsidRPr="00455AB6">
        <w:t xml:space="preserve">' </w:t>
      </w:r>
    </w:p>
    <w:p w:rsidR="007007ED" w:rsidRDefault="007007ED" w:rsidP="00717464">
      <w:pPr>
        <w:pStyle w:val="body1"/>
      </w:pPr>
      <w:r>
        <w:t>The first % is a wildcard, the second % is the literal character and the third % is again a wild card.</w:t>
      </w:r>
    </w:p>
    <w:p w:rsidR="007007ED" w:rsidRDefault="007007ED" w:rsidP="00717464">
      <w:pPr>
        <w:pStyle w:val="body1"/>
      </w:pPr>
      <w:r>
        <w:t>If you are looking for a value which contains two % characters, you could use</w:t>
      </w:r>
    </w:p>
    <w:p w:rsidR="007007ED" w:rsidRPr="00455AB6" w:rsidRDefault="007007ED" w:rsidP="00455AB6">
      <w:pPr>
        <w:pStyle w:val="code1"/>
      </w:pPr>
      <w:r w:rsidRPr="00455AB6">
        <w:t>WHERE   col_1 LIKE  '%</w:t>
      </w:r>
      <w:r w:rsidR="001E680B" w:rsidRPr="00455AB6">
        <w:t>\%\%</w:t>
      </w:r>
      <w:r w:rsidRPr="00455AB6">
        <w:t xml:space="preserve">%' </w:t>
      </w:r>
    </w:p>
    <w:p w:rsidR="002D2241" w:rsidRPr="002D2241" w:rsidRDefault="002D2241" w:rsidP="00717464">
      <w:pPr>
        <w:pStyle w:val="body1"/>
      </w:pPr>
      <w:r w:rsidRPr="002D2241">
        <w:t>We will discuss regular expressions soon which provides for more precise matching.</w:t>
      </w:r>
    </w:p>
    <w:sectPr w:rsidR="002D2241" w:rsidRPr="002D2241"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E7D" w:rsidRDefault="00116E7D" w:rsidP="00E41217">
      <w:r>
        <w:separator/>
      </w:r>
    </w:p>
  </w:endnote>
  <w:endnote w:type="continuationSeparator" w:id="0">
    <w:p w:rsidR="00116E7D" w:rsidRDefault="00116E7D" w:rsidP="00E41217">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Minion Bold">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718"/>
      <w:gridCol w:w="6173"/>
      <w:gridCol w:w="1245"/>
    </w:tblGrid>
    <w:tr w:rsidR="00717464" w:rsidTr="007A5FE3">
      <w:tc>
        <w:tcPr>
          <w:tcW w:w="2718" w:type="dxa"/>
        </w:tcPr>
        <w:p w:rsidR="00717464" w:rsidRPr="00000E7E" w:rsidRDefault="00717464" w:rsidP="00FA643B">
          <w:pPr>
            <w:pStyle w:val="Footer"/>
            <w:tabs>
              <w:tab w:val="clear" w:pos="4680"/>
              <w:tab w:val="clear" w:pos="9360"/>
            </w:tabs>
            <w:rPr>
              <w:sz w:val="18"/>
              <w:szCs w:val="18"/>
            </w:rPr>
          </w:pPr>
          <w:r>
            <w:rPr>
              <w:sz w:val="18"/>
              <w:szCs w:val="18"/>
            </w:rPr>
            <w:t xml:space="preserve"> RM Endres ©</w:t>
          </w:r>
          <w:r w:rsidR="007A5FE3">
            <w:rPr>
              <w:sz w:val="18"/>
              <w:szCs w:val="18"/>
            </w:rPr>
            <w:t xml:space="preserve">  </w:t>
          </w:r>
          <w:r w:rsidR="006571F9">
            <w:rPr>
              <w:sz w:val="18"/>
              <w:szCs w:val="18"/>
            </w:rPr>
            <w:fldChar w:fldCharType="begin"/>
          </w:r>
          <w:r w:rsidR="007A5FE3">
            <w:rPr>
              <w:sz w:val="18"/>
              <w:szCs w:val="18"/>
            </w:rPr>
            <w:instrText xml:space="preserve"> SAVEDATE  \@ "yyyy-MM-dd"  \* MERGEFORMAT </w:instrText>
          </w:r>
          <w:r w:rsidR="006571F9">
            <w:rPr>
              <w:sz w:val="18"/>
              <w:szCs w:val="18"/>
            </w:rPr>
            <w:fldChar w:fldCharType="separate"/>
          </w:r>
          <w:r w:rsidR="00BC0F07">
            <w:rPr>
              <w:noProof/>
              <w:sz w:val="18"/>
              <w:szCs w:val="18"/>
            </w:rPr>
            <w:t>2013-08-06</w:t>
          </w:r>
          <w:r w:rsidR="006571F9">
            <w:rPr>
              <w:sz w:val="18"/>
              <w:szCs w:val="18"/>
            </w:rPr>
            <w:fldChar w:fldCharType="end"/>
          </w:r>
        </w:p>
      </w:tc>
      <w:tc>
        <w:tcPr>
          <w:tcW w:w="6173" w:type="dxa"/>
        </w:tcPr>
        <w:p w:rsidR="00717464" w:rsidRPr="00005F08" w:rsidRDefault="006571F9" w:rsidP="00C57FB2">
          <w:pPr>
            <w:pStyle w:val="Footer"/>
            <w:tabs>
              <w:tab w:val="clear" w:pos="4680"/>
              <w:tab w:val="clear" w:pos="9360"/>
            </w:tabs>
            <w:jc w:val="center"/>
            <w:rPr>
              <w:sz w:val="18"/>
              <w:szCs w:val="18"/>
            </w:rPr>
          </w:pPr>
          <w:fldSimple w:instr=" FILENAME   \* MERGEFORMAT ">
            <w:r w:rsidR="00292D8A" w:rsidRPr="00292D8A">
              <w:rPr>
                <w:noProof/>
                <w:sz w:val="18"/>
                <w:szCs w:val="18"/>
              </w:rPr>
              <w:t>155A</w:t>
            </w:r>
            <w:r w:rsidR="00292D8A" w:rsidRPr="00292D8A">
              <w:rPr>
                <w:rFonts w:asciiTheme="minorHAnsi" w:hAnsiTheme="minorHAnsi"/>
                <w:noProof/>
                <w:sz w:val="18"/>
                <w:szCs w:val="18"/>
              </w:rPr>
              <w:t>_04-03_notes_RowFilters_Wildcards.docx</w:t>
            </w:r>
          </w:fldSimple>
        </w:p>
      </w:tc>
      <w:tc>
        <w:tcPr>
          <w:tcW w:w="1245" w:type="dxa"/>
        </w:tcPr>
        <w:p w:rsidR="00717464" w:rsidRDefault="00717464" w:rsidP="00FA643B">
          <w:pPr>
            <w:pStyle w:val="Footer"/>
            <w:tabs>
              <w:tab w:val="clear" w:pos="4680"/>
              <w:tab w:val="left" w:pos="7392"/>
            </w:tabs>
            <w:jc w:val="right"/>
          </w:pPr>
          <w:r>
            <w:rPr>
              <w:sz w:val="18"/>
              <w:szCs w:val="18"/>
            </w:rPr>
            <w:t xml:space="preserve">Page </w:t>
          </w:r>
          <w:r w:rsidR="006571F9" w:rsidRPr="00000E7E">
            <w:rPr>
              <w:sz w:val="18"/>
              <w:szCs w:val="18"/>
            </w:rPr>
            <w:fldChar w:fldCharType="begin"/>
          </w:r>
          <w:r w:rsidRPr="00000E7E">
            <w:rPr>
              <w:sz w:val="18"/>
              <w:szCs w:val="18"/>
            </w:rPr>
            <w:instrText xml:space="preserve"> PAGE   \* MERGEFORMAT </w:instrText>
          </w:r>
          <w:r w:rsidR="006571F9" w:rsidRPr="00000E7E">
            <w:rPr>
              <w:sz w:val="18"/>
              <w:szCs w:val="18"/>
            </w:rPr>
            <w:fldChar w:fldCharType="separate"/>
          </w:r>
          <w:r w:rsidR="00292D8A">
            <w:rPr>
              <w:noProof/>
              <w:sz w:val="18"/>
              <w:szCs w:val="18"/>
            </w:rPr>
            <w:t>6</w:t>
          </w:r>
          <w:r w:rsidR="006571F9" w:rsidRPr="00000E7E">
            <w:rPr>
              <w:sz w:val="18"/>
              <w:szCs w:val="18"/>
            </w:rPr>
            <w:fldChar w:fldCharType="end"/>
          </w:r>
          <w:r>
            <w:rPr>
              <w:sz w:val="18"/>
              <w:szCs w:val="18"/>
            </w:rPr>
            <w:t xml:space="preserve"> of </w:t>
          </w:r>
          <w:fldSimple w:instr=" NUMPAGES   \* MERGEFORMAT ">
            <w:r w:rsidR="00292D8A" w:rsidRPr="00292D8A">
              <w:rPr>
                <w:noProof/>
                <w:sz w:val="18"/>
                <w:szCs w:val="18"/>
              </w:rPr>
              <w:t>6</w:t>
            </w:r>
          </w:fldSimple>
          <w:r>
            <w:t xml:space="preserve">   </w:t>
          </w:r>
        </w:p>
      </w:tc>
    </w:tr>
  </w:tbl>
  <w:p w:rsidR="00717464" w:rsidRDefault="00717464"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E7D" w:rsidRDefault="00116E7D" w:rsidP="00E41217">
      <w:r>
        <w:separator/>
      </w:r>
    </w:p>
  </w:footnote>
  <w:footnote w:type="continuationSeparator" w:id="0">
    <w:p w:rsidR="00116E7D" w:rsidRDefault="00116E7D"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717464" w:rsidTr="00003D6F">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717464" w:rsidRDefault="00717464" w:rsidP="00746BAD">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717464" w:rsidRPr="00D75A8D" w:rsidRDefault="00717464" w:rsidP="00EA4897">
          <w:pPr>
            <w:pStyle w:val="Header"/>
            <w:jc w:val="right"/>
            <w:rPr>
              <w:rFonts w:ascii="Arial Black" w:eastAsiaTheme="majorEastAsia" w:hAnsi="Arial Black"/>
              <w:b/>
              <w:bCs/>
              <w:sz w:val="32"/>
              <w:szCs w:val="32"/>
            </w:rPr>
          </w:pPr>
          <w:r>
            <w:rPr>
              <w:rFonts w:eastAsiaTheme="majorEastAsia"/>
              <w:sz w:val="36"/>
              <w:szCs w:val="36"/>
            </w:rPr>
            <w:t>Row Filters</w:t>
          </w:r>
          <w:r w:rsidR="00003D6F">
            <w:rPr>
              <w:rFonts w:eastAsiaTheme="majorEastAsia"/>
              <w:sz w:val="36"/>
              <w:szCs w:val="36"/>
            </w:rPr>
            <w:t xml:space="preserve">: </w:t>
          </w:r>
          <w:proofErr w:type="spellStart"/>
          <w:r w:rsidR="00EA4897">
            <w:rPr>
              <w:rFonts w:eastAsiaTheme="majorEastAsia"/>
              <w:sz w:val="36"/>
              <w:szCs w:val="36"/>
            </w:rPr>
            <w:t>WildCards</w:t>
          </w:r>
          <w:proofErr w:type="spellEnd"/>
        </w:p>
      </w:tc>
    </w:tr>
  </w:tbl>
  <w:p w:rsidR="00717464" w:rsidRDefault="00717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710E1F"/>
    <w:multiLevelType w:val="hybridMultilevel"/>
    <w:tmpl w:val="E1B45B14"/>
    <w:lvl w:ilvl="0" w:tplc="BD8AF3F6">
      <w:start w:val="1"/>
      <w:numFmt w:val="bullet"/>
      <w:pStyle w:val="bullet1"/>
      <w:lvlText w:val=""/>
      <w:lvlJc w:val="left"/>
      <w:pPr>
        <w:ind w:left="720" w:hanging="360"/>
      </w:pPr>
      <w:rPr>
        <w:rFonts w:ascii="Symbol" w:hAnsi="Symbol" w:hint="default"/>
      </w:rPr>
    </w:lvl>
    <w:lvl w:ilvl="1" w:tplc="D5F80230" w:tentative="1">
      <w:start w:val="1"/>
      <w:numFmt w:val="bullet"/>
      <w:lvlText w:val="o"/>
      <w:lvlJc w:val="left"/>
      <w:pPr>
        <w:ind w:left="1440" w:hanging="360"/>
      </w:pPr>
      <w:rPr>
        <w:rFonts w:ascii="Courier New" w:hAnsi="Courier New" w:cs="Courier New" w:hint="default"/>
      </w:rPr>
    </w:lvl>
    <w:lvl w:ilvl="2" w:tplc="640E07D2" w:tentative="1">
      <w:start w:val="1"/>
      <w:numFmt w:val="bullet"/>
      <w:lvlText w:val=""/>
      <w:lvlJc w:val="left"/>
      <w:pPr>
        <w:ind w:left="2160" w:hanging="360"/>
      </w:pPr>
      <w:rPr>
        <w:rFonts w:ascii="Wingdings" w:hAnsi="Wingdings" w:hint="default"/>
      </w:rPr>
    </w:lvl>
    <w:lvl w:ilvl="3" w:tplc="5DD2D0F4" w:tentative="1">
      <w:start w:val="1"/>
      <w:numFmt w:val="bullet"/>
      <w:lvlText w:val=""/>
      <w:lvlJc w:val="left"/>
      <w:pPr>
        <w:ind w:left="2880" w:hanging="360"/>
      </w:pPr>
      <w:rPr>
        <w:rFonts w:ascii="Symbol" w:hAnsi="Symbol" w:hint="default"/>
      </w:rPr>
    </w:lvl>
    <w:lvl w:ilvl="4" w:tplc="D10C74D8" w:tentative="1">
      <w:start w:val="1"/>
      <w:numFmt w:val="bullet"/>
      <w:lvlText w:val="o"/>
      <w:lvlJc w:val="left"/>
      <w:pPr>
        <w:ind w:left="3600" w:hanging="360"/>
      </w:pPr>
      <w:rPr>
        <w:rFonts w:ascii="Courier New" w:hAnsi="Courier New" w:cs="Courier New" w:hint="default"/>
      </w:rPr>
    </w:lvl>
    <w:lvl w:ilvl="5" w:tplc="EFAA0F48" w:tentative="1">
      <w:start w:val="1"/>
      <w:numFmt w:val="bullet"/>
      <w:lvlText w:val=""/>
      <w:lvlJc w:val="left"/>
      <w:pPr>
        <w:ind w:left="4320" w:hanging="360"/>
      </w:pPr>
      <w:rPr>
        <w:rFonts w:ascii="Wingdings" w:hAnsi="Wingdings" w:hint="default"/>
      </w:rPr>
    </w:lvl>
    <w:lvl w:ilvl="6" w:tplc="8548B474" w:tentative="1">
      <w:start w:val="1"/>
      <w:numFmt w:val="bullet"/>
      <w:lvlText w:val=""/>
      <w:lvlJc w:val="left"/>
      <w:pPr>
        <w:ind w:left="5040" w:hanging="360"/>
      </w:pPr>
      <w:rPr>
        <w:rFonts w:ascii="Symbol" w:hAnsi="Symbol" w:hint="default"/>
      </w:rPr>
    </w:lvl>
    <w:lvl w:ilvl="7" w:tplc="7018B226" w:tentative="1">
      <w:start w:val="1"/>
      <w:numFmt w:val="bullet"/>
      <w:lvlText w:val="o"/>
      <w:lvlJc w:val="left"/>
      <w:pPr>
        <w:ind w:left="5760" w:hanging="360"/>
      </w:pPr>
      <w:rPr>
        <w:rFonts w:ascii="Courier New" w:hAnsi="Courier New" w:cs="Courier New" w:hint="default"/>
      </w:rPr>
    </w:lvl>
    <w:lvl w:ilvl="8" w:tplc="FF1C90E8" w:tentative="1">
      <w:start w:val="1"/>
      <w:numFmt w:val="bullet"/>
      <w:lvlText w:val=""/>
      <w:lvlJc w:val="left"/>
      <w:pPr>
        <w:ind w:left="6480" w:hanging="360"/>
      </w:pPr>
      <w:rPr>
        <w:rFonts w:ascii="Wingdings" w:hAnsi="Wingdings" w:hint="default"/>
      </w:rPr>
    </w:lvl>
  </w:abstractNum>
  <w:abstractNum w:abstractNumId="2">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665F0CF3"/>
    <w:multiLevelType w:val="hybridMultilevel"/>
    <w:tmpl w:val="7068E45C"/>
    <w:lvl w:ilvl="0" w:tplc="3F8436D0">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4"/>
  </w:num>
  <w:num w:numId="6">
    <w:abstractNumId w:val="4"/>
  </w:num>
  <w:num w:numId="7">
    <w:abstractNumId w:val="4"/>
  </w:num>
  <w:num w:numId="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7007ED"/>
    <w:rsid w:val="00000E7E"/>
    <w:rsid w:val="00001113"/>
    <w:rsid w:val="00003D6F"/>
    <w:rsid w:val="00005F08"/>
    <w:rsid w:val="00013876"/>
    <w:rsid w:val="00013E90"/>
    <w:rsid w:val="00052BE8"/>
    <w:rsid w:val="00062E7D"/>
    <w:rsid w:val="0009327D"/>
    <w:rsid w:val="00094699"/>
    <w:rsid w:val="000C09DD"/>
    <w:rsid w:val="000C2A00"/>
    <w:rsid w:val="000D06A9"/>
    <w:rsid w:val="000F03AF"/>
    <w:rsid w:val="001034BA"/>
    <w:rsid w:val="001076D3"/>
    <w:rsid w:val="00116E7D"/>
    <w:rsid w:val="001214C0"/>
    <w:rsid w:val="00123DBE"/>
    <w:rsid w:val="00134611"/>
    <w:rsid w:val="001420D8"/>
    <w:rsid w:val="00186311"/>
    <w:rsid w:val="00193B48"/>
    <w:rsid w:val="00196A00"/>
    <w:rsid w:val="001D4949"/>
    <w:rsid w:val="001D55C5"/>
    <w:rsid w:val="001D60A1"/>
    <w:rsid w:val="001E680B"/>
    <w:rsid w:val="00205522"/>
    <w:rsid w:val="00226979"/>
    <w:rsid w:val="00232B7C"/>
    <w:rsid w:val="00233384"/>
    <w:rsid w:val="00241B4D"/>
    <w:rsid w:val="0027239B"/>
    <w:rsid w:val="002746EB"/>
    <w:rsid w:val="002828CB"/>
    <w:rsid w:val="00285157"/>
    <w:rsid w:val="00292D8A"/>
    <w:rsid w:val="002A5EEE"/>
    <w:rsid w:val="002A6114"/>
    <w:rsid w:val="002D14CF"/>
    <w:rsid w:val="002D2241"/>
    <w:rsid w:val="002D6F11"/>
    <w:rsid w:val="002D76AE"/>
    <w:rsid w:val="002E4FBA"/>
    <w:rsid w:val="002F606C"/>
    <w:rsid w:val="00302DE9"/>
    <w:rsid w:val="003152BB"/>
    <w:rsid w:val="003163B6"/>
    <w:rsid w:val="00356F7E"/>
    <w:rsid w:val="003A5E48"/>
    <w:rsid w:val="003B43B7"/>
    <w:rsid w:val="003D05D8"/>
    <w:rsid w:val="0041522D"/>
    <w:rsid w:val="00440A98"/>
    <w:rsid w:val="00443F95"/>
    <w:rsid w:val="00455AB6"/>
    <w:rsid w:val="00476A6A"/>
    <w:rsid w:val="004835AF"/>
    <w:rsid w:val="00483A19"/>
    <w:rsid w:val="004909CC"/>
    <w:rsid w:val="0049119D"/>
    <w:rsid w:val="004A2714"/>
    <w:rsid w:val="004B2C5F"/>
    <w:rsid w:val="004C278C"/>
    <w:rsid w:val="004D124D"/>
    <w:rsid w:val="004E0604"/>
    <w:rsid w:val="00521E21"/>
    <w:rsid w:val="00525B69"/>
    <w:rsid w:val="0055202C"/>
    <w:rsid w:val="00554AD0"/>
    <w:rsid w:val="00560535"/>
    <w:rsid w:val="00561B54"/>
    <w:rsid w:val="00572DB7"/>
    <w:rsid w:val="00584B02"/>
    <w:rsid w:val="00592D98"/>
    <w:rsid w:val="00596D39"/>
    <w:rsid w:val="005B484D"/>
    <w:rsid w:val="005C1B97"/>
    <w:rsid w:val="0060514B"/>
    <w:rsid w:val="00612D01"/>
    <w:rsid w:val="00634BEF"/>
    <w:rsid w:val="006571F9"/>
    <w:rsid w:val="00660087"/>
    <w:rsid w:val="00673254"/>
    <w:rsid w:val="006A67DD"/>
    <w:rsid w:val="006B2D02"/>
    <w:rsid w:val="006C4690"/>
    <w:rsid w:val="006D0559"/>
    <w:rsid w:val="007007ED"/>
    <w:rsid w:val="00715CC5"/>
    <w:rsid w:val="00717464"/>
    <w:rsid w:val="00724114"/>
    <w:rsid w:val="00746BAD"/>
    <w:rsid w:val="007570C3"/>
    <w:rsid w:val="00794B91"/>
    <w:rsid w:val="007A5FE3"/>
    <w:rsid w:val="007B16D3"/>
    <w:rsid w:val="007E34B2"/>
    <w:rsid w:val="00804C89"/>
    <w:rsid w:val="0086543E"/>
    <w:rsid w:val="008777AD"/>
    <w:rsid w:val="00890799"/>
    <w:rsid w:val="008A05AC"/>
    <w:rsid w:val="008D1B88"/>
    <w:rsid w:val="008F1E5E"/>
    <w:rsid w:val="008F76ED"/>
    <w:rsid w:val="00912762"/>
    <w:rsid w:val="009549F0"/>
    <w:rsid w:val="00967BB0"/>
    <w:rsid w:val="009B31F9"/>
    <w:rsid w:val="009B61BC"/>
    <w:rsid w:val="009D3BC9"/>
    <w:rsid w:val="00A45B56"/>
    <w:rsid w:val="00A50174"/>
    <w:rsid w:val="00A5199E"/>
    <w:rsid w:val="00A63D7F"/>
    <w:rsid w:val="00A809C1"/>
    <w:rsid w:val="00A873A4"/>
    <w:rsid w:val="00A9279E"/>
    <w:rsid w:val="00AA751F"/>
    <w:rsid w:val="00B06389"/>
    <w:rsid w:val="00B25589"/>
    <w:rsid w:val="00B256C1"/>
    <w:rsid w:val="00B33947"/>
    <w:rsid w:val="00B35C3E"/>
    <w:rsid w:val="00B40F4D"/>
    <w:rsid w:val="00B626AD"/>
    <w:rsid w:val="00B65A30"/>
    <w:rsid w:val="00B74778"/>
    <w:rsid w:val="00BB1BAE"/>
    <w:rsid w:val="00BC0F07"/>
    <w:rsid w:val="00BC3708"/>
    <w:rsid w:val="00BF41B3"/>
    <w:rsid w:val="00BF5421"/>
    <w:rsid w:val="00BF6C25"/>
    <w:rsid w:val="00C04794"/>
    <w:rsid w:val="00C14BED"/>
    <w:rsid w:val="00C22C37"/>
    <w:rsid w:val="00C34B87"/>
    <w:rsid w:val="00C57FB2"/>
    <w:rsid w:val="00C756F9"/>
    <w:rsid w:val="00C84DE5"/>
    <w:rsid w:val="00C917EF"/>
    <w:rsid w:val="00CA0F40"/>
    <w:rsid w:val="00CA7ABE"/>
    <w:rsid w:val="00CD52E9"/>
    <w:rsid w:val="00CD748A"/>
    <w:rsid w:val="00CF77C9"/>
    <w:rsid w:val="00D02042"/>
    <w:rsid w:val="00D210C3"/>
    <w:rsid w:val="00D458CB"/>
    <w:rsid w:val="00D61040"/>
    <w:rsid w:val="00D75A8D"/>
    <w:rsid w:val="00D81DE7"/>
    <w:rsid w:val="00D900EB"/>
    <w:rsid w:val="00D97568"/>
    <w:rsid w:val="00D97CF5"/>
    <w:rsid w:val="00DA0D73"/>
    <w:rsid w:val="00DC1DD8"/>
    <w:rsid w:val="00DC23D4"/>
    <w:rsid w:val="00DF2DA1"/>
    <w:rsid w:val="00E14037"/>
    <w:rsid w:val="00E275B4"/>
    <w:rsid w:val="00E41217"/>
    <w:rsid w:val="00E42CD7"/>
    <w:rsid w:val="00E4329A"/>
    <w:rsid w:val="00E439DB"/>
    <w:rsid w:val="00E45E78"/>
    <w:rsid w:val="00E53DDE"/>
    <w:rsid w:val="00E548B2"/>
    <w:rsid w:val="00E93723"/>
    <w:rsid w:val="00E94C5A"/>
    <w:rsid w:val="00E96500"/>
    <w:rsid w:val="00EA4897"/>
    <w:rsid w:val="00EC63D5"/>
    <w:rsid w:val="00F31835"/>
    <w:rsid w:val="00F373D3"/>
    <w:rsid w:val="00F41BD2"/>
    <w:rsid w:val="00F470F9"/>
    <w:rsid w:val="00F72E5B"/>
    <w:rsid w:val="00F90B04"/>
    <w:rsid w:val="00FA643B"/>
    <w:rsid w:val="00FD4B93"/>
    <w:rsid w:val="00FD6081"/>
    <w:rsid w:val="00FE352D"/>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7007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7007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7007ED"/>
    <w:pPr>
      <w:ind w:left="720" w:hanging="360"/>
      <w:outlineLvl w:val="5"/>
    </w:pPr>
    <w:rPr>
      <w:rFonts w:ascii="Tahoma" w:hAnsi="Tahoma"/>
      <w:bCs/>
      <w:sz w:val="28"/>
      <w:szCs w:val="28"/>
    </w:rPr>
  </w:style>
  <w:style w:type="paragraph" w:styleId="Heading7">
    <w:name w:val="heading 7"/>
    <w:basedOn w:val="Normal"/>
    <w:next w:val="Normal"/>
    <w:link w:val="Heading7Char"/>
    <w:qFormat/>
    <w:rsid w:val="007007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7007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7007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F31835"/>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F31835"/>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1"/>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1"/>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717464"/>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717464"/>
    <w:rPr>
      <w:rFonts w:ascii="Times New Roman" w:eastAsia="Times New Roman" w:hAnsi="Times New Roman" w:cs="Times New Roman"/>
    </w:rPr>
  </w:style>
  <w:style w:type="paragraph" w:customStyle="1" w:styleId="bullet1">
    <w:name w:val="bullet_1"/>
    <w:basedOn w:val="Normal"/>
    <w:qFormat/>
    <w:rsid w:val="002A6114"/>
    <w:pPr>
      <w:numPr>
        <w:numId w:val="2"/>
      </w:numPr>
    </w:pPr>
  </w:style>
  <w:style w:type="paragraph" w:customStyle="1" w:styleId="demonum1">
    <w:name w:val="demo_num_1"/>
    <w:basedOn w:val="Normal"/>
    <w:link w:val="demonum1Char"/>
    <w:qFormat/>
    <w:rsid w:val="00717464"/>
    <w:pPr>
      <w:numPr>
        <w:numId w:val="3"/>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717464"/>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7007ED"/>
    <w:rPr>
      <w:rFonts w:ascii="Tahoma" w:eastAsia="Times New Roman" w:hAnsi="Tahoma" w:cs="Times New Roman"/>
      <w:bCs/>
      <w:sz w:val="28"/>
      <w:szCs w:val="28"/>
    </w:rPr>
  </w:style>
  <w:style w:type="character" w:customStyle="1" w:styleId="Heading5Char">
    <w:name w:val="Heading 5 Char"/>
    <w:basedOn w:val="DefaultParagraphFont"/>
    <w:link w:val="Heading5"/>
    <w:rsid w:val="007007ED"/>
    <w:rPr>
      <w:rFonts w:ascii="Tahoma" w:eastAsia="Times New Roman" w:hAnsi="Tahoma" w:cs="Times New Roman"/>
      <w:bCs/>
      <w:iCs/>
      <w:sz w:val="28"/>
      <w:szCs w:val="28"/>
    </w:rPr>
  </w:style>
  <w:style w:type="character" w:customStyle="1" w:styleId="Heading6Char">
    <w:name w:val="Heading 6 Char"/>
    <w:basedOn w:val="DefaultParagraphFont"/>
    <w:link w:val="Heading6"/>
    <w:rsid w:val="007007ED"/>
    <w:rPr>
      <w:rFonts w:ascii="Tahoma" w:eastAsia="Times New Roman" w:hAnsi="Tahoma" w:cs="Times New Roman"/>
      <w:bCs/>
      <w:sz w:val="28"/>
      <w:szCs w:val="28"/>
    </w:rPr>
  </w:style>
  <w:style w:type="character" w:customStyle="1" w:styleId="Heading7Char">
    <w:name w:val="Heading 7 Char"/>
    <w:basedOn w:val="DefaultParagraphFont"/>
    <w:link w:val="Heading7"/>
    <w:rsid w:val="007007ED"/>
    <w:rPr>
      <w:rFonts w:ascii="Tahoma" w:eastAsia="Times New Roman" w:hAnsi="Tahoma" w:cs="Times New Roman"/>
      <w:sz w:val="24"/>
      <w:szCs w:val="24"/>
    </w:rPr>
  </w:style>
  <w:style w:type="character" w:customStyle="1" w:styleId="Heading8Char">
    <w:name w:val="Heading 8 Char"/>
    <w:basedOn w:val="DefaultParagraphFont"/>
    <w:link w:val="Heading8"/>
    <w:rsid w:val="007007ED"/>
    <w:rPr>
      <w:rFonts w:ascii="Tahoma" w:eastAsia="Times New Roman" w:hAnsi="Tahoma" w:cs="Times New Roman"/>
      <w:i/>
      <w:iCs/>
      <w:sz w:val="24"/>
      <w:szCs w:val="24"/>
    </w:rPr>
  </w:style>
  <w:style w:type="character" w:customStyle="1" w:styleId="Heading9Char">
    <w:name w:val="Heading 9 Char"/>
    <w:basedOn w:val="DefaultParagraphFont"/>
    <w:link w:val="Heading9"/>
    <w:rsid w:val="007007ED"/>
    <w:rPr>
      <w:rFonts w:ascii="Tahoma" w:eastAsia="Times New Roman" w:hAnsi="Tahoma" w:cs="Arial"/>
    </w:rPr>
  </w:style>
  <w:style w:type="paragraph" w:customStyle="1" w:styleId="myNormal">
    <w:name w:val="_myNormal"/>
    <w:basedOn w:val="Normal"/>
    <w:rsid w:val="007007ED"/>
    <w:pPr>
      <w:spacing w:before="120"/>
    </w:pPr>
    <w:rPr>
      <w:sz w:val="22"/>
    </w:rPr>
  </w:style>
  <w:style w:type="paragraph" w:customStyle="1" w:styleId="Bullet">
    <w:name w:val="_Bullet"/>
    <w:basedOn w:val="myNormal"/>
    <w:rsid w:val="007007ED"/>
    <w:pPr>
      <w:numPr>
        <w:numId w:val="4"/>
      </w:numPr>
      <w:tabs>
        <w:tab w:val="clear" w:pos="2925"/>
        <w:tab w:val="left" w:pos="360"/>
      </w:tabs>
      <w:spacing w:before="0"/>
      <w:ind w:left="360"/>
    </w:pPr>
  </w:style>
  <w:style w:type="paragraph" w:customStyle="1" w:styleId="BodyTextChar">
    <w:name w:val="_BodyText Char"/>
    <w:basedOn w:val="Normal"/>
    <w:link w:val="BodyTextCharChar"/>
    <w:rsid w:val="007007ED"/>
    <w:pPr>
      <w:spacing w:before="60"/>
    </w:pPr>
    <w:rPr>
      <w:rFonts w:ascii="Minion" w:hAnsi="Minion"/>
      <w:sz w:val="22"/>
      <w:szCs w:val="20"/>
    </w:rPr>
  </w:style>
  <w:style w:type="character" w:customStyle="1" w:styleId="BodyTextCharChar">
    <w:name w:val="_BodyText Char Char"/>
    <w:basedOn w:val="DefaultParagraphFont"/>
    <w:link w:val="BodyTextChar"/>
    <w:rsid w:val="007007ED"/>
    <w:rPr>
      <w:rFonts w:ascii="Minion" w:eastAsia="Times New Roman" w:hAnsi="Minion" w:cs="Times New Roman"/>
      <w:szCs w:val="20"/>
    </w:rPr>
  </w:style>
  <w:style w:type="paragraph" w:customStyle="1" w:styleId="SQLDisplayChar">
    <w:name w:val="_SQLDisplay Char"/>
    <w:basedOn w:val="Normal"/>
    <w:link w:val="SQLDisplayCharChar"/>
    <w:rsid w:val="007007ED"/>
    <w:pPr>
      <w:pBdr>
        <w:left w:val="single" w:sz="4" w:space="4" w:color="auto"/>
      </w:pBdr>
      <w:tabs>
        <w:tab w:val="right" w:pos="1800"/>
        <w:tab w:val="left" w:pos="2160"/>
      </w:tabs>
      <w:ind w:left="720"/>
    </w:pPr>
    <w:rPr>
      <w:rFonts w:ascii="Courier" w:hAnsi="Courier" w:cs="Courier New"/>
      <w:noProof/>
      <w:sz w:val="18"/>
      <w:szCs w:val="18"/>
    </w:rPr>
  </w:style>
  <w:style w:type="character" w:customStyle="1" w:styleId="SQLDisplayCharChar">
    <w:name w:val="_SQLDisplay Char Char"/>
    <w:basedOn w:val="DefaultParagraphFont"/>
    <w:link w:val="SQLDisplayChar"/>
    <w:rsid w:val="007007ED"/>
    <w:rPr>
      <w:rFonts w:ascii="Courier" w:eastAsia="Times New Roman" w:hAnsi="Courier" w:cs="Courier New"/>
      <w:noProof/>
      <w:sz w:val="18"/>
      <w:szCs w:val="18"/>
    </w:rPr>
  </w:style>
  <w:style w:type="paragraph" w:customStyle="1" w:styleId="SQLHeader">
    <w:name w:val="_SQLHeader"/>
    <w:basedOn w:val="Normal"/>
    <w:link w:val="SQLHeaderChar"/>
    <w:rsid w:val="007007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7007ED"/>
    <w:rPr>
      <w:rFonts w:ascii="Tahoma" w:eastAsia="Times New Roman" w:hAnsi="Tahoma" w:cs="Courier New"/>
      <w:sz w:val="18"/>
      <w:szCs w:val="18"/>
    </w:rPr>
  </w:style>
  <w:style w:type="paragraph" w:customStyle="1" w:styleId="MinTitle14">
    <w:name w:val="_MinTitle14"/>
    <w:basedOn w:val="Normal"/>
    <w:link w:val="MinTitle14Char"/>
    <w:rsid w:val="007007ED"/>
    <w:pPr>
      <w:spacing w:before="120"/>
    </w:pPr>
    <w:rPr>
      <w:rFonts w:ascii="Minion Bold" w:hAnsi="Minion Bold"/>
      <w:smallCaps/>
      <w:sz w:val="28"/>
      <w:szCs w:val="28"/>
    </w:rPr>
  </w:style>
  <w:style w:type="character" w:customStyle="1" w:styleId="MinTitle14Char">
    <w:name w:val="_MinTitle14 Char"/>
    <w:basedOn w:val="DefaultParagraphFont"/>
    <w:link w:val="MinTitle14"/>
    <w:rsid w:val="007007ED"/>
    <w:rPr>
      <w:rFonts w:ascii="Minion Bold" w:eastAsia="Times New Roman" w:hAnsi="Minion Bold" w:cs="Times New Roman"/>
      <w:smallCaps/>
      <w:sz w:val="28"/>
      <w:szCs w:val="28"/>
    </w:rPr>
  </w:style>
  <w:style w:type="paragraph" w:customStyle="1" w:styleId="151Abox">
    <w:name w:val="151A_box"/>
    <w:basedOn w:val="Normal"/>
    <w:rsid w:val="007007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7007ED"/>
    <w:pPr>
      <w:tabs>
        <w:tab w:val="right" w:pos="1800"/>
        <w:tab w:val="left" w:pos="2160"/>
      </w:tabs>
      <w:ind w:left="720"/>
    </w:pPr>
    <w:rPr>
      <w:rFonts w:ascii="Courier" w:hAnsi="Courier" w:cs="Courier New"/>
      <w:noProof/>
      <w:sz w:val="18"/>
      <w:szCs w:val="18"/>
    </w:rPr>
  </w:style>
  <w:style w:type="paragraph" w:styleId="PlainText">
    <w:name w:val="Plain Text"/>
    <w:basedOn w:val="Normal"/>
    <w:link w:val="PlainTextChar"/>
    <w:uiPriority w:val="99"/>
    <w:unhideWhenUsed/>
    <w:rsid w:val="0089079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90799"/>
    <w:rPr>
      <w:rFonts w:ascii="Consolas" w:hAnsi="Consolas"/>
      <w:sz w:val="21"/>
      <w:szCs w:val="21"/>
    </w:rPr>
  </w:style>
  <w:style w:type="paragraph" w:styleId="TOCHeading">
    <w:name w:val="TOC Heading"/>
    <w:basedOn w:val="Heading1"/>
    <w:next w:val="Normal"/>
    <w:uiPriority w:val="39"/>
    <w:unhideWhenUsed/>
    <w:qFormat/>
    <w:rsid w:val="00C22C37"/>
    <w:pPr>
      <w:spacing w:line="276" w:lineRule="auto"/>
      <w:outlineLvl w:val="9"/>
    </w:pPr>
  </w:style>
  <w:style w:type="paragraph" w:styleId="TOC1">
    <w:name w:val="toc 1"/>
    <w:basedOn w:val="Normal"/>
    <w:next w:val="Normal"/>
    <w:autoRedefine/>
    <w:uiPriority w:val="39"/>
    <w:unhideWhenUsed/>
    <w:rsid w:val="00C22C3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FCA32-4678-4687-8B2E-622EE3F1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_151A.dotx</Template>
  <TotalTime>8</TotalTime>
  <Pages>6</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5</cp:revision>
  <cp:lastPrinted>2011-06-24T06:13:00Z</cp:lastPrinted>
  <dcterms:created xsi:type="dcterms:W3CDTF">2013-08-07T03:32:00Z</dcterms:created>
  <dcterms:modified xsi:type="dcterms:W3CDTF">2013-08-10T22:16:00Z</dcterms:modified>
</cp:coreProperties>
</file>