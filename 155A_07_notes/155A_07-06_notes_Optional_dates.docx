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ED3" w:rsidRDefault="006B7ED3" w:rsidP="00001113">
      <w:pPr>
        <w:pStyle w:val="body1"/>
      </w:pPr>
      <w:r>
        <w:t>This material is optional. When we enter and use date values I am assuming that you will use valid, complete date values. A data value such as 2010-</w:t>
      </w:r>
      <w:r w:rsidR="00206BD3">
        <w:t>0</w:t>
      </w:r>
      <w:r>
        <w:t>3-18 is a valid, complete date</w:t>
      </w:r>
      <w:r w:rsidR="00FB4D0A">
        <w:t xml:space="preserve">. </w:t>
      </w:r>
      <w:r w:rsidR="00977535">
        <w:t>A</w:t>
      </w:r>
      <w:r>
        <w:t xml:space="preserve"> value such as 2010-03-00 is not a complete date. MySQL can allow the use of </w:t>
      </w:r>
      <w:r w:rsidR="00977535">
        <w:t>in</w:t>
      </w:r>
      <w:r>
        <w:t>complete dates.</w:t>
      </w:r>
      <w:r w:rsidR="00977535">
        <w:t xml:space="preserve"> Some examples here will let you see why some people might want to use them- and some people won't want to allow these dates.</w:t>
      </w:r>
    </w:p>
    <w:p w:rsidR="006B7ED3" w:rsidRDefault="006B7ED3" w:rsidP="006B7ED3">
      <w:pPr>
        <w:pStyle w:val="demonum1"/>
      </w:pPr>
      <w:r>
        <w:t>In the a_testbed database, create a table to store date values</w:t>
      </w:r>
      <w:r w:rsidR="00977535">
        <w:t xml:space="preserve"> and insert some values.</w:t>
      </w:r>
    </w:p>
    <w:p w:rsidR="006B7ED3" w:rsidRPr="005E36F9" w:rsidRDefault="006B7ED3" w:rsidP="005E36F9">
      <w:pPr>
        <w:pStyle w:val="code1"/>
      </w:pPr>
      <w:r w:rsidRPr="005E36F9">
        <w:t xml:space="preserve">Create table </w:t>
      </w:r>
      <w:r w:rsidR="00CA0880">
        <w:t>z_dates</w:t>
      </w:r>
      <w:r w:rsidRPr="005E36F9">
        <w:t xml:space="preserve"> ( id int primary key, dtm date);</w:t>
      </w:r>
    </w:p>
    <w:p w:rsidR="006B7ED3" w:rsidRPr="005E36F9" w:rsidRDefault="006B7ED3" w:rsidP="005E36F9">
      <w:pPr>
        <w:pStyle w:val="code1"/>
      </w:pPr>
      <w:r w:rsidRPr="005E36F9">
        <w:t xml:space="preserve">insert into </w:t>
      </w:r>
      <w:r w:rsidR="00CA0880">
        <w:t>z_dates</w:t>
      </w:r>
      <w:r w:rsidRPr="005E36F9">
        <w:t xml:space="preserve"> values (1, '2010-02-28');</w:t>
      </w:r>
    </w:p>
    <w:p w:rsidR="006B7ED3" w:rsidRPr="005E36F9" w:rsidRDefault="00977535" w:rsidP="005E36F9">
      <w:pPr>
        <w:pStyle w:val="code1"/>
      </w:pPr>
      <w:r w:rsidRPr="005E36F9">
        <w:t>-- this one fails</w:t>
      </w:r>
    </w:p>
    <w:p w:rsidR="006B7ED3" w:rsidRPr="005E36F9" w:rsidRDefault="006B7ED3" w:rsidP="005E36F9">
      <w:pPr>
        <w:pStyle w:val="code1"/>
      </w:pPr>
      <w:r w:rsidRPr="005E36F9">
        <w:t xml:space="preserve">insert into </w:t>
      </w:r>
      <w:r w:rsidR="00CA0880">
        <w:t>z_dates</w:t>
      </w:r>
      <w:r w:rsidRPr="005E36F9">
        <w:t xml:space="preserve"> values (2, '2010-02-29');</w:t>
      </w:r>
    </w:p>
    <w:p w:rsidR="006B7ED3" w:rsidRPr="005E36F9" w:rsidRDefault="006B7ED3" w:rsidP="005E36F9">
      <w:pPr>
        <w:pStyle w:val="code1"/>
        <w:rPr>
          <w:szCs w:val="18"/>
        </w:rPr>
      </w:pPr>
      <w:r w:rsidRPr="005E36F9">
        <w:rPr>
          <w:szCs w:val="18"/>
        </w:rPr>
        <w:t>ERROR 1292 (22007): Incorrect date value: '2010-02-29' for column 'dtm' at row 1</w:t>
      </w:r>
    </w:p>
    <w:p w:rsidR="006B7ED3" w:rsidRPr="005E36F9" w:rsidRDefault="006B7ED3" w:rsidP="005E36F9">
      <w:pPr>
        <w:pStyle w:val="code1"/>
      </w:pPr>
      <w:r w:rsidRPr="005E36F9">
        <w:t xml:space="preserve">insert into </w:t>
      </w:r>
      <w:r w:rsidR="00CA0880">
        <w:t>z_dates</w:t>
      </w:r>
      <w:r w:rsidRPr="005E36F9">
        <w:t xml:space="preserve"> values (3, '2010-02-00');</w:t>
      </w:r>
    </w:p>
    <w:p w:rsidR="006B7ED3" w:rsidRPr="005E36F9" w:rsidRDefault="006B7ED3" w:rsidP="005E36F9">
      <w:pPr>
        <w:pStyle w:val="code1"/>
      </w:pPr>
      <w:r w:rsidRPr="005E36F9">
        <w:t xml:space="preserve">insert into </w:t>
      </w:r>
      <w:r w:rsidR="00CA0880">
        <w:t>z_dates</w:t>
      </w:r>
      <w:r w:rsidRPr="005E36F9">
        <w:t xml:space="preserve"> values (4, '2010-00-00');</w:t>
      </w:r>
    </w:p>
    <w:p w:rsidR="006B7ED3" w:rsidRPr="005E36F9" w:rsidRDefault="006B7ED3" w:rsidP="005E36F9">
      <w:pPr>
        <w:pStyle w:val="code1"/>
      </w:pPr>
      <w:r w:rsidRPr="005E36F9">
        <w:t xml:space="preserve">insert into </w:t>
      </w:r>
      <w:r w:rsidR="00CA0880">
        <w:t>z_dates</w:t>
      </w:r>
      <w:r w:rsidRPr="005E36F9">
        <w:t xml:space="preserve"> values (5, '0000-00-00');</w:t>
      </w:r>
    </w:p>
    <w:p w:rsidR="006B7ED3" w:rsidRPr="005E36F9" w:rsidRDefault="006B7ED3" w:rsidP="005E36F9">
      <w:pPr>
        <w:pStyle w:val="code1"/>
      </w:pPr>
      <w:r w:rsidRPr="005E36F9">
        <w:t xml:space="preserve">insert into </w:t>
      </w:r>
      <w:r w:rsidR="00CA0880">
        <w:t>z_dates</w:t>
      </w:r>
      <w:r w:rsidRPr="005E36F9">
        <w:t xml:space="preserve"> values (6, '2010-04-29');</w:t>
      </w:r>
    </w:p>
    <w:p w:rsidR="00977535" w:rsidRPr="005E36F9" w:rsidRDefault="006B7ED3" w:rsidP="005E36F9">
      <w:pPr>
        <w:pStyle w:val="code1"/>
      </w:pPr>
      <w:r w:rsidRPr="005E36F9">
        <w:t xml:space="preserve">insert into </w:t>
      </w:r>
      <w:r w:rsidR="00CA0880">
        <w:t>z_dates</w:t>
      </w:r>
      <w:r w:rsidRPr="005E36F9">
        <w:t xml:space="preserve"> values (7, '2010-00-29');</w:t>
      </w:r>
    </w:p>
    <w:p w:rsidR="00977535" w:rsidRPr="005E36F9" w:rsidRDefault="00977535" w:rsidP="005E36F9">
      <w:pPr>
        <w:pStyle w:val="code1"/>
      </w:pPr>
      <w:r w:rsidRPr="005E36F9">
        <w:t xml:space="preserve">insert into </w:t>
      </w:r>
      <w:r w:rsidR="00CA0880">
        <w:t>z_dates</w:t>
      </w:r>
      <w:r w:rsidRPr="005E36F9">
        <w:t xml:space="preserve"> values (8, '2010-04-00');</w:t>
      </w:r>
    </w:p>
    <w:p w:rsidR="00977535" w:rsidRPr="005E36F9" w:rsidRDefault="00977535" w:rsidP="005E36F9">
      <w:pPr>
        <w:pStyle w:val="code1"/>
      </w:pPr>
      <w:r w:rsidRPr="005E36F9">
        <w:t xml:space="preserve">insert into </w:t>
      </w:r>
      <w:r w:rsidR="00CA0880">
        <w:t>z_dates</w:t>
      </w:r>
      <w:r w:rsidRPr="005E36F9">
        <w:t xml:space="preserve"> values (9, '2010-04-15');</w:t>
      </w:r>
    </w:p>
    <w:p w:rsidR="00977535" w:rsidRPr="005E36F9" w:rsidRDefault="00977535" w:rsidP="005E36F9">
      <w:pPr>
        <w:pStyle w:val="code1"/>
      </w:pPr>
      <w:r w:rsidRPr="005E36F9">
        <w:t xml:space="preserve">insert into </w:t>
      </w:r>
      <w:r w:rsidR="00CA0880">
        <w:t>z_dates</w:t>
      </w:r>
      <w:r w:rsidRPr="005E36F9">
        <w:t xml:space="preserve"> values (10, '0000-04-29');</w:t>
      </w:r>
    </w:p>
    <w:p w:rsidR="006B7ED3" w:rsidRPr="005E36F9" w:rsidRDefault="006B7ED3" w:rsidP="005E36F9">
      <w:pPr>
        <w:pStyle w:val="code1"/>
      </w:pPr>
    </w:p>
    <w:p w:rsidR="006B7ED3" w:rsidRPr="005E36F9" w:rsidRDefault="006B7ED3" w:rsidP="005E36F9">
      <w:pPr>
        <w:pStyle w:val="code1"/>
      </w:pPr>
      <w:r w:rsidRPr="005E36F9">
        <w:t xml:space="preserve">select * </w:t>
      </w:r>
      <w:r w:rsidR="00C228B1">
        <w:t>From</w:t>
      </w:r>
      <w:r w:rsidRPr="005E36F9">
        <w:t xml:space="preserve"> </w:t>
      </w:r>
      <w:r w:rsidR="00CA0880">
        <w:t>z_dates</w:t>
      </w:r>
      <w:r w:rsidRPr="005E36F9">
        <w:t>;</w:t>
      </w:r>
    </w:p>
    <w:p w:rsidR="006B7ED3" w:rsidRPr="005E36F9" w:rsidRDefault="006B7ED3" w:rsidP="005E36F9">
      <w:pPr>
        <w:pStyle w:val="code1"/>
      </w:pPr>
      <w:r w:rsidRPr="005E36F9">
        <w:t>+----+------------+</w:t>
      </w:r>
    </w:p>
    <w:p w:rsidR="006B7ED3" w:rsidRPr="005E36F9" w:rsidRDefault="006B7ED3" w:rsidP="005E36F9">
      <w:pPr>
        <w:pStyle w:val="code1"/>
      </w:pPr>
      <w:r w:rsidRPr="005E36F9">
        <w:t>| id | dtm        |</w:t>
      </w:r>
    </w:p>
    <w:p w:rsidR="006B7ED3" w:rsidRPr="005E36F9" w:rsidRDefault="006B7ED3" w:rsidP="005E36F9">
      <w:pPr>
        <w:pStyle w:val="code1"/>
      </w:pPr>
      <w:r w:rsidRPr="005E36F9">
        <w:t>+----+------------+</w:t>
      </w:r>
    </w:p>
    <w:p w:rsidR="006B7ED3" w:rsidRPr="005E36F9" w:rsidRDefault="006B7ED3" w:rsidP="005E36F9">
      <w:pPr>
        <w:pStyle w:val="code1"/>
      </w:pPr>
      <w:r w:rsidRPr="005E36F9">
        <w:t>|  1 | 2010-02-28 |</w:t>
      </w:r>
    </w:p>
    <w:p w:rsidR="006B7ED3" w:rsidRPr="005E36F9" w:rsidRDefault="006B7ED3" w:rsidP="005E36F9">
      <w:pPr>
        <w:pStyle w:val="code1"/>
      </w:pPr>
      <w:r w:rsidRPr="005E36F9">
        <w:t>|  3 | 2010-02-00 |</w:t>
      </w:r>
    </w:p>
    <w:p w:rsidR="006B7ED3" w:rsidRPr="005E36F9" w:rsidRDefault="006B7ED3" w:rsidP="005E36F9">
      <w:pPr>
        <w:pStyle w:val="code1"/>
      </w:pPr>
      <w:r w:rsidRPr="005E36F9">
        <w:t>|  4 | 2010-00-00 |</w:t>
      </w:r>
    </w:p>
    <w:p w:rsidR="006B7ED3" w:rsidRPr="005E36F9" w:rsidRDefault="006B7ED3" w:rsidP="005E36F9">
      <w:pPr>
        <w:pStyle w:val="code1"/>
      </w:pPr>
      <w:r w:rsidRPr="005E36F9">
        <w:t>|  5 | 0000-00-00 |</w:t>
      </w:r>
    </w:p>
    <w:p w:rsidR="006B7ED3" w:rsidRPr="005E36F9" w:rsidRDefault="006B7ED3" w:rsidP="005E36F9">
      <w:pPr>
        <w:pStyle w:val="code1"/>
      </w:pPr>
      <w:r w:rsidRPr="005E36F9">
        <w:t>|  6 | 2010-04-29 |</w:t>
      </w:r>
    </w:p>
    <w:p w:rsidR="006B7ED3" w:rsidRPr="005E36F9" w:rsidRDefault="006B7ED3" w:rsidP="005E36F9">
      <w:pPr>
        <w:pStyle w:val="code1"/>
      </w:pPr>
      <w:r w:rsidRPr="005E36F9">
        <w:t>|  7 | 2010-00-29 |</w:t>
      </w:r>
    </w:p>
    <w:p w:rsidR="00977535" w:rsidRPr="005E36F9" w:rsidRDefault="00977535" w:rsidP="005E36F9">
      <w:pPr>
        <w:pStyle w:val="code1"/>
      </w:pPr>
      <w:r w:rsidRPr="005E36F9">
        <w:t>|  8 | 2010-04-00 |</w:t>
      </w:r>
    </w:p>
    <w:p w:rsidR="00977535" w:rsidRPr="005E36F9" w:rsidRDefault="00977535" w:rsidP="005E36F9">
      <w:pPr>
        <w:pStyle w:val="code1"/>
      </w:pPr>
      <w:r w:rsidRPr="005E36F9">
        <w:t>|  9 | 2010-04-15 |</w:t>
      </w:r>
    </w:p>
    <w:p w:rsidR="00977535" w:rsidRPr="005E36F9" w:rsidRDefault="00977535" w:rsidP="005E36F9">
      <w:pPr>
        <w:pStyle w:val="code1"/>
      </w:pPr>
      <w:r w:rsidRPr="005E36F9">
        <w:t>| 10 | 0000-04-29 |</w:t>
      </w:r>
    </w:p>
    <w:p w:rsidR="006B7ED3" w:rsidRPr="005E36F9" w:rsidRDefault="006B7ED3" w:rsidP="005E36F9">
      <w:pPr>
        <w:pStyle w:val="code1"/>
      </w:pPr>
      <w:r w:rsidRPr="005E36F9">
        <w:t>+----+------------+</w:t>
      </w:r>
    </w:p>
    <w:p w:rsidR="00FB4D0A" w:rsidRDefault="00977535" w:rsidP="00977535">
      <w:pPr>
        <w:pStyle w:val="body1"/>
      </w:pPr>
      <w:r>
        <w:t xml:space="preserve">The </w:t>
      </w:r>
      <w:r w:rsidR="00FB4D0A">
        <w:t>insert</w:t>
      </w:r>
      <w:r>
        <w:t xml:space="preserve"> for id 2 did not work but the other did. We would need to have some concept of what the date val</w:t>
      </w:r>
      <w:r w:rsidR="00FB4D0A">
        <w:t>u</w:t>
      </w:r>
      <w:r>
        <w:t xml:space="preserve">es are for rows </w:t>
      </w:r>
      <w:r w:rsidR="00FB4D0A">
        <w:t xml:space="preserve">3, </w:t>
      </w:r>
      <w:r>
        <w:t>4,</w:t>
      </w:r>
      <w:r w:rsidR="00FB4D0A">
        <w:t xml:space="preserve"> </w:t>
      </w:r>
      <w:r>
        <w:t>5,</w:t>
      </w:r>
      <w:r w:rsidR="00FB4D0A">
        <w:t xml:space="preserve"> </w:t>
      </w:r>
      <w:r>
        <w:t>7,</w:t>
      </w:r>
      <w:r w:rsidR="00FB4D0A">
        <w:t xml:space="preserve"> 8,</w:t>
      </w:r>
      <w:r>
        <w:t xml:space="preserve"> and </w:t>
      </w:r>
      <w:r w:rsidR="00FB4D0A">
        <w:t>10</w:t>
      </w:r>
      <w:r>
        <w:t>. Remember this is not a string column- it is a date column.</w:t>
      </w:r>
    </w:p>
    <w:p w:rsidR="00977535" w:rsidRDefault="00977535" w:rsidP="00FB4D0A">
      <w:pPr>
        <w:pStyle w:val="body1"/>
      </w:pPr>
      <w:r>
        <w:t>Let's do a sort. If we scan down that date column we can see that there is some sort of ordering. The Feb date comes before the April date and April 15 comes before Apr 29.</w:t>
      </w:r>
      <w:r>
        <w:br/>
        <w:t>If we look at the incomplete dates, the 0 month 0 day value comes before the 0 month 29 day value.</w:t>
      </w:r>
    </w:p>
    <w:p w:rsidR="00977535" w:rsidRPr="005E36F9" w:rsidRDefault="006B7ED3" w:rsidP="005E36F9">
      <w:pPr>
        <w:pStyle w:val="code1"/>
      </w:pPr>
      <w:r w:rsidRPr="005E36F9">
        <w:t xml:space="preserve">select * </w:t>
      </w:r>
      <w:r w:rsidR="00C228B1">
        <w:t>From</w:t>
      </w:r>
      <w:r w:rsidRPr="005E36F9">
        <w:t xml:space="preserve"> </w:t>
      </w:r>
      <w:r w:rsidR="00CA0880">
        <w:t>z_dates</w:t>
      </w:r>
      <w:r w:rsidRPr="005E36F9">
        <w:t xml:space="preserve"> </w:t>
      </w:r>
    </w:p>
    <w:p w:rsidR="006B7ED3" w:rsidRPr="005E36F9" w:rsidRDefault="006B7ED3" w:rsidP="005E36F9">
      <w:pPr>
        <w:pStyle w:val="code1"/>
      </w:pPr>
      <w:r w:rsidRPr="005E36F9">
        <w:t>order by dtm;</w:t>
      </w:r>
    </w:p>
    <w:p w:rsidR="006B7ED3" w:rsidRPr="005E36F9" w:rsidRDefault="006B7ED3" w:rsidP="005E36F9">
      <w:pPr>
        <w:pStyle w:val="code1"/>
      </w:pPr>
      <w:r w:rsidRPr="005E36F9">
        <w:t>+----+------------+</w:t>
      </w:r>
    </w:p>
    <w:p w:rsidR="006B7ED3" w:rsidRPr="005E36F9" w:rsidRDefault="006B7ED3" w:rsidP="005E36F9">
      <w:pPr>
        <w:pStyle w:val="code1"/>
      </w:pPr>
      <w:r w:rsidRPr="005E36F9">
        <w:t>| id | dtm        |</w:t>
      </w:r>
    </w:p>
    <w:p w:rsidR="006B7ED3" w:rsidRPr="005E36F9" w:rsidRDefault="006B7ED3" w:rsidP="005E36F9">
      <w:pPr>
        <w:pStyle w:val="code1"/>
      </w:pPr>
      <w:r w:rsidRPr="005E36F9">
        <w:t>+----+------------+</w:t>
      </w:r>
    </w:p>
    <w:p w:rsidR="006B7ED3" w:rsidRPr="005E36F9" w:rsidRDefault="006B7ED3" w:rsidP="005E36F9">
      <w:pPr>
        <w:pStyle w:val="code1"/>
      </w:pPr>
      <w:r w:rsidRPr="005E36F9">
        <w:t>|  5 | 0000-00-00 |</w:t>
      </w:r>
    </w:p>
    <w:p w:rsidR="00FB4D0A" w:rsidRPr="005E36F9" w:rsidRDefault="00FB4D0A" w:rsidP="005E36F9">
      <w:pPr>
        <w:pStyle w:val="code1"/>
      </w:pPr>
      <w:r w:rsidRPr="005E36F9">
        <w:t>| 10 | 0000-04-29 |</w:t>
      </w:r>
    </w:p>
    <w:p w:rsidR="006B7ED3" w:rsidRPr="005E36F9" w:rsidRDefault="006B7ED3" w:rsidP="005E36F9">
      <w:pPr>
        <w:pStyle w:val="code1"/>
      </w:pPr>
      <w:r w:rsidRPr="005E36F9">
        <w:t>|  4 | 2010-00-00 |</w:t>
      </w:r>
    </w:p>
    <w:p w:rsidR="006B7ED3" w:rsidRPr="005E36F9" w:rsidRDefault="006B7ED3" w:rsidP="005E36F9">
      <w:pPr>
        <w:pStyle w:val="code1"/>
      </w:pPr>
      <w:r w:rsidRPr="005E36F9">
        <w:t>|  7 | 2010-00-29 |</w:t>
      </w:r>
    </w:p>
    <w:p w:rsidR="006B7ED3" w:rsidRPr="005E36F9" w:rsidRDefault="006B7ED3" w:rsidP="005E36F9">
      <w:pPr>
        <w:pStyle w:val="code1"/>
      </w:pPr>
      <w:r w:rsidRPr="005E36F9">
        <w:t>|  3 | 2010-02-00 |</w:t>
      </w:r>
    </w:p>
    <w:p w:rsidR="006B7ED3" w:rsidRPr="005E36F9" w:rsidRDefault="006B7ED3" w:rsidP="005E36F9">
      <w:pPr>
        <w:pStyle w:val="code1"/>
      </w:pPr>
      <w:r w:rsidRPr="005E36F9">
        <w:t>|  1 | 2010-02-28 |</w:t>
      </w:r>
    </w:p>
    <w:p w:rsidR="00977535" w:rsidRPr="005E36F9" w:rsidRDefault="00977535" w:rsidP="005E36F9">
      <w:pPr>
        <w:pStyle w:val="code1"/>
      </w:pPr>
      <w:r w:rsidRPr="005E36F9">
        <w:t>|  8 | 2010-04-00 |</w:t>
      </w:r>
    </w:p>
    <w:p w:rsidR="00977535" w:rsidRPr="005E36F9" w:rsidRDefault="00977535" w:rsidP="005E36F9">
      <w:pPr>
        <w:pStyle w:val="code1"/>
      </w:pPr>
      <w:r w:rsidRPr="005E36F9">
        <w:t>|  9 | 2010-04-15 |</w:t>
      </w:r>
    </w:p>
    <w:p w:rsidR="006B7ED3" w:rsidRPr="005E36F9" w:rsidRDefault="006B7ED3" w:rsidP="005E36F9">
      <w:pPr>
        <w:pStyle w:val="code1"/>
      </w:pPr>
      <w:r w:rsidRPr="005E36F9">
        <w:t>|  6 | 2010-04-29 |</w:t>
      </w:r>
    </w:p>
    <w:p w:rsidR="006B7ED3" w:rsidRPr="005E36F9" w:rsidRDefault="006B7ED3" w:rsidP="005E36F9">
      <w:pPr>
        <w:pStyle w:val="code1"/>
      </w:pPr>
      <w:r w:rsidRPr="005E36F9">
        <w:t>+----+------------+</w:t>
      </w:r>
    </w:p>
    <w:p w:rsidR="006B7ED3" w:rsidRDefault="006B7ED3" w:rsidP="00977535">
      <w:pPr>
        <w:pStyle w:val="body1"/>
      </w:pPr>
      <w:r>
        <w:lastRenderedPageBreak/>
        <w:t>Now let's do some selects.</w:t>
      </w:r>
      <w:r w:rsidR="00977535">
        <w:t xml:space="preserve"> </w:t>
      </w:r>
      <w:r w:rsidR="00FB4D0A">
        <w:t>These</w:t>
      </w:r>
      <w:r w:rsidR="00977535">
        <w:t xml:space="preserve"> </w:t>
      </w:r>
      <w:r w:rsidR="00FB4D0A">
        <w:t>results</w:t>
      </w:r>
      <w:r w:rsidR="00977535">
        <w:t xml:space="preserve"> for tests on month and day seem reasonable</w:t>
      </w:r>
    </w:p>
    <w:p w:rsidR="00977535" w:rsidRDefault="00977535" w:rsidP="00977535">
      <w:pPr>
        <w:pStyle w:val="demonum1"/>
      </w:pPr>
    </w:p>
    <w:p w:rsidR="00977535" w:rsidRPr="005E36F9" w:rsidRDefault="006B7ED3" w:rsidP="005E36F9">
      <w:pPr>
        <w:pStyle w:val="code1"/>
      </w:pPr>
      <w:r w:rsidRPr="005E36F9">
        <w:t xml:space="preserve">Select * </w:t>
      </w:r>
    </w:p>
    <w:p w:rsidR="00977535" w:rsidRPr="005E36F9" w:rsidRDefault="00C228B1" w:rsidP="005E36F9">
      <w:pPr>
        <w:pStyle w:val="code1"/>
      </w:pPr>
      <w:r>
        <w:t>From</w:t>
      </w:r>
      <w:r w:rsidR="006B7ED3" w:rsidRPr="005E36F9">
        <w:t xml:space="preserve"> </w:t>
      </w:r>
      <w:r w:rsidR="00CA0880">
        <w:t>z_dates</w:t>
      </w:r>
      <w:r w:rsidR="006B7ED3" w:rsidRPr="005E36F9">
        <w:t xml:space="preserve"> </w:t>
      </w:r>
    </w:p>
    <w:p w:rsidR="006B7ED3" w:rsidRPr="005E36F9" w:rsidRDefault="006B7ED3" w:rsidP="005E36F9">
      <w:pPr>
        <w:pStyle w:val="code1"/>
      </w:pPr>
      <w:r w:rsidRPr="005E36F9">
        <w:t>where month(dtm) = 2;</w:t>
      </w:r>
    </w:p>
    <w:p w:rsidR="006B7ED3" w:rsidRPr="005E36F9" w:rsidRDefault="006B7ED3" w:rsidP="005E36F9">
      <w:pPr>
        <w:pStyle w:val="code1"/>
      </w:pPr>
      <w:r w:rsidRPr="005E36F9">
        <w:t>+----+------------+</w:t>
      </w:r>
    </w:p>
    <w:p w:rsidR="006B7ED3" w:rsidRPr="005E36F9" w:rsidRDefault="006B7ED3" w:rsidP="005E36F9">
      <w:pPr>
        <w:pStyle w:val="code1"/>
      </w:pPr>
      <w:r w:rsidRPr="005E36F9">
        <w:t>| id | dtm        |</w:t>
      </w:r>
    </w:p>
    <w:p w:rsidR="006B7ED3" w:rsidRPr="005E36F9" w:rsidRDefault="006B7ED3" w:rsidP="005E36F9">
      <w:pPr>
        <w:pStyle w:val="code1"/>
      </w:pPr>
      <w:r w:rsidRPr="005E36F9">
        <w:t>+----+------------+</w:t>
      </w:r>
    </w:p>
    <w:p w:rsidR="006B7ED3" w:rsidRPr="005E36F9" w:rsidRDefault="006B7ED3" w:rsidP="005E36F9">
      <w:pPr>
        <w:pStyle w:val="code1"/>
      </w:pPr>
      <w:r w:rsidRPr="005E36F9">
        <w:t>|  1 | 2010-02-28 |</w:t>
      </w:r>
    </w:p>
    <w:p w:rsidR="006B7ED3" w:rsidRPr="005E36F9" w:rsidRDefault="006B7ED3" w:rsidP="005E36F9">
      <w:pPr>
        <w:pStyle w:val="code1"/>
      </w:pPr>
      <w:r w:rsidRPr="005E36F9">
        <w:t>|  3 | 2010-02-00 |</w:t>
      </w:r>
    </w:p>
    <w:p w:rsidR="006B7ED3" w:rsidRPr="005E36F9" w:rsidRDefault="006B7ED3" w:rsidP="005E36F9">
      <w:pPr>
        <w:pStyle w:val="code1"/>
      </w:pPr>
      <w:r w:rsidRPr="005E36F9">
        <w:t>+----+------------+</w:t>
      </w:r>
    </w:p>
    <w:p w:rsidR="00977535" w:rsidRDefault="00977535" w:rsidP="00977535">
      <w:pPr>
        <w:pStyle w:val="demonum1"/>
      </w:pPr>
    </w:p>
    <w:p w:rsidR="00977535" w:rsidRPr="005E36F9" w:rsidRDefault="006B7ED3" w:rsidP="005E36F9">
      <w:pPr>
        <w:pStyle w:val="code1"/>
      </w:pPr>
      <w:r w:rsidRPr="005E36F9">
        <w:t xml:space="preserve">Select * </w:t>
      </w:r>
    </w:p>
    <w:p w:rsidR="00977535" w:rsidRPr="005E36F9" w:rsidRDefault="00C228B1" w:rsidP="005E36F9">
      <w:pPr>
        <w:pStyle w:val="code1"/>
      </w:pPr>
      <w:r>
        <w:t>From</w:t>
      </w:r>
      <w:r w:rsidR="006B7ED3" w:rsidRPr="005E36F9">
        <w:t xml:space="preserve"> </w:t>
      </w:r>
      <w:r w:rsidR="00CA0880">
        <w:t>z_dates</w:t>
      </w:r>
      <w:r w:rsidR="006B7ED3" w:rsidRPr="005E36F9">
        <w:t xml:space="preserve"> </w:t>
      </w:r>
    </w:p>
    <w:p w:rsidR="006B7ED3" w:rsidRPr="005E36F9" w:rsidRDefault="006B7ED3" w:rsidP="005E36F9">
      <w:pPr>
        <w:pStyle w:val="code1"/>
      </w:pPr>
      <w:r w:rsidRPr="005E36F9">
        <w:t>where day(dtm) = 29;</w:t>
      </w:r>
    </w:p>
    <w:p w:rsidR="006B7ED3" w:rsidRPr="005E36F9" w:rsidRDefault="006B7ED3" w:rsidP="005E36F9">
      <w:pPr>
        <w:pStyle w:val="code1"/>
      </w:pPr>
      <w:r w:rsidRPr="005E36F9">
        <w:t>+----+------------+</w:t>
      </w:r>
    </w:p>
    <w:p w:rsidR="006B7ED3" w:rsidRPr="005E36F9" w:rsidRDefault="006B7ED3" w:rsidP="005E36F9">
      <w:pPr>
        <w:pStyle w:val="code1"/>
      </w:pPr>
      <w:r w:rsidRPr="005E36F9">
        <w:t>| id | dtm        |</w:t>
      </w:r>
    </w:p>
    <w:p w:rsidR="006B7ED3" w:rsidRPr="005E36F9" w:rsidRDefault="006B7ED3" w:rsidP="005E36F9">
      <w:pPr>
        <w:pStyle w:val="code1"/>
      </w:pPr>
      <w:r w:rsidRPr="005E36F9">
        <w:t>+----+------------+</w:t>
      </w:r>
    </w:p>
    <w:p w:rsidR="006B7ED3" w:rsidRPr="005E36F9" w:rsidRDefault="006B7ED3" w:rsidP="005E36F9">
      <w:pPr>
        <w:pStyle w:val="code1"/>
      </w:pPr>
      <w:r w:rsidRPr="005E36F9">
        <w:t>|  6 | 2010-04-29 |</w:t>
      </w:r>
    </w:p>
    <w:p w:rsidR="006B7ED3" w:rsidRPr="005E36F9" w:rsidRDefault="006B7ED3" w:rsidP="005E36F9">
      <w:pPr>
        <w:pStyle w:val="code1"/>
      </w:pPr>
      <w:r w:rsidRPr="005E36F9">
        <w:t>|  7 | 2010-00-29 |</w:t>
      </w:r>
    </w:p>
    <w:p w:rsidR="00FB4D0A" w:rsidRPr="005E36F9" w:rsidRDefault="00FB4D0A" w:rsidP="005E36F9">
      <w:pPr>
        <w:pStyle w:val="code1"/>
      </w:pPr>
      <w:r w:rsidRPr="005E36F9">
        <w:t>| 10 | 0000-04-29 |</w:t>
      </w:r>
    </w:p>
    <w:p w:rsidR="006B7ED3" w:rsidRPr="005E36F9" w:rsidRDefault="006B7ED3" w:rsidP="005E36F9">
      <w:pPr>
        <w:pStyle w:val="code1"/>
      </w:pPr>
      <w:r w:rsidRPr="005E36F9">
        <w:t>+----+------------+</w:t>
      </w:r>
    </w:p>
    <w:p w:rsidR="006B7ED3" w:rsidRDefault="006B7ED3" w:rsidP="006B7ED3">
      <w:pPr>
        <w:pStyle w:val="code1"/>
      </w:pPr>
    </w:p>
    <w:p w:rsidR="006B7ED3" w:rsidRDefault="00977535" w:rsidP="00977535">
      <w:pPr>
        <w:pStyle w:val="body1"/>
      </w:pPr>
      <w:r>
        <w:t>And some date arithmetic.</w:t>
      </w:r>
    </w:p>
    <w:p w:rsidR="00977535" w:rsidRDefault="00977535" w:rsidP="00977535">
      <w:pPr>
        <w:pStyle w:val="demonum1"/>
      </w:pPr>
      <w:r>
        <w:t>The month function says that if we have a month component, it will be returned; if the month component was entered as a 0 then the month function brings back a 0. That is consistent.</w:t>
      </w:r>
    </w:p>
    <w:p w:rsidR="00977535" w:rsidRPr="005E36F9" w:rsidRDefault="006B7ED3" w:rsidP="005E36F9">
      <w:pPr>
        <w:pStyle w:val="code1"/>
      </w:pPr>
      <w:r w:rsidRPr="005E36F9">
        <w:t xml:space="preserve">Select id, dtm, month(dtm) </w:t>
      </w:r>
    </w:p>
    <w:p w:rsidR="006B7ED3" w:rsidRPr="005E36F9" w:rsidRDefault="00C228B1" w:rsidP="005E36F9">
      <w:pPr>
        <w:pStyle w:val="code1"/>
      </w:pPr>
      <w:r>
        <w:t>From</w:t>
      </w:r>
      <w:r w:rsidR="006B7ED3" w:rsidRPr="005E36F9">
        <w:t xml:space="preserve"> </w:t>
      </w:r>
      <w:r w:rsidR="00CA0880">
        <w:t>z_dates</w:t>
      </w:r>
      <w:r w:rsidR="006B7ED3" w:rsidRPr="005E36F9">
        <w:t>;</w:t>
      </w:r>
    </w:p>
    <w:p w:rsidR="006B7ED3" w:rsidRPr="005E36F9" w:rsidRDefault="006B7ED3" w:rsidP="005E36F9">
      <w:pPr>
        <w:pStyle w:val="code1"/>
      </w:pPr>
      <w:r w:rsidRPr="005E36F9">
        <w:t>+----+------------+------------+</w:t>
      </w:r>
    </w:p>
    <w:p w:rsidR="006B7ED3" w:rsidRPr="005E36F9" w:rsidRDefault="006B7ED3" w:rsidP="005E36F9">
      <w:pPr>
        <w:pStyle w:val="code1"/>
      </w:pPr>
      <w:r w:rsidRPr="005E36F9">
        <w:t>| id | dtm        | month(dtm) |</w:t>
      </w:r>
    </w:p>
    <w:p w:rsidR="006B7ED3" w:rsidRPr="005E36F9" w:rsidRDefault="006B7ED3" w:rsidP="005E36F9">
      <w:pPr>
        <w:pStyle w:val="code1"/>
      </w:pPr>
      <w:r w:rsidRPr="005E36F9">
        <w:t>+----+------------+------------+</w:t>
      </w:r>
    </w:p>
    <w:p w:rsidR="006B7ED3" w:rsidRPr="005E36F9" w:rsidRDefault="006B7ED3" w:rsidP="005E36F9">
      <w:pPr>
        <w:pStyle w:val="code1"/>
      </w:pPr>
      <w:r w:rsidRPr="005E36F9">
        <w:t>|  1 | 2010-02-28 |          2 |</w:t>
      </w:r>
    </w:p>
    <w:p w:rsidR="006B7ED3" w:rsidRPr="005E36F9" w:rsidRDefault="006B7ED3" w:rsidP="005E36F9">
      <w:pPr>
        <w:pStyle w:val="code1"/>
      </w:pPr>
      <w:r w:rsidRPr="005E36F9">
        <w:t>|  3 | 2010-02-00 |          2 |</w:t>
      </w:r>
    </w:p>
    <w:p w:rsidR="006B7ED3" w:rsidRPr="005E36F9" w:rsidRDefault="006B7ED3" w:rsidP="005E36F9">
      <w:pPr>
        <w:pStyle w:val="code1"/>
      </w:pPr>
      <w:r w:rsidRPr="005E36F9">
        <w:t>|  4 | 2010-00-00 |          0 |</w:t>
      </w:r>
    </w:p>
    <w:p w:rsidR="006B7ED3" w:rsidRPr="005E36F9" w:rsidRDefault="006B7ED3" w:rsidP="005E36F9">
      <w:pPr>
        <w:pStyle w:val="code1"/>
      </w:pPr>
      <w:r w:rsidRPr="005E36F9">
        <w:t>|  5 | 0000-00-00 |          0 |</w:t>
      </w:r>
    </w:p>
    <w:p w:rsidR="006B7ED3" w:rsidRPr="005E36F9" w:rsidRDefault="006B7ED3" w:rsidP="005E36F9">
      <w:pPr>
        <w:pStyle w:val="code1"/>
      </w:pPr>
      <w:r w:rsidRPr="005E36F9">
        <w:t>|  6 | 2010-04-29 |          4 |</w:t>
      </w:r>
    </w:p>
    <w:p w:rsidR="006B7ED3" w:rsidRPr="005E36F9" w:rsidRDefault="006B7ED3" w:rsidP="005E36F9">
      <w:pPr>
        <w:pStyle w:val="code1"/>
      </w:pPr>
      <w:r w:rsidRPr="005E36F9">
        <w:t>|  7 | 2010-00-29 |          0 |</w:t>
      </w:r>
    </w:p>
    <w:p w:rsidR="00977535" w:rsidRPr="005E36F9" w:rsidRDefault="00977535" w:rsidP="005E36F9">
      <w:pPr>
        <w:pStyle w:val="code1"/>
      </w:pPr>
      <w:r w:rsidRPr="005E36F9">
        <w:t>|  8 | 2010-04-00 |          4 |</w:t>
      </w:r>
    </w:p>
    <w:p w:rsidR="00977535" w:rsidRPr="005E36F9" w:rsidRDefault="00977535" w:rsidP="005E36F9">
      <w:pPr>
        <w:pStyle w:val="code1"/>
      </w:pPr>
      <w:r w:rsidRPr="005E36F9">
        <w:t>|  9 | 2010-04-15 |          4 |</w:t>
      </w:r>
    </w:p>
    <w:p w:rsidR="00FB4D0A" w:rsidRPr="005E36F9" w:rsidRDefault="00FB4D0A" w:rsidP="005E36F9">
      <w:pPr>
        <w:pStyle w:val="code1"/>
      </w:pPr>
      <w:r w:rsidRPr="005E36F9">
        <w:t>| 10 | 0000-04-29 |          4 |</w:t>
      </w:r>
    </w:p>
    <w:p w:rsidR="006B7ED3" w:rsidRPr="005E36F9" w:rsidRDefault="006B7ED3" w:rsidP="005E36F9">
      <w:pPr>
        <w:pStyle w:val="code1"/>
      </w:pPr>
      <w:r w:rsidRPr="005E36F9">
        <w:t>+----+------------+------------+</w:t>
      </w:r>
    </w:p>
    <w:p w:rsidR="006B7ED3" w:rsidRDefault="006B7ED3" w:rsidP="006B7ED3">
      <w:pPr>
        <w:pStyle w:val="code1"/>
      </w:pPr>
    </w:p>
    <w:p w:rsidR="00FB4D0A" w:rsidRDefault="00977535" w:rsidP="00977535">
      <w:pPr>
        <w:pStyle w:val="demonum1"/>
      </w:pPr>
      <w:r>
        <w:t xml:space="preserve">If I try to add 5 days to each date the incomplete dates come back with nulls. If we consider the 00 </w:t>
      </w:r>
      <w:r w:rsidR="00FB4D0A">
        <w:t>day component</w:t>
      </w:r>
      <w:r>
        <w:t xml:space="preserve"> to mean we don't know the day, then we cannot know the value of 5 days later.</w:t>
      </w:r>
      <w:r w:rsidR="00FB4D0A">
        <w:br/>
        <w:t>The return for row 10 is interesting</w:t>
      </w:r>
    </w:p>
    <w:p w:rsidR="00977535" w:rsidRPr="005E36F9" w:rsidRDefault="006B7ED3" w:rsidP="005E36F9">
      <w:pPr>
        <w:pStyle w:val="code1"/>
      </w:pPr>
      <w:r w:rsidRPr="005E36F9">
        <w:t xml:space="preserve">Select id, dtm, date_add(dtm, interval 5 day) </w:t>
      </w:r>
    </w:p>
    <w:p w:rsidR="006B7ED3" w:rsidRPr="005E36F9" w:rsidRDefault="00C228B1" w:rsidP="005E36F9">
      <w:pPr>
        <w:pStyle w:val="code1"/>
      </w:pPr>
      <w:r>
        <w:t>From</w:t>
      </w:r>
      <w:r w:rsidR="006B7ED3" w:rsidRPr="005E36F9">
        <w:t xml:space="preserve"> </w:t>
      </w:r>
      <w:r w:rsidR="00CA0880">
        <w:t>z_dates</w:t>
      </w:r>
      <w:r w:rsidR="006B7ED3" w:rsidRPr="005E36F9">
        <w:t>;</w:t>
      </w:r>
    </w:p>
    <w:p w:rsidR="006B7ED3" w:rsidRPr="005E36F9" w:rsidRDefault="006B7ED3" w:rsidP="005E36F9">
      <w:pPr>
        <w:pStyle w:val="code1"/>
      </w:pPr>
      <w:r w:rsidRPr="005E36F9">
        <w:t>+----+------------+-------------------------------+</w:t>
      </w:r>
    </w:p>
    <w:p w:rsidR="006B7ED3" w:rsidRPr="005E36F9" w:rsidRDefault="006B7ED3" w:rsidP="005E36F9">
      <w:pPr>
        <w:pStyle w:val="code1"/>
      </w:pPr>
      <w:r w:rsidRPr="005E36F9">
        <w:t>| id | dtm        | date_add(dtm, interval 5 day) |</w:t>
      </w:r>
    </w:p>
    <w:p w:rsidR="006B7ED3" w:rsidRPr="005E36F9" w:rsidRDefault="006B7ED3" w:rsidP="005E36F9">
      <w:pPr>
        <w:pStyle w:val="code1"/>
      </w:pPr>
      <w:r w:rsidRPr="005E36F9">
        <w:t>+----+------------+-------------------------------+</w:t>
      </w:r>
    </w:p>
    <w:p w:rsidR="006B7ED3" w:rsidRPr="005E36F9" w:rsidRDefault="006B7ED3" w:rsidP="005E36F9">
      <w:pPr>
        <w:pStyle w:val="code1"/>
      </w:pPr>
      <w:r w:rsidRPr="005E36F9">
        <w:t>|  1 | 2010-02-28 | 2010-03-05                    |</w:t>
      </w:r>
    </w:p>
    <w:p w:rsidR="006B7ED3" w:rsidRPr="005E36F9" w:rsidRDefault="006B7ED3" w:rsidP="005E36F9">
      <w:pPr>
        <w:pStyle w:val="code1"/>
      </w:pPr>
      <w:r w:rsidRPr="005E36F9">
        <w:lastRenderedPageBreak/>
        <w:t>|  3 | 2010-02-00 | NULL                          |</w:t>
      </w:r>
    </w:p>
    <w:p w:rsidR="006B7ED3" w:rsidRPr="005E36F9" w:rsidRDefault="006B7ED3" w:rsidP="005E36F9">
      <w:pPr>
        <w:pStyle w:val="code1"/>
      </w:pPr>
      <w:r w:rsidRPr="005E36F9">
        <w:t>|  4 | 2010-00-00 | NULL                          |</w:t>
      </w:r>
    </w:p>
    <w:p w:rsidR="006B7ED3" w:rsidRPr="005E36F9" w:rsidRDefault="006B7ED3" w:rsidP="005E36F9">
      <w:pPr>
        <w:pStyle w:val="code1"/>
      </w:pPr>
      <w:r w:rsidRPr="005E36F9">
        <w:t>|  5 | 0000-00-00 | NULL                          |</w:t>
      </w:r>
    </w:p>
    <w:p w:rsidR="006B7ED3" w:rsidRPr="005E36F9" w:rsidRDefault="006B7ED3" w:rsidP="005E36F9">
      <w:pPr>
        <w:pStyle w:val="code1"/>
      </w:pPr>
      <w:r w:rsidRPr="005E36F9">
        <w:t>|  6 | 2010-04-29 | 2010-05-04                    |</w:t>
      </w:r>
    </w:p>
    <w:p w:rsidR="006B7ED3" w:rsidRPr="005E36F9" w:rsidRDefault="006B7ED3" w:rsidP="005E36F9">
      <w:pPr>
        <w:pStyle w:val="code1"/>
      </w:pPr>
      <w:r w:rsidRPr="005E36F9">
        <w:t>|  7 | 2010-00-29 | NULL                          |</w:t>
      </w:r>
    </w:p>
    <w:p w:rsidR="00977535" w:rsidRPr="005E36F9" w:rsidRDefault="00977535" w:rsidP="005E36F9">
      <w:pPr>
        <w:pStyle w:val="code1"/>
      </w:pPr>
      <w:r w:rsidRPr="005E36F9">
        <w:t>|  8 | 2010-04-00 | NULL                          |</w:t>
      </w:r>
    </w:p>
    <w:p w:rsidR="00977535" w:rsidRPr="005E36F9" w:rsidRDefault="00977535" w:rsidP="005E36F9">
      <w:pPr>
        <w:pStyle w:val="code1"/>
      </w:pPr>
      <w:r w:rsidRPr="005E36F9">
        <w:t>|  9 | 2010-04-15 | 2010-04-20                    |</w:t>
      </w:r>
    </w:p>
    <w:p w:rsidR="00FB4D0A" w:rsidRPr="005E36F9" w:rsidRDefault="00FB4D0A" w:rsidP="005E36F9">
      <w:pPr>
        <w:pStyle w:val="code1"/>
      </w:pPr>
      <w:r w:rsidRPr="005E36F9">
        <w:t>| 10 | 0000-04-29 | 0000-00-00                    |</w:t>
      </w:r>
    </w:p>
    <w:p w:rsidR="006B7ED3" w:rsidRPr="005E36F9" w:rsidRDefault="006B7ED3" w:rsidP="005E36F9">
      <w:pPr>
        <w:pStyle w:val="code1"/>
      </w:pPr>
      <w:r w:rsidRPr="005E36F9">
        <w:t>+----+------------+-------------------------------+</w:t>
      </w:r>
    </w:p>
    <w:p w:rsidR="006B7ED3" w:rsidRDefault="006B7ED3" w:rsidP="006B7ED3">
      <w:pPr>
        <w:pStyle w:val="code1"/>
      </w:pPr>
    </w:p>
    <w:p w:rsidR="006B7ED3" w:rsidRDefault="00CA0880" w:rsidP="00977535">
      <w:pPr>
        <w:pStyle w:val="demonum1"/>
      </w:pPr>
      <w:r>
        <w:t>Add 5 months</w:t>
      </w:r>
    </w:p>
    <w:p w:rsidR="00977535" w:rsidRPr="005E36F9" w:rsidRDefault="006B7ED3" w:rsidP="005E36F9">
      <w:pPr>
        <w:pStyle w:val="code1"/>
      </w:pPr>
      <w:r w:rsidRPr="005E36F9">
        <w:t xml:space="preserve">Select id, dtm, date_add(dtm, interval 5 month) </w:t>
      </w:r>
    </w:p>
    <w:p w:rsidR="006B7ED3" w:rsidRPr="005E36F9" w:rsidRDefault="00C228B1" w:rsidP="005E36F9">
      <w:pPr>
        <w:pStyle w:val="code1"/>
      </w:pPr>
      <w:r>
        <w:t>From</w:t>
      </w:r>
      <w:r w:rsidR="006B7ED3" w:rsidRPr="005E36F9">
        <w:t xml:space="preserve"> </w:t>
      </w:r>
      <w:r w:rsidR="00CA0880">
        <w:t>z_dates</w:t>
      </w:r>
      <w:r w:rsidR="006B7ED3" w:rsidRPr="005E36F9">
        <w:t>;</w:t>
      </w:r>
    </w:p>
    <w:p w:rsidR="006B7ED3" w:rsidRPr="005E36F9" w:rsidRDefault="006B7ED3" w:rsidP="005E36F9">
      <w:pPr>
        <w:pStyle w:val="code1"/>
      </w:pPr>
      <w:r w:rsidRPr="005E36F9">
        <w:t>+----+------------+---------------------------------+</w:t>
      </w:r>
    </w:p>
    <w:p w:rsidR="006B7ED3" w:rsidRPr="005E36F9" w:rsidRDefault="006B7ED3" w:rsidP="005E36F9">
      <w:pPr>
        <w:pStyle w:val="code1"/>
      </w:pPr>
      <w:r w:rsidRPr="005E36F9">
        <w:t>| id | dtm        | date_add(dtm, interval 5 month) |</w:t>
      </w:r>
    </w:p>
    <w:p w:rsidR="006B7ED3" w:rsidRPr="005E36F9" w:rsidRDefault="006B7ED3" w:rsidP="005E36F9">
      <w:pPr>
        <w:pStyle w:val="code1"/>
      </w:pPr>
      <w:r w:rsidRPr="005E36F9">
        <w:t>+----+------------+---------------------------------+</w:t>
      </w:r>
    </w:p>
    <w:p w:rsidR="006B7ED3" w:rsidRPr="005E36F9" w:rsidRDefault="006B7ED3" w:rsidP="005E36F9">
      <w:pPr>
        <w:pStyle w:val="code1"/>
      </w:pPr>
      <w:r w:rsidRPr="005E36F9">
        <w:t>|  1 | 2010-02-28 | 2010-07-28                      |</w:t>
      </w:r>
    </w:p>
    <w:p w:rsidR="006B7ED3" w:rsidRPr="005E36F9" w:rsidRDefault="006B7ED3" w:rsidP="005E36F9">
      <w:pPr>
        <w:pStyle w:val="code1"/>
      </w:pPr>
      <w:r w:rsidRPr="005E36F9">
        <w:t>|  3 | 2010-02-00 | NULL                            |</w:t>
      </w:r>
    </w:p>
    <w:p w:rsidR="006B7ED3" w:rsidRPr="005E36F9" w:rsidRDefault="006B7ED3" w:rsidP="005E36F9">
      <w:pPr>
        <w:pStyle w:val="code1"/>
      </w:pPr>
      <w:r w:rsidRPr="005E36F9">
        <w:t>|  4 | 2010-00-00 | NULL                            |</w:t>
      </w:r>
    </w:p>
    <w:p w:rsidR="006B7ED3" w:rsidRPr="005E36F9" w:rsidRDefault="006B7ED3" w:rsidP="005E36F9">
      <w:pPr>
        <w:pStyle w:val="code1"/>
      </w:pPr>
      <w:r w:rsidRPr="005E36F9">
        <w:t>|  5 | 0000-00-00 | NULL                            |</w:t>
      </w:r>
    </w:p>
    <w:p w:rsidR="006B7ED3" w:rsidRPr="005E36F9" w:rsidRDefault="006B7ED3" w:rsidP="005E36F9">
      <w:pPr>
        <w:pStyle w:val="code1"/>
      </w:pPr>
      <w:r w:rsidRPr="005E36F9">
        <w:t>|  6 | 2010-04-29 | 2010-09-29                      |</w:t>
      </w:r>
    </w:p>
    <w:p w:rsidR="006B7ED3" w:rsidRPr="005E36F9" w:rsidRDefault="006B7ED3" w:rsidP="005E36F9">
      <w:pPr>
        <w:pStyle w:val="code1"/>
      </w:pPr>
      <w:r w:rsidRPr="005E36F9">
        <w:t>|  7 | 2010-00-29 | NULL                            |</w:t>
      </w:r>
    </w:p>
    <w:p w:rsidR="00977535" w:rsidRPr="005E36F9" w:rsidRDefault="00977535" w:rsidP="005E36F9">
      <w:pPr>
        <w:pStyle w:val="code1"/>
      </w:pPr>
      <w:r w:rsidRPr="005E36F9">
        <w:t>|  8 | 2010-04-00 | NULL                            |</w:t>
      </w:r>
    </w:p>
    <w:p w:rsidR="00977535" w:rsidRPr="005E36F9" w:rsidRDefault="00977535" w:rsidP="005E36F9">
      <w:pPr>
        <w:pStyle w:val="code1"/>
      </w:pPr>
      <w:r w:rsidRPr="005E36F9">
        <w:t>|  9 | 2010-04-15 | 2010-09-15                      |</w:t>
      </w:r>
    </w:p>
    <w:p w:rsidR="00FB4D0A" w:rsidRPr="005E36F9" w:rsidRDefault="00FB4D0A" w:rsidP="005E36F9">
      <w:pPr>
        <w:pStyle w:val="code1"/>
      </w:pPr>
      <w:r w:rsidRPr="005E36F9">
        <w:t>| 10 | 0000-04-29 | 0000-09-29                      |</w:t>
      </w:r>
    </w:p>
    <w:p w:rsidR="006B7ED3" w:rsidRDefault="006B7ED3" w:rsidP="005E36F9">
      <w:pPr>
        <w:pStyle w:val="code1"/>
      </w:pPr>
      <w:r w:rsidRPr="005E36F9">
        <w:t>+----+------------+---------------------------------+</w:t>
      </w:r>
    </w:p>
    <w:p w:rsidR="006B7ED3" w:rsidRDefault="006B7ED3" w:rsidP="006B7ED3">
      <w:pPr>
        <w:pStyle w:val="code1"/>
      </w:pPr>
    </w:p>
    <w:p w:rsidR="00FB4D0A" w:rsidRDefault="00CA0880" w:rsidP="00FB4D0A">
      <w:pPr>
        <w:pStyle w:val="demonum1"/>
      </w:pPr>
      <w:r>
        <w:t>Add 15 months</w:t>
      </w:r>
    </w:p>
    <w:p w:rsidR="00FB4D0A" w:rsidRPr="005E36F9" w:rsidRDefault="00FB4D0A" w:rsidP="005E36F9">
      <w:pPr>
        <w:pStyle w:val="code1"/>
      </w:pPr>
      <w:r w:rsidRPr="005E36F9">
        <w:t xml:space="preserve">Select id, dtm, date_add(dtm, interval 15 month) </w:t>
      </w:r>
    </w:p>
    <w:p w:rsidR="00FB4D0A" w:rsidRPr="005E36F9" w:rsidRDefault="00C228B1" w:rsidP="005E36F9">
      <w:pPr>
        <w:pStyle w:val="code1"/>
      </w:pPr>
      <w:r>
        <w:t>From</w:t>
      </w:r>
      <w:r w:rsidR="00FB4D0A" w:rsidRPr="005E36F9">
        <w:t xml:space="preserve"> </w:t>
      </w:r>
      <w:r w:rsidR="00CA0880">
        <w:t>z_dates</w:t>
      </w:r>
      <w:r w:rsidR="00FB4D0A" w:rsidRPr="005E36F9">
        <w:t>;</w:t>
      </w:r>
    </w:p>
    <w:p w:rsidR="00FB4D0A" w:rsidRPr="005E36F9" w:rsidRDefault="00FB4D0A" w:rsidP="005E36F9">
      <w:pPr>
        <w:pStyle w:val="code1"/>
      </w:pPr>
      <w:r w:rsidRPr="005E36F9">
        <w:t>+----+------------+----------------------------------+</w:t>
      </w:r>
    </w:p>
    <w:p w:rsidR="00FB4D0A" w:rsidRPr="005E36F9" w:rsidRDefault="00FB4D0A" w:rsidP="005E36F9">
      <w:pPr>
        <w:pStyle w:val="code1"/>
      </w:pPr>
      <w:r w:rsidRPr="005E36F9">
        <w:t>| id | dtm        | date_add(dtm, interval 15 month) |</w:t>
      </w:r>
    </w:p>
    <w:p w:rsidR="00FB4D0A" w:rsidRPr="005E36F9" w:rsidRDefault="00FB4D0A" w:rsidP="005E36F9">
      <w:pPr>
        <w:pStyle w:val="code1"/>
      </w:pPr>
      <w:r w:rsidRPr="005E36F9">
        <w:t>+----+------------+----------------------------------+</w:t>
      </w:r>
    </w:p>
    <w:p w:rsidR="00FB4D0A" w:rsidRPr="005E36F9" w:rsidRDefault="00FB4D0A" w:rsidP="005E36F9">
      <w:pPr>
        <w:pStyle w:val="code1"/>
      </w:pPr>
      <w:r w:rsidRPr="005E36F9">
        <w:t>|  1 | 2010-02-28 | 2011-05-28                       |</w:t>
      </w:r>
    </w:p>
    <w:p w:rsidR="00FB4D0A" w:rsidRPr="005E36F9" w:rsidRDefault="00FB4D0A" w:rsidP="005E36F9">
      <w:pPr>
        <w:pStyle w:val="code1"/>
      </w:pPr>
      <w:r w:rsidRPr="005E36F9">
        <w:t>|  3 | 2010-02-00 | NULL                             |</w:t>
      </w:r>
    </w:p>
    <w:p w:rsidR="00FB4D0A" w:rsidRPr="005E36F9" w:rsidRDefault="00FB4D0A" w:rsidP="005E36F9">
      <w:pPr>
        <w:pStyle w:val="code1"/>
      </w:pPr>
      <w:r w:rsidRPr="005E36F9">
        <w:t>|  4 | 2010-00-00 | NULL                             |</w:t>
      </w:r>
    </w:p>
    <w:p w:rsidR="00FB4D0A" w:rsidRPr="005E36F9" w:rsidRDefault="00FB4D0A" w:rsidP="005E36F9">
      <w:pPr>
        <w:pStyle w:val="code1"/>
      </w:pPr>
      <w:r w:rsidRPr="005E36F9">
        <w:t>|  5 | 0000-00-00 | NULL                             |</w:t>
      </w:r>
    </w:p>
    <w:p w:rsidR="00FB4D0A" w:rsidRPr="005E36F9" w:rsidRDefault="00FB4D0A" w:rsidP="005E36F9">
      <w:pPr>
        <w:pStyle w:val="code1"/>
      </w:pPr>
      <w:r w:rsidRPr="005E36F9">
        <w:t>|  6 | 2010-04-29 | 2011-07-29                       |</w:t>
      </w:r>
    </w:p>
    <w:p w:rsidR="00FB4D0A" w:rsidRPr="005E36F9" w:rsidRDefault="00FB4D0A" w:rsidP="005E36F9">
      <w:pPr>
        <w:pStyle w:val="code1"/>
      </w:pPr>
      <w:r w:rsidRPr="005E36F9">
        <w:t>|  7 | 2010-00-29 | NULL                             |</w:t>
      </w:r>
    </w:p>
    <w:p w:rsidR="00FB4D0A" w:rsidRPr="005E36F9" w:rsidRDefault="00FB4D0A" w:rsidP="005E36F9">
      <w:pPr>
        <w:pStyle w:val="code1"/>
      </w:pPr>
      <w:r w:rsidRPr="005E36F9">
        <w:t>|  8 | 2010-04-00 | NULL                             |</w:t>
      </w:r>
    </w:p>
    <w:p w:rsidR="00FB4D0A" w:rsidRPr="005E36F9" w:rsidRDefault="00FB4D0A" w:rsidP="005E36F9">
      <w:pPr>
        <w:pStyle w:val="code1"/>
      </w:pPr>
      <w:r w:rsidRPr="005E36F9">
        <w:t>|  9 | 2010-04-15 | 2011-07-15                       |</w:t>
      </w:r>
    </w:p>
    <w:p w:rsidR="00FB4D0A" w:rsidRPr="005E36F9" w:rsidRDefault="00FB4D0A" w:rsidP="005E36F9">
      <w:pPr>
        <w:pStyle w:val="code1"/>
      </w:pPr>
      <w:r w:rsidRPr="005E36F9">
        <w:t>| 10 | 0000-04-29 | 0001-07-29                       |</w:t>
      </w:r>
    </w:p>
    <w:p w:rsidR="00977535" w:rsidRPr="005E36F9" w:rsidRDefault="00FB4D0A" w:rsidP="005E36F9">
      <w:pPr>
        <w:pStyle w:val="code1"/>
      </w:pPr>
      <w:r w:rsidRPr="005E36F9">
        <w:t>+----+------------+----------------------------------+</w:t>
      </w:r>
    </w:p>
    <w:p w:rsidR="00977535" w:rsidRDefault="00977535" w:rsidP="00977535">
      <w:pPr>
        <w:pStyle w:val="demonum1"/>
      </w:pPr>
      <w:r>
        <w:t xml:space="preserve">But the </w:t>
      </w:r>
      <w:proofErr w:type="spellStart"/>
      <w:r>
        <w:t>Date_format</w:t>
      </w:r>
      <w:proofErr w:type="spellEnd"/>
      <w:r>
        <w:t xml:space="preserve"> function has a slightly different rule</w:t>
      </w:r>
      <w:r w:rsidR="00FB4D0A">
        <w:t>. It seems to say that it will format as much as it can.</w:t>
      </w:r>
    </w:p>
    <w:p w:rsidR="00977535" w:rsidRPr="005E36F9" w:rsidRDefault="006B7ED3" w:rsidP="005E36F9">
      <w:pPr>
        <w:pStyle w:val="code1"/>
      </w:pPr>
      <w:r w:rsidRPr="005E36F9">
        <w:t xml:space="preserve">select id, dtm, Date_format( dtm, '%M %e, %Y') </w:t>
      </w:r>
    </w:p>
    <w:p w:rsidR="006B7ED3" w:rsidRPr="005E36F9" w:rsidRDefault="00C228B1" w:rsidP="005E36F9">
      <w:pPr>
        <w:pStyle w:val="code1"/>
      </w:pPr>
      <w:r>
        <w:t>From</w:t>
      </w:r>
      <w:r w:rsidR="006B7ED3" w:rsidRPr="005E36F9">
        <w:t xml:space="preserve"> </w:t>
      </w:r>
      <w:r w:rsidR="00CA0880">
        <w:t>z_dates</w:t>
      </w:r>
      <w:r w:rsidR="006B7ED3" w:rsidRPr="005E36F9">
        <w:t>;</w:t>
      </w:r>
    </w:p>
    <w:p w:rsidR="00FB4D0A" w:rsidRPr="005E36F9" w:rsidRDefault="00FB4D0A" w:rsidP="005E36F9">
      <w:pPr>
        <w:pStyle w:val="code1"/>
      </w:pPr>
      <w:r w:rsidRPr="005E36F9">
        <w:t>+----+------------+--------------------------------+</w:t>
      </w:r>
    </w:p>
    <w:p w:rsidR="00FB4D0A" w:rsidRPr="005E36F9" w:rsidRDefault="00FB4D0A" w:rsidP="005E36F9">
      <w:pPr>
        <w:pStyle w:val="code1"/>
      </w:pPr>
      <w:r w:rsidRPr="005E36F9">
        <w:t>| id | dtm        | Date_format( dtm, '%M %e, %Y') |</w:t>
      </w:r>
    </w:p>
    <w:p w:rsidR="00FB4D0A" w:rsidRPr="005E36F9" w:rsidRDefault="00FB4D0A" w:rsidP="005E36F9">
      <w:pPr>
        <w:pStyle w:val="code1"/>
      </w:pPr>
      <w:r w:rsidRPr="005E36F9">
        <w:t>+----+------------+--------------------------------+</w:t>
      </w:r>
    </w:p>
    <w:p w:rsidR="00FB4D0A" w:rsidRPr="005E36F9" w:rsidRDefault="00FB4D0A" w:rsidP="005E36F9">
      <w:pPr>
        <w:pStyle w:val="code1"/>
      </w:pPr>
      <w:r w:rsidRPr="005E36F9">
        <w:t>|  1 | 2010-02-28 | February 28, 2010              |</w:t>
      </w:r>
    </w:p>
    <w:p w:rsidR="00FB4D0A" w:rsidRPr="005E36F9" w:rsidRDefault="00FB4D0A" w:rsidP="005E36F9">
      <w:pPr>
        <w:pStyle w:val="code1"/>
      </w:pPr>
      <w:r w:rsidRPr="005E36F9">
        <w:t>|  3 | 2010-02-00 | February 0, 2010               |</w:t>
      </w:r>
    </w:p>
    <w:p w:rsidR="00FB4D0A" w:rsidRPr="005E36F9" w:rsidRDefault="00FB4D0A" w:rsidP="005E36F9">
      <w:pPr>
        <w:pStyle w:val="code1"/>
      </w:pPr>
      <w:r w:rsidRPr="005E36F9">
        <w:t>|  4 | 2010-00-00 | NULL                           |</w:t>
      </w:r>
    </w:p>
    <w:p w:rsidR="00FB4D0A" w:rsidRPr="005E36F9" w:rsidRDefault="00FB4D0A" w:rsidP="005E36F9">
      <w:pPr>
        <w:pStyle w:val="code1"/>
      </w:pPr>
      <w:r w:rsidRPr="005E36F9">
        <w:lastRenderedPageBreak/>
        <w:t>|  5 | 0000-00-00 | NULL                           |</w:t>
      </w:r>
    </w:p>
    <w:p w:rsidR="00FB4D0A" w:rsidRPr="005E36F9" w:rsidRDefault="00FB4D0A" w:rsidP="005E36F9">
      <w:pPr>
        <w:pStyle w:val="code1"/>
      </w:pPr>
      <w:r w:rsidRPr="005E36F9">
        <w:t>|  6 | 2010-04-29 | April 29, 2010                 |</w:t>
      </w:r>
    </w:p>
    <w:p w:rsidR="00FB4D0A" w:rsidRPr="005E36F9" w:rsidRDefault="00FB4D0A" w:rsidP="005E36F9">
      <w:pPr>
        <w:pStyle w:val="code1"/>
      </w:pPr>
      <w:r w:rsidRPr="005E36F9">
        <w:t>|  7 | 2010-00-29 | NULL                           |</w:t>
      </w:r>
    </w:p>
    <w:p w:rsidR="00FB4D0A" w:rsidRPr="005E36F9" w:rsidRDefault="00FB4D0A" w:rsidP="005E36F9">
      <w:pPr>
        <w:pStyle w:val="code1"/>
      </w:pPr>
      <w:r w:rsidRPr="005E36F9">
        <w:t>|  8 | 2010-04-00 | April 0, 2010                  |</w:t>
      </w:r>
    </w:p>
    <w:p w:rsidR="00FB4D0A" w:rsidRPr="005E36F9" w:rsidRDefault="00FB4D0A" w:rsidP="005E36F9">
      <w:pPr>
        <w:pStyle w:val="code1"/>
      </w:pPr>
      <w:r w:rsidRPr="005E36F9">
        <w:t>|  9 | 2010-04-15 | April 15, 2010                 |</w:t>
      </w:r>
    </w:p>
    <w:p w:rsidR="00FB4D0A" w:rsidRPr="005E36F9" w:rsidRDefault="00FB4D0A" w:rsidP="005E36F9">
      <w:pPr>
        <w:pStyle w:val="code1"/>
      </w:pPr>
      <w:r w:rsidRPr="005E36F9">
        <w:t>| 10 | 0000-04-29 | April 29, 0000                 |</w:t>
      </w:r>
    </w:p>
    <w:p w:rsidR="00FB4D0A" w:rsidRPr="005E36F9" w:rsidRDefault="00FB4D0A" w:rsidP="005E36F9">
      <w:pPr>
        <w:pStyle w:val="code1"/>
      </w:pPr>
      <w:r w:rsidRPr="005E36F9">
        <w:t>+----+------------+--------------------------------+</w:t>
      </w:r>
    </w:p>
    <w:p w:rsidR="006B7ED3" w:rsidRDefault="006B7ED3" w:rsidP="006B7ED3">
      <w:pPr>
        <w:pStyle w:val="code1"/>
      </w:pPr>
    </w:p>
    <w:p w:rsidR="006B7ED3" w:rsidRDefault="00FB4D0A" w:rsidP="00FB4D0A">
      <w:pPr>
        <w:pStyle w:val="body1"/>
      </w:pPr>
      <w:r>
        <w:t>The incomplete date values are used when you do not know the exact date. Row 2 is a date in February 2010.  Row 7 is the 29</w:t>
      </w:r>
      <w:r w:rsidRPr="00FB4D0A">
        <w:rPr>
          <w:vertAlign w:val="superscript"/>
        </w:rPr>
        <w:t>th</w:t>
      </w:r>
      <w:r>
        <w:t xml:space="preserve"> of some month in 2010, and Row 10 is April 29 of some year.</w:t>
      </w:r>
    </w:p>
    <w:p w:rsidR="00FB4D0A" w:rsidRDefault="00FB4D0A" w:rsidP="00FB4D0A">
      <w:pPr>
        <w:pStyle w:val="body1"/>
      </w:pPr>
      <w:r>
        <w:t>If you store dates such as these, you should not expect to get correct results for functions that require complete dates such as the arithmetic functions for dates. Some of these function will return a 0 for the incomplete part; some will return a null if given an incomplete date.</w:t>
      </w:r>
    </w:p>
    <w:p w:rsidR="00FB4D0A" w:rsidRDefault="00FB4D0A" w:rsidP="00FB4D0A">
      <w:pPr>
        <w:pStyle w:val="body1"/>
      </w:pPr>
      <w:r>
        <w:t>The date value '0000-00-00' is called a dummy</w:t>
      </w:r>
      <w:r w:rsidR="00206BD3">
        <w:t xml:space="preserve"> </w:t>
      </w:r>
      <w:r>
        <w:t>date and is sometimes used instead of using a Null</w:t>
      </w:r>
    </w:p>
    <w:p w:rsidR="006B7ED3" w:rsidRDefault="006B7ED3" w:rsidP="006B7ED3">
      <w:pPr>
        <w:pStyle w:val="code1"/>
      </w:pPr>
    </w:p>
    <w:p w:rsidR="00FB4D0A" w:rsidRDefault="00FB4D0A" w:rsidP="00FB4D0A">
      <w:pPr>
        <w:pStyle w:val="body1"/>
      </w:pPr>
      <w:r>
        <w:t xml:space="preserve">There is a setting which allows invalid dates- which accepts any month from 0 to 12 and </w:t>
      </w:r>
      <w:r w:rsidR="00906416">
        <w:t>any</w:t>
      </w:r>
      <w:r>
        <w:t xml:space="preserve"> day from 0 to 31.</w:t>
      </w:r>
    </w:p>
    <w:p w:rsidR="00FB4D0A" w:rsidRDefault="00FB4D0A" w:rsidP="00FB4D0A">
      <w:pPr>
        <w:pStyle w:val="body1"/>
      </w:pPr>
      <w:r>
        <w:t>There is another setting which says that it will not accept any zero values in a date.</w:t>
      </w:r>
    </w:p>
    <w:p w:rsidR="00FB4D0A" w:rsidRDefault="00FB4D0A" w:rsidP="00FB4D0A">
      <w:pPr>
        <w:pStyle w:val="body1"/>
      </w:pPr>
    </w:p>
    <w:p w:rsidR="00FB4D0A" w:rsidRDefault="00FB4D0A" w:rsidP="00FB4D0A">
      <w:pPr>
        <w:pStyle w:val="body1"/>
      </w:pPr>
      <w:r>
        <w:t>If you decide to use these types of dates in your tables, then you need to consider how to handle them in a consistent method when the date values are used.</w:t>
      </w:r>
      <w:r w:rsidR="00906416">
        <w:t xml:space="preserve"> Also read the manual on topics such as</w:t>
      </w:r>
    </w:p>
    <w:p w:rsidR="00906416" w:rsidRDefault="00906416" w:rsidP="00906416">
      <w:pPr>
        <w:pStyle w:val="code1"/>
      </w:pPr>
      <w:r>
        <w:t>Allow_Invalid_Dates</w:t>
      </w:r>
    </w:p>
    <w:p w:rsidR="00906416" w:rsidRDefault="00906416" w:rsidP="00906416">
      <w:pPr>
        <w:pStyle w:val="code1"/>
      </w:pPr>
      <w:r>
        <w:t>No_Zero_Date</w:t>
      </w:r>
    </w:p>
    <w:p w:rsidR="00906416" w:rsidRDefault="00906416" w:rsidP="00906416">
      <w:pPr>
        <w:pStyle w:val="body1"/>
      </w:pPr>
      <w:r>
        <w:t>And display any warnings so that you have a better view of what is happening.</w:t>
      </w:r>
    </w:p>
    <w:p w:rsidR="00906416" w:rsidRDefault="00906416" w:rsidP="00FB4D0A">
      <w:pPr>
        <w:pStyle w:val="body1"/>
      </w:pPr>
    </w:p>
    <w:sectPr w:rsidR="00906416" w:rsidSect="00D75A8D">
      <w:headerReference w:type="even" r:id="rId8"/>
      <w:headerReference w:type="default" r:id="rId9"/>
      <w:footerReference w:type="even" r:id="rId10"/>
      <w:footerReference w:type="default" r:id="rId11"/>
      <w:headerReference w:type="first" r:id="rId12"/>
      <w:footerReference w:type="first" r:id="rId13"/>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0344" w:rsidRDefault="00B30344" w:rsidP="00E41217">
      <w:pPr>
        <w:spacing w:after="0" w:line="240" w:lineRule="auto"/>
      </w:pPr>
      <w:r>
        <w:separator/>
      </w:r>
    </w:p>
  </w:endnote>
  <w:endnote w:type="continuationSeparator" w:id="0">
    <w:p w:rsidR="00B30344" w:rsidRDefault="00B30344"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EA2" w:rsidRDefault="008A2E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538"/>
      <w:gridCol w:w="6349"/>
      <w:gridCol w:w="1249"/>
    </w:tblGrid>
    <w:tr w:rsidR="00F470F9" w:rsidRPr="00F07EAB" w:rsidTr="00C228B1">
      <w:tc>
        <w:tcPr>
          <w:tcW w:w="2538" w:type="dxa"/>
        </w:tcPr>
        <w:p w:rsidR="00F470F9" w:rsidRPr="00F07EAB" w:rsidRDefault="00F470F9" w:rsidP="00FA643B">
          <w:pPr>
            <w:pStyle w:val="Footer"/>
            <w:tabs>
              <w:tab w:val="clear" w:pos="4680"/>
              <w:tab w:val="clear" w:pos="9360"/>
            </w:tabs>
            <w:rPr>
              <w:rFonts w:ascii="Times New Roman" w:hAnsi="Times New Roman" w:cs="Times New Roman"/>
              <w:sz w:val="18"/>
              <w:szCs w:val="18"/>
            </w:rPr>
          </w:pPr>
          <w:r w:rsidRPr="00F07EAB">
            <w:rPr>
              <w:rFonts w:ascii="Times New Roman" w:hAnsi="Times New Roman" w:cs="Times New Roman"/>
              <w:sz w:val="18"/>
              <w:szCs w:val="18"/>
            </w:rPr>
            <w:t xml:space="preserve"> RM Endres ©</w:t>
          </w:r>
          <w:r w:rsidR="00C228B1">
            <w:rPr>
              <w:rFonts w:ascii="Times New Roman" w:hAnsi="Times New Roman" w:cs="Times New Roman"/>
              <w:sz w:val="18"/>
              <w:szCs w:val="18"/>
            </w:rPr>
            <w:t xml:space="preserve"> </w:t>
          </w:r>
          <w:r w:rsidR="00537E58">
            <w:rPr>
              <w:rFonts w:ascii="Times New Roman" w:hAnsi="Times New Roman" w:cs="Times New Roman"/>
              <w:sz w:val="18"/>
              <w:szCs w:val="18"/>
            </w:rPr>
            <w:fldChar w:fldCharType="begin"/>
          </w:r>
          <w:r w:rsidR="00C228B1">
            <w:rPr>
              <w:rFonts w:ascii="Times New Roman" w:hAnsi="Times New Roman" w:cs="Times New Roman"/>
              <w:sz w:val="18"/>
              <w:szCs w:val="18"/>
            </w:rPr>
            <w:instrText xml:space="preserve"> SAVEDATE  \@ "yyyy-MM-dd"  \* MERGEFORMAT </w:instrText>
          </w:r>
          <w:r w:rsidR="00537E58">
            <w:rPr>
              <w:rFonts w:ascii="Times New Roman" w:hAnsi="Times New Roman" w:cs="Times New Roman"/>
              <w:sz w:val="18"/>
              <w:szCs w:val="18"/>
            </w:rPr>
            <w:fldChar w:fldCharType="separate"/>
          </w:r>
          <w:r w:rsidR="008A2EA2">
            <w:rPr>
              <w:rFonts w:ascii="Times New Roman" w:hAnsi="Times New Roman" w:cs="Times New Roman"/>
              <w:noProof/>
              <w:sz w:val="18"/>
              <w:szCs w:val="18"/>
            </w:rPr>
            <w:t>2013-08-10</w:t>
          </w:r>
          <w:r w:rsidR="00537E58">
            <w:rPr>
              <w:rFonts w:ascii="Times New Roman" w:hAnsi="Times New Roman" w:cs="Times New Roman"/>
              <w:sz w:val="18"/>
              <w:szCs w:val="18"/>
            </w:rPr>
            <w:fldChar w:fldCharType="end"/>
          </w:r>
        </w:p>
      </w:tc>
      <w:tc>
        <w:tcPr>
          <w:tcW w:w="6349" w:type="dxa"/>
        </w:tcPr>
        <w:p w:rsidR="00F470F9" w:rsidRPr="00C228B1" w:rsidRDefault="00537E58" w:rsidP="00630CE9">
          <w:pPr>
            <w:pStyle w:val="Footer"/>
            <w:tabs>
              <w:tab w:val="clear" w:pos="4680"/>
              <w:tab w:val="clear" w:pos="9360"/>
            </w:tabs>
            <w:jc w:val="center"/>
            <w:rPr>
              <w:rFonts w:cs="Times New Roman"/>
              <w:sz w:val="18"/>
              <w:szCs w:val="18"/>
            </w:rPr>
          </w:pPr>
          <w:fldSimple w:instr=" FILENAME   \* MERGEFORMAT ">
            <w:r w:rsidR="008A2EA2" w:rsidRPr="008A2EA2">
              <w:rPr>
                <w:rFonts w:cs="Times New Roman"/>
                <w:noProof/>
                <w:sz w:val="18"/>
                <w:szCs w:val="18"/>
              </w:rPr>
              <w:t>155A</w:t>
            </w:r>
            <w:r w:rsidR="008A2EA2" w:rsidRPr="008A2EA2">
              <w:rPr>
                <w:noProof/>
                <w:sz w:val="18"/>
                <w:szCs w:val="18"/>
              </w:rPr>
              <w:t>_07-06_notes_Optional_dates.docx</w:t>
            </w:r>
          </w:fldSimple>
        </w:p>
      </w:tc>
      <w:tc>
        <w:tcPr>
          <w:tcW w:w="1249" w:type="dxa"/>
        </w:tcPr>
        <w:p w:rsidR="00F470F9" w:rsidRPr="00F07EAB" w:rsidRDefault="00F470F9" w:rsidP="00FA643B">
          <w:pPr>
            <w:pStyle w:val="Footer"/>
            <w:tabs>
              <w:tab w:val="clear" w:pos="4680"/>
              <w:tab w:val="left" w:pos="7392"/>
            </w:tabs>
            <w:jc w:val="right"/>
            <w:rPr>
              <w:rFonts w:ascii="Times New Roman" w:hAnsi="Times New Roman" w:cs="Times New Roman"/>
              <w:sz w:val="18"/>
              <w:szCs w:val="18"/>
            </w:rPr>
          </w:pPr>
          <w:r w:rsidRPr="00F07EAB">
            <w:rPr>
              <w:rFonts w:ascii="Times New Roman" w:hAnsi="Times New Roman" w:cs="Times New Roman"/>
              <w:sz w:val="18"/>
              <w:szCs w:val="18"/>
            </w:rPr>
            <w:t xml:space="preserve">Page </w:t>
          </w:r>
          <w:r w:rsidR="00537E58" w:rsidRPr="00F07EAB">
            <w:rPr>
              <w:rFonts w:ascii="Times New Roman" w:hAnsi="Times New Roman" w:cs="Times New Roman"/>
              <w:sz w:val="18"/>
              <w:szCs w:val="18"/>
            </w:rPr>
            <w:fldChar w:fldCharType="begin"/>
          </w:r>
          <w:r w:rsidRPr="00F07EAB">
            <w:rPr>
              <w:rFonts w:ascii="Times New Roman" w:hAnsi="Times New Roman" w:cs="Times New Roman"/>
              <w:sz w:val="18"/>
              <w:szCs w:val="18"/>
            </w:rPr>
            <w:instrText xml:space="preserve"> PAGE   \* MERGEFORMAT </w:instrText>
          </w:r>
          <w:r w:rsidR="00537E58" w:rsidRPr="00F07EAB">
            <w:rPr>
              <w:rFonts w:ascii="Times New Roman" w:hAnsi="Times New Roman" w:cs="Times New Roman"/>
              <w:sz w:val="18"/>
              <w:szCs w:val="18"/>
            </w:rPr>
            <w:fldChar w:fldCharType="separate"/>
          </w:r>
          <w:r w:rsidR="008A2EA2">
            <w:rPr>
              <w:rFonts w:ascii="Times New Roman" w:hAnsi="Times New Roman" w:cs="Times New Roman"/>
              <w:noProof/>
              <w:sz w:val="18"/>
              <w:szCs w:val="18"/>
            </w:rPr>
            <w:t>1</w:t>
          </w:r>
          <w:r w:rsidR="00537E58" w:rsidRPr="00F07EAB">
            <w:rPr>
              <w:rFonts w:ascii="Times New Roman" w:hAnsi="Times New Roman" w:cs="Times New Roman"/>
              <w:sz w:val="18"/>
              <w:szCs w:val="18"/>
            </w:rPr>
            <w:fldChar w:fldCharType="end"/>
          </w:r>
          <w:r w:rsidRPr="00F07EAB">
            <w:rPr>
              <w:rFonts w:ascii="Times New Roman" w:hAnsi="Times New Roman" w:cs="Times New Roman"/>
              <w:sz w:val="18"/>
              <w:szCs w:val="18"/>
            </w:rPr>
            <w:t xml:space="preserve"> of </w:t>
          </w:r>
          <w:fldSimple w:instr=" NUMPAGES   \* MERGEFORMAT ">
            <w:r w:rsidR="008A2EA2" w:rsidRPr="008A2EA2">
              <w:rPr>
                <w:rFonts w:ascii="Times New Roman" w:hAnsi="Times New Roman" w:cs="Times New Roman"/>
                <w:noProof/>
                <w:sz w:val="18"/>
                <w:szCs w:val="18"/>
              </w:rPr>
              <w:t>4</w:t>
            </w:r>
          </w:fldSimple>
          <w:r w:rsidRPr="00F07EAB">
            <w:rPr>
              <w:rFonts w:ascii="Times New Roman" w:hAnsi="Times New Roman" w:cs="Times New Roman"/>
              <w:sz w:val="18"/>
              <w:szCs w:val="18"/>
            </w:rPr>
            <w:t xml:space="preserve">   </w:t>
          </w:r>
        </w:p>
      </w:tc>
    </w:tr>
  </w:tbl>
  <w:p w:rsidR="00E41217" w:rsidRDefault="00E41217" w:rsidP="00FA643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EA2" w:rsidRDefault="008A2E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0344" w:rsidRDefault="00B30344" w:rsidP="00E41217">
      <w:pPr>
        <w:spacing w:after="0" w:line="240" w:lineRule="auto"/>
      </w:pPr>
      <w:r>
        <w:separator/>
      </w:r>
    </w:p>
  </w:footnote>
  <w:footnote w:type="continuationSeparator" w:id="0">
    <w:p w:rsidR="00B30344" w:rsidRDefault="00B30344"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EA2" w:rsidRDefault="008A2E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070"/>
      <w:gridCol w:w="8161"/>
    </w:tblGrid>
    <w:tr w:rsidR="00E41217" w:rsidTr="00844CD8">
      <w:trPr>
        <w:trHeight w:val="288"/>
      </w:trPr>
      <w:sdt>
        <w:sdtPr>
          <w:rPr>
            <w:rFonts w:ascii="Times New Roman" w:eastAsiaTheme="majorEastAsia" w:hAnsi="Times New Roman" w:cs="Times New Roman"/>
            <w:sz w:val="36"/>
            <w:szCs w:val="36"/>
          </w:rPr>
          <w:alias w:val="Title"/>
          <w:id w:val="77761602"/>
          <w:placeholder>
            <w:docPart w:val="87DE1D5CB2DD4F8E82ECF429DA86D211"/>
          </w:placeholder>
          <w:dataBinding w:prefixMappings="xmlns:ns0='http://schemas.openxmlformats.org/package/2006/metadata/core-properties' xmlns:ns1='http://purl.org/dc/elements/1.1/'" w:xpath="/ns0:coreProperties[1]/ns1:title[1]" w:storeItemID="{6C3C8BC8-F283-45AE-878A-BAB7291924A1}"/>
          <w:text/>
        </w:sdtPr>
        <w:sdtContent>
          <w:tc>
            <w:tcPr>
              <w:tcW w:w="2070" w:type="dxa"/>
            </w:tcPr>
            <w:p w:rsidR="00E41217" w:rsidRDefault="0090379D" w:rsidP="0090379D">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8161" w:type="dxa"/>
        </w:tcPr>
        <w:p w:rsidR="00E41217" w:rsidRPr="00D75A8D" w:rsidRDefault="00844CD8"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MySQL Date Issues</w:t>
          </w:r>
        </w:p>
      </w:tc>
    </w:tr>
  </w:tbl>
  <w:p w:rsidR="00E41217" w:rsidRDefault="00E4121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EA2" w:rsidRDefault="008A2E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01378"/>
  </w:hdrShapeDefaults>
  <w:footnotePr>
    <w:footnote w:id="-1"/>
    <w:footnote w:id="0"/>
  </w:footnotePr>
  <w:endnotePr>
    <w:endnote w:id="-1"/>
    <w:endnote w:id="0"/>
  </w:endnotePr>
  <w:compat/>
  <w:rsids>
    <w:rsidRoot w:val="006B7ED3"/>
    <w:rsid w:val="00000E7E"/>
    <w:rsid w:val="00001113"/>
    <w:rsid w:val="00052BE8"/>
    <w:rsid w:val="000C2A00"/>
    <w:rsid w:val="0010411F"/>
    <w:rsid w:val="001076D3"/>
    <w:rsid w:val="00123DBE"/>
    <w:rsid w:val="00134611"/>
    <w:rsid w:val="001420D8"/>
    <w:rsid w:val="00180AE7"/>
    <w:rsid w:val="00186311"/>
    <w:rsid w:val="001B1928"/>
    <w:rsid w:val="001D55C5"/>
    <w:rsid w:val="001D60A1"/>
    <w:rsid w:val="00206BD3"/>
    <w:rsid w:val="00232B7C"/>
    <w:rsid w:val="00241B4D"/>
    <w:rsid w:val="0027239B"/>
    <w:rsid w:val="00273D84"/>
    <w:rsid w:val="002746EB"/>
    <w:rsid w:val="002A5EEE"/>
    <w:rsid w:val="002A6114"/>
    <w:rsid w:val="002D14CF"/>
    <w:rsid w:val="002D6F11"/>
    <w:rsid w:val="002D76AE"/>
    <w:rsid w:val="003152BB"/>
    <w:rsid w:val="003163B6"/>
    <w:rsid w:val="00356F7E"/>
    <w:rsid w:val="003B43B7"/>
    <w:rsid w:val="003D755B"/>
    <w:rsid w:val="0041522D"/>
    <w:rsid w:val="00443463"/>
    <w:rsid w:val="00443F95"/>
    <w:rsid w:val="00467F61"/>
    <w:rsid w:val="00473658"/>
    <w:rsid w:val="00476A6A"/>
    <w:rsid w:val="004835AF"/>
    <w:rsid w:val="00483A19"/>
    <w:rsid w:val="004909CC"/>
    <w:rsid w:val="004B2C5F"/>
    <w:rsid w:val="004D124D"/>
    <w:rsid w:val="004E0604"/>
    <w:rsid w:val="00525B69"/>
    <w:rsid w:val="00537E58"/>
    <w:rsid w:val="0055274D"/>
    <w:rsid w:val="00554AD0"/>
    <w:rsid w:val="005603AE"/>
    <w:rsid w:val="00560535"/>
    <w:rsid w:val="00575032"/>
    <w:rsid w:val="00593BDC"/>
    <w:rsid w:val="00596D39"/>
    <w:rsid w:val="005B08FB"/>
    <w:rsid w:val="005E36F9"/>
    <w:rsid w:val="00630CE9"/>
    <w:rsid w:val="00660087"/>
    <w:rsid w:val="00664959"/>
    <w:rsid w:val="00673254"/>
    <w:rsid w:val="006B7ED3"/>
    <w:rsid w:val="006D0559"/>
    <w:rsid w:val="007570C3"/>
    <w:rsid w:val="00772160"/>
    <w:rsid w:val="00804C89"/>
    <w:rsid w:val="00835F2D"/>
    <w:rsid w:val="00844CD8"/>
    <w:rsid w:val="008777AD"/>
    <w:rsid w:val="008A2EA2"/>
    <w:rsid w:val="008C6575"/>
    <w:rsid w:val="008F76ED"/>
    <w:rsid w:val="0090379D"/>
    <w:rsid w:val="00906416"/>
    <w:rsid w:val="00977535"/>
    <w:rsid w:val="009B61BC"/>
    <w:rsid w:val="009E33E4"/>
    <w:rsid w:val="009E72CA"/>
    <w:rsid w:val="00A873A4"/>
    <w:rsid w:val="00A9279E"/>
    <w:rsid w:val="00AA751F"/>
    <w:rsid w:val="00B30344"/>
    <w:rsid w:val="00B33947"/>
    <w:rsid w:val="00B35C3E"/>
    <w:rsid w:val="00B626AD"/>
    <w:rsid w:val="00C14BED"/>
    <w:rsid w:val="00C228B1"/>
    <w:rsid w:val="00C34B87"/>
    <w:rsid w:val="00C42FAD"/>
    <w:rsid w:val="00C57FB2"/>
    <w:rsid w:val="00C84DE5"/>
    <w:rsid w:val="00C917EF"/>
    <w:rsid w:val="00CA0880"/>
    <w:rsid w:val="00CA0F40"/>
    <w:rsid w:val="00CA2E1A"/>
    <w:rsid w:val="00CB37CF"/>
    <w:rsid w:val="00CD52E9"/>
    <w:rsid w:val="00D210C3"/>
    <w:rsid w:val="00D458CB"/>
    <w:rsid w:val="00D61D99"/>
    <w:rsid w:val="00D75A8D"/>
    <w:rsid w:val="00D96B95"/>
    <w:rsid w:val="00D97CF5"/>
    <w:rsid w:val="00DA0D73"/>
    <w:rsid w:val="00DC23D4"/>
    <w:rsid w:val="00DE2CD9"/>
    <w:rsid w:val="00E275B4"/>
    <w:rsid w:val="00E41217"/>
    <w:rsid w:val="00E4329A"/>
    <w:rsid w:val="00E439DB"/>
    <w:rsid w:val="00E45E78"/>
    <w:rsid w:val="00E548B2"/>
    <w:rsid w:val="00E85ED2"/>
    <w:rsid w:val="00E94C5A"/>
    <w:rsid w:val="00F07EAB"/>
    <w:rsid w:val="00F470F9"/>
    <w:rsid w:val="00F70B61"/>
    <w:rsid w:val="00F90B04"/>
    <w:rsid w:val="00F9584F"/>
    <w:rsid w:val="00FA5AC9"/>
    <w:rsid w:val="00FA643B"/>
    <w:rsid w:val="00FB4D0A"/>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1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A19"/>
  </w:style>
  <w:style w:type="paragraph" w:styleId="Heading1">
    <w:name w:val="heading 1"/>
    <w:basedOn w:val="Normal"/>
    <w:next w:val="Normal"/>
    <w:link w:val="Heading1Char"/>
    <w:uiPriority w:val="9"/>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5E36F9"/>
    <w:pPr>
      <w:spacing w:after="0" w:line="240" w:lineRule="auto"/>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5E36F9"/>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line="240" w:lineRule="auto"/>
      <w:ind w:hanging="1080"/>
    </w:pPr>
    <w:rPr>
      <w:rFonts w:ascii="Times New Roman" w:eastAsia="Times New Roman" w:hAnsi="Times New Roman" w:cs="Times New Roman"/>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_155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DE1D5CB2DD4F8E82ECF429DA86D211"/>
        <w:category>
          <w:name w:val="General"/>
          <w:gallery w:val="placeholder"/>
        </w:category>
        <w:types>
          <w:type w:val="bbPlcHdr"/>
        </w:types>
        <w:behaviors>
          <w:behavior w:val="content"/>
        </w:behaviors>
        <w:guid w:val="{174D0CCA-0748-470D-BF87-85BD01438E4D}"/>
      </w:docPartPr>
      <w:docPartBody>
        <w:p w:rsidR="00933C37" w:rsidRDefault="00606AF2">
          <w:pPr>
            <w:pStyle w:val="87DE1D5CB2DD4F8E82ECF429DA86D211"/>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6AF2"/>
    <w:rsid w:val="005567A8"/>
    <w:rsid w:val="005B57BC"/>
    <w:rsid w:val="005D289D"/>
    <w:rsid w:val="00606AF2"/>
    <w:rsid w:val="00621F95"/>
    <w:rsid w:val="00933C37"/>
    <w:rsid w:val="009933DE"/>
    <w:rsid w:val="00C0112B"/>
    <w:rsid w:val="00E14C71"/>
    <w:rsid w:val="00EE4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C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DE1D5CB2DD4F8E82ECF429DA86D211">
    <w:name w:val="87DE1D5CB2DD4F8E82ECF429DA86D211"/>
    <w:rsid w:val="00933C3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__155A.dotx</Template>
  <TotalTime>202</TotalTime>
  <Pages>4</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7745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13</cp:revision>
  <cp:lastPrinted>2012-07-25T07:11:00Z</cp:lastPrinted>
  <dcterms:created xsi:type="dcterms:W3CDTF">2011-02-21T04:04:00Z</dcterms:created>
  <dcterms:modified xsi:type="dcterms:W3CDTF">2013-08-30T05:28:00Z</dcterms:modified>
</cp:coreProperties>
</file>