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Content>
        <w:p w:rsidR="00D41C8E" w:rsidRPr="00086071" w:rsidRDefault="00D41C8E" w:rsidP="00D643D2">
          <w:pPr>
            <w:pStyle w:val="TOCHeading"/>
            <w:spacing w:before="0" w:line="240" w:lineRule="auto"/>
            <w:rPr>
              <w:color w:val="auto"/>
            </w:rPr>
          </w:pPr>
          <w:r w:rsidRPr="00086071">
            <w:rPr>
              <w:color w:val="auto"/>
            </w:rPr>
            <w:t>Table of Contents</w:t>
          </w:r>
        </w:p>
        <w:p w:rsidR="004357B5" w:rsidRDefault="00925231">
          <w:pPr>
            <w:pStyle w:val="TOC1"/>
            <w:rPr>
              <w:rFonts w:eastAsiaTheme="minorEastAsia"/>
              <w:noProof/>
            </w:rPr>
          </w:pPr>
          <w:r>
            <w:fldChar w:fldCharType="begin"/>
          </w:r>
          <w:r w:rsidR="00D41C8E">
            <w:instrText xml:space="preserve"> TOC \o "1-3" \h \z \u </w:instrText>
          </w:r>
          <w:r>
            <w:fldChar w:fldCharType="separate"/>
          </w:r>
          <w:hyperlink w:anchor="_Toc363672556" w:history="1">
            <w:r w:rsidR="004357B5" w:rsidRPr="001835A1">
              <w:rPr>
                <w:rStyle w:val="Hyperlink"/>
                <w:noProof/>
              </w:rPr>
              <w:t>1.</w:t>
            </w:r>
            <w:r w:rsidR="004357B5">
              <w:rPr>
                <w:rFonts w:eastAsiaTheme="minorEastAsia"/>
                <w:noProof/>
              </w:rPr>
              <w:tab/>
            </w:r>
            <w:r w:rsidR="004357B5" w:rsidRPr="001835A1">
              <w:rPr>
                <w:rStyle w:val="Hyperlink"/>
                <w:noProof/>
              </w:rPr>
              <w:t>Concat, Concat_ws</w:t>
            </w:r>
            <w:r w:rsidR="004357B5">
              <w:rPr>
                <w:noProof/>
                <w:webHidden/>
              </w:rPr>
              <w:tab/>
            </w:r>
            <w:r>
              <w:rPr>
                <w:noProof/>
                <w:webHidden/>
              </w:rPr>
              <w:fldChar w:fldCharType="begin"/>
            </w:r>
            <w:r w:rsidR="004357B5">
              <w:rPr>
                <w:noProof/>
                <w:webHidden/>
              </w:rPr>
              <w:instrText xml:space="preserve"> PAGEREF _Toc363672556 \h </w:instrText>
            </w:r>
            <w:r>
              <w:rPr>
                <w:noProof/>
                <w:webHidden/>
              </w:rPr>
            </w:r>
            <w:r>
              <w:rPr>
                <w:noProof/>
                <w:webHidden/>
              </w:rPr>
              <w:fldChar w:fldCharType="separate"/>
            </w:r>
            <w:r w:rsidR="004357B5">
              <w:rPr>
                <w:noProof/>
                <w:webHidden/>
              </w:rPr>
              <w:t>1</w:t>
            </w:r>
            <w:r>
              <w:rPr>
                <w:noProof/>
                <w:webHidden/>
              </w:rPr>
              <w:fldChar w:fldCharType="end"/>
            </w:r>
          </w:hyperlink>
        </w:p>
        <w:p w:rsidR="004357B5" w:rsidRDefault="00925231">
          <w:pPr>
            <w:pStyle w:val="TOC1"/>
            <w:rPr>
              <w:rFonts w:eastAsiaTheme="minorEastAsia"/>
              <w:noProof/>
            </w:rPr>
          </w:pPr>
          <w:hyperlink w:anchor="_Toc363672557" w:history="1">
            <w:r w:rsidR="004357B5" w:rsidRPr="001835A1">
              <w:rPr>
                <w:rStyle w:val="Hyperlink"/>
                <w:noProof/>
              </w:rPr>
              <w:t>2.</w:t>
            </w:r>
            <w:r w:rsidR="004357B5">
              <w:rPr>
                <w:rFonts w:eastAsiaTheme="minorEastAsia"/>
                <w:noProof/>
              </w:rPr>
              <w:tab/>
            </w:r>
            <w:r w:rsidR="004357B5" w:rsidRPr="001835A1">
              <w:rPr>
                <w:rStyle w:val="Hyperlink"/>
                <w:noProof/>
              </w:rPr>
              <w:t>Binary</w:t>
            </w:r>
            <w:r w:rsidR="004357B5">
              <w:rPr>
                <w:noProof/>
                <w:webHidden/>
              </w:rPr>
              <w:tab/>
            </w:r>
            <w:r>
              <w:rPr>
                <w:noProof/>
                <w:webHidden/>
              </w:rPr>
              <w:fldChar w:fldCharType="begin"/>
            </w:r>
            <w:r w:rsidR="004357B5">
              <w:rPr>
                <w:noProof/>
                <w:webHidden/>
              </w:rPr>
              <w:instrText xml:space="preserve"> PAGEREF _Toc363672557 \h </w:instrText>
            </w:r>
            <w:r>
              <w:rPr>
                <w:noProof/>
                <w:webHidden/>
              </w:rPr>
            </w:r>
            <w:r>
              <w:rPr>
                <w:noProof/>
                <w:webHidden/>
              </w:rPr>
              <w:fldChar w:fldCharType="separate"/>
            </w:r>
            <w:r w:rsidR="004357B5">
              <w:rPr>
                <w:noProof/>
                <w:webHidden/>
              </w:rPr>
              <w:t>2</w:t>
            </w:r>
            <w:r>
              <w:rPr>
                <w:noProof/>
                <w:webHidden/>
              </w:rPr>
              <w:fldChar w:fldCharType="end"/>
            </w:r>
          </w:hyperlink>
        </w:p>
        <w:p w:rsidR="004357B5" w:rsidRDefault="00925231">
          <w:pPr>
            <w:pStyle w:val="TOC1"/>
            <w:rPr>
              <w:rFonts w:eastAsiaTheme="minorEastAsia"/>
              <w:noProof/>
            </w:rPr>
          </w:pPr>
          <w:hyperlink w:anchor="_Toc363672558" w:history="1">
            <w:r w:rsidR="004357B5" w:rsidRPr="001835A1">
              <w:rPr>
                <w:rStyle w:val="Hyperlink"/>
                <w:noProof/>
              </w:rPr>
              <w:t>3.</w:t>
            </w:r>
            <w:r w:rsidR="004357B5">
              <w:rPr>
                <w:rFonts w:eastAsiaTheme="minorEastAsia"/>
                <w:noProof/>
              </w:rPr>
              <w:tab/>
            </w:r>
            <w:r w:rsidR="004357B5" w:rsidRPr="001835A1">
              <w:rPr>
                <w:rStyle w:val="Hyperlink"/>
                <w:noProof/>
              </w:rPr>
              <w:t>Capitalization</w:t>
            </w:r>
            <w:r w:rsidR="004357B5">
              <w:rPr>
                <w:noProof/>
                <w:webHidden/>
              </w:rPr>
              <w:tab/>
            </w:r>
            <w:r>
              <w:rPr>
                <w:noProof/>
                <w:webHidden/>
              </w:rPr>
              <w:fldChar w:fldCharType="begin"/>
            </w:r>
            <w:r w:rsidR="004357B5">
              <w:rPr>
                <w:noProof/>
                <w:webHidden/>
              </w:rPr>
              <w:instrText xml:space="preserve"> PAGEREF _Toc363672558 \h </w:instrText>
            </w:r>
            <w:r>
              <w:rPr>
                <w:noProof/>
                <w:webHidden/>
              </w:rPr>
            </w:r>
            <w:r>
              <w:rPr>
                <w:noProof/>
                <w:webHidden/>
              </w:rPr>
              <w:fldChar w:fldCharType="separate"/>
            </w:r>
            <w:r w:rsidR="004357B5">
              <w:rPr>
                <w:noProof/>
                <w:webHidden/>
              </w:rPr>
              <w:t>3</w:t>
            </w:r>
            <w:r>
              <w:rPr>
                <w:noProof/>
                <w:webHidden/>
              </w:rPr>
              <w:fldChar w:fldCharType="end"/>
            </w:r>
          </w:hyperlink>
        </w:p>
        <w:p w:rsidR="004357B5" w:rsidRDefault="00925231">
          <w:pPr>
            <w:pStyle w:val="TOC1"/>
            <w:rPr>
              <w:rFonts w:eastAsiaTheme="minorEastAsia"/>
              <w:noProof/>
            </w:rPr>
          </w:pPr>
          <w:hyperlink w:anchor="_Toc363672559" w:history="1">
            <w:r w:rsidR="004357B5" w:rsidRPr="001835A1">
              <w:rPr>
                <w:rStyle w:val="Hyperlink"/>
                <w:noProof/>
              </w:rPr>
              <w:t>4.</w:t>
            </w:r>
            <w:r w:rsidR="004357B5">
              <w:rPr>
                <w:rFonts w:eastAsiaTheme="minorEastAsia"/>
                <w:noProof/>
              </w:rPr>
              <w:tab/>
            </w:r>
            <w:r w:rsidR="004357B5" w:rsidRPr="001835A1">
              <w:rPr>
                <w:rStyle w:val="Hyperlink"/>
                <w:noProof/>
              </w:rPr>
              <w:t>Padding and Trimming strings</w:t>
            </w:r>
            <w:r w:rsidR="004357B5">
              <w:rPr>
                <w:noProof/>
                <w:webHidden/>
              </w:rPr>
              <w:tab/>
            </w:r>
            <w:r>
              <w:rPr>
                <w:noProof/>
                <w:webHidden/>
              </w:rPr>
              <w:fldChar w:fldCharType="begin"/>
            </w:r>
            <w:r w:rsidR="004357B5">
              <w:rPr>
                <w:noProof/>
                <w:webHidden/>
              </w:rPr>
              <w:instrText xml:space="preserve"> PAGEREF _Toc363672559 \h </w:instrText>
            </w:r>
            <w:r>
              <w:rPr>
                <w:noProof/>
                <w:webHidden/>
              </w:rPr>
            </w:r>
            <w:r>
              <w:rPr>
                <w:noProof/>
                <w:webHidden/>
              </w:rPr>
              <w:fldChar w:fldCharType="separate"/>
            </w:r>
            <w:r w:rsidR="004357B5">
              <w:rPr>
                <w:noProof/>
                <w:webHidden/>
              </w:rPr>
              <w:t>3</w:t>
            </w:r>
            <w:r>
              <w:rPr>
                <w:noProof/>
                <w:webHidden/>
              </w:rPr>
              <w:fldChar w:fldCharType="end"/>
            </w:r>
          </w:hyperlink>
        </w:p>
        <w:p w:rsidR="004357B5" w:rsidRDefault="00925231">
          <w:pPr>
            <w:pStyle w:val="TOC1"/>
            <w:rPr>
              <w:rFonts w:eastAsiaTheme="minorEastAsia"/>
              <w:noProof/>
            </w:rPr>
          </w:pPr>
          <w:hyperlink w:anchor="_Toc363672560" w:history="1">
            <w:r w:rsidR="004357B5" w:rsidRPr="001835A1">
              <w:rPr>
                <w:rStyle w:val="Hyperlink"/>
                <w:noProof/>
              </w:rPr>
              <w:t>5.</w:t>
            </w:r>
            <w:r w:rsidR="004357B5">
              <w:rPr>
                <w:rFonts w:eastAsiaTheme="minorEastAsia"/>
                <w:noProof/>
              </w:rPr>
              <w:tab/>
            </w:r>
            <w:r w:rsidR="004357B5" w:rsidRPr="001835A1">
              <w:rPr>
                <w:rStyle w:val="Hyperlink"/>
                <w:noProof/>
              </w:rPr>
              <w:t>Parts of strings and matches within a string</w:t>
            </w:r>
            <w:r w:rsidR="004357B5">
              <w:rPr>
                <w:noProof/>
                <w:webHidden/>
              </w:rPr>
              <w:tab/>
            </w:r>
            <w:r>
              <w:rPr>
                <w:noProof/>
                <w:webHidden/>
              </w:rPr>
              <w:fldChar w:fldCharType="begin"/>
            </w:r>
            <w:r w:rsidR="004357B5">
              <w:rPr>
                <w:noProof/>
                <w:webHidden/>
              </w:rPr>
              <w:instrText xml:space="preserve"> PAGEREF _Toc363672560 \h </w:instrText>
            </w:r>
            <w:r>
              <w:rPr>
                <w:noProof/>
                <w:webHidden/>
              </w:rPr>
            </w:r>
            <w:r>
              <w:rPr>
                <w:noProof/>
                <w:webHidden/>
              </w:rPr>
              <w:fldChar w:fldCharType="separate"/>
            </w:r>
            <w:r w:rsidR="004357B5">
              <w:rPr>
                <w:noProof/>
                <w:webHidden/>
              </w:rPr>
              <w:t>4</w:t>
            </w:r>
            <w:r>
              <w:rPr>
                <w:noProof/>
                <w:webHidden/>
              </w:rPr>
              <w:fldChar w:fldCharType="end"/>
            </w:r>
          </w:hyperlink>
        </w:p>
        <w:p w:rsidR="004357B5" w:rsidRDefault="00925231">
          <w:pPr>
            <w:pStyle w:val="TOC1"/>
            <w:rPr>
              <w:rFonts w:eastAsiaTheme="minorEastAsia"/>
              <w:noProof/>
            </w:rPr>
          </w:pPr>
          <w:hyperlink w:anchor="_Toc363672561" w:history="1">
            <w:r w:rsidR="004357B5" w:rsidRPr="001835A1">
              <w:rPr>
                <w:rStyle w:val="Hyperlink"/>
                <w:noProof/>
              </w:rPr>
              <w:t>6.</w:t>
            </w:r>
            <w:r w:rsidR="004357B5">
              <w:rPr>
                <w:rFonts w:eastAsiaTheme="minorEastAsia"/>
                <w:noProof/>
              </w:rPr>
              <w:tab/>
            </w:r>
            <w:r w:rsidR="004357B5" w:rsidRPr="001835A1">
              <w:rPr>
                <w:rStyle w:val="Hyperlink"/>
                <w:noProof/>
              </w:rPr>
              <w:t>Changing the string contents</w:t>
            </w:r>
            <w:r w:rsidR="004357B5">
              <w:rPr>
                <w:noProof/>
                <w:webHidden/>
              </w:rPr>
              <w:tab/>
            </w:r>
            <w:r>
              <w:rPr>
                <w:noProof/>
                <w:webHidden/>
              </w:rPr>
              <w:fldChar w:fldCharType="begin"/>
            </w:r>
            <w:r w:rsidR="004357B5">
              <w:rPr>
                <w:noProof/>
                <w:webHidden/>
              </w:rPr>
              <w:instrText xml:space="preserve"> PAGEREF _Toc363672561 \h </w:instrText>
            </w:r>
            <w:r>
              <w:rPr>
                <w:noProof/>
                <w:webHidden/>
              </w:rPr>
            </w:r>
            <w:r>
              <w:rPr>
                <w:noProof/>
                <w:webHidden/>
              </w:rPr>
              <w:fldChar w:fldCharType="separate"/>
            </w:r>
            <w:r w:rsidR="004357B5">
              <w:rPr>
                <w:noProof/>
                <w:webHidden/>
              </w:rPr>
              <w:t>5</w:t>
            </w:r>
            <w:r>
              <w:rPr>
                <w:noProof/>
                <w:webHidden/>
              </w:rPr>
              <w:fldChar w:fldCharType="end"/>
            </w:r>
          </w:hyperlink>
        </w:p>
        <w:p w:rsidR="004357B5" w:rsidRDefault="00925231">
          <w:pPr>
            <w:pStyle w:val="TOC1"/>
            <w:rPr>
              <w:rFonts w:eastAsiaTheme="minorEastAsia"/>
              <w:noProof/>
            </w:rPr>
          </w:pPr>
          <w:hyperlink w:anchor="_Toc363672562" w:history="1">
            <w:r w:rsidR="004357B5" w:rsidRPr="001835A1">
              <w:rPr>
                <w:rStyle w:val="Hyperlink"/>
                <w:noProof/>
              </w:rPr>
              <w:t>7.</w:t>
            </w:r>
            <w:r w:rsidR="004357B5">
              <w:rPr>
                <w:rFonts w:eastAsiaTheme="minorEastAsia"/>
                <w:noProof/>
              </w:rPr>
              <w:tab/>
            </w:r>
            <w:r w:rsidR="004357B5" w:rsidRPr="001835A1">
              <w:rPr>
                <w:rStyle w:val="Hyperlink"/>
                <w:noProof/>
              </w:rPr>
              <w:t>Misc string functions</w:t>
            </w:r>
            <w:r w:rsidR="004357B5">
              <w:rPr>
                <w:noProof/>
                <w:webHidden/>
              </w:rPr>
              <w:tab/>
            </w:r>
            <w:r>
              <w:rPr>
                <w:noProof/>
                <w:webHidden/>
              </w:rPr>
              <w:fldChar w:fldCharType="begin"/>
            </w:r>
            <w:r w:rsidR="004357B5">
              <w:rPr>
                <w:noProof/>
                <w:webHidden/>
              </w:rPr>
              <w:instrText xml:space="preserve"> PAGEREF _Toc363672562 \h </w:instrText>
            </w:r>
            <w:r>
              <w:rPr>
                <w:noProof/>
                <w:webHidden/>
              </w:rPr>
            </w:r>
            <w:r>
              <w:rPr>
                <w:noProof/>
                <w:webHidden/>
              </w:rPr>
              <w:fldChar w:fldCharType="separate"/>
            </w:r>
            <w:r w:rsidR="004357B5">
              <w:rPr>
                <w:noProof/>
                <w:webHidden/>
              </w:rPr>
              <w:t>6</w:t>
            </w:r>
            <w:r>
              <w:rPr>
                <w:noProof/>
                <w:webHidden/>
              </w:rPr>
              <w:fldChar w:fldCharType="end"/>
            </w:r>
          </w:hyperlink>
        </w:p>
        <w:p w:rsidR="00D41C8E" w:rsidRDefault="00925231" w:rsidP="00D643D2">
          <w:pPr>
            <w:spacing w:after="0" w:line="240" w:lineRule="auto"/>
          </w:pPr>
          <w:r>
            <w:fldChar w:fldCharType="end"/>
          </w:r>
        </w:p>
      </w:sdtContent>
    </w:sdt>
    <w:p w:rsidR="001E4E0A" w:rsidRDefault="00D41C8E" w:rsidP="00D41C8E">
      <w:pPr>
        <w:pStyle w:val="body1"/>
      </w:pPr>
      <w:r>
        <w:t xml:space="preserve"> </w:t>
      </w:r>
      <w:r w:rsidR="00AB32F3">
        <w:t>A sampling of the MySQL string oriented functions.</w:t>
      </w:r>
      <w:r w:rsidR="00B57A08">
        <w:t xml:space="preserve"> </w:t>
      </w:r>
    </w:p>
    <w:p w:rsidR="00290A5A" w:rsidRDefault="00290A5A" w:rsidP="001E4E0A">
      <w:pPr>
        <w:pStyle w:val="body1"/>
        <w:rPr>
          <w:noProof/>
        </w:rPr>
        <w:sectPr w:rsidR="00290A5A" w:rsidSect="002B22A2">
          <w:headerReference w:type="default" r:id="rId8"/>
          <w:footerReference w:type="default" r:id="rId9"/>
          <w:type w:val="continuous"/>
          <w:pgSz w:w="12240" w:h="15840"/>
          <w:pgMar w:top="720" w:right="1152" w:bottom="720" w:left="1152" w:header="720" w:footer="432" w:gutter="0"/>
          <w:cols w:space="720"/>
          <w:docGrid w:linePitch="360"/>
        </w:sectPr>
      </w:pPr>
    </w:p>
    <w:p w:rsidR="002B22A2" w:rsidRDefault="002B22A2" w:rsidP="001E4E0A">
      <w:pPr>
        <w:pStyle w:val="body1"/>
        <w:rPr>
          <w:noProof/>
        </w:rPr>
      </w:pPr>
      <w:r>
        <w:rPr>
          <w:noProof/>
        </w:rPr>
        <w:lastRenderedPageBreak/>
        <w:t>Concat</w:t>
      </w:r>
    </w:p>
    <w:p w:rsidR="002B22A2" w:rsidRDefault="002B22A2" w:rsidP="001E4E0A">
      <w:pPr>
        <w:pStyle w:val="body1"/>
        <w:rPr>
          <w:noProof/>
        </w:rPr>
      </w:pPr>
      <w:r>
        <w:rPr>
          <w:noProof/>
        </w:rPr>
        <w:t>Concat_ws</w:t>
      </w:r>
    </w:p>
    <w:p w:rsidR="002B22A2" w:rsidRDefault="002B22A2" w:rsidP="001E4E0A">
      <w:pPr>
        <w:pStyle w:val="body1"/>
        <w:rPr>
          <w:noProof/>
        </w:rPr>
      </w:pPr>
      <w:r>
        <w:rPr>
          <w:noProof/>
        </w:rPr>
        <w:t>Upper</w:t>
      </w:r>
    </w:p>
    <w:p w:rsidR="002B22A2" w:rsidRDefault="002B22A2" w:rsidP="001E4E0A">
      <w:pPr>
        <w:pStyle w:val="body1"/>
        <w:rPr>
          <w:noProof/>
        </w:rPr>
      </w:pPr>
      <w:r>
        <w:rPr>
          <w:noProof/>
        </w:rPr>
        <w:t>Lower</w:t>
      </w:r>
    </w:p>
    <w:p w:rsidR="002B22A2" w:rsidRDefault="002B22A2" w:rsidP="001E4E0A">
      <w:pPr>
        <w:pStyle w:val="body1"/>
        <w:rPr>
          <w:noProof/>
        </w:rPr>
      </w:pPr>
      <w:r>
        <w:rPr>
          <w:noProof/>
        </w:rPr>
        <w:t>RTrim</w:t>
      </w:r>
    </w:p>
    <w:p w:rsidR="002B22A2" w:rsidRDefault="002B22A2" w:rsidP="001E4E0A">
      <w:pPr>
        <w:pStyle w:val="body1"/>
        <w:rPr>
          <w:noProof/>
        </w:rPr>
      </w:pPr>
      <w:r>
        <w:rPr>
          <w:noProof/>
        </w:rPr>
        <w:t>LTrim</w:t>
      </w:r>
    </w:p>
    <w:p w:rsidR="002B22A2" w:rsidRDefault="002B22A2" w:rsidP="001E4E0A">
      <w:pPr>
        <w:pStyle w:val="body1"/>
        <w:rPr>
          <w:noProof/>
        </w:rPr>
      </w:pPr>
      <w:r>
        <w:rPr>
          <w:noProof/>
        </w:rPr>
        <w:lastRenderedPageBreak/>
        <w:t>RPad</w:t>
      </w:r>
    </w:p>
    <w:p w:rsidR="002B22A2" w:rsidRDefault="002B22A2" w:rsidP="001E4E0A">
      <w:pPr>
        <w:pStyle w:val="body1"/>
        <w:rPr>
          <w:noProof/>
        </w:rPr>
      </w:pPr>
      <w:r>
        <w:rPr>
          <w:noProof/>
        </w:rPr>
        <w:t>LPad</w:t>
      </w:r>
    </w:p>
    <w:p w:rsidR="002B22A2" w:rsidRDefault="002B22A2" w:rsidP="001E4E0A">
      <w:pPr>
        <w:pStyle w:val="body1"/>
        <w:rPr>
          <w:noProof/>
        </w:rPr>
      </w:pPr>
      <w:r>
        <w:rPr>
          <w:noProof/>
        </w:rPr>
        <w:t>Substring</w:t>
      </w:r>
    </w:p>
    <w:p w:rsidR="002B22A2" w:rsidRDefault="002B22A2" w:rsidP="001E4E0A">
      <w:pPr>
        <w:pStyle w:val="body1"/>
        <w:rPr>
          <w:noProof/>
        </w:rPr>
      </w:pPr>
      <w:r>
        <w:rPr>
          <w:noProof/>
        </w:rPr>
        <w:t>Substring_Inde</w:t>
      </w:r>
      <w:r w:rsidR="000C420A">
        <w:rPr>
          <w:noProof/>
        </w:rPr>
        <w:t>x</w:t>
      </w:r>
    </w:p>
    <w:p w:rsidR="002B22A2" w:rsidRDefault="002B22A2" w:rsidP="001E4E0A">
      <w:pPr>
        <w:pStyle w:val="body1"/>
        <w:rPr>
          <w:noProof/>
        </w:rPr>
      </w:pPr>
      <w:r>
        <w:rPr>
          <w:noProof/>
        </w:rPr>
        <w:t>Instr</w:t>
      </w:r>
    </w:p>
    <w:p w:rsidR="002B22A2" w:rsidRDefault="002B22A2" w:rsidP="001E4E0A">
      <w:pPr>
        <w:pStyle w:val="body1"/>
        <w:rPr>
          <w:noProof/>
        </w:rPr>
      </w:pPr>
      <w:r>
        <w:rPr>
          <w:noProof/>
        </w:rPr>
        <w:t>Locate</w:t>
      </w:r>
    </w:p>
    <w:p w:rsidR="002B22A2" w:rsidRDefault="002B22A2" w:rsidP="001E4E0A">
      <w:pPr>
        <w:pStyle w:val="body1"/>
        <w:rPr>
          <w:noProof/>
        </w:rPr>
      </w:pPr>
      <w:r>
        <w:rPr>
          <w:noProof/>
        </w:rPr>
        <w:lastRenderedPageBreak/>
        <w:t>Repeat</w:t>
      </w:r>
    </w:p>
    <w:p w:rsidR="002B22A2" w:rsidRDefault="002B22A2" w:rsidP="001E4E0A">
      <w:pPr>
        <w:pStyle w:val="body1"/>
        <w:rPr>
          <w:noProof/>
        </w:rPr>
      </w:pPr>
      <w:r>
        <w:rPr>
          <w:noProof/>
        </w:rPr>
        <w:t>Replace</w:t>
      </w:r>
    </w:p>
    <w:p w:rsidR="002B22A2" w:rsidRDefault="002B22A2" w:rsidP="001E4E0A">
      <w:pPr>
        <w:pStyle w:val="body1"/>
        <w:rPr>
          <w:noProof/>
        </w:rPr>
      </w:pPr>
      <w:r>
        <w:rPr>
          <w:noProof/>
        </w:rPr>
        <w:t>Reverse</w:t>
      </w:r>
    </w:p>
    <w:p w:rsidR="002B22A2" w:rsidRDefault="002B22A2" w:rsidP="001E4E0A">
      <w:pPr>
        <w:pStyle w:val="body1"/>
        <w:rPr>
          <w:noProof/>
        </w:rPr>
      </w:pPr>
      <w:r>
        <w:rPr>
          <w:noProof/>
        </w:rPr>
        <w:t>Space</w:t>
      </w:r>
    </w:p>
    <w:p w:rsidR="002B22A2" w:rsidRDefault="002B22A2" w:rsidP="001E4E0A">
      <w:pPr>
        <w:pStyle w:val="body1"/>
        <w:rPr>
          <w:noProof/>
        </w:rPr>
      </w:pPr>
      <w:r>
        <w:rPr>
          <w:noProof/>
        </w:rPr>
        <w:t>Ascii</w:t>
      </w:r>
    </w:p>
    <w:p w:rsidR="002B22A2" w:rsidRDefault="002B22A2" w:rsidP="001E4E0A">
      <w:pPr>
        <w:pStyle w:val="body1"/>
        <w:rPr>
          <w:noProof/>
        </w:rPr>
      </w:pPr>
      <w:r>
        <w:rPr>
          <w:noProof/>
        </w:rPr>
        <w:t>Char</w:t>
      </w:r>
    </w:p>
    <w:p w:rsidR="0083015D" w:rsidRDefault="0083015D" w:rsidP="0083015D">
      <w:pPr>
        <w:pStyle w:val="body1"/>
        <w:rPr>
          <w:noProof/>
        </w:rPr>
      </w:pPr>
      <w:r>
        <w:rPr>
          <w:noProof/>
        </w:rPr>
        <w:lastRenderedPageBreak/>
        <w:t>ELT</w:t>
      </w:r>
    </w:p>
    <w:p w:rsidR="0083015D" w:rsidRDefault="0083015D" w:rsidP="0083015D">
      <w:pPr>
        <w:pStyle w:val="body1"/>
        <w:rPr>
          <w:noProof/>
        </w:rPr>
      </w:pPr>
      <w:r>
        <w:rPr>
          <w:noProof/>
        </w:rPr>
        <w:t>Field</w:t>
      </w:r>
    </w:p>
    <w:p w:rsidR="0083015D" w:rsidRDefault="0083015D" w:rsidP="0083015D">
      <w:pPr>
        <w:pStyle w:val="body1"/>
        <w:rPr>
          <w:noProof/>
        </w:rPr>
      </w:pPr>
      <w:r>
        <w:rPr>
          <w:noProof/>
        </w:rPr>
        <w:t>Find_in_set</w:t>
      </w:r>
    </w:p>
    <w:p w:rsidR="00290A5A" w:rsidRDefault="00290A5A" w:rsidP="001E4E0A">
      <w:pPr>
        <w:pStyle w:val="body1"/>
        <w:sectPr w:rsidR="00290A5A" w:rsidSect="00290A5A">
          <w:type w:val="continuous"/>
          <w:pgSz w:w="12240" w:h="15840"/>
          <w:pgMar w:top="720" w:right="1152" w:bottom="720" w:left="1152" w:header="720" w:footer="432" w:gutter="0"/>
          <w:cols w:num="4" w:space="720"/>
          <w:docGrid w:linePitch="360"/>
        </w:sectPr>
      </w:pPr>
    </w:p>
    <w:p w:rsidR="002B22A2" w:rsidRDefault="002B22A2" w:rsidP="001E4E0A">
      <w:pPr>
        <w:pStyle w:val="body1"/>
      </w:pPr>
    </w:p>
    <w:p w:rsidR="0072278F" w:rsidRDefault="0072278F" w:rsidP="00AB32F3">
      <w:pPr>
        <w:pStyle w:val="head1"/>
      </w:pPr>
      <w:bookmarkStart w:id="0" w:name="_Toc363672556"/>
      <w:r>
        <w:t>Concat, Concat_ws</w:t>
      </w:r>
      <w:bookmarkEnd w:id="0"/>
    </w:p>
    <w:p w:rsidR="0072278F" w:rsidRPr="00AB32F3" w:rsidRDefault="0072278F" w:rsidP="0072278F">
      <w:pPr>
        <w:pStyle w:val="demonum1"/>
        <w:ind w:hanging="1080"/>
      </w:pPr>
      <w:r>
        <w:t xml:space="preserve">We have been using </w:t>
      </w:r>
      <w:r w:rsidRPr="00FA04F7">
        <w:rPr>
          <w:rFonts w:ascii="Tahoma" w:hAnsi="Tahoma" w:cs="Tahoma"/>
          <w:b/>
          <w:sz w:val="20"/>
        </w:rPr>
        <w:t>concat</w:t>
      </w:r>
      <w:r>
        <w:t xml:space="preserve"> for several weeks.</w:t>
      </w:r>
    </w:p>
    <w:p w:rsidR="0072278F" w:rsidRDefault="0072278F" w:rsidP="0072278F">
      <w:pPr>
        <w:pStyle w:val="code1"/>
      </w:pPr>
      <w:r>
        <w:t>+----------------------------------+</w:t>
      </w:r>
    </w:p>
    <w:p w:rsidR="0072278F" w:rsidRDefault="0072278F" w:rsidP="0072278F">
      <w:pPr>
        <w:pStyle w:val="code1"/>
      </w:pPr>
      <w:r>
        <w:t>| Concat('C', 'AT', ' Fluff', 'y') |</w:t>
      </w:r>
    </w:p>
    <w:p w:rsidR="0072278F" w:rsidRDefault="0072278F" w:rsidP="0072278F">
      <w:pPr>
        <w:pStyle w:val="code1"/>
      </w:pPr>
      <w:r>
        <w:t>+----------------------------------+</w:t>
      </w:r>
    </w:p>
    <w:p w:rsidR="0072278F" w:rsidRDefault="0072278F" w:rsidP="0072278F">
      <w:pPr>
        <w:pStyle w:val="code1"/>
      </w:pPr>
      <w:r>
        <w:t>| CAT Fluffy                       |</w:t>
      </w:r>
    </w:p>
    <w:p w:rsidR="0072278F" w:rsidRDefault="0072278F" w:rsidP="0072278F">
      <w:pPr>
        <w:pStyle w:val="code1"/>
      </w:pPr>
      <w:r>
        <w:t>+----------------------------------+</w:t>
      </w:r>
    </w:p>
    <w:p w:rsidR="0072278F" w:rsidRPr="00AB32F3" w:rsidRDefault="0072278F" w:rsidP="0072278F">
      <w:pPr>
        <w:pStyle w:val="demonum1"/>
        <w:ind w:hanging="1080"/>
      </w:pPr>
      <w:r>
        <w:t>If you want a particular string place</w:t>
      </w:r>
      <w:r w:rsidR="00FA04F7">
        <w:t>d</w:t>
      </w:r>
      <w:r>
        <w:t xml:space="preserve"> between each item to be </w:t>
      </w:r>
      <w:r w:rsidR="00FA04F7">
        <w:t>concatenated, use</w:t>
      </w:r>
      <w:r>
        <w:t xml:space="preserve"> Concat_ws.</w:t>
      </w:r>
      <w:r w:rsidR="00CB708C">
        <w:t xml:space="preserve"> The first argument is placed between the other items to be concatenated</w:t>
      </w:r>
    </w:p>
    <w:p w:rsidR="0072278F" w:rsidRDefault="0072278F" w:rsidP="0072278F">
      <w:pPr>
        <w:pStyle w:val="code1"/>
      </w:pPr>
      <w:r>
        <w:t>+----------------------------------------+</w:t>
      </w:r>
    </w:p>
    <w:p w:rsidR="0072278F" w:rsidRDefault="0072278F" w:rsidP="0072278F">
      <w:pPr>
        <w:pStyle w:val="code1"/>
      </w:pPr>
      <w:r>
        <w:t>| Concat_ws(' ', 'Fluffy', 'the', 'cat') |</w:t>
      </w:r>
    </w:p>
    <w:p w:rsidR="0072278F" w:rsidRDefault="0072278F" w:rsidP="0072278F">
      <w:pPr>
        <w:pStyle w:val="code1"/>
      </w:pPr>
      <w:r>
        <w:t>+----------------------------------------+</w:t>
      </w:r>
    </w:p>
    <w:p w:rsidR="0072278F" w:rsidRDefault="0072278F" w:rsidP="0072278F">
      <w:pPr>
        <w:pStyle w:val="code1"/>
      </w:pPr>
      <w:r>
        <w:t>| Fluffy the cat                         |</w:t>
      </w:r>
    </w:p>
    <w:p w:rsidR="0072278F" w:rsidRDefault="0072278F" w:rsidP="0072278F">
      <w:pPr>
        <w:pStyle w:val="code1"/>
      </w:pPr>
      <w:r>
        <w:t>+----------------------------------------+</w:t>
      </w:r>
    </w:p>
    <w:p w:rsidR="00BF1106" w:rsidRDefault="00BF1106" w:rsidP="00BF1106">
      <w:pPr>
        <w:pStyle w:val="body1"/>
      </w:pPr>
      <w:r>
        <w:t>It is always a good idea to check what functions do with null arguments.</w:t>
      </w:r>
    </w:p>
    <w:p w:rsidR="00BF1106" w:rsidRDefault="00BF1106" w:rsidP="00BF1106">
      <w:pPr>
        <w:pStyle w:val="body1"/>
      </w:pPr>
      <w:r>
        <w:t>First concat with a null; nulls propagate</w:t>
      </w:r>
    </w:p>
    <w:p w:rsidR="00BF1106" w:rsidRDefault="00BF1106" w:rsidP="00BF1106">
      <w:pPr>
        <w:pStyle w:val="code1"/>
      </w:pPr>
      <w:r>
        <w:t>Select</w:t>
      </w:r>
    </w:p>
    <w:p w:rsidR="00BF1106" w:rsidRPr="00BF1106" w:rsidRDefault="00BF1106" w:rsidP="00BF1106">
      <w:pPr>
        <w:pStyle w:val="code1"/>
      </w:pPr>
      <w:r w:rsidRPr="00BF1106">
        <w:t xml:space="preserve">  concat('a','b')</w:t>
      </w:r>
    </w:p>
    <w:p w:rsidR="00BF1106" w:rsidRPr="00BF1106" w:rsidRDefault="00BF1106" w:rsidP="00BF1106">
      <w:pPr>
        <w:pStyle w:val="code1"/>
      </w:pPr>
      <w:r w:rsidRPr="00BF1106">
        <w:t>, concat(null,'b')</w:t>
      </w:r>
    </w:p>
    <w:p w:rsidR="00BF1106" w:rsidRDefault="00BF1106" w:rsidP="00BF1106">
      <w:pPr>
        <w:pStyle w:val="code1"/>
      </w:pPr>
      <w:r w:rsidRPr="00BF1106">
        <w:t>, concat('c', null,'b');</w:t>
      </w:r>
    </w:p>
    <w:p w:rsidR="00BF1106" w:rsidRDefault="00BF1106" w:rsidP="00BF1106">
      <w:pPr>
        <w:pStyle w:val="code1"/>
      </w:pPr>
      <w:r>
        <w:t>+-----------------+------------------+-----------------------+</w:t>
      </w:r>
    </w:p>
    <w:p w:rsidR="00BF1106" w:rsidRDefault="00BF1106" w:rsidP="00BF1106">
      <w:pPr>
        <w:pStyle w:val="code1"/>
      </w:pPr>
      <w:r>
        <w:t>| concat('a','b') | concat(null,'b') | concat('c', null,'b') |</w:t>
      </w:r>
    </w:p>
    <w:p w:rsidR="00BF1106" w:rsidRDefault="00BF1106" w:rsidP="00BF1106">
      <w:pPr>
        <w:pStyle w:val="code1"/>
      </w:pPr>
      <w:r>
        <w:t>+-----------------+------------------+-----------------------+</w:t>
      </w:r>
    </w:p>
    <w:p w:rsidR="00BF1106" w:rsidRDefault="00BF1106" w:rsidP="00BF1106">
      <w:pPr>
        <w:pStyle w:val="code1"/>
      </w:pPr>
      <w:r>
        <w:t>| ab              | NULL             | NULL                  |</w:t>
      </w:r>
    </w:p>
    <w:p w:rsidR="00BF1106" w:rsidRDefault="00BF1106" w:rsidP="00BF1106">
      <w:pPr>
        <w:pStyle w:val="code1"/>
      </w:pPr>
      <w:r>
        <w:t>+-----------------+------------------+-----------------------+</w:t>
      </w:r>
    </w:p>
    <w:p w:rsidR="00BF1106" w:rsidRDefault="00BF1106" w:rsidP="00BF1106">
      <w:pPr>
        <w:pStyle w:val="body1"/>
      </w:pPr>
      <w:r>
        <w:t>But we get a different results with concat_ws with nulls.</w:t>
      </w:r>
    </w:p>
    <w:p w:rsidR="00BF1106" w:rsidRDefault="00BF1106" w:rsidP="00BF1106">
      <w:pPr>
        <w:pStyle w:val="code1"/>
      </w:pPr>
      <w:r>
        <w:t>Select</w:t>
      </w:r>
    </w:p>
    <w:p w:rsidR="00BF1106" w:rsidRDefault="00BF1106" w:rsidP="00BF1106">
      <w:pPr>
        <w:pStyle w:val="code1"/>
      </w:pPr>
      <w:r>
        <w:t xml:space="preserve">  concat_ws(' ','a','b')</w:t>
      </w:r>
    </w:p>
    <w:p w:rsidR="00BF1106" w:rsidRDefault="00BF1106" w:rsidP="00BF1106">
      <w:pPr>
        <w:pStyle w:val="code1"/>
      </w:pPr>
      <w:r>
        <w:t>, concat_ws(' ',null,'b')</w:t>
      </w:r>
    </w:p>
    <w:p w:rsidR="00BF1106" w:rsidRDefault="00BF1106" w:rsidP="00BF1106">
      <w:pPr>
        <w:pStyle w:val="code1"/>
      </w:pPr>
      <w:r>
        <w:t>, concat_ws(' ', 'c', null,'b');</w:t>
      </w:r>
    </w:p>
    <w:p w:rsidR="00BF1106" w:rsidRPr="00BF1106" w:rsidRDefault="00BF1106" w:rsidP="00BF1106">
      <w:pPr>
        <w:pStyle w:val="code1"/>
        <w:rPr>
          <w:sz w:val="18"/>
          <w:szCs w:val="18"/>
        </w:rPr>
      </w:pPr>
      <w:r w:rsidRPr="00BF1106">
        <w:rPr>
          <w:sz w:val="18"/>
          <w:szCs w:val="18"/>
        </w:rPr>
        <w:lastRenderedPageBreak/>
        <w:t>+------------------------+-------------------------+-------------------------------+</w:t>
      </w:r>
    </w:p>
    <w:p w:rsidR="00BF1106" w:rsidRPr="00BF1106" w:rsidRDefault="00BF1106" w:rsidP="00BF1106">
      <w:pPr>
        <w:pStyle w:val="code1"/>
        <w:rPr>
          <w:sz w:val="18"/>
          <w:szCs w:val="18"/>
        </w:rPr>
      </w:pPr>
      <w:r w:rsidRPr="00BF1106">
        <w:rPr>
          <w:sz w:val="18"/>
          <w:szCs w:val="18"/>
        </w:rPr>
        <w:t>| concat_ws(' ','a','b') | concat_ws(' ',null,'b') | concat_ws(' ', 'c', null,'b') |</w:t>
      </w:r>
    </w:p>
    <w:p w:rsidR="00BF1106" w:rsidRPr="00BF1106" w:rsidRDefault="00BF1106" w:rsidP="00BF1106">
      <w:pPr>
        <w:pStyle w:val="code1"/>
        <w:rPr>
          <w:sz w:val="18"/>
          <w:szCs w:val="18"/>
        </w:rPr>
      </w:pPr>
      <w:r w:rsidRPr="00BF1106">
        <w:rPr>
          <w:sz w:val="18"/>
          <w:szCs w:val="18"/>
        </w:rPr>
        <w:t>+------------------------+-------------------------+-------------------------------+</w:t>
      </w:r>
    </w:p>
    <w:p w:rsidR="00BF1106" w:rsidRPr="00BF1106" w:rsidRDefault="00BF1106" w:rsidP="00BF1106">
      <w:pPr>
        <w:pStyle w:val="code1"/>
        <w:rPr>
          <w:sz w:val="18"/>
          <w:szCs w:val="18"/>
        </w:rPr>
      </w:pPr>
      <w:r w:rsidRPr="00BF1106">
        <w:rPr>
          <w:sz w:val="18"/>
          <w:szCs w:val="18"/>
        </w:rPr>
        <w:t>| a b                    | b                       | c b                           |</w:t>
      </w:r>
    </w:p>
    <w:p w:rsidR="00BF1106" w:rsidRDefault="00BF1106" w:rsidP="00BF1106">
      <w:pPr>
        <w:pStyle w:val="code1"/>
        <w:rPr>
          <w:sz w:val="18"/>
          <w:szCs w:val="18"/>
        </w:rPr>
      </w:pPr>
      <w:r w:rsidRPr="00BF1106">
        <w:rPr>
          <w:sz w:val="18"/>
          <w:szCs w:val="18"/>
        </w:rPr>
        <w:t>+------------------------+-------------------------+-------------------------------+</w:t>
      </w:r>
    </w:p>
    <w:p w:rsidR="00BF1106" w:rsidRDefault="00BF1106" w:rsidP="00BF1106">
      <w:pPr>
        <w:pStyle w:val="code1"/>
        <w:rPr>
          <w:sz w:val="18"/>
          <w:szCs w:val="18"/>
        </w:rPr>
      </w:pPr>
    </w:p>
    <w:p w:rsidR="00BF1106" w:rsidRPr="00BF1106" w:rsidRDefault="00BF1106" w:rsidP="00BF1106">
      <w:pPr>
        <w:pStyle w:val="code1"/>
      </w:pPr>
      <w:r>
        <w:t xml:space="preserve">Select </w:t>
      </w:r>
      <w:r w:rsidRPr="00BF1106">
        <w:t>concat_ws(null,'a','b');</w:t>
      </w:r>
    </w:p>
    <w:p w:rsidR="00BF1106" w:rsidRPr="00BF1106" w:rsidRDefault="00BF1106" w:rsidP="00BF1106">
      <w:pPr>
        <w:pStyle w:val="code1"/>
      </w:pPr>
      <w:r w:rsidRPr="00BF1106">
        <w:t>+-------------------------+</w:t>
      </w:r>
    </w:p>
    <w:p w:rsidR="00BF1106" w:rsidRPr="00BF1106" w:rsidRDefault="00BF1106" w:rsidP="00BF1106">
      <w:pPr>
        <w:pStyle w:val="code1"/>
      </w:pPr>
      <w:r w:rsidRPr="00BF1106">
        <w:t>| concat_ws(null,'a','b') |</w:t>
      </w:r>
    </w:p>
    <w:p w:rsidR="00BF1106" w:rsidRPr="00BF1106" w:rsidRDefault="00BF1106" w:rsidP="00BF1106">
      <w:pPr>
        <w:pStyle w:val="code1"/>
      </w:pPr>
      <w:r w:rsidRPr="00BF1106">
        <w:t>+-------------------------+</w:t>
      </w:r>
    </w:p>
    <w:p w:rsidR="00BF1106" w:rsidRPr="00BF1106" w:rsidRDefault="00BF1106" w:rsidP="00BF1106">
      <w:pPr>
        <w:pStyle w:val="code1"/>
      </w:pPr>
      <w:r w:rsidRPr="00BF1106">
        <w:t>| NULL                    |</w:t>
      </w:r>
    </w:p>
    <w:p w:rsidR="00BF1106" w:rsidRPr="00BF1106" w:rsidRDefault="00BF1106" w:rsidP="00BF1106">
      <w:pPr>
        <w:pStyle w:val="code1"/>
      </w:pPr>
      <w:r w:rsidRPr="00BF1106">
        <w:t>+-------------------------+</w:t>
      </w:r>
    </w:p>
    <w:p w:rsidR="00BF1106" w:rsidRPr="00BF1106" w:rsidRDefault="00BF1106" w:rsidP="00BF1106">
      <w:pPr>
        <w:pStyle w:val="code1"/>
        <w:rPr>
          <w:sz w:val="18"/>
          <w:szCs w:val="18"/>
        </w:rPr>
      </w:pPr>
    </w:p>
    <w:p w:rsidR="0072278F" w:rsidRPr="00AB32F3" w:rsidRDefault="0072278F" w:rsidP="0072278F">
      <w:pPr>
        <w:pStyle w:val="demonum1"/>
        <w:ind w:hanging="1080"/>
      </w:pPr>
      <w:r>
        <w:t xml:space="preserve"> </w:t>
      </w:r>
      <w:r w:rsidRPr="00FA04F7">
        <w:rPr>
          <w:rFonts w:ascii="Tahoma" w:hAnsi="Tahoma" w:cs="Tahoma"/>
          <w:b/>
          <w:sz w:val="20"/>
        </w:rPr>
        <w:t>Concat_ws</w:t>
      </w:r>
      <w:r>
        <w:t>.</w:t>
      </w:r>
      <w:r w:rsidR="00D3599A">
        <w:t xml:space="preserve">  (The \G  terminator changes the display to a vertical display. This terminator might not work in all clients.)</w:t>
      </w:r>
    </w:p>
    <w:p w:rsidR="0085257F" w:rsidRDefault="00BF1106" w:rsidP="0072278F">
      <w:pPr>
        <w:pStyle w:val="code1"/>
      </w:pPr>
      <w:r>
        <w:t>S</w:t>
      </w:r>
      <w:r w:rsidR="0072278F" w:rsidRPr="0072278F">
        <w:t xml:space="preserve">elect Concat_ws(' ', prod_desc, 'costs', prod_list_price, </w:t>
      </w:r>
    </w:p>
    <w:p w:rsidR="0072278F" w:rsidRPr="0072278F" w:rsidRDefault="0085257F" w:rsidP="0072278F">
      <w:pPr>
        <w:pStyle w:val="code1"/>
      </w:pPr>
      <w:r>
        <w:t xml:space="preserve">       </w:t>
      </w:r>
      <w:r w:rsidR="0072278F" w:rsidRPr="0072278F">
        <w:t>'and has a warranty of',prod_warranty_period, 'months') as "Item Desc"</w:t>
      </w:r>
    </w:p>
    <w:p w:rsidR="0072278F" w:rsidRPr="0072278F" w:rsidRDefault="00BF1106" w:rsidP="0072278F">
      <w:pPr>
        <w:pStyle w:val="code1"/>
      </w:pPr>
      <w:r>
        <w:t>F</w:t>
      </w:r>
      <w:r w:rsidR="00D3599A" w:rsidRPr="00D3599A">
        <w:t>rom a_prd.products</w:t>
      </w:r>
    </w:p>
    <w:p w:rsidR="0072278F" w:rsidRDefault="0072278F" w:rsidP="0072278F">
      <w:pPr>
        <w:pStyle w:val="code1"/>
      </w:pPr>
      <w:r w:rsidRPr="0072278F">
        <w:t xml:space="preserve">limit </w:t>
      </w:r>
      <w:r w:rsidR="00D643D2">
        <w:t>4</w:t>
      </w:r>
      <w:r w:rsidRPr="0072278F">
        <w:t>\G</w:t>
      </w:r>
    </w:p>
    <w:p w:rsidR="0085257F" w:rsidRDefault="0085257F" w:rsidP="0072278F">
      <w:pPr>
        <w:pStyle w:val="code1"/>
      </w:pPr>
    </w:p>
    <w:p w:rsidR="0072278F" w:rsidRDefault="0072278F" w:rsidP="0072278F">
      <w:pPr>
        <w:pStyle w:val="code1"/>
      </w:pPr>
      <w:r>
        <w:t>*************************** 1. row ***************************</w:t>
      </w:r>
    </w:p>
    <w:p w:rsidR="0072278F" w:rsidRDefault="0072278F" w:rsidP="0072278F">
      <w:pPr>
        <w:pStyle w:val="code1"/>
      </w:pPr>
      <w:r>
        <w:t>Item Desc: Seven speed BnD hand mixer, black costs 125.00 and has a warranty of</w:t>
      </w:r>
    </w:p>
    <w:p w:rsidR="0072278F" w:rsidRDefault="0072278F" w:rsidP="0072278F">
      <w:pPr>
        <w:pStyle w:val="code1"/>
      </w:pPr>
      <w:r>
        <w:t>12 months</w:t>
      </w:r>
    </w:p>
    <w:p w:rsidR="0072278F" w:rsidRDefault="0072278F" w:rsidP="0072278F">
      <w:pPr>
        <w:pStyle w:val="code1"/>
      </w:pPr>
      <w:r>
        <w:t>*************************** 2. row ***************************</w:t>
      </w:r>
    </w:p>
    <w:p w:rsidR="0072278F" w:rsidRDefault="0072278F" w:rsidP="0072278F">
      <w:pPr>
        <w:pStyle w:val="code1"/>
      </w:pPr>
      <w:r>
        <w:t>Item Desc: Set of 12 barbells 15 pounds costs 150.00 and has a warranty of 60 months</w:t>
      </w:r>
    </w:p>
    <w:p w:rsidR="0072278F" w:rsidRDefault="0072278F" w:rsidP="0072278F">
      <w:pPr>
        <w:pStyle w:val="code1"/>
      </w:pPr>
      <w:r>
        <w:t>*************************** 3. row ***************************</w:t>
      </w:r>
    </w:p>
    <w:p w:rsidR="0072278F" w:rsidRDefault="0072278F" w:rsidP="0072278F">
      <w:pPr>
        <w:pStyle w:val="code1"/>
      </w:pPr>
      <w:r>
        <w:t>Item Desc: Cork-backed dartboard with hanger costs 12.95 and has a warranty of 60 months</w:t>
      </w:r>
    </w:p>
    <w:p w:rsidR="0072278F" w:rsidRDefault="0072278F" w:rsidP="0072278F">
      <w:pPr>
        <w:pStyle w:val="code1"/>
      </w:pPr>
      <w:r>
        <w:t>*************************** 4. row ***************************</w:t>
      </w:r>
    </w:p>
    <w:p w:rsidR="0072278F" w:rsidRDefault="0072278F" w:rsidP="0072278F">
      <w:pPr>
        <w:pStyle w:val="code1"/>
      </w:pPr>
      <w:r>
        <w:t>Item Desc: Basketball costs 29.95 and has a warranty of 60 months</w:t>
      </w:r>
    </w:p>
    <w:p w:rsidR="00213BF3" w:rsidRDefault="00213BF3" w:rsidP="00AB32F3">
      <w:pPr>
        <w:pStyle w:val="head1"/>
      </w:pPr>
      <w:bookmarkStart w:id="1" w:name="_Toc363672557"/>
      <w:r>
        <w:t>Binary</w:t>
      </w:r>
      <w:bookmarkEnd w:id="1"/>
    </w:p>
    <w:p w:rsidR="00213BF3" w:rsidRDefault="00213BF3" w:rsidP="00213BF3">
      <w:pPr>
        <w:pStyle w:val="body1"/>
      </w:pPr>
      <w:r>
        <w:t>The default behavior for MySQL string comparisons is case insensitive. S</w:t>
      </w:r>
      <w:r w:rsidR="00F84C44">
        <w:t xml:space="preserve">o </w:t>
      </w:r>
      <w:r>
        <w:t>the following query returns rows- a row with a match on '</w:t>
      </w:r>
      <w:r w:rsidR="00D3599A">
        <w:t>dog</w:t>
      </w:r>
      <w:r>
        <w:t>' and a match on "</w:t>
      </w:r>
      <w:r w:rsidR="00D3599A">
        <w:t>Dog</w:t>
      </w:r>
      <w:r>
        <w:t>"</w:t>
      </w:r>
      <w:r w:rsidR="00D3599A">
        <w:t xml:space="preserve"> and it would match "DOG", "DoG" etc</w:t>
      </w:r>
      <w:r>
        <w:t>.</w:t>
      </w:r>
    </w:p>
    <w:p w:rsidR="00D20312" w:rsidRDefault="00D20312" w:rsidP="00D20312">
      <w:pPr>
        <w:pStyle w:val="demonum1"/>
        <w:ind w:hanging="1080"/>
      </w:pPr>
      <w:r>
        <w:t>Binary</w:t>
      </w:r>
    </w:p>
    <w:p w:rsidR="00213BF3" w:rsidRPr="00373F5B" w:rsidRDefault="00BF1106" w:rsidP="00373F5B">
      <w:pPr>
        <w:pStyle w:val="code1"/>
      </w:pPr>
      <w:r>
        <w:t xml:space="preserve">Select </w:t>
      </w:r>
      <w:r w:rsidR="00213BF3" w:rsidRPr="00373F5B">
        <w:t xml:space="preserve">an_id, an_name, an_type </w:t>
      </w:r>
    </w:p>
    <w:p w:rsidR="00213BF3" w:rsidRPr="00373F5B" w:rsidRDefault="00BF1106" w:rsidP="00373F5B">
      <w:pPr>
        <w:pStyle w:val="code1"/>
      </w:pPr>
      <w:r>
        <w:t>F</w:t>
      </w:r>
      <w:r w:rsidR="00213BF3" w:rsidRPr="00373F5B">
        <w:t>rom zoo</w:t>
      </w:r>
      <w:r w:rsidR="00D3599A" w:rsidRPr="00373F5B">
        <w:t>_animals</w:t>
      </w:r>
    </w:p>
    <w:p w:rsidR="00213BF3" w:rsidRPr="00373F5B" w:rsidRDefault="00BF1106" w:rsidP="00373F5B">
      <w:pPr>
        <w:pStyle w:val="code1"/>
      </w:pPr>
      <w:r>
        <w:t>W</w:t>
      </w:r>
      <w:r w:rsidR="00213BF3" w:rsidRPr="00373F5B">
        <w:t>here an_type = '</w:t>
      </w:r>
      <w:r w:rsidR="00D3599A" w:rsidRPr="00373F5B">
        <w:t>dog</w:t>
      </w:r>
      <w:r w:rsidR="00213BF3" w:rsidRPr="00373F5B">
        <w:t>';</w:t>
      </w:r>
    </w:p>
    <w:p w:rsidR="00D3599A" w:rsidRPr="00373F5B" w:rsidRDefault="00D3599A" w:rsidP="00373F5B">
      <w:pPr>
        <w:pStyle w:val="code1"/>
      </w:pPr>
      <w:r w:rsidRPr="00373F5B">
        <w:t>+-------+----------------+---------+</w:t>
      </w:r>
    </w:p>
    <w:p w:rsidR="00D3599A" w:rsidRPr="00373F5B" w:rsidRDefault="00D3599A" w:rsidP="00373F5B">
      <w:pPr>
        <w:pStyle w:val="code1"/>
      </w:pPr>
      <w:r w:rsidRPr="00373F5B">
        <w:t>| an_id | an_name        | an_type |</w:t>
      </w:r>
    </w:p>
    <w:p w:rsidR="00D3599A" w:rsidRPr="00373F5B" w:rsidRDefault="00D3599A" w:rsidP="00373F5B">
      <w:pPr>
        <w:pStyle w:val="code1"/>
      </w:pPr>
      <w:r w:rsidRPr="00373F5B">
        <w:t>+-------+----------------+---------+</w:t>
      </w:r>
    </w:p>
    <w:p w:rsidR="00D3599A" w:rsidRPr="00373F5B" w:rsidRDefault="00D3599A" w:rsidP="00373F5B">
      <w:pPr>
        <w:pStyle w:val="code1"/>
      </w:pPr>
      <w:r w:rsidRPr="00373F5B">
        <w:t>|   119 | Randle Patrick | Dog     |</w:t>
      </w:r>
    </w:p>
    <w:p w:rsidR="00D3599A" w:rsidRPr="00373F5B" w:rsidRDefault="00D3599A" w:rsidP="00373F5B">
      <w:pPr>
        <w:pStyle w:val="code1"/>
      </w:pPr>
      <w:r w:rsidRPr="00373F5B">
        <w:t>|  1023 | Nukem          | Dog     |</w:t>
      </w:r>
    </w:p>
    <w:p w:rsidR="00D3599A" w:rsidRPr="00373F5B" w:rsidRDefault="00D3599A" w:rsidP="00373F5B">
      <w:pPr>
        <w:pStyle w:val="code1"/>
      </w:pPr>
      <w:r w:rsidRPr="00373F5B">
        <w:t>|   101 | Nicholas       | Dog     |</w:t>
      </w:r>
    </w:p>
    <w:p w:rsidR="00D3599A" w:rsidRPr="00373F5B" w:rsidRDefault="00D3599A" w:rsidP="00373F5B">
      <w:pPr>
        <w:pStyle w:val="code1"/>
      </w:pPr>
      <w:r w:rsidRPr="00373F5B">
        <w:t>|   102 | Cosette        | Dog     |</w:t>
      </w:r>
    </w:p>
    <w:p w:rsidR="00D3599A" w:rsidRPr="00373F5B" w:rsidRDefault="00D3599A" w:rsidP="00373F5B">
      <w:pPr>
        <w:pStyle w:val="code1"/>
      </w:pPr>
      <w:r w:rsidRPr="00373F5B">
        <w:t>|   103 | Bernadette     | Dog     |</w:t>
      </w:r>
    </w:p>
    <w:p w:rsidR="00D3599A" w:rsidRPr="00373F5B" w:rsidRDefault="00D3599A" w:rsidP="00373F5B">
      <w:pPr>
        <w:pStyle w:val="code1"/>
      </w:pPr>
      <w:r w:rsidRPr="00373F5B">
        <w:t>|   110 | cerberus       | dog     |</w:t>
      </w:r>
    </w:p>
    <w:p w:rsidR="00D3599A" w:rsidRPr="00373F5B" w:rsidRDefault="00D3599A" w:rsidP="00373F5B">
      <w:pPr>
        <w:pStyle w:val="code1"/>
      </w:pPr>
      <w:r w:rsidRPr="00373F5B">
        <w:t>|   145 | Jack           | Dog     |</w:t>
      </w:r>
    </w:p>
    <w:p w:rsidR="00D3599A" w:rsidRPr="00373F5B" w:rsidRDefault="00D3599A" w:rsidP="00373F5B">
      <w:pPr>
        <w:pStyle w:val="code1"/>
      </w:pPr>
      <w:r w:rsidRPr="00373F5B">
        <w:t>|   112 | sam            | dog     |</w:t>
      </w:r>
    </w:p>
    <w:p w:rsidR="00D3599A" w:rsidRPr="00373F5B" w:rsidRDefault="00D3599A" w:rsidP="00373F5B">
      <w:pPr>
        <w:pStyle w:val="code1"/>
      </w:pPr>
      <w:r w:rsidRPr="00373F5B">
        <w:t>|   113 | sandy          | dog     |</w:t>
      </w:r>
    </w:p>
    <w:p w:rsidR="00D3599A" w:rsidRPr="00373F5B" w:rsidRDefault="00D3599A" w:rsidP="00373F5B">
      <w:pPr>
        <w:pStyle w:val="code1"/>
      </w:pPr>
      <w:r w:rsidRPr="00373F5B">
        <w:t>|   205 | Lala           | dog     |</w:t>
      </w:r>
    </w:p>
    <w:p w:rsidR="00D3599A" w:rsidRPr="00373F5B" w:rsidRDefault="00D3599A" w:rsidP="00373F5B">
      <w:pPr>
        <w:pStyle w:val="code1"/>
      </w:pPr>
      <w:r w:rsidRPr="00373F5B">
        <w:t>|   103 | Goofy          | Dog     |</w:t>
      </w:r>
    </w:p>
    <w:p w:rsidR="00D3599A" w:rsidRPr="00373F5B" w:rsidRDefault="00D3599A" w:rsidP="00373F5B">
      <w:pPr>
        <w:pStyle w:val="code1"/>
      </w:pPr>
      <w:r w:rsidRPr="00373F5B">
        <w:t>+-------+----------------+---------+</w:t>
      </w:r>
    </w:p>
    <w:p w:rsidR="00213BF3" w:rsidRDefault="00213BF3" w:rsidP="00213BF3">
      <w:pPr>
        <w:pStyle w:val="body1"/>
      </w:pPr>
      <w:r>
        <w:lastRenderedPageBreak/>
        <w:t xml:space="preserve">We may want to use case sensitive comparisons in a particular query. We can do this by placing the keyword BINARY </w:t>
      </w:r>
      <w:r w:rsidR="00F84C44">
        <w:t xml:space="preserve">before the </w:t>
      </w:r>
      <w:r w:rsidR="00FA04F7">
        <w:t>springs</w:t>
      </w:r>
      <w:r w:rsidR="00F84C44">
        <w:t xml:space="preserve"> being compared.</w:t>
      </w:r>
    </w:p>
    <w:p w:rsidR="00D20312" w:rsidRDefault="00D20312" w:rsidP="00D20312">
      <w:pPr>
        <w:pStyle w:val="demonum1"/>
        <w:ind w:hanging="1080"/>
      </w:pPr>
      <w:r>
        <w:t>Binary</w:t>
      </w:r>
    </w:p>
    <w:p w:rsidR="00213BF3" w:rsidRPr="00373F5B" w:rsidRDefault="00BF1106" w:rsidP="00373F5B">
      <w:pPr>
        <w:pStyle w:val="code1"/>
      </w:pPr>
      <w:r>
        <w:t xml:space="preserve">Select </w:t>
      </w:r>
      <w:r w:rsidR="00213BF3" w:rsidRPr="00373F5B">
        <w:t xml:space="preserve">an_id, an_name, an_type </w:t>
      </w:r>
    </w:p>
    <w:p w:rsidR="00213BF3" w:rsidRPr="00373F5B" w:rsidRDefault="00BF1106" w:rsidP="00373F5B">
      <w:pPr>
        <w:pStyle w:val="code1"/>
      </w:pPr>
      <w:r>
        <w:t>F</w:t>
      </w:r>
      <w:r w:rsidR="00213BF3" w:rsidRPr="00373F5B">
        <w:t xml:space="preserve">rom </w:t>
      </w:r>
      <w:r w:rsidR="00D3599A" w:rsidRPr="00373F5B">
        <w:t>zoo_animals</w:t>
      </w:r>
    </w:p>
    <w:p w:rsidR="00213BF3" w:rsidRPr="00373F5B" w:rsidRDefault="00BF1106" w:rsidP="00373F5B">
      <w:pPr>
        <w:pStyle w:val="code1"/>
      </w:pPr>
      <w:r>
        <w:t>W</w:t>
      </w:r>
      <w:r w:rsidR="00D3599A" w:rsidRPr="00373F5B">
        <w:t>here BINARY an_type = 'dog</w:t>
      </w:r>
      <w:r w:rsidR="00213BF3" w:rsidRPr="00373F5B">
        <w:t>';</w:t>
      </w:r>
    </w:p>
    <w:p w:rsidR="00D3599A" w:rsidRPr="00373F5B" w:rsidRDefault="00D3599A" w:rsidP="00373F5B">
      <w:pPr>
        <w:pStyle w:val="code1"/>
      </w:pPr>
      <w:r w:rsidRPr="00373F5B">
        <w:t>+-------+----------+---------+</w:t>
      </w:r>
    </w:p>
    <w:p w:rsidR="00D3599A" w:rsidRPr="00373F5B" w:rsidRDefault="00D3599A" w:rsidP="00373F5B">
      <w:pPr>
        <w:pStyle w:val="code1"/>
      </w:pPr>
      <w:r w:rsidRPr="00373F5B">
        <w:t>| an_id | an_name  | an_type |</w:t>
      </w:r>
    </w:p>
    <w:p w:rsidR="00D3599A" w:rsidRPr="00373F5B" w:rsidRDefault="00D3599A" w:rsidP="00373F5B">
      <w:pPr>
        <w:pStyle w:val="code1"/>
      </w:pPr>
      <w:r w:rsidRPr="00373F5B">
        <w:t>+-------+----------+---------+</w:t>
      </w:r>
    </w:p>
    <w:p w:rsidR="00D3599A" w:rsidRPr="00373F5B" w:rsidRDefault="00D3599A" w:rsidP="00373F5B">
      <w:pPr>
        <w:pStyle w:val="code1"/>
      </w:pPr>
      <w:r w:rsidRPr="00373F5B">
        <w:t>|   110 | cerberus | dog     |</w:t>
      </w:r>
    </w:p>
    <w:p w:rsidR="00D3599A" w:rsidRPr="00373F5B" w:rsidRDefault="00D3599A" w:rsidP="00373F5B">
      <w:pPr>
        <w:pStyle w:val="code1"/>
      </w:pPr>
      <w:r w:rsidRPr="00373F5B">
        <w:t>|   112 | sam      | dog     |</w:t>
      </w:r>
    </w:p>
    <w:p w:rsidR="00D3599A" w:rsidRPr="00373F5B" w:rsidRDefault="00D3599A" w:rsidP="00373F5B">
      <w:pPr>
        <w:pStyle w:val="code1"/>
      </w:pPr>
      <w:r w:rsidRPr="00373F5B">
        <w:t>|   113 | sandy    | dog     |</w:t>
      </w:r>
    </w:p>
    <w:p w:rsidR="00D3599A" w:rsidRPr="00373F5B" w:rsidRDefault="00D3599A" w:rsidP="00373F5B">
      <w:pPr>
        <w:pStyle w:val="code1"/>
      </w:pPr>
      <w:r w:rsidRPr="00373F5B">
        <w:t>|   205 | Lala     | dog     |</w:t>
      </w:r>
    </w:p>
    <w:p w:rsidR="00D3599A" w:rsidRPr="00373F5B" w:rsidRDefault="00D3599A" w:rsidP="00373F5B">
      <w:pPr>
        <w:pStyle w:val="code1"/>
      </w:pPr>
      <w:r w:rsidRPr="00373F5B">
        <w:t>+-------+----------+---------+</w:t>
      </w:r>
    </w:p>
    <w:p w:rsidR="00213BF3" w:rsidRDefault="00F84C44" w:rsidP="00213BF3">
      <w:pPr>
        <w:pStyle w:val="body1"/>
      </w:pPr>
      <w:r>
        <w:t>You can also use BINARY in the order by clause to get a case sensitive sort.</w:t>
      </w:r>
    </w:p>
    <w:p w:rsidR="00F84C44" w:rsidRDefault="00F84C44" w:rsidP="00F84C44">
      <w:pPr>
        <w:pStyle w:val="code1"/>
      </w:pPr>
      <w:r w:rsidRPr="00F84C44">
        <w:t>order by binary an_type;</w:t>
      </w:r>
    </w:p>
    <w:p w:rsidR="00F84C44" w:rsidRDefault="00F84C44" w:rsidP="00213BF3">
      <w:pPr>
        <w:pStyle w:val="body1"/>
      </w:pPr>
    </w:p>
    <w:p w:rsidR="00AB32F3" w:rsidRPr="00AB32F3" w:rsidRDefault="00AB32F3" w:rsidP="00AB32F3">
      <w:pPr>
        <w:pStyle w:val="head1"/>
      </w:pPr>
      <w:bookmarkStart w:id="2" w:name="_Toc363672558"/>
      <w:r w:rsidRPr="00AB32F3">
        <w:t>Capitalization</w:t>
      </w:r>
      <w:bookmarkEnd w:id="2"/>
    </w:p>
    <w:p w:rsidR="00106A53" w:rsidRPr="00AB32F3" w:rsidRDefault="00800E68" w:rsidP="00AB32F3">
      <w:pPr>
        <w:pStyle w:val="demonum1"/>
        <w:ind w:hanging="1080"/>
      </w:pPr>
      <w:r w:rsidRPr="00FA04F7">
        <w:rPr>
          <w:rFonts w:ascii="Tahoma" w:hAnsi="Tahoma" w:cs="Tahoma"/>
          <w:b/>
          <w:sz w:val="20"/>
        </w:rPr>
        <w:t>Upper</w:t>
      </w:r>
      <w:r w:rsidRPr="00AB32F3">
        <w:t xml:space="preserve"> and </w:t>
      </w:r>
      <w:r w:rsidRPr="00FA04F7">
        <w:rPr>
          <w:rFonts w:ascii="Tahoma" w:hAnsi="Tahoma" w:cs="Tahoma"/>
          <w:b/>
          <w:sz w:val="20"/>
        </w:rPr>
        <w:t>Lower</w:t>
      </w:r>
      <w:r w:rsidRPr="00AB32F3">
        <w:t xml:space="preserve"> return a string in the specified case pattern.</w:t>
      </w:r>
      <w:r w:rsidR="00AB32F3">
        <w:t xml:space="preserve"> UCase and LCase are aliases.</w:t>
      </w:r>
    </w:p>
    <w:p w:rsidR="00AB32F3" w:rsidRPr="00AB32F3" w:rsidRDefault="00AB32F3" w:rsidP="00AB32F3">
      <w:pPr>
        <w:pStyle w:val="code1"/>
        <w:ind w:left="0"/>
      </w:pPr>
      <w:r w:rsidRPr="00AB32F3">
        <w:t>+---------------------+----------------------------------+---------------------+</w:t>
      </w:r>
    </w:p>
    <w:p w:rsidR="00AB32F3" w:rsidRPr="00AB32F3" w:rsidRDefault="00AB32F3" w:rsidP="00AB32F3">
      <w:pPr>
        <w:pStyle w:val="code1"/>
        <w:ind w:left="0"/>
      </w:pPr>
      <w:r w:rsidRPr="00AB32F3">
        <w:t>| Upper( 'MY sTrInG') | Upper( '50 Phelan Ave SF 94112') | Lower( 'MY sTrInG') |</w:t>
      </w:r>
    </w:p>
    <w:p w:rsidR="00AB32F3" w:rsidRPr="00AB32F3" w:rsidRDefault="00AB32F3" w:rsidP="00AB32F3">
      <w:pPr>
        <w:pStyle w:val="code1"/>
        <w:ind w:left="0"/>
      </w:pPr>
      <w:r w:rsidRPr="00AB32F3">
        <w:t>+---------------------+----------------------------------+---------------------+</w:t>
      </w:r>
    </w:p>
    <w:p w:rsidR="00AB32F3" w:rsidRPr="00AB32F3" w:rsidRDefault="00AB32F3" w:rsidP="00AB32F3">
      <w:pPr>
        <w:pStyle w:val="code1"/>
        <w:ind w:left="0"/>
      </w:pPr>
      <w:r w:rsidRPr="00AB32F3">
        <w:t>| MY STRING           | 50 PHELAN AVE SF 94112           | my string           |</w:t>
      </w:r>
    </w:p>
    <w:p w:rsidR="00AB32F3" w:rsidRDefault="00AB32F3" w:rsidP="00AB32F3">
      <w:pPr>
        <w:pStyle w:val="code1"/>
        <w:ind w:left="0"/>
      </w:pPr>
      <w:r w:rsidRPr="00AB32F3">
        <w:t>+---------------------+----------------------------------+---------------------+</w:t>
      </w:r>
    </w:p>
    <w:p w:rsidR="00AB32F3" w:rsidRPr="00AB32F3" w:rsidRDefault="00AB32F3" w:rsidP="00AB32F3">
      <w:pPr>
        <w:pStyle w:val="head1"/>
      </w:pPr>
      <w:bookmarkStart w:id="3" w:name="_Toc363672559"/>
      <w:r w:rsidRPr="00AB32F3">
        <w:t>Padding and Trimming strings</w:t>
      </w:r>
      <w:bookmarkEnd w:id="3"/>
    </w:p>
    <w:p w:rsidR="00106A53" w:rsidRPr="00AB32F3" w:rsidRDefault="00AB32F3" w:rsidP="00AB32F3">
      <w:pPr>
        <w:pStyle w:val="demonum1"/>
        <w:ind w:hanging="1080"/>
      </w:pPr>
      <w:r w:rsidRPr="00FA04F7">
        <w:rPr>
          <w:rFonts w:ascii="Tahoma" w:hAnsi="Tahoma" w:cs="Tahoma"/>
          <w:b/>
          <w:sz w:val="20"/>
        </w:rPr>
        <w:t>R</w:t>
      </w:r>
      <w:r w:rsidR="00FA04F7" w:rsidRPr="00FA04F7">
        <w:rPr>
          <w:rFonts w:ascii="Tahoma" w:hAnsi="Tahoma" w:cs="Tahoma"/>
          <w:b/>
          <w:sz w:val="20"/>
        </w:rPr>
        <w:t>TRIM</w:t>
      </w:r>
      <w:r w:rsidRPr="00AB32F3">
        <w:t xml:space="preserve"> and </w:t>
      </w:r>
      <w:r w:rsidRPr="00FA04F7">
        <w:rPr>
          <w:rFonts w:ascii="Tahoma" w:hAnsi="Tahoma" w:cs="Tahoma"/>
          <w:b/>
          <w:sz w:val="20"/>
        </w:rPr>
        <w:t>LTRIM</w:t>
      </w:r>
      <w:r w:rsidRPr="00AB32F3">
        <w:t xml:space="preserve"> remove blanks from the Right/Left side of the string</w:t>
      </w:r>
      <w:r w:rsidR="00800E68" w:rsidRPr="00AB32F3">
        <w:t>.</w:t>
      </w:r>
      <w:r w:rsidR="000B468B">
        <w:t xml:space="preserve"> Note the nested functions for the third example.</w:t>
      </w:r>
    </w:p>
    <w:p w:rsidR="00AB32F3" w:rsidRPr="00373F5B" w:rsidRDefault="00AB32F3" w:rsidP="00373F5B">
      <w:pPr>
        <w:pStyle w:val="code1"/>
      </w:pPr>
      <w:r w:rsidRPr="00373F5B">
        <w:t xml:space="preserve">Select rtrim( '     San Francisco  CA   ') as Rtrim </w:t>
      </w:r>
    </w:p>
    <w:p w:rsidR="00AB32F3" w:rsidRPr="00373F5B" w:rsidRDefault="00AB32F3" w:rsidP="00373F5B">
      <w:pPr>
        <w:pStyle w:val="code1"/>
      </w:pPr>
      <w:r w:rsidRPr="00373F5B">
        <w:t>,      ltrim( '     San Francisco  CA   ') as Ltrim</w:t>
      </w:r>
    </w:p>
    <w:p w:rsidR="00AB32F3" w:rsidRPr="00373F5B" w:rsidRDefault="00AB32F3" w:rsidP="00373F5B">
      <w:pPr>
        <w:pStyle w:val="code1"/>
      </w:pPr>
      <w:r w:rsidRPr="00373F5B">
        <w:t>,      rtrim(ltrim( '     San Francisco  CA   ')) as  "R&amp;LTrim";</w:t>
      </w:r>
    </w:p>
    <w:p w:rsidR="00AB32F3" w:rsidRPr="00373F5B" w:rsidRDefault="00AB32F3" w:rsidP="00373F5B">
      <w:pPr>
        <w:pStyle w:val="code1"/>
      </w:pPr>
      <w:r w:rsidRPr="00373F5B">
        <w:t>+------------------------+----------------------+</w:t>
      </w:r>
      <w:r w:rsidR="00FA04F7" w:rsidRPr="00373F5B">
        <w:t>-------------------+</w:t>
      </w:r>
    </w:p>
    <w:p w:rsidR="00AB32F3" w:rsidRPr="00373F5B" w:rsidRDefault="00AB32F3" w:rsidP="00373F5B">
      <w:pPr>
        <w:pStyle w:val="code1"/>
      </w:pPr>
      <w:r w:rsidRPr="00373F5B">
        <w:t>| Rtrim                  | Ltrim                |</w:t>
      </w:r>
      <w:r w:rsidR="00FA04F7" w:rsidRPr="00373F5B">
        <w:t xml:space="preserve"> R&amp;LTrim           |</w:t>
      </w:r>
    </w:p>
    <w:p w:rsidR="00AB32F3" w:rsidRPr="00373F5B" w:rsidRDefault="00AB32F3" w:rsidP="00373F5B">
      <w:pPr>
        <w:pStyle w:val="code1"/>
      </w:pPr>
      <w:r w:rsidRPr="00373F5B">
        <w:t>+------------------------+----------------------+</w:t>
      </w:r>
      <w:r w:rsidR="00FA04F7" w:rsidRPr="00373F5B">
        <w:t>-------------------+</w:t>
      </w:r>
    </w:p>
    <w:p w:rsidR="00AB32F3" w:rsidRPr="00373F5B" w:rsidRDefault="00AB32F3" w:rsidP="00373F5B">
      <w:pPr>
        <w:pStyle w:val="code1"/>
      </w:pPr>
      <w:r w:rsidRPr="00373F5B">
        <w:t>|      San Francisco  CA | San Francisco  CA    |</w:t>
      </w:r>
      <w:r w:rsidR="00FA04F7" w:rsidRPr="00373F5B">
        <w:t xml:space="preserve"> San Francisco  CA |</w:t>
      </w:r>
    </w:p>
    <w:p w:rsidR="00AB32F3" w:rsidRPr="00373F5B" w:rsidRDefault="00AB32F3" w:rsidP="00373F5B">
      <w:pPr>
        <w:pStyle w:val="code1"/>
      </w:pPr>
      <w:r w:rsidRPr="00373F5B">
        <w:t>+------------------------+----------------------+</w:t>
      </w:r>
      <w:r w:rsidR="00FA04F7" w:rsidRPr="00373F5B">
        <w:t>-------------------+</w:t>
      </w:r>
    </w:p>
    <w:p w:rsidR="00AB32F3" w:rsidRDefault="00AB32F3" w:rsidP="0085257F">
      <w:pPr>
        <w:pStyle w:val="body1"/>
      </w:pPr>
    </w:p>
    <w:p w:rsidR="00A869D4" w:rsidRPr="00AB32F3" w:rsidRDefault="00A869D4" w:rsidP="00A869D4">
      <w:pPr>
        <w:pStyle w:val="demonum1"/>
        <w:ind w:hanging="1080"/>
      </w:pPr>
      <w:r w:rsidRPr="00FA04F7">
        <w:rPr>
          <w:rFonts w:ascii="Tahoma" w:hAnsi="Tahoma" w:cs="Tahoma"/>
          <w:b/>
          <w:sz w:val="20"/>
        </w:rPr>
        <w:t>R</w:t>
      </w:r>
      <w:r>
        <w:rPr>
          <w:rFonts w:ascii="Tahoma" w:hAnsi="Tahoma" w:cs="Tahoma"/>
          <w:b/>
          <w:sz w:val="20"/>
        </w:rPr>
        <w:t xml:space="preserve">PAD </w:t>
      </w:r>
      <w:r w:rsidRPr="00AB32F3">
        <w:t xml:space="preserve">and </w:t>
      </w:r>
      <w:r w:rsidRPr="00FA04F7">
        <w:rPr>
          <w:rFonts w:ascii="Tahoma" w:hAnsi="Tahoma" w:cs="Tahoma"/>
          <w:b/>
          <w:sz w:val="20"/>
        </w:rPr>
        <w:t>L</w:t>
      </w:r>
      <w:r>
        <w:rPr>
          <w:rFonts w:ascii="Tahoma" w:hAnsi="Tahoma" w:cs="Tahoma"/>
          <w:b/>
          <w:sz w:val="20"/>
        </w:rPr>
        <w:t>Pad</w:t>
      </w:r>
      <w:r>
        <w:t xml:space="preserve">  add characters to the edge of the string to the specified length.</w:t>
      </w:r>
      <w:r w:rsidRPr="00AB32F3">
        <w:t>.</w:t>
      </w:r>
    </w:p>
    <w:p w:rsidR="00A869D4" w:rsidRPr="00373F5B" w:rsidRDefault="00A869D4" w:rsidP="00373F5B">
      <w:pPr>
        <w:pStyle w:val="code1"/>
      </w:pPr>
      <w:r w:rsidRPr="00373F5B">
        <w:t xml:space="preserve">Select rpad( 'San Francisco', 15, '-') as RPAD </w:t>
      </w:r>
    </w:p>
    <w:p w:rsidR="00A869D4" w:rsidRPr="00373F5B" w:rsidRDefault="00A869D4" w:rsidP="00373F5B">
      <w:pPr>
        <w:pStyle w:val="code1"/>
      </w:pPr>
      <w:r w:rsidRPr="00373F5B">
        <w:t>,      lpad( 'San Francisco', 15, '-') as LPAD</w:t>
      </w:r>
    </w:p>
    <w:p w:rsidR="00A869D4" w:rsidRPr="00373F5B" w:rsidRDefault="00A869D4" w:rsidP="00373F5B">
      <w:pPr>
        <w:pStyle w:val="code1"/>
      </w:pPr>
      <w:r w:rsidRPr="00373F5B">
        <w:t>,      rpad( 'San Francisco',  5, '-') as  "RPad_short";</w:t>
      </w:r>
    </w:p>
    <w:p w:rsidR="00A869D4" w:rsidRPr="00373F5B" w:rsidRDefault="00A869D4" w:rsidP="00373F5B">
      <w:pPr>
        <w:pStyle w:val="code1"/>
      </w:pPr>
      <w:r w:rsidRPr="00373F5B">
        <w:t>+-----------------+-----------------+------------+</w:t>
      </w:r>
    </w:p>
    <w:p w:rsidR="00A869D4" w:rsidRPr="00373F5B" w:rsidRDefault="00A869D4" w:rsidP="00373F5B">
      <w:pPr>
        <w:pStyle w:val="code1"/>
      </w:pPr>
      <w:r w:rsidRPr="00373F5B">
        <w:t>| RPAD            | LPAD            | RPad_short |</w:t>
      </w:r>
    </w:p>
    <w:p w:rsidR="00A869D4" w:rsidRPr="00373F5B" w:rsidRDefault="00A869D4" w:rsidP="00373F5B">
      <w:pPr>
        <w:pStyle w:val="code1"/>
      </w:pPr>
      <w:r w:rsidRPr="00373F5B">
        <w:t>+-----------------+-----------------+------------+</w:t>
      </w:r>
    </w:p>
    <w:p w:rsidR="00A869D4" w:rsidRPr="00373F5B" w:rsidRDefault="00A869D4" w:rsidP="00373F5B">
      <w:pPr>
        <w:pStyle w:val="code1"/>
      </w:pPr>
      <w:r w:rsidRPr="00373F5B">
        <w:t>| San Francisco-- | --San Francisco | San F      |</w:t>
      </w:r>
    </w:p>
    <w:p w:rsidR="00A869D4" w:rsidRPr="00373F5B" w:rsidRDefault="00A869D4" w:rsidP="00373F5B">
      <w:pPr>
        <w:pStyle w:val="code1"/>
      </w:pPr>
      <w:r w:rsidRPr="00373F5B">
        <w:t>+-----------------+-----------------+------------+</w:t>
      </w:r>
    </w:p>
    <w:p w:rsidR="00FA04F7" w:rsidRPr="00AB32F3" w:rsidRDefault="00FA04F7" w:rsidP="0085257F">
      <w:pPr>
        <w:pStyle w:val="body1"/>
      </w:pPr>
    </w:p>
    <w:p w:rsidR="00AB32F3" w:rsidRDefault="00AB32F3" w:rsidP="00AB32F3">
      <w:pPr>
        <w:pStyle w:val="head1"/>
      </w:pPr>
      <w:bookmarkStart w:id="4" w:name="_Toc363672560"/>
      <w:r>
        <w:lastRenderedPageBreak/>
        <w:t>Parts of strings and matches within a string</w:t>
      </w:r>
      <w:bookmarkEnd w:id="4"/>
    </w:p>
    <w:p w:rsidR="00AB32F3" w:rsidRDefault="00AB32F3" w:rsidP="00AB32F3">
      <w:pPr>
        <w:pStyle w:val="demonum1"/>
        <w:ind w:hanging="1080"/>
      </w:pPr>
      <w:r w:rsidRPr="00FA04F7">
        <w:rPr>
          <w:rFonts w:ascii="Tahoma" w:hAnsi="Tahoma" w:cs="Tahoma"/>
          <w:b/>
          <w:sz w:val="20"/>
        </w:rPr>
        <w:t>SUBSTRING</w:t>
      </w:r>
      <w:r w:rsidRPr="00AB32F3">
        <w:t xml:space="preserve">: returns part of a string. Substring (strExp1, </w:t>
      </w:r>
      <w:r w:rsidR="002C6D44" w:rsidRPr="002C6D44">
        <w:t>pos_start</w:t>
      </w:r>
      <w:r w:rsidRPr="00AB32F3">
        <w:t xml:space="preserve">, len)  returns part of strExp1, starting from position </w:t>
      </w:r>
      <w:r w:rsidR="002C6D44" w:rsidRPr="002C6D44">
        <w:t xml:space="preserve">pos_start </w:t>
      </w:r>
      <w:r w:rsidRPr="00AB32F3">
        <w:t>and continuing for len characters</w:t>
      </w:r>
      <w:r>
        <w:t xml:space="preserve">. Substr </w:t>
      </w:r>
      <w:r w:rsidR="00A94D1A">
        <w:t>, mid are aliase</w:t>
      </w:r>
      <w:r>
        <w:t>s.</w:t>
      </w:r>
    </w:p>
    <w:p w:rsidR="00AB32F3" w:rsidRDefault="00AB32F3" w:rsidP="00AB32F3">
      <w:pPr>
        <w:pStyle w:val="code1"/>
      </w:pPr>
      <w:r>
        <w:t>+--------------------------------+---------------------------------+</w:t>
      </w:r>
    </w:p>
    <w:p w:rsidR="00AB32F3" w:rsidRDefault="00AB32F3" w:rsidP="00AB32F3">
      <w:pPr>
        <w:pStyle w:val="code1"/>
      </w:pPr>
      <w:r>
        <w:t>| SUBSTRING( 'ABCDEFGHIJK',1, 5) | SUBSTRING( 'ABCDEFGHIJK', 5, 3) |</w:t>
      </w:r>
    </w:p>
    <w:p w:rsidR="00AB32F3" w:rsidRDefault="00AB32F3" w:rsidP="00AB32F3">
      <w:pPr>
        <w:pStyle w:val="code1"/>
      </w:pPr>
      <w:r>
        <w:t>+--------------------------------+---------------------------------+</w:t>
      </w:r>
    </w:p>
    <w:p w:rsidR="00AB32F3" w:rsidRDefault="00AB32F3" w:rsidP="00AB32F3">
      <w:pPr>
        <w:pStyle w:val="code1"/>
      </w:pPr>
      <w:r>
        <w:t>| ABCDE                          | EFG                             |</w:t>
      </w:r>
    </w:p>
    <w:p w:rsidR="00AB32F3" w:rsidRDefault="00AB32F3" w:rsidP="00AB32F3">
      <w:pPr>
        <w:pStyle w:val="code1"/>
      </w:pPr>
      <w:r>
        <w:t>+--------------------------------+---------------------------------+</w:t>
      </w:r>
    </w:p>
    <w:p w:rsidR="00AB32F3" w:rsidRDefault="00AB32F3" w:rsidP="001E4E0A">
      <w:pPr>
        <w:pStyle w:val="body1"/>
      </w:pPr>
    </w:p>
    <w:p w:rsidR="00AB32F3" w:rsidRDefault="00AB32F3" w:rsidP="00AB32F3">
      <w:pPr>
        <w:pStyle w:val="code1"/>
      </w:pPr>
      <w:r>
        <w:t>+---------------------------------+----------------------------------+</w:t>
      </w:r>
    </w:p>
    <w:p w:rsidR="00AB32F3" w:rsidRDefault="00AB32F3" w:rsidP="00AB32F3">
      <w:pPr>
        <w:pStyle w:val="code1"/>
      </w:pPr>
      <w:r>
        <w:t>| SUBSTRING( 'ABCDEFGHIJK',50, 5) | SUBSTRING( 'ABCDEFGHIJK', 5, 60) |</w:t>
      </w:r>
    </w:p>
    <w:p w:rsidR="00AB32F3" w:rsidRDefault="00AB32F3" w:rsidP="00AB32F3">
      <w:pPr>
        <w:pStyle w:val="code1"/>
      </w:pPr>
      <w:r>
        <w:t>+---------------------------------+----------------------------------+</w:t>
      </w:r>
    </w:p>
    <w:p w:rsidR="00AB32F3" w:rsidRDefault="00AB32F3" w:rsidP="00AB32F3">
      <w:pPr>
        <w:pStyle w:val="code1"/>
      </w:pPr>
      <w:r>
        <w:t>|                                 | EFGHIJK                          |</w:t>
      </w:r>
    </w:p>
    <w:p w:rsidR="00A94D1A" w:rsidRDefault="00AB32F3" w:rsidP="00AB32F3">
      <w:pPr>
        <w:pStyle w:val="code1"/>
      </w:pPr>
      <w:r>
        <w:t>+---------------------------------+----------------------------------+</w:t>
      </w:r>
    </w:p>
    <w:p w:rsidR="00881EFF" w:rsidRDefault="001001C5" w:rsidP="00881EFF">
      <w:pPr>
        <w:pStyle w:val="body1"/>
      </w:pPr>
      <w:r>
        <w:t>Using a</w:t>
      </w:r>
      <w:r w:rsidR="00881EFF">
        <w:t xml:space="preserve"> negative value for start_pos means that you count from the end of the string.</w:t>
      </w:r>
    </w:p>
    <w:p w:rsidR="00881EFF" w:rsidRDefault="00881EFF" w:rsidP="00881EFF">
      <w:pPr>
        <w:pStyle w:val="code1"/>
      </w:pPr>
      <w:r>
        <w:t>+---------------------------------+------------------------------------+</w:t>
      </w:r>
    </w:p>
    <w:p w:rsidR="00881EFF" w:rsidRDefault="00881EFF" w:rsidP="00881EFF">
      <w:pPr>
        <w:pStyle w:val="code1"/>
      </w:pPr>
      <w:r>
        <w:t>| SUBSTRING( 'ABCDEFGHIJK',-5, 2) | SUBSTRING( 'ABCDEFGHIJK', -50, 20) |</w:t>
      </w:r>
    </w:p>
    <w:p w:rsidR="00881EFF" w:rsidRDefault="00881EFF" w:rsidP="00881EFF">
      <w:pPr>
        <w:pStyle w:val="code1"/>
      </w:pPr>
      <w:r>
        <w:t>+---------------------------------+------------------------------------+</w:t>
      </w:r>
    </w:p>
    <w:p w:rsidR="00881EFF" w:rsidRDefault="00881EFF" w:rsidP="00881EFF">
      <w:pPr>
        <w:pStyle w:val="code1"/>
      </w:pPr>
      <w:r>
        <w:t>| GH                              |                                    |</w:t>
      </w:r>
    </w:p>
    <w:p w:rsidR="00881EFF" w:rsidRDefault="00881EFF" w:rsidP="00881EFF">
      <w:pPr>
        <w:pStyle w:val="code1"/>
      </w:pPr>
      <w:r>
        <w:t>+---------------------------------+------------------------------------+</w:t>
      </w:r>
    </w:p>
    <w:p w:rsidR="00AB32F3" w:rsidRDefault="00AB32F3" w:rsidP="00AB32F3">
      <w:pPr>
        <w:pStyle w:val="code1"/>
      </w:pPr>
    </w:p>
    <w:p w:rsidR="00A94D1A" w:rsidRDefault="00A94D1A" w:rsidP="00A94D1A">
      <w:pPr>
        <w:pStyle w:val="demonum1"/>
        <w:ind w:hanging="1080"/>
      </w:pPr>
      <w:r w:rsidRPr="00FA04F7">
        <w:rPr>
          <w:rFonts w:ascii="Tahoma" w:hAnsi="Tahoma" w:cs="Tahoma"/>
          <w:b/>
          <w:sz w:val="20"/>
        </w:rPr>
        <w:t>LEFT</w:t>
      </w:r>
      <w:r>
        <w:t xml:space="preserve"> and </w:t>
      </w:r>
      <w:r w:rsidRPr="00FA04F7">
        <w:rPr>
          <w:rFonts w:ascii="Tahoma" w:hAnsi="Tahoma" w:cs="Tahoma"/>
          <w:b/>
          <w:sz w:val="20"/>
        </w:rPr>
        <w:t>RIGH</w:t>
      </w:r>
      <w:r w:rsidR="00FA04F7">
        <w:rPr>
          <w:rFonts w:ascii="Tahoma" w:hAnsi="Tahoma" w:cs="Tahoma"/>
          <w:b/>
          <w:sz w:val="20"/>
        </w:rPr>
        <w:t xml:space="preserve">T </w:t>
      </w:r>
      <w:r>
        <w:t>return the indicated number of characters from the Left or Right of the string.</w:t>
      </w:r>
    </w:p>
    <w:p w:rsidR="00A94D1A" w:rsidRDefault="00A94D1A" w:rsidP="00A94D1A">
      <w:pPr>
        <w:pStyle w:val="code1"/>
      </w:pPr>
      <w:r>
        <w:t>+------------------------+-------------------------+--------------------------+</w:t>
      </w:r>
    </w:p>
    <w:p w:rsidR="00A94D1A" w:rsidRDefault="00A94D1A" w:rsidP="00A94D1A">
      <w:pPr>
        <w:pStyle w:val="code1"/>
      </w:pPr>
      <w:r>
        <w:t>| left('ABCDEFGHIJK', 5) | RIGHT('ABCDEFGHIJK', 5) | RIGHT('ABCDEFGHIJK', 55) |</w:t>
      </w:r>
    </w:p>
    <w:p w:rsidR="00A94D1A" w:rsidRDefault="00A94D1A" w:rsidP="00A94D1A">
      <w:pPr>
        <w:pStyle w:val="code1"/>
      </w:pPr>
      <w:r>
        <w:t>+------------------------+-------------------------+--------------------------+</w:t>
      </w:r>
    </w:p>
    <w:p w:rsidR="00A94D1A" w:rsidRDefault="00A94D1A" w:rsidP="00A94D1A">
      <w:pPr>
        <w:pStyle w:val="code1"/>
      </w:pPr>
      <w:r>
        <w:t>| ABCDE                  | GHIJK                   | ABCDEFGHIJK              |</w:t>
      </w:r>
    </w:p>
    <w:p w:rsidR="00A94D1A" w:rsidRDefault="00A94D1A" w:rsidP="00A94D1A">
      <w:pPr>
        <w:pStyle w:val="code1"/>
      </w:pPr>
      <w:r>
        <w:t>+------------------------+-------------------------+--------------------------+</w:t>
      </w:r>
    </w:p>
    <w:p w:rsidR="00AB32F3" w:rsidRDefault="00A94D1A" w:rsidP="00AB32F3">
      <w:pPr>
        <w:pStyle w:val="demonum1"/>
        <w:ind w:hanging="1080"/>
      </w:pPr>
      <w:r w:rsidRPr="00FA04F7">
        <w:rPr>
          <w:rFonts w:ascii="Tahoma" w:hAnsi="Tahoma" w:cs="Tahoma"/>
          <w:b/>
          <w:sz w:val="20"/>
        </w:rPr>
        <w:t>SUBSTRING_INDEX</w:t>
      </w:r>
      <w:r>
        <w:t xml:space="preserve"> </w:t>
      </w:r>
      <w:r w:rsidR="00AB32F3">
        <w:t>(strExp1, delimiter, count) breaks the strExp1 into substrings using the delimiter and then returns the substring</w:t>
      </w:r>
      <w:r>
        <w:t xml:space="preserve"> up to the count_th delimiter</w:t>
      </w:r>
    </w:p>
    <w:p w:rsidR="00A94D1A" w:rsidRDefault="00A94D1A" w:rsidP="00A94D1A">
      <w:pPr>
        <w:pStyle w:val="body1"/>
      </w:pPr>
      <w:r>
        <w:t>This returns the substring up to the first comma.</w:t>
      </w:r>
    </w:p>
    <w:p w:rsidR="00A94D1A" w:rsidRPr="00373F5B" w:rsidRDefault="00A94D1A" w:rsidP="00373F5B">
      <w:pPr>
        <w:pStyle w:val="code1"/>
      </w:pPr>
      <w:r w:rsidRPr="00373F5B">
        <w:t>select SUBSTRING</w:t>
      </w:r>
      <w:r w:rsidR="000B468B" w:rsidRPr="00373F5B">
        <w:t>_INDEX</w:t>
      </w:r>
      <w:r w:rsidRPr="00373F5B">
        <w:t>( 'Cat,Ant,Elephant, Blue Frog, Zebra', ',', 1);</w:t>
      </w:r>
    </w:p>
    <w:p w:rsidR="00A94D1A" w:rsidRPr="00373F5B" w:rsidRDefault="00A94D1A" w:rsidP="00373F5B">
      <w:pPr>
        <w:pStyle w:val="code1"/>
      </w:pPr>
      <w:r w:rsidRPr="00373F5B">
        <w:t>+----------------------------------------------------------------+</w:t>
      </w:r>
    </w:p>
    <w:p w:rsidR="00A94D1A" w:rsidRPr="00373F5B" w:rsidRDefault="00A94D1A" w:rsidP="00373F5B">
      <w:pPr>
        <w:pStyle w:val="code1"/>
      </w:pPr>
      <w:r w:rsidRPr="00373F5B">
        <w:t xml:space="preserve">| </w:t>
      </w:r>
      <w:r w:rsidR="000B468B" w:rsidRPr="00373F5B">
        <w:t>SUBSTRING_INDEX</w:t>
      </w:r>
      <w:r w:rsidRPr="00373F5B">
        <w:t>( 'Cat,Ant,Elephant, Blue Frog, Zebra', ',', 1) |</w:t>
      </w:r>
    </w:p>
    <w:p w:rsidR="00A94D1A" w:rsidRPr="00373F5B" w:rsidRDefault="00A94D1A" w:rsidP="00373F5B">
      <w:pPr>
        <w:pStyle w:val="code1"/>
      </w:pPr>
      <w:r w:rsidRPr="00373F5B">
        <w:t>+----------------------------------------------------------------+</w:t>
      </w:r>
    </w:p>
    <w:p w:rsidR="00A94D1A" w:rsidRPr="00373F5B" w:rsidRDefault="00A94D1A" w:rsidP="00373F5B">
      <w:pPr>
        <w:pStyle w:val="code1"/>
      </w:pPr>
      <w:r w:rsidRPr="00373F5B">
        <w:t>| Cat                                                            |</w:t>
      </w:r>
    </w:p>
    <w:p w:rsidR="00A94D1A" w:rsidRPr="00373F5B" w:rsidRDefault="00A94D1A" w:rsidP="00373F5B">
      <w:pPr>
        <w:pStyle w:val="code1"/>
      </w:pPr>
      <w:r w:rsidRPr="00373F5B">
        <w:t>+----------------------------------------------------------------+</w:t>
      </w:r>
    </w:p>
    <w:p w:rsidR="00A94D1A" w:rsidRPr="00D20312" w:rsidRDefault="00A94D1A" w:rsidP="00D20312">
      <w:pPr>
        <w:pStyle w:val="demonum1"/>
        <w:ind w:hanging="1080"/>
        <w:rPr>
          <w:rFonts w:ascii="Tahoma" w:hAnsi="Tahoma" w:cs="Tahoma"/>
          <w:b/>
          <w:sz w:val="20"/>
        </w:rPr>
      </w:pPr>
      <w:r w:rsidRPr="00D20312">
        <w:rPr>
          <w:rFonts w:ascii="Tahoma" w:hAnsi="Tahoma" w:cs="Tahoma"/>
          <w:b/>
          <w:sz w:val="20"/>
        </w:rPr>
        <w:t>This returns the substring up to the third comma.</w:t>
      </w:r>
    </w:p>
    <w:p w:rsidR="00A94D1A" w:rsidRPr="00373F5B" w:rsidRDefault="00A94D1A" w:rsidP="00373F5B">
      <w:pPr>
        <w:pStyle w:val="code1"/>
      </w:pPr>
      <w:r w:rsidRPr="00373F5B">
        <w:t xml:space="preserve">select </w:t>
      </w:r>
      <w:r w:rsidR="000B468B" w:rsidRPr="00373F5B">
        <w:t>SUBSTRING_INDEX</w:t>
      </w:r>
      <w:r w:rsidRPr="00373F5B">
        <w:t>( 'Cat,Ant,Elephant, Blue Frog, Zebra', ',', 3);</w:t>
      </w:r>
    </w:p>
    <w:p w:rsidR="00A94D1A" w:rsidRPr="00373F5B" w:rsidRDefault="00A94D1A" w:rsidP="00373F5B">
      <w:pPr>
        <w:pStyle w:val="code1"/>
      </w:pPr>
      <w:r w:rsidRPr="00373F5B">
        <w:t>+----------------------------------------------------------------+</w:t>
      </w:r>
    </w:p>
    <w:p w:rsidR="00A94D1A" w:rsidRPr="00373F5B" w:rsidRDefault="00A94D1A" w:rsidP="00373F5B">
      <w:pPr>
        <w:pStyle w:val="code1"/>
      </w:pPr>
      <w:r w:rsidRPr="00373F5B">
        <w:t xml:space="preserve">| </w:t>
      </w:r>
      <w:r w:rsidR="000B468B" w:rsidRPr="00373F5B">
        <w:t>SUBSTRING_INDEX</w:t>
      </w:r>
      <w:r w:rsidRPr="00373F5B">
        <w:t>( 'Cat,Ant,Elephant, Blue Frog, Zebra', ',', 3) |</w:t>
      </w:r>
    </w:p>
    <w:p w:rsidR="00A94D1A" w:rsidRPr="00373F5B" w:rsidRDefault="00A94D1A" w:rsidP="00373F5B">
      <w:pPr>
        <w:pStyle w:val="code1"/>
      </w:pPr>
      <w:r w:rsidRPr="00373F5B">
        <w:t>+----------------------------------------------------------------+</w:t>
      </w:r>
    </w:p>
    <w:p w:rsidR="00A94D1A" w:rsidRPr="00373F5B" w:rsidRDefault="00A94D1A" w:rsidP="00373F5B">
      <w:pPr>
        <w:pStyle w:val="code1"/>
      </w:pPr>
      <w:r w:rsidRPr="00373F5B">
        <w:t>| Cat,Ant,Elephant                                               |</w:t>
      </w:r>
    </w:p>
    <w:p w:rsidR="00A94D1A" w:rsidRPr="00373F5B" w:rsidRDefault="00A94D1A" w:rsidP="00373F5B">
      <w:pPr>
        <w:pStyle w:val="code1"/>
      </w:pPr>
      <w:r w:rsidRPr="00373F5B">
        <w:t>+----------------------------------------------------------------+</w:t>
      </w:r>
    </w:p>
    <w:p w:rsidR="00A94D1A" w:rsidRDefault="00A94D1A" w:rsidP="0085257F">
      <w:pPr>
        <w:pStyle w:val="body1"/>
      </w:pPr>
    </w:p>
    <w:p w:rsidR="00A94D1A" w:rsidRPr="00D20312" w:rsidRDefault="00A94D1A" w:rsidP="00D20312">
      <w:pPr>
        <w:pStyle w:val="demonum1"/>
        <w:ind w:hanging="1080"/>
        <w:rPr>
          <w:rFonts w:ascii="Tahoma" w:hAnsi="Tahoma" w:cs="Tahoma"/>
          <w:b/>
          <w:sz w:val="20"/>
        </w:rPr>
      </w:pPr>
      <w:r w:rsidRPr="00D20312">
        <w:rPr>
          <w:rFonts w:ascii="Tahoma" w:hAnsi="Tahoma" w:cs="Tahoma"/>
          <w:b/>
          <w:sz w:val="20"/>
        </w:rPr>
        <w:t xml:space="preserve">This returns the substring </w:t>
      </w:r>
      <w:r w:rsidR="00D20312" w:rsidRPr="00D20312">
        <w:rPr>
          <w:rFonts w:ascii="Tahoma" w:hAnsi="Tahoma" w:cs="Tahoma"/>
          <w:b/>
          <w:sz w:val="20"/>
        </w:rPr>
        <w:t>counting</w:t>
      </w:r>
      <w:r w:rsidRPr="00D20312">
        <w:rPr>
          <w:rFonts w:ascii="Tahoma" w:hAnsi="Tahoma" w:cs="Tahoma"/>
          <w:b/>
          <w:sz w:val="20"/>
        </w:rPr>
        <w:t xml:space="preserve"> from the end of the string.</w:t>
      </w:r>
    </w:p>
    <w:p w:rsidR="00A94D1A" w:rsidRPr="00373F5B" w:rsidRDefault="00A94D1A" w:rsidP="00373F5B">
      <w:pPr>
        <w:pStyle w:val="code1"/>
      </w:pPr>
      <w:r w:rsidRPr="00373F5B">
        <w:t xml:space="preserve">select </w:t>
      </w:r>
      <w:r w:rsidR="000B468B" w:rsidRPr="00373F5B">
        <w:t>SUBSTRING_INDEX</w:t>
      </w:r>
      <w:r w:rsidRPr="00373F5B">
        <w:t>( 'Cat,Ant,Elephant, Blue Frog, Zebra', ',', -1);</w:t>
      </w:r>
    </w:p>
    <w:p w:rsidR="00A94D1A" w:rsidRPr="00373F5B" w:rsidRDefault="00A94D1A" w:rsidP="00373F5B">
      <w:pPr>
        <w:pStyle w:val="code1"/>
      </w:pPr>
      <w:r w:rsidRPr="00373F5B">
        <w:t>+-----------------------------------------------------------------+</w:t>
      </w:r>
    </w:p>
    <w:p w:rsidR="00A94D1A" w:rsidRPr="00373F5B" w:rsidRDefault="00A94D1A" w:rsidP="00373F5B">
      <w:pPr>
        <w:pStyle w:val="code1"/>
      </w:pPr>
      <w:r w:rsidRPr="00373F5B">
        <w:t xml:space="preserve">| </w:t>
      </w:r>
      <w:r w:rsidR="000B468B" w:rsidRPr="00373F5B">
        <w:t>SUBSTRING_INDEX</w:t>
      </w:r>
      <w:r w:rsidR="000B468B">
        <w:t>(</w:t>
      </w:r>
      <w:r w:rsidRPr="00373F5B">
        <w:t xml:space="preserve"> 'Cat,Ant,Elephant, Blue Frog, Zebra', ',', -1) |</w:t>
      </w:r>
    </w:p>
    <w:p w:rsidR="00A94D1A" w:rsidRPr="00373F5B" w:rsidRDefault="00A94D1A" w:rsidP="00373F5B">
      <w:pPr>
        <w:pStyle w:val="code1"/>
      </w:pPr>
      <w:r w:rsidRPr="00373F5B">
        <w:lastRenderedPageBreak/>
        <w:t>+-----------------------------------------------------------------+</w:t>
      </w:r>
    </w:p>
    <w:p w:rsidR="00A94D1A" w:rsidRPr="00373F5B" w:rsidRDefault="00A94D1A" w:rsidP="00373F5B">
      <w:pPr>
        <w:pStyle w:val="code1"/>
      </w:pPr>
      <w:r w:rsidRPr="00373F5B">
        <w:t>|  Zebra                                                          |</w:t>
      </w:r>
    </w:p>
    <w:p w:rsidR="00A94D1A" w:rsidRPr="00373F5B" w:rsidRDefault="00A94D1A" w:rsidP="00373F5B">
      <w:pPr>
        <w:pStyle w:val="code1"/>
      </w:pPr>
      <w:r w:rsidRPr="00373F5B">
        <w:t>+-----------------------------------------------------------------+</w:t>
      </w:r>
    </w:p>
    <w:p w:rsidR="00A94D1A" w:rsidRDefault="00A94D1A" w:rsidP="0085257F">
      <w:pPr>
        <w:pStyle w:val="body1"/>
      </w:pPr>
    </w:p>
    <w:p w:rsidR="00A94D1A" w:rsidRPr="00D20312" w:rsidRDefault="00A94D1A" w:rsidP="00D20312">
      <w:pPr>
        <w:pStyle w:val="demonum1"/>
        <w:ind w:hanging="1080"/>
        <w:rPr>
          <w:rFonts w:ascii="Tahoma" w:hAnsi="Tahoma" w:cs="Tahoma"/>
          <w:b/>
          <w:sz w:val="20"/>
        </w:rPr>
      </w:pPr>
      <w:r w:rsidRPr="00D20312">
        <w:rPr>
          <w:rFonts w:ascii="Tahoma" w:hAnsi="Tahoma" w:cs="Tahoma"/>
          <w:b/>
          <w:sz w:val="20"/>
        </w:rPr>
        <w:t>This uses 'a' as the delimiter. This is case dependent..</w:t>
      </w:r>
    </w:p>
    <w:p w:rsidR="00A94D1A" w:rsidRPr="00373F5B" w:rsidRDefault="00A94D1A" w:rsidP="00373F5B">
      <w:pPr>
        <w:pStyle w:val="code1"/>
      </w:pPr>
      <w:r w:rsidRPr="00373F5B">
        <w:t>select SUBSTRING_</w:t>
      </w:r>
      <w:r w:rsidR="000B468B" w:rsidRPr="00373F5B">
        <w:t>INDEX</w:t>
      </w:r>
      <w:r w:rsidRPr="00373F5B">
        <w:t>( 'Cat,Ant,Elephant, Blue Frog, Zebra', 'a', 2);</w:t>
      </w:r>
    </w:p>
    <w:p w:rsidR="00A94D1A" w:rsidRPr="00373F5B" w:rsidRDefault="00A94D1A" w:rsidP="00373F5B">
      <w:pPr>
        <w:pStyle w:val="code1"/>
      </w:pPr>
      <w:r w:rsidRPr="00373F5B">
        <w:t>+----------------------------------------------------------------+</w:t>
      </w:r>
    </w:p>
    <w:p w:rsidR="00A94D1A" w:rsidRPr="00373F5B" w:rsidRDefault="00A94D1A" w:rsidP="00373F5B">
      <w:pPr>
        <w:pStyle w:val="code1"/>
      </w:pPr>
      <w:r w:rsidRPr="00373F5B">
        <w:t>| SUBSTRING_</w:t>
      </w:r>
      <w:r w:rsidR="000B468B" w:rsidRPr="00373F5B">
        <w:t>INDEX</w:t>
      </w:r>
      <w:r w:rsidRPr="00373F5B">
        <w:t>( 'Cat,Ant,Elephant, Blue Frog, Zebra', 'a', 2) |</w:t>
      </w:r>
    </w:p>
    <w:p w:rsidR="00A94D1A" w:rsidRPr="00373F5B" w:rsidRDefault="00A94D1A" w:rsidP="00373F5B">
      <w:pPr>
        <w:pStyle w:val="code1"/>
      </w:pPr>
      <w:r w:rsidRPr="00373F5B">
        <w:t>+----------------------------------------------------------------+</w:t>
      </w:r>
    </w:p>
    <w:p w:rsidR="00A94D1A" w:rsidRPr="00373F5B" w:rsidRDefault="00A94D1A" w:rsidP="00373F5B">
      <w:pPr>
        <w:pStyle w:val="code1"/>
      </w:pPr>
      <w:r w:rsidRPr="00373F5B">
        <w:t>| Cat,Ant,Eleph                                                  |</w:t>
      </w:r>
    </w:p>
    <w:p w:rsidR="00A94D1A" w:rsidRPr="00373F5B" w:rsidRDefault="00A94D1A" w:rsidP="00373F5B">
      <w:pPr>
        <w:pStyle w:val="code1"/>
      </w:pPr>
      <w:r w:rsidRPr="00373F5B">
        <w:t>+----------------------------------------------------------------+</w:t>
      </w:r>
    </w:p>
    <w:p w:rsidR="00A94D1A" w:rsidRDefault="00A94D1A" w:rsidP="00A94D1A">
      <w:pPr>
        <w:pStyle w:val="demonum1"/>
        <w:ind w:hanging="1080"/>
      </w:pPr>
      <w:r w:rsidRPr="00FA04F7">
        <w:rPr>
          <w:rFonts w:ascii="Tahoma" w:hAnsi="Tahoma" w:cs="Tahoma"/>
          <w:b/>
          <w:sz w:val="20"/>
        </w:rPr>
        <w:t>INSTR</w:t>
      </w:r>
      <w:r>
        <w:t xml:space="preserve"> returns the location of the substring in the target string.</w:t>
      </w:r>
    </w:p>
    <w:p w:rsidR="00A94D1A" w:rsidRPr="00373F5B" w:rsidRDefault="00A94D1A" w:rsidP="00373F5B">
      <w:pPr>
        <w:pStyle w:val="code1"/>
      </w:pPr>
      <w:r w:rsidRPr="00373F5B">
        <w:t>+-----------------------------+-------------------------------+</w:t>
      </w:r>
    </w:p>
    <w:p w:rsidR="00A94D1A" w:rsidRPr="00373F5B" w:rsidRDefault="00A94D1A" w:rsidP="00373F5B">
      <w:pPr>
        <w:pStyle w:val="code1"/>
      </w:pPr>
      <w:r w:rsidRPr="00373F5B">
        <w:t xml:space="preserve">| </w:t>
      </w:r>
      <w:r w:rsidR="000B468B" w:rsidRPr="00373F5B">
        <w:t>INSTR</w:t>
      </w:r>
      <w:r w:rsidRPr="00373F5B">
        <w:t xml:space="preserve">( 'ABCDEABCDE', 'CD' ) | </w:t>
      </w:r>
      <w:r w:rsidR="000B468B" w:rsidRPr="00373F5B">
        <w:t>INSTR</w:t>
      </w:r>
      <w:r w:rsidRPr="00373F5B">
        <w:t>(  'ABCDEABCDE','zebra') |</w:t>
      </w:r>
    </w:p>
    <w:p w:rsidR="00A94D1A" w:rsidRPr="00373F5B" w:rsidRDefault="00A94D1A" w:rsidP="00373F5B">
      <w:pPr>
        <w:pStyle w:val="code1"/>
      </w:pPr>
      <w:r w:rsidRPr="00373F5B">
        <w:t>+-----------------------------+-------------------------------+</w:t>
      </w:r>
    </w:p>
    <w:p w:rsidR="00A94D1A" w:rsidRPr="00373F5B" w:rsidRDefault="00A94D1A" w:rsidP="00373F5B">
      <w:pPr>
        <w:pStyle w:val="code1"/>
      </w:pPr>
      <w:r w:rsidRPr="00373F5B">
        <w:t>|                           3 |                             0 |</w:t>
      </w:r>
    </w:p>
    <w:p w:rsidR="00A94D1A" w:rsidRPr="00373F5B" w:rsidRDefault="00A94D1A" w:rsidP="00373F5B">
      <w:pPr>
        <w:pStyle w:val="code1"/>
      </w:pPr>
      <w:r w:rsidRPr="00373F5B">
        <w:t>+-----------------------------+-------------------------------+</w:t>
      </w:r>
    </w:p>
    <w:p w:rsidR="00255284" w:rsidRDefault="001001C5" w:rsidP="00255284">
      <w:pPr>
        <w:pStyle w:val="demonum1"/>
        <w:ind w:hanging="1080"/>
      </w:pPr>
      <w:r w:rsidRPr="00FA04F7">
        <w:rPr>
          <w:rFonts w:ascii="Tahoma" w:hAnsi="Tahoma" w:cs="Tahoma"/>
          <w:b/>
          <w:sz w:val="20"/>
        </w:rPr>
        <w:t>LOCATE</w:t>
      </w:r>
      <w:r>
        <w:t xml:space="preserve"> also</w:t>
      </w:r>
      <w:r w:rsidR="00255284">
        <w:t xml:space="preserve"> returns the location of the substring in the target string. With this function the search argument comes first. You can also add a third argument which states the position i</w:t>
      </w:r>
      <w:r w:rsidR="00D20312">
        <w:t>n</w:t>
      </w:r>
      <w:r w:rsidR="00255284">
        <w:t xml:space="preserve"> which to start the search. </w:t>
      </w:r>
    </w:p>
    <w:p w:rsidR="00255284" w:rsidRPr="00373F5B" w:rsidRDefault="00255284" w:rsidP="00373F5B">
      <w:pPr>
        <w:pStyle w:val="code1"/>
      </w:pPr>
      <w:r w:rsidRPr="00373F5B">
        <w:t>+-------------------------------+--------------------------------+</w:t>
      </w:r>
    </w:p>
    <w:p w:rsidR="00255284" w:rsidRPr="00373F5B" w:rsidRDefault="00255284" w:rsidP="00373F5B">
      <w:pPr>
        <w:pStyle w:val="code1"/>
      </w:pPr>
      <w:r w:rsidRPr="00373F5B">
        <w:t>| LOCATE( 'CD', 'ABCDEABCDE'  ) | LOCATE( 'CD', 'ABCDEABCDE', 5) |</w:t>
      </w:r>
    </w:p>
    <w:p w:rsidR="00255284" w:rsidRPr="00373F5B" w:rsidRDefault="00255284" w:rsidP="00373F5B">
      <w:pPr>
        <w:pStyle w:val="code1"/>
      </w:pPr>
      <w:r w:rsidRPr="00373F5B">
        <w:t>+-------------------------------+--------------------------------+</w:t>
      </w:r>
    </w:p>
    <w:p w:rsidR="00255284" w:rsidRPr="00373F5B" w:rsidRDefault="00255284" w:rsidP="00373F5B">
      <w:pPr>
        <w:pStyle w:val="code1"/>
      </w:pPr>
      <w:r w:rsidRPr="00373F5B">
        <w:t>|                             3 |                              8 |</w:t>
      </w:r>
    </w:p>
    <w:p w:rsidR="00255284" w:rsidRPr="00373F5B" w:rsidRDefault="00255284" w:rsidP="00373F5B">
      <w:pPr>
        <w:pStyle w:val="code1"/>
      </w:pPr>
      <w:r w:rsidRPr="00373F5B">
        <w:t>+-------------------------------+--------------------------------+</w:t>
      </w:r>
    </w:p>
    <w:p w:rsidR="00A94D1A" w:rsidRPr="00AE1F02" w:rsidRDefault="00A94D1A" w:rsidP="00B57A08">
      <w:pPr>
        <w:pStyle w:val="head1"/>
      </w:pPr>
      <w:bookmarkStart w:id="5" w:name="_Toc363672561"/>
      <w:r>
        <w:t>Changing the string contents</w:t>
      </w:r>
      <w:bookmarkEnd w:id="5"/>
    </w:p>
    <w:p w:rsidR="00A94D1A" w:rsidRDefault="00A94D1A" w:rsidP="00A94D1A">
      <w:pPr>
        <w:pStyle w:val="demonum1"/>
        <w:ind w:hanging="1080"/>
      </w:pPr>
      <w:r w:rsidRPr="00FA04F7">
        <w:rPr>
          <w:rFonts w:ascii="Tahoma" w:hAnsi="Tahoma" w:cs="Tahoma"/>
          <w:b/>
          <w:sz w:val="20"/>
        </w:rPr>
        <w:t>REPLACE</w:t>
      </w:r>
      <w:r>
        <w:t xml:space="preserve"> replaces every occurrence of the second argument with the third argument.</w:t>
      </w:r>
    </w:p>
    <w:p w:rsidR="00A94D1A" w:rsidRPr="00373F5B" w:rsidRDefault="00A94D1A" w:rsidP="00373F5B">
      <w:pPr>
        <w:pStyle w:val="code1"/>
      </w:pPr>
      <w:r w:rsidRPr="00373F5B">
        <w:t>+-------------------------------------+-------------------------------------+</w:t>
      </w:r>
    </w:p>
    <w:p w:rsidR="00A94D1A" w:rsidRPr="00373F5B" w:rsidRDefault="00A94D1A" w:rsidP="00373F5B">
      <w:pPr>
        <w:pStyle w:val="code1"/>
      </w:pPr>
      <w:r w:rsidRPr="00373F5B">
        <w:t>| REPLACE('ABCDABCDABCD', 'B', 'cat') | REPLACE('ABCDABCDABCD', 'BCD', '-') |</w:t>
      </w:r>
    </w:p>
    <w:p w:rsidR="00A94D1A" w:rsidRPr="00373F5B" w:rsidRDefault="00A94D1A" w:rsidP="00373F5B">
      <w:pPr>
        <w:pStyle w:val="code1"/>
      </w:pPr>
      <w:r w:rsidRPr="00373F5B">
        <w:t>+-------------------------------------+-------------------------------------+</w:t>
      </w:r>
    </w:p>
    <w:p w:rsidR="00A94D1A" w:rsidRPr="00373F5B" w:rsidRDefault="00A94D1A" w:rsidP="00373F5B">
      <w:pPr>
        <w:pStyle w:val="code1"/>
      </w:pPr>
      <w:r w:rsidRPr="00373F5B">
        <w:t>| AcatCDAcatCDAcatCD                  | A-A-A-                              |</w:t>
      </w:r>
    </w:p>
    <w:p w:rsidR="00A94D1A" w:rsidRPr="00373F5B" w:rsidRDefault="00A94D1A" w:rsidP="00373F5B">
      <w:pPr>
        <w:pStyle w:val="code1"/>
      </w:pPr>
      <w:r w:rsidRPr="00373F5B">
        <w:t>+-------------------------------------+-------------------------------------+</w:t>
      </w:r>
    </w:p>
    <w:p w:rsidR="00A94D1A" w:rsidRPr="00D20312" w:rsidRDefault="00A94D1A" w:rsidP="00D20312">
      <w:pPr>
        <w:pStyle w:val="demonum1"/>
        <w:ind w:hanging="1080"/>
        <w:rPr>
          <w:rFonts w:ascii="Tahoma" w:hAnsi="Tahoma" w:cs="Tahoma"/>
          <w:b/>
          <w:sz w:val="20"/>
        </w:rPr>
      </w:pPr>
      <w:r w:rsidRPr="00D20312">
        <w:rPr>
          <w:rFonts w:ascii="Tahoma" w:hAnsi="Tahoma" w:cs="Tahoma"/>
          <w:b/>
          <w:sz w:val="20"/>
        </w:rPr>
        <w:t>You can use replace to remove patterns by using a zero length string for the third argument.</w:t>
      </w:r>
    </w:p>
    <w:p w:rsidR="00A94D1A" w:rsidRDefault="00A94D1A" w:rsidP="00373F5B">
      <w:pPr>
        <w:pStyle w:val="code1"/>
      </w:pPr>
      <w:r>
        <w:t>+-------------------------------+</w:t>
      </w:r>
    </w:p>
    <w:p w:rsidR="00446B82" w:rsidRDefault="00A94D1A" w:rsidP="00373F5B">
      <w:pPr>
        <w:pStyle w:val="code1"/>
      </w:pPr>
      <w:r>
        <w:t xml:space="preserve">| REPLACE('ABCDABCD', 'CD', '') | </w:t>
      </w:r>
    </w:p>
    <w:p w:rsidR="00A94D1A" w:rsidRDefault="00A94D1A" w:rsidP="00373F5B">
      <w:pPr>
        <w:pStyle w:val="code1"/>
      </w:pPr>
      <w:r>
        <w:t>+-------------------------------+</w:t>
      </w:r>
    </w:p>
    <w:p w:rsidR="00A94D1A" w:rsidRDefault="00A94D1A" w:rsidP="00373F5B">
      <w:pPr>
        <w:pStyle w:val="code1"/>
      </w:pPr>
      <w:r>
        <w:t>|</w:t>
      </w:r>
      <w:r w:rsidR="00446B82">
        <w:t xml:space="preserve"> ABAB </w:t>
      </w:r>
      <w:r>
        <w:t xml:space="preserve">                         |</w:t>
      </w:r>
    </w:p>
    <w:p w:rsidR="00AB32F3" w:rsidRDefault="00A94D1A" w:rsidP="00373F5B">
      <w:pPr>
        <w:pStyle w:val="code1"/>
      </w:pPr>
      <w:r>
        <w:t>+-</w:t>
      </w:r>
      <w:r w:rsidR="00446B82">
        <w:t>------------------------------+</w:t>
      </w:r>
    </w:p>
    <w:p w:rsidR="00AB32F3" w:rsidRDefault="00446B82" w:rsidP="00D643D2">
      <w:pPr>
        <w:pStyle w:val="body1"/>
      </w:pPr>
      <w:r w:rsidRPr="00D643D2">
        <w:t>Replace with a null third argument</w:t>
      </w:r>
    </w:p>
    <w:p w:rsidR="00446B82" w:rsidRPr="00373F5B" w:rsidRDefault="00446B82" w:rsidP="00373F5B">
      <w:pPr>
        <w:pStyle w:val="code1"/>
      </w:pPr>
      <w:r w:rsidRPr="00373F5B">
        <w:t>+--------------------------------+--------------------------------+</w:t>
      </w:r>
    </w:p>
    <w:p w:rsidR="00446B82" w:rsidRPr="00373F5B" w:rsidRDefault="00446B82" w:rsidP="00373F5B">
      <w:pPr>
        <w:pStyle w:val="code1"/>
      </w:pPr>
      <w:r w:rsidRPr="00373F5B">
        <w:t>| REPLACE('ABCDABCD', 'C', null) | REPLACE('ABCDABCD', 'X', null) |</w:t>
      </w:r>
    </w:p>
    <w:p w:rsidR="00446B82" w:rsidRPr="00373F5B" w:rsidRDefault="00446B82" w:rsidP="00373F5B">
      <w:pPr>
        <w:pStyle w:val="code1"/>
      </w:pPr>
      <w:r w:rsidRPr="00373F5B">
        <w:t>+--------------------------------+--------------------------------+</w:t>
      </w:r>
    </w:p>
    <w:p w:rsidR="00446B82" w:rsidRPr="00373F5B" w:rsidRDefault="00446B82" w:rsidP="00373F5B">
      <w:pPr>
        <w:pStyle w:val="code1"/>
      </w:pPr>
      <w:r w:rsidRPr="00373F5B">
        <w:t>| NULL                           | ABCDABCD                       |</w:t>
      </w:r>
    </w:p>
    <w:p w:rsidR="00446B82" w:rsidRPr="00373F5B" w:rsidRDefault="00446B82" w:rsidP="00373F5B">
      <w:pPr>
        <w:pStyle w:val="code1"/>
      </w:pPr>
      <w:r w:rsidRPr="00373F5B">
        <w:t>+--------------------------------+--------------------------------+</w:t>
      </w:r>
    </w:p>
    <w:p w:rsidR="00E76E68" w:rsidRDefault="00E76E68" w:rsidP="00373F5B">
      <w:pPr>
        <w:pStyle w:val="demonum1"/>
        <w:ind w:hanging="1080"/>
      </w:pPr>
      <w:r w:rsidRPr="00FA04F7">
        <w:rPr>
          <w:rFonts w:ascii="Tahoma" w:hAnsi="Tahoma" w:cs="Tahoma"/>
          <w:b/>
          <w:sz w:val="20"/>
        </w:rPr>
        <w:lastRenderedPageBreak/>
        <w:t>INSERT</w:t>
      </w:r>
      <w:r w:rsidRPr="00AE1F02">
        <w:rPr>
          <w:rFonts w:ascii="Tahoma" w:hAnsi="Tahoma" w:cs="Tahoma"/>
          <w:sz w:val="20"/>
        </w:rPr>
        <w:t xml:space="preserve">(strExp1, </w:t>
      </w:r>
      <w:r w:rsidR="002C6D44" w:rsidRPr="002C6D44">
        <w:rPr>
          <w:rFonts w:ascii="Tahoma" w:hAnsi="Tahoma" w:cs="Tahoma"/>
          <w:sz w:val="20"/>
        </w:rPr>
        <w:t>pos_start</w:t>
      </w:r>
      <w:r>
        <w:rPr>
          <w:rFonts w:ascii="Tahoma" w:hAnsi="Tahoma" w:cs="Tahoma"/>
          <w:sz w:val="20"/>
        </w:rPr>
        <w:t xml:space="preserve">, len, </w:t>
      </w:r>
      <w:r w:rsidRPr="00AE1F02">
        <w:rPr>
          <w:rFonts w:ascii="Tahoma" w:hAnsi="Tahoma" w:cs="Tahoma"/>
          <w:sz w:val="20"/>
        </w:rPr>
        <w:t>StrExp2,)</w:t>
      </w:r>
      <w:r w:rsidRPr="00AE1F02">
        <w:t xml:space="preserve">  </w:t>
      </w:r>
      <w:r>
        <w:t xml:space="preserve">starts at position </w:t>
      </w:r>
      <w:r w:rsidR="002C6D44" w:rsidRPr="002C6D44">
        <w:t xml:space="preserve">pos_start </w:t>
      </w:r>
      <w:r>
        <w:t>in strExp1 and remove</w:t>
      </w:r>
      <w:r w:rsidR="00D20312">
        <w:t>s</w:t>
      </w:r>
      <w:r>
        <w:t xml:space="preserve"> len characters. </w:t>
      </w:r>
      <w:r w:rsidR="00D20312">
        <w:t>It then puts</w:t>
      </w:r>
      <w:r>
        <w:t xml:space="preserve"> strExp2 in that place in the string. Len can be 0 which results in just an insert.</w:t>
      </w:r>
    </w:p>
    <w:p w:rsidR="00E76E68" w:rsidRPr="00373F5B" w:rsidRDefault="00E76E68" w:rsidP="00373F5B">
      <w:pPr>
        <w:pStyle w:val="code1"/>
      </w:pPr>
      <w:r w:rsidRPr="00373F5B">
        <w:t>+----------------------------+---------------------------------+</w:t>
      </w:r>
    </w:p>
    <w:p w:rsidR="00E76E68" w:rsidRPr="00373F5B" w:rsidRDefault="00E76E68" w:rsidP="00373F5B">
      <w:pPr>
        <w:pStyle w:val="code1"/>
      </w:pPr>
      <w:r w:rsidRPr="00373F5B">
        <w:t>| INSERT('abcdefgh',1,4,'X') | INSERT('abcdefgh',5,2,'xzyxzy') |</w:t>
      </w:r>
    </w:p>
    <w:p w:rsidR="00E76E68" w:rsidRPr="00373F5B" w:rsidRDefault="00E76E68" w:rsidP="00373F5B">
      <w:pPr>
        <w:pStyle w:val="code1"/>
      </w:pPr>
      <w:r w:rsidRPr="00373F5B">
        <w:t>+----------------------------+---------------------------------+</w:t>
      </w:r>
    </w:p>
    <w:p w:rsidR="00E76E68" w:rsidRPr="00373F5B" w:rsidRDefault="00E76E68" w:rsidP="00373F5B">
      <w:pPr>
        <w:pStyle w:val="code1"/>
      </w:pPr>
      <w:r w:rsidRPr="00373F5B">
        <w:t>| Xefgh                      | abcdxzyxzygh                    |</w:t>
      </w:r>
    </w:p>
    <w:p w:rsidR="00A94D1A" w:rsidRPr="00373F5B" w:rsidRDefault="00E76E68" w:rsidP="00373F5B">
      <w:pPr>
        <w:pStyle w:val="code1"/>
      </w:pPr>
      <w:r w:rsidRPr="00373F5B">
        <w:t>+----------------------------+---------------------------------+</w:t>
      </w:r>
    </w:p>
    <w:p w:rsidR="00A94D1A" w:rsidRDefault="00A94D1A" w:rsidP="00623663">
      <w:pPr>
        <w:pStyle w:val="body1"/>
      </w:pPr>
    </w:p>
    <w:p w:rsidR="00E939DE" w:rsidRDefault="00E939DE" w:rsidP="00E939DE">
      <w:pPr>
        <w:pStyle w:val="head1"/>
      </w:pPr>
      <w:bookmarkStart w:id="6" w:name="_Toc363672562"/>
      <w:r>
        <w:t>Misc string functions</w:t>
      </w:r>
      <w:bookmarkEnd w:id="6"/>
    </w:p>
    <w:p w:rsidR="00E939DE" w:rsidRDefault="00E939DE" w:rsidP="00E939DE">
      <w:pPr>
        <w:pStyle w:val="demonum1"/>
        <w:ind w:hanging="1080"/>
      </w:pPr>
      <w:r w:rsidRPr="00FA04F7">
        <w:rPr>
          <w:rFonts w:ascii="Tahoma" w:hAnsi="Tahoma" w:cs="Tahoma"/>
          <w:b/>
          <w:sz w:val="20"/>
        </w:rPr>
        <w:t>Len</w:t>
      </w:r>
      <w:r w:rsidR="00222393">
        <w:rPr>
          <w:rFonts w:ascii="Tahoma" w:hAnsi="Tahoma" w:cs="Tahoma"/>
          <w:b/>
          <w:sz w:val="20"/>
        </w:rPr>
        <w:t>gth</w:t>
      </w:r>
      <w:r w:rsidRPr="007A3078">
        <w:t>:  Len</w:t>
      </w:r>
      <w:r w:rsidR="00222393">
        <w:t>gth</w:t>
      </w:r>
      <w:r w:rsidRPr="007A3078">
        <w:t xml:space="preserve">(strExp) returns the number of characters in the </w:t>
      </w:r>
      <w:r>
        <w:t xml:space="preserve">expression. </w:t>
      </w:r>
      <w:r w:rsidRPr="007A3078">
        <w:t>If the argument is a null string, Len</w:t>
      </w:r>
      <w:r w:rsidR="00222393">
        <w:t>gth</w:t>
      </w:r>
      <w:r w:rsidRPr="007A3078">
        <w:t xml:space="preserve"> returns null (not 0).</w:t>
      </w:r>
    </w:p>
    <w:p w:rsidR="00E939DE" w:rsidRPr="00373F5B" w:rsidRDefault="00E939DE" w:rsidP="00373F5B">
      <w:pPr>
        <w:pStyle w:val="code1"/>
      </w:pPr>
      <w:r w:rsidRPr="00373F5B">
        <w:t>+---------------------+------------+--------------+</w:t>
      </w:r>
    </w:p>
    <w:p w:rsidR="00E939DE" w:rsidRPr="00373F5B" w:rsidRDefault="00E939DE" w:rsidP="00373F5B">
      <w:pPr>
        <w:pStyle w:val="code1"/>
      </w:pPr>
      <w:r w:rsidRPr="00373F5B">
        <w:t>| length('   abc   ') | length('') | length(null) |</w:t>
      </w:r>
    </w:p>
    <w:p w:rsidR="00E939DE" w:rsidRPr="00373F5B" w:rsidRDefault="00E939DE" w:rsidP="00373F5B">
      <w:pPr>
        <w:pStyle w:val="code1"/>
      </w:pPr>
      <w:r w:rsidRPr="00373F5B">
        <w:t>+---------------------+------------+--------------+</w:t>
      </w:r>
    </w:p>
    <w:p w:rsidR="00E939DE" w:rsidRPr="00373F5B" w:rsidRDefault="00E939DE" w:rsidP="00373F5B">
      <w:pPr>
        <w:pStyle w:val="code1"/>
      </w:pPr>
      <w:r w:rsidRPr="00373F5B">
        <w:t>|                   9 |          0 |         NULL |</w:t>
      </w:r>
    </w:p>
    <w:p w:rsidR="00E939DE" w:rsidRPr="00373F5B" w:rsidRDefault="00E939DE" w:rsidP="00373F5B">
      <w:pPr>
        <w:pStyle w:val="code1"/>
      </w:pPr>
      <w:r w:rsidRPr="00373F5B">
        <w:t>+---------------------+------------+--------------+</w:t>
      </w:r>
    </w:p>
    <w:p w:rsidR="00E939DE" w:rsidRDefault="00E939DE" w:rsidP="00E939DE">
      <w:pPr>
        <w:pStyle w:val="body1"/>
      </w:pPr>
    </w:p>
    <w:p w:rsidR="00E76E68" w:rsidRDefault="00E76E68" w:rsidP="00FA04F7">
      <w:pPr>
        <w:pStyle w:val="demonum1"/>
        <w:pBdr>
          <w:bottom w:val="single" w:sz="4" w:space="0" w:color="auto"/>
        </w:pBdr>
        <w:ind w:hanging="1080"/>
        <w:rPr>
          <w:rFonts w:ascii="Tahoma" w:hAnsi="Tahoma" w:cs="Tahoma"/>
          <w:sz w:val="20"/>
        </w:rPr>
      </w:pPr>
      <w:r w:rsidRPr="00FA04F7">
        <w:rPr>
          <w:rFonts w:ascii="Tahoma" w:hAnsi="Tahoma" w:cs="Tahoma"/>
          <w:b/>
          <w:sz w:val="20"/>
        </w:rPr>
        <w:t>REPEAT</w:t>
      </w:r>
      <w:r>
        <w:rPr>
          <w:rFonts w:ascii="Tahoma" w:hAnsi="Tahoma" w:cs="Tahoma"/>
          <w:sz w:val="20"/>
        </w:rPr>
        <w:t xml:space="preserve"> </w:t>
      </w:r>
      <w:r w:rsidRPr="00FA04F7">
        <w:rPr>
          <w:rFonts w:eastAsiaTheme="minorHAnsi"/>
        </w:rPr>
        <w:t>duplicates the first argument the indicated number of times</w:t>
      </w:r>
    </w:p>
    <w:p w:rsidR="00E76E68" w:rsidRPr="00373F5B" w:rsidRDefault="00E76E68" w:rsidP="00373F5B">
      <w:pPr>
        <w:pStyle w:val="code1"/>
      </w:pPr>
      <w:r w:rsidRPr="00373F5B">
        <w:t>+------------------+</w:t>
      </w:r>
    </w:p>
    <w:p w:rsidR="00E76E68" w:rsidRPr="00373F5B" w:rsidRDefault="00E76E68" w:rsidP="00373F5B">
      <w:pPr>
        <w:pStyle w:val="code1"/>
      </w:pPr>
      <w:r w:rsidRPr="00373F5B">
        <w:t>| repeat('*-* ',3) |</w:t>
      </w:r>
    </w:p>
    <w:p w:rsidR="00E76E68" w:rsidRPr="00373F5B" w:rsidRDefault="00E76E68" w:rsidP="00373F5B">
      <w:pPr>
        <w:pStyle w:val="code1"/>
      </w:pPr>
      <w:r w:rsidRPr="00373F5B">
        <w:t>+------------------+</w:t>
      </w:r>
    </w:p>
    <w:p w:rsidR="00E76E68" w:rsidRPr="00373F5B" w:rsidRDefault="00E76E68" w:rsidP="00373F5B">
      <w:pPr>
        <w:pStyle w:val="code1"/>
      </w:pPr>
      <w:r w:rsidRPr="00373F5B">
        <w:t>| *-* *-* *-*      |</w:t>
      </w:r>
    </w:p>
    <w:p w:rsidR="00E76E68" w:rsidRPr="00373F5B" w:rsidRDefault="00E76E68" w:rsidP="00373F5B">
      <w:pPr>
        <w:pStyle w:val="code1"/>
      </w:pPr>
      <w:r w:rsidRPr="00373F5B">
        <w:t>+------------------+</w:t>
      </w:r>
    </w:p>
    <w:p w:rsidR="00A94D1A" w:rsidRDefault="00A94D1A" w:rsidP="00623663">
      <w:pPr>
        <w:pStyle w:val="body1"/>
      </w:pPr>
    </w:p>
    <w:p w:rsidR="00E76E68" w:rsidRDefault="00E76E68" w:rsidP="00E76E68">
      <w:pPr>
        <w:pStyle w:val="demonum1"/>
        <w:ind w:hanging="1080"/>
        <w:rPr>
          <w:rFonts w:ascii="Tahoma" w:hAnsi="Tahoma" w:cs="Tahoma"/>
          <w:sz w:val="20"/>
        </w:rPr>
      </w:pPr>
      <w:r w:rsidRPr="00FA04F7">
        <w:rPr>
          <w:rFonts w:ascii="Tahoma" w:hAnsi="Tahoma" w:cs="Tahoma"/>
          <w:b/>
          <w:sz w:val="20"/>
        </w:rPr>
        <w:t>REVERSE</w:t>
      </w:r>
      <w:r>
        <w:rPr>
          <w:rFonts w:ascii="Tahoma" w:hAnsi="Tahoma" w:cs="Tahoma"/>
          <w:sz w:val="20"/>
        </w:rPr>
        <w:t xml:space="preserve">  </w:t>
      </w:r>
      <w:r w:rsidRPr="00FA04F7">
        <w:rPr>
          <w:rFonts w:eastAsiaTheme="minorHAnsi"/>
        </w:rPr>
        <w:t>reverses the characters in the string</w:t>
      </w:r>
    </w:p>
    <w:p w:rsidR="00E76E68" w:rsidRPr="00373F5B" w:rsidRDefault="00E76E68" w:rsidP="00373F5B">
      <w:pPr>
        <w:pStyle w:val="code1"/>
      </w:pPr>
      <w:r w:rsidRPr="00373F5B">
        <w:t>+---------------------+</w:t>
      </w:r>
    </w:p>
    <w:p w:rsidR="00E76E68" w:rsidRPr="00373F5B" w:rsidRDefault="00E76E68" w:rsidP="00373F5B">
      <w:pPr>
        <w:pStyle w:val="code1"/>
      </w:pPr>
      <w:r w:rsidRPr="00373F5B">
        <w:t>| reverse('abcdefgh') |</w:t>
      </w:r>
    </w:p>
    <w:p w:rsidR="00E76E68" w:rsidRPr="00373F5B" w:rsidRDefault="00E76E68" w:rsidP="00373F5B">
      <w:pPr>
        <w:pStyle w:val="code1"/>
      </w:pPr>
      <w:r w:rsidRPr="00373F5B">
        <w:t>+---------------------+</w:t>
      </w:r>
    </w:p>
    <w:p w:rsidR="00E76E68" w:rsidRPr="00373F5B" w:rsidRDefault="00E76E68" w:rsidP="00373F5B">
      <w:pPr>
        <w:pStyle w:val="code1"/>
      </w:pPr>
      <w:r w:rsidRPr="00373F5B">
        <w:t>| hgfedcba            |</w:t>
      </w:r>
    </w:p>
    <w:p w:rsidR="00A94D1A" w:rsidRPr="00373F5B" w:rsidRDefault="00E76E68" w:rsidP="00373F5B">
      <w:pPr>
        <w:pStyle w:val="code1"/>
      </w:pPr>
      <w:r w:rsidRPr="00373F5B">
        <w:t>+---------------------+</w:t>
      </w:r>
    </w:p>
    <w:p w:rsidR="00E76E68" w:rsidRDefault="00E76E68" w:rsidP="00E76E68">
      <w:pPr>
        <w:pStyle w:val="body1"/>
      </w:pPr>
    </w:p>
    <w:p w:rsidR="00E939DE" w:rsidRDefault="00E939DE" w:rsidP="00E939DE">
      <w:pPr>
        <w:pStyle w:val="demonum1"/>
        <w:ind w:hanging="1080"/>
        <w:rPr>
          <w:rFonts w:ascii="Tahoma" w:hAnsi="Tahoma" w:cs="Tahoma"/>
          <w:sz w:val="20"/>
        </w:rPr>
      </w:pPr>
      <w:r w:rsidRPr="00FA04F7">
        <w:rPr>
          <w:rFonts w:ascii="Tahoma" w:hAnsi="Tahoma" w:cs="Tahoma"/>
          <w:b/>
          <w:sz w:val="20"/>
        </w:rPr>
        <w:t>SPACE</w:t>
      </w:r>
      <w:r>
        <w:rPr>
          <w:rFonts w:ascii="Tahoma" w:hAnsi="Tahoma" w:cs="Tahoma"/>
          <w:sz w:val="20"/>
        </w:rPr>
        <w:t xml:space="preserve"> </w:t>
      </w:r>
      <w:r w:rsidRPr="00FA04F7">
        <w:rPr>
          <w:rFonts w:eastAsiaTheme="minorHAnsi"/>
        </w:rPr>
        <w:t xml:space="preserve">creates a string of spaces of the indicated </w:t>
      </w:r>
      <w:r w:rsidR="0072278F" w:rsidRPr="00FA04F7">
        <w:rPr>
          <w:rFonts w:eastAsiaTheme="minorHAnsi"/>
        </w:rPr>
        <w:t>length</w:t>
      </w:r>
    </w:p>
    <w:p w:rsidR="00E939DE" w:rsidRPr="00373F5B" w:rsidRDefault="00E939DE" w:rsidP="00373F5B">
      <w:pPr>
        <w:pStyle w:val="code1"/>
      </w:pPr>
      <w:r w:rsidRPr="00373F5B">
        <w:t>+------------------------------+</w:t>
      </w:r>
    </w:p>
    <w:p w:rsidR="00E939DE" w:rsidRPr="00373F5B" w:rsidRDefault="00E939DE" w:rsidP="00373F5B">
      <w:pPr>
        <w:pStyle w:val="code1"/>
      </w:pPr>
      <w:r w:rsidRPr="00373F5B">
        <w:t>| concat('A' , space(5) , 'Z') |</w:t>
      </w:r>
    </w:p>
    <w:p w:rsidR="00E939DE" w:rsidRPr="00373F5B" w:rsidRDefault="00E939DE" w:rsidP="00373F5B">
      <w:pPr>
        <w:pStyle w:val="code1"/>
      </w:pPr>
      <w:r w:rsidRPr="00373F5B">
        <w:t>+------------------------------+</w:t>
      </w:r>
    </w:p>
    <w:p w:rsidR="00E939DE" w:rsidRPr="00373F5B" w:rsidRDefault="00E939DE" w:rsidP="00373F5B">
      <w:pPr>
        <w:pStyle w:val="code1"/>
      </w:pPr>
      <w:r w:rsidRPr="00373F5B">
        <w:t>| A     Z                      |</w:t>
      </w:r>
    </w:p>
    <w:p w:rsidR="00E939DE" w:rsidRPr="00373F5B" w:rsidRDefault="00E939DE" w:rsidP="00373F5B">
      <w:pPr>
        <w:pStyle w:val="code1"/>
      </w:pPr>
      <w:r w:rsidRPr="00373F5B">
        <w:t>+------------------------------+</w:t>
      </w:r>
    </w:p>
    <w:p w:rsidR="0072278F" w:rsidRDefault="0072278F" w:rsidP="00E939DE">
      <w:pPr>
        <w:pStyle w:val="bullet1"/>
        <w:numPr>
          <w:ilvl w:val="0"/>
          <w:numId w:val="0"/>
        </w:numPr>
        <w:ind w:left="720"/>
      </w:pPr>
    </w:p>
    <w:p w:rsidR="0072278F" w:rsidRPr="00372A08" w:rsidRDefault="0072278F" w:rsidP="0072278F">
      <w:pPr>
        <w:pStyle w:val="demonum1"/>
        <w:ind w:hanging="1080"/>
        <w:rPr>
          <w:rFonts w:ascii="Tahoma" w:hAnsi="Tahoma" w:cs="Tahoma"/>
          <w:sz w:val="20"/>
        </w:rPr>
      </w:pPr>
      <w:r w:rsidRPr="00FA04F7">
        <w:rPr>
          <w:rFonts w:ascii="Tahoma" w:hAnsi="Tahoma" w:cs="Tahoma"/>
          <w:b/>
          <w:sz w:val="20"/>
        </w:rPr>
        <w:t>ASCII</w:t>
      </w:r>
      <w:r w:rsidRPr="00372A08">
        <w:rPr>
          <w:rFonts w:ascii="Tahoma" w:hAnsi="Tahoma" w:cs="Tahoma"/>
          <w:sz w:val="20"/>
        </w:rPr>
        <w:t xml:space="preserve"> </w:t>
      </w:r>
      <w:r w:rsidRPr="00372A08">
        <w:t>returns the ASCII number corresponding to the first character in the argument string</w:t>
      </w:r>
    </w:p>
    <w:p w:rsidR="0072278F" w:rsidRPr="00373F5B" w:rsidRDefault="0072278F" w:rsidP="00373F5B">
      <w:pPr>
        <w:pStyle w:val="code1"/>
      </w:pPr>
      <w:r w:rsidRPr="00373F5B">
        <w:t>+--------------+--------------+--------------+-----------+-------------+</w:t>
      </w:r>
    </w:p>
    <w:p w:rsidR="0072278F" w:rsidRPr="00373F5B" w:rsidRDefault="0072278F" w:rsidP="00373F5B">
      <w:pPr>
        <w:pStyle w:val="code1"/>
      </w:pPr>
      <w:r w:rsidRPr="00373F5B">
        <w:t>| ascii('Cat') | ascii('Dog') | ascii('dog') | ascii('') | ascii(null) |</w:t>
      </w:r>
    </w:p>
    <w:p w:rsidR="0072278F" w:rsidRPr="00373F5B" w:rsidRDefault="0072278F" w:rsidP="00373F5B">
      <w:pPr>
        <w:pStyle w:val="code1"/>
      </w:pPr>
      <w:r w:rsidRPr="00373F5B">
        <w:t>+--------------+--------------+--------------+-----------+-------------+</w:t>
      </w:r>
    </w:p>
    <w:p w:rsidR="0072278F" w:rsidRPr="00373F5B" w:rsidRDefault="0072278F" w:rsidP="00373F5B">
      <w:pPr>
        <w:pStyle w:val="code1"/>
      </w:pPr>
      <w:r w:rsidRPr="00373F5B">
        <w:t>|           67 |           68 |          100 |         0 |        NULL |</w:t>
      </w:r>
    </w:p>
    <w:p w:rsidR="0072278F" w:rsidRPr="00373F5B" w:rsidRDefault="0072278F" w:rsidP="00373F5B">
      <w:pPr>
        <w:pStyle w:val="code1"/>
      </w:pPr>
      <w:r w:rsidRPr="00373F5B">
        <w:t>+--------------+--------------+--------------+-----------+-------------+</w:t>
      </w:r>
    </w:p>
    <w:p w:rsidR="0072278F" w:rsidRDefault="0072278F" w:rsidP="0085257F">
      <w:pPr>
        <w:pStyle w:val="body1"/>
      </w:pPr>
    </w:p>
    <w:p w:rsidR="0072278F" w:rsidRPr="00372A08" w:rsidRDefault="0072278F" w:rsidP="0072278F">
      <w:pPr>
        <w:pStyle w:val="demonum1"/>
        <w:ind w:hanging="1080"/>
        <w:rPr>
          <w:rFonts w:ascii="Tahoma" w:hAnsi="Tahoma" w:cs="Tahoma"/>
          <w:sz w:val="20"/>
        </w:rPr>
      </w:pPr>
      <w:r w:rsidRPr="00FA04F7">
        <w:rPr>
          <w:rFonts w:ascii="Tahoma" w:hAnsi="Tahoma" w:cs="Tahoma"/>
          <w:b/>
          <w:sz w:val="20"/>
        </w:rPr>
        <w:lastRenderedPageBreak/>
        <w:t>CHAR</w:t>
      </w:r>
      <w:r w:rsidRPr="00372A08">
        <w:t xml:space="preserve"> returns the character associated with an ASCII number</w:t>
      </w:r>
    </w:p>
    <w:p w:rsidR="0072278F" w:rsidRDefault="0072278F" w:rsidP="0072278F">
      <w:pPr>
        <w:pStyle w:val="code1"/>
      </w:pPr>
      <w:r>
        <w:t>+----------+----------+----------+----------+-----------+-----------+</w:t>
      </w:r>
    </w:p>
    <w:p w:rsidR="0072278F" w:rsidRDefault="0072278F" w:rsidP="0072278F">
      <w:pPr>
        <w:pStyle w:val="code1"/>
      </w:pPr>
      <w:r>
        <w:t>| char(68) | char(69) | char(70) | char(50) | char(123) | char(124) |</w:t>
      </w:r>
    </w:p>
    <w:p w:rsidR="0072278F" w:rsidRDefault="0072278F" w:rsidP="0072278F">
      <w:pPr>
        <w:pStyle w:val="code1"/>
      </w:pPr>
      <w:r>
        <w:t>+----------+----------+----------+----------+-----------+-----------+</w:t>
      </w:r>
    </w:p>
    <w:p w:rsidR="0072278F" w:rsidRDefault="0072278F" w:rsidP="0072278F">
      <w:pPr>
        <w:pStyle w:val="code1"/>
      </w:pPr>
      <w:r>
        <w:t>| D        | E        | F        | 2        | {         | |         |</w:t>
      </w:r>
    </w:p>
    <w:p w:rsidR="0072278F" w:rsidRDefault="0072278F" w:rsidP="0072278F">
      <w:pPr>
        <w:pStyle w:val="code1"/>
      </w:pPr>
      <w:r>
        <w:t>+----------+----------+----------+----------+-----------+-----------+</w:t>
      </w:r>
    </w:p>
    <w:p w:rsidR="0072278F" w:rsidRDefault="0072278F" w:rsidP="001E4E0A">
      <w:pPr>
        <w:pStyle w:val="body1"/>
      </w:pPr>
    </w:p>
    <w:p w:rsidR="00A32892" w:rsidRDefault="00A32892" w:rsidP="00A32892">
      <w:pPr>
        <w:pStyle w:val="demonum1"/>
        <w:ind w:hanging="1080"/>
      </w:pPr>
      <w:r w:rsidRPr="00A32892">
        <w:rPr>
          <w:rFonts w:ascii="Tahoma" w:hAnsi="Tahoma" w:cs="Tahoma"/>
          <w:b/>
          <w:sz w:val="20"/>
        </w:rPr>
        <w:t>FIELD</w:t>
      </w:r>
    </w:p>
    <w:p w:rsidR="00A32892" w:rsidRDefault="00A32892" w:rsidP="00A32892">
      <w:pPr>
        <w:pStyle w:val="body1"/>
      </w:pPr>
      <w:r>
        <w:t xml:space="preserve">The </w:t>
      </w:r>
      <w:r w:rsidR="00506004">
        <w:t>Field</w:t>
      </w:r>
      <w:r>
        <w:t xml:space="preserve"> function gets two or more arguments. The first argument ids the value you are trying to match, the second and other arguments are possible matches. If the first argument is found, then the </w:t>
      </w:r>
      <w:r w:rsidR="00506004">
        <w:t>position</w:t>
      </w:r>
      <w:r>
        <w:t xml:space="preserve"> of that argument is returns, otherwise 0.</w:t>
      </w:r>
    </w:p>
    <w:p w:rsidR="00290A5A" w:rsidRDefault="00290A5A" w:rsidP="00A32892">
      <w:pPr>
        <w:pStyle w:val="body1"/>
      </w:pPr>
    </w:p>
    <w:p w:rsidR="00A32892" w:rsidRDefault="00A32892" w:rsidP="00A32892">
      <w:pPr>
        <w:pStyle w:val="code1"/>
      </w:pPr>
      <w:r>
        <w:t>select Field('cat', 'ant','bear','catfish','dog','cat','elk');</w:t>
      </w:r>
    </w:p>
    <w:p w:rsidR="00A32892" w:rsidRDefault="00A32892" w:rsidP="00A32892">
      <w:pPr>
        <w:pStyle w:val="code1"/>
      </w:pPr>
      <w:r>
        <w:t>+--------------------------------------------------------+</w:t>
      </w:r>
    </w:p>
    <w:p w:rsidR="00A32892" w:rsidRDefault="00A32892" w:rsidP="00A32892">
      <w:pPr>
        <w:pStyle w:val="code1"/>
      </w:pPr>
      <w:r>
        <w:t>| Field('cat', 'ant','bear','catfish','dog','cat','elk') |</w:t>
      </w:r>
    </w:p>
    <w:p w:rsidR="00A32892" w:rsidRDefault="00A32892" w:rsidP="00A32892">
      <w:pPr>
        <w:pStyle w:val="code1"/>
      </w:pPr>
      <w:r>
        <w:t>+--------------------------------------------------------+</w:t>
      </w:r>
    </w:p>
    <w:p w:rsidR="00A32892" w:rsidRDefault="00A32892" w:rsidP="00A32892">
      <w:pPr>
        <w:pStyle w:val="code1"/>
      </w:pPr>
      <w:r>
        <w:t>|                                                      5 |</w:t>
      </w:r>
    </w:p>
    <w:p w:rsidR="00A32892" w:rsidRDefault="00A32892" w:rsidP="00A32892">
      <w:pPr>
        <w:pStyle w:val="code1"/>
      </w:pPr>
      <w:r>
        <w:t>+--------------------------------------------------------+</w:t>
      </w:r>
    </w:p>
    <w:p w:rsidR="00A32892" w:rsidRDefault="00A32892" w:rsidP="00A32892">
      <w:pPr>
        <w:pStyle w:val="code1"/>
      </w:pPr>
    </w:p>
    <w:p w:rsidR="00A32892" w:rsidRDefault="00A32892" w:rsidP="00A32892">
      <w:pPr>
        <w:pStyle w:val="code1"/>
      </w:pPr>
      <w:r>
        <w:t>select Field('moose', 'ant','bear','catfish','dog','cat','elk');</w:t>
      </w:r>
    </w:p>
    <w:p w:rsidR="00A32892" w:rsidRDefault="00A32892" w:rsidP="00A32892">
      <w:pPr>
        <w:pStyle w:val="code1"/>
      </w:pPr>
      <w:r>
        <w:t>+----------------------------------------------------------+</w:t>
      </w:r>
    </w:p>
    <w:p w:rsidR="00A32892" w:rsidRDefault="00A32892" w:rsidP="00A32892">
      <w:pPr>
        <w:pStyle w:val="code1"/>
      </w:pPr>
      <w:r>
        <w:t>| Field('moose', 'ant','bear','catfish','dog','cat','elk') |</w:t>
      </w:r>
    </w:p>
    <w:p w:rsidR="00A32892" w:rsidRDefault="00A32892" w:rsidP="00A32892">
      <w:pPr>
        <w:pStyle w:val="code1"/>
      </w:pPr>
      <w:r>
        <w:t>+----------------------------------------------------------+</w:t>
      </w:r>
    </w:p>
    <w:p w:rsidR="00A32892" w:rsidRDefault="00A32892" w:rsidP="00A32892">
      <w:pPr>
        <w:pStyle w:val="code1"/>
      </w:pPr>
      <w:r>
        <w:t>|                                                        0 |</w:t>
      </w:r>
    </w:p>
    <w:p w:rsidR="00A32892" w:rsidRDefault="00A32892" w:rsidP="00A32892">
      <w:pPr>
        <w:pStyle w:val="code1"/>
      </w:pPr>
      <w:r>
        <w:t>+----------------------------------------------------------+</w:t>
      </w:r>
    </w:p>
    <w:p w:rsidR="00290A5A" w:rsidRDefault="00290A5A" w:rsidP="00A32892">
      <w:pPr>
        <w:pStyle w:val="body1"/>
      </w:pPr>
    </w:p>
    <w:p w:rsidR="00A32892" w:rsidRDefault="00A32892" w:rsidP="00A32892">
      <w:pPr>
        <w:pStyle w:val="body1"/>
      </w:pPr>
      <w:r>
        <w:t>Nulls always need testing; if the first argument is null, then the function returns 0, not a null.</w:t>
      </w:r>
    </w:p>
    <w:p w:rsidR="00A32892" w:rsidRDefault="00A32892" w:rsidP="00A32892">
      <w:pPr>
        <w:pStyle w:val="code1"/>
      </w:pPr>
      <w:r>
        <w:t>select Field(null, 'ant');</w:t>
      </w:r>
    </w:p>
    <w:p w:rsidR="00A32892" w:rsidRDefault="00A32892" w:rsidP="00A32892">
      <w:pPr>
        <w:pStyle w:val="code1"/>
      </w:pPr>
      <w:r>
        <w:t>+--------------------+</w:t>
      </w:r>
    </w:p>
    <w:p w:rsidR="00A32892" w:rsidRDefault="00A32892" w:rsidP="00A32892">
      <w:pPr>
        <w:pStyle w:val="code1"/>
      </w:pPr>
      <w:r>
        <w:t>| Field(null, 'ant') |</w:t>
      </w:r>
    </w:p>
    <w:p w:rsidR="00A32892" w:rsidRDefault="00A32892" w:rsidP="00A32892">
      <w:pPr>
        <w:pStyle w:val="code1"/>
      </w:pPr>
      <w:r>
        <w:t>+--------------------+</w:t>
      </w:r>
    </w:p>
    <w:p w:rsidR="00A32892" w:rsidRDefault="00A32892" w:rsidP="00A32892">
      <w:pPr>
        <w:pStyle w:val="code1"/>
      </w:pPr>
      <w:r>
        <w:t>|                  0 |</w:t>
      </w:r>
    </w:p>
    <w:p w:rsidR="00A32892" w:rsidRDefault="00A32892" w:rsidP="00A32892">
      <w:pPr>
        <w:pStyle w:val="code1"/>
      </w:pPr>
      <w:r>
        <w:t>+--------------------+</w:t>
      </w:r>
    </w:p>
    <w:p w:rsidR="00A32892" w:rsidRDefault="00A32892" w:rsidP="00A32892">
      <w:pPr>
        <w:pStyle w:val="code1"/>
      </w:pPr>
    </w:p>
    <w:p w:rsidR="00A32892" w:rsidRDefault="00A32892" w:rsidP="00A32892">
      <w:pPr>
        <w:pStyle w:val="code1"/>
      </w:pPr>
      <w:r>
        <w:t>select Field('moose', null);</w:t>
      </w:r>
    </w:p>
    <w:p w:rsidR="00A32892" w:rsidRDefault="00A32892" w:rsidP="00A32892">
      <w:pPr>
        <w:pStyle w:val="code1"/>
      </w:pPr>
      <w:r>
        <w:t>+----------------------+</w:t>
      </w:r>
    </w:p>
    <w:p w:rsidR="00A32892" w:rsidRDefault="00A32892" w:rsidP="00A32892">
      <w:pPr>
        <w:pStyle w:val="code1"/>
      </w:pPr>
      <w:r>
        <w:t>| Field('moose', null) |</w:t>
      </w:r>
    </w:p>
    <w:p w:rsidR="00A32892" w:rsidRDefault="00A32892" w:rsidP="00A32892">
      <w:pPr>
        <w:pStyle w:val="code1"/>
      </w:pPr>
      <w:r>
        <w:t>+----------------------+</w:t>
      </w:r>
    </w:p>
    <w:p w:rsidR="00A32892" w:rsidRDefault="00A32892" w:rsidP="00A32892">
      <w:pPr>
        <w:pStyle w:val="code1"/>
      </w:pPr>
      <w:r>
        <w:t>|                    0 |</w:t>
      </w:r>
    </w:p>
    <w:p w:rsidR="00A32892" w:rsidRDefault="00A32892" w:rsidP="00A32892">
      <w:pPr>
        <w:pStyle w:val="code1"/>
      </w:pPr>
      <w:r>
        <w:t>+----------------------+</w:t>
      </w:r>
    </w:p>
    <w:p w:rsidR="00A32892" w:rsidRDefault="00A32892" w:rsidP="00A32892">
      <w:pPr>
        <w:pStyle w:val="code1"/>
      </w:pPr>
    </w:p>
    <w:p w:rsidR="00A32892" w:rsidRDefault="00A32892" w:rsidP="00A32892">
      <w:pPr>
        <w:pStyle w:val="code1"/>
      </w:pPr>
      <w:r>
        <w:t>select Field('moose', null, 'cat');</w:t>
      </w:r>
    </w:p>
    <w:p w:rsidR="00A32892" w:rsidRDefault="00A32892" w:rsidP="00A32892">
      <w:pPr>
        <w:pStyle w:val="code1"/>
      </w:pPr>
      <w:r>
        <w:t>+-----------------------------+</w:t>
      </w:r>
    </w:p>
    <w:p w:rsidR="00A32892" w:rsidRDefault="00A32892" w:rsidP="00A32892">
      <w:pPr>
        <w:pStyle w:val="code1"/>
      </w:pPr>
      <w:r>
        <w:t>| Field('moose', null, 'cat') |</w:t>
      </w:r>
    </w:p>
    <w:p w:rsidR="00A32892" w:rsidRDefault="00A32892" w:rsidP="00A32892">
      <w:pPr>
        <w:pStyle w:val="code1"/>
      </w:pPr>
      <w:r>
        <w:t>+-----------------------------+</w:t>
      </w:r>
    </w:p>
    <w:p w:rsidR="00A32892" w:rsidRDefault="00A32892" w:rsidP="00A32892">
      <w:pPr>
        <w:pStyle w:val="code1"/>
      </w:pPr>
      <w:r>
        <w:t>|                           0 |</w:t>
      </w:r>
    </w:p>
    <w:p w:rsidR="00A32892" w:rsidRDefault="00A32892" w:rsidP="00A32892">
      <w:pPr>
        <w:pStyle w:val="code1"/>
      </w:pPr>
      <w:r>
        <w:t>+-----------------------------+</w:t>
      </w:r>
    </w:p>
    <w:p w:rsidR="00A32892" w:rsidRDefault="00A32892" w:rsidP="00A32892">
      <w:pPr>
        <w:pStyle w:val="code1"/>
      </w:pPr>
    </w:p>
    <w:p w:rsidR="00A32892" w:rsidRDefault="00A32892" w:rsidP="00A32892">
      <w:pPr>
        <w:pStyle w:val="code1"/>
      </w:pPr>
      <w:r>
        <w:t>select Field('moose', null, 'cat', 'moose');</w:t>
      </w:r>
    </w:p>
    <w:p w:rsidR="00A32892" w:rsidRDefault="00A32892" w:rsidP="00A32892">
      <w:pPr>
        <w:pStyle w:val="code1"/>
      </w:pPr>
      <w:r>
        <w:t>+--------------------------------------+</w:t>
      </w:r>
    </w:p>
    <w:p w:rsidR="00A32892" w:rsidRDefault="00A32892" w:rsidP="00A32892">
      <w:pPr>
        <w:pStyle w:val="code1"/>
      </w:pPr>
      <w:r>
        <w:t>| Field('moose', null, 'cat', 'moose') |</w:t>
      </w:r>
    </w:p>
    <w:p w:rsidR="00A32892" w:rsidRDefault="00A32892" w:rsidP="00A32892">
      <w:pPr>
        <w:pStyle w:val="code1"/>
      </w:pPr>
      <w:r>
        <w:t>+--------------------------------------+</w:t>
      </w:r>
    </w:p>
    <w:p w:rsidR="00A32892" w:rsidRDefault="00A32892" w:rsidP="00A32892">
      <w:pPr>
        <w:pStyle w:val="code1"/>
      </w:pPr>
      <w:r>
        <w:t>|                                    3 |</w:t>
      </w:r>
    </w:p>
    <w:p w:rsidR="00A32892" w:rsidRDefault="00A32892" w:rsidP="00A32892">
      <w:pPr>
        <w:pStyle w:val="code1"/>
      </w:pPr>
      <w:r>
        <w:t>+--------------------------------------+</w:t>
      </w:r>
    </w:p>
    <w:p w:rsidR="0052767F" w:rsidRDefault="0052767F" w:rsidP="00A32892">
      <w:pPr>
        <w:pStyle w:val="body1"/>
      </w:pPr>
    </w:p>
    <w:p w:rsidR="00A32892" w:rsidRDefault="00A32892" w:rsidP="00A32892">
      <w:pPr>
        <w:pStyle w:val="body1"/>
      </w:pPr>
      <w:r>
        <w:t xml:space="preserve">Find will work with </w:t>
      </w:r>
      <w:r w:rsidR="0052767F">
        <w:t>numbers;</w:t>
      </w:r>
      <w:r>
        <w:t xml:space="preserve"> again you need t</w:t>
      </w:r>
      <w:r w:rsidR="0052767F">
        <w:t>o</w:t>
      </w:r>
      <w:r>
        <w:t xml:space="preserve"> take care with this.</w:t>
      </w:r>
    </w:p>
    <w:p w:rsidR="0052767F" w:rsidRDefault="0052767F" w:rsidP="0052767F">
      <w:pPr>
        <w:pStyle w:val="code1"/>
      </w:pPr>
      <w:r>
        <w:t>select Field(12,1002,120,2011,</w:t>
      </w:r>
      <w:r w:rsidRPr="0052767F">
        <w:rPr>
          <w:b/>
        </w:rPr>
        <w:t>12</w:t>
      </w:r>
      <w:r>
        <w:t>, 2012,12);</w:t>
      </w:r>
    </w:p>
    <w:p w:rsidR="0052767F" w:rsidRDefault="0052767F" w:rsidP="0052767F">
      <w:pPr>
        <w:pStyle w:val="code1"/>
      </w:pPr>
      <w:r>
        <w:t>+-------------------------------------+</w:t>
      </w:r>
    </w:p>
    <w:p w:rsidR="0052767F" w:rsidRDefault="0052767F" w:rsidP="0052767F">
      <w:pPr>
        <w:pStyle w:val="code1"/>
      </w:pPr>
      <w:r>
        <w:t>| Field(12,1002,120,2011,12, 2012,12) |</w:t>
      </w:r>
    </w:p>
    <w:p w:rsidR="0052767F" w:rsidRDefault="0052767F" w:rsidP="0052767F">
      <w:pPr>
        <w:pStyle w:val="code1"/>
      </w:pPr>
      <w:r>
        <w:t>+-------------------------------------+</w:t>
      </w:r>
    </w:p>
    <w:p w:rsidR="0052767F" w:rsidRDefault="0052767F" w:rsidP="0052767F">
      <w:pPr>
        <w:pStyle w:val="code1"/>
      </w:pPr>
      <w:r>
        <w:t>|                                   4 |</w:t>
      </w:r>
    </w:p>
    <w:p w:rsidR="0052767F" w:rsidRDefault="0052767F" w:rsidP="0052767F">
      <w:pPr>
        <w:pStyle w:val="code1"/>
      </w:pPr>
      <w:r>
        <w:t>+-------------------------------------+</w:t>
      </w:r>
    </w:p>
    <w:p w:rsidR="0052767F" w:rsidRDefault="0052767F" w:rsidP="0052767F">
      <w:pPr>
        <w:pStyle w:val="code1"/>
      </w:pPr>
    </w:p>
    <w:p w:rsidR="0052767F" w:rsidRDefault="0052767F" w:rsidP="0052767F">
      <w:pPr>
        <w:pStyle w:val="code1"/>
      </w:pPr>
      <w:r>
        <w:t>select Field(0,1002,120,2011,12, 2012,12);</w:t>
      </w:r>
    </w:p>
    <w:p w:rsidR="0052767F" w:rsidRDefault="0052767F" w:rsidP="0052767F">
      <w:pPr>
        <w:pStyle w:val="code1"/>
      </w:pPr>
      <w:r>
        <w:t>+------------------------------------+</w:t>
      </w:r>
    </w:p>
    <w:p w:rsidR="0052767F" w:rsidRDefault="0052767F" w:rsidP="0052767F">
      <w:pPr>
        <w:pStyle w:val="code1"/>
      </w:pPr>
      <w:r>
        <w:t>| Field(0,1002,120,2011,12, 2012,12) |</w:t>
      </w:r>
    </w:p>
    <w:p w:rsidR="0052767F" w:rsidRDefault="0052767F" w:rsidP="0052767F">
      <w:pPr>
        <w:pStyle w:val="code1"/>
      </w:pPr>
      <w:r>
        <w:t>+------------------------------------+</w:t>
      </w:r>
    </w:p>
    <w:p w:rsidR="0052767F" w:rsidRDefault="0052767F" w:rsidP="0052767F">
      <w:pPr>
        <w:pStyle w:val="code1"/>
      </w:pPr>
      <w:r>
        <w:t>|                                  0 |</w:t>
      </w:r>
    </w:p>
    <w:p w:rsidR="0052767F" w:rsidRDefault="0052767F" w:rsidP="0052767F">
      <w:pPr>
        <w:pStyle w:val="code1"/>
      </w:pPr>
      <w:r>
        <w:t>+------------------------------------+</w:t>
      </w:r>
    </w:p>
    <w:p w:rsidR="0052767F" w:rsidRDefault="0052767F" w:rsidP="0052767F">
      <w:pPr>
        <w:pStyle w:val="body1"/>
      </w:pPr>
      <w:r>
        <w:t>Be careful to avoid mixing types- why does this return 3?</w:t>
      </w:r>
    </w:p>
    <w:p w:rsidR="0052767F" w:rsidRDefault="0052767F" w:rsidP="0052767F">
      <w:pPr>
        <w:pStyle w:val="code1"/>
      </w:pPr>
      <w:r>
        <w:t>select Field(0,1002,120,'ant',12, 2012,12);</w:t>
      </w:r>
    </w:p>
    <w:p w:rsidR="0052767F" w:rsidRDefault="0052767F" w:rsidP="0052767F">
      <w:pPr>
        <w:pStyle w:val="code1"/>
      </w:pPr>
      <w:r>
        <w:t>+-------------------------------------+</w:t>
      </w:r>
    </w:p>
    <w:p w:rsidR="0052767F" w:rsidRDefault="0052767F" w:rsidP="0052767F">
      <w:pPr>
        <w:pStyle w:val="code1"/>
      </w:pPr>
      <w:r>
        <w:t>| Field(0,1002,120,'ant',12, 2012,12) |</w:t>
      </w:r>
    </w:p>
    <w:p w:rsidR="0052767F" w:rsidRDefault="0052767F" w:rsidP="0052767F">
      <w:pPr>
        <w:pStyle w:val="code1"/>
      </w:pPr>
      <w:r>
        <w:t>+-------------------------------------+</w:t>
      </w:r>
    </w:p>
    <w:p w:rsidR="0052767F" w:rsidRDefault="0052767F" w:rsidP="0052767F">
      <w:pPr>
        <w:pStyle w:val="code1"/>
      </w:pPr>
      <w:r>
        <w:t>|                                   3 |</w:t>
      </w:r>
    </w:p>
    <w:p w:rsidR="0052767F" w:rsidRDefault="0052767F" w:rsidP="0052767F">
      <w:pPr>
        <w:pStyle w:val="code1"/>
      </w:pPr>
      <w:r>
        <w:t>+-------------------------------------+</w:t>
      </w:r>
    </w:p>
    <w:p w:rsidR="0052767F" w:rsidRDefault="0052767F" w:rsidP="0052767F">
      <w:pPr>
        <w:pStyle w:val="code1"/>
      </w:pPr>
    </w:p>
    <w:p w:rsidR="00290A5A" w:rsidRDefault="00290A5A">
      <w:pPr>
        <w:rPr>
          <w:rFonts w:ascii="Tahoma" w:eastAsia="Times New Roman" w:hAnsi="Tahoma" w:cs="Tahoma"/>
          <w:b/>
          <w:sz w:val="20"/>
        </w:rPr>
      </w:pPr>
      <w:r>
        <w:rPr>
          <w:rFonts w:ascii="Tahoma" w:hAnsi="Tahoma" w:cs="Tahoma"/>
          <w:b/>
          <w:sz w:val="20"/>
        </w:rPr>
        <w:br w:type="page"/>
      </w:r>
    </w:p>
    <w:p w:rsidR="0052767F" w:rsidRPr="00FA04F7" w:rsidRDefault="0052767F" w:rsidP="0052767F">
      <w:pPr>
        <w:pStyle w:val="demonum1"/>
        <w:ind w:hanging="1080"/>
        <w:rPr>
          <w:rFonts w:ascii="Tahoma" w:hAnsi="Tahoma" w:cs="Tahoma"/>
          <w:b/>
          <w:sz w:val="20"/>
        </w:rPr>
      </w:pPr>
      <w:r>
        <w:rPr>
          <w:rFonts w:ascii="Tahoma" w:hAnsi="Tahoma" w:cs="Tahoma"/>
          <w:b/>
          <w:sz w:val="20"/>
        </w:rPr>
        <w:lastRenderedPageBreak/>
        <w:t>ELT</w:t>
      </w:r>
    </w:p>
    <w:p w:rsidR="00A32892" w:rsidRDefault="0052767F" w:rsidP="00A32892">
      <w:pPr>
        <w:pStyle w:val="body1"/>
      </w:pPr>
      <w:r>
        <w:t>ELT is the complement of Field. The first argument is a number and the rest of the arguments are values- the function returned the value that corresponds to the first argument.</w:t>
      </w:r>
    </w:p>
    <w:p w:rsidR="0052767F" w:rsidRDefault="0052767F" w:rsidP="0052767F">
      <w:pPr>
        <w:pStyle w:val="code1"/>
      </w:pPr>
      <w:r>
        <w:t>select ELT(2, 'ant', 'cat', 'dog', 'bird', 'hedgehog');</w:t>
      </w:r>
    </w:p>
    <w:p w:rsidR="0052767F" w:rsidRDefault="0052767F" w:rsidP="0052767F">
      <w:pPr>
        <w:pStyle w:val="code1"/>
      </w:pPr>
      <w:r>
        <w:t>+-------------------------------------------------+</w:t>
      </w:r>
    </w:p>
    <w:p w:rsidR="0052767F" w:rsidRDefault="0052767F" w:rsidP="0052767F">
      <w:pPr>
        <w:pStyle w:val="code1"/>
      </w:pPr>
      <w:r>
        <w:t>| ELT(2, 'ant', 'cat', 'dog', 'bird', 'hedgehog') |</w:t>
      </w:r>
    </w:p>
    <w:p w:rsidR="0052767F" w:rsidRDefault="0052767F" w:rsidP="0052767F">
      <w:pPr>
        <w:pStyle w:val="code1"/>
      </w:pPr>
      <w:r>
        <w:t>+-------------------------------------------------+</w:t>
      </w:r>
    </w:p>
    <w:p w:rsidR="0052767F" w:rsidRDefault="0052767F" w:rsidP="0052767F">
      <w:pPr>
        <w:pStyle w:val="code1"/>
      </w:pPr>
      <w:r>
        <w:t>| cat                                             |</w:t>
      </w:r>
    </w:p>
    <w:p w:rsidR="0052767F" w:rsidRDefault="0052767F" w:rsidP="0052767F">
      <w:pPr>
        <w:pStyle w:val="code1"/>
      </w:pPr>
      <w:r>
        <w:t>+-------------------------------------------------+</w:t>
      </w:r>
    </w:p>
    <w:p w:rsidR="0052767F" w:rsidRDefault="0052767F" w:rsidP="0052767F">
      <w:pPr>
        <w:pStyle w:val="code1"/>
      </w:pPr>
    </w:p>
    <w:p w:rsidR="0052767F" w:rsidRDefault="0052767F" w:rsidP="0052767F">
      <w:pPr>
        <w:pStyle w:val="code1"/>
      </w:pPr>
      <w:r>
        <w:t>select ELT(8, 'ant', 'cat', 'dog', 'bird', 'hedgehog');</w:t>
      </w:r>
    </w:p>
    <w:p w:rsidR="0052767F" w:rsidRDefault="0052767F" w:rsidP="0052767F">
      <w:pPr>
        <w:pStyle w:val="code1"/>
      </w:pPr>
      <w:r>
        <w:t>+-------------------------------------------------+</w:t>
      </w:r>
    </w:p>
    <w:p w:rsidR="0052767F" w:rsidRDefault="0052767F" w:rsidP="0052767F">
      <w:pPr>
        <w:pStyle w:val="code1"/>
      </w:pPr>
      <w:r>
        <w:t>| ELT(8, 'ant', 'cat', 'dog', 'bird', 'hedgehog') |</w:t>
      </w:r>
    </w:p>
    <w:p w:rsidR="0052767F" w:rsidRDefault="0052767F" w:rsidP="0052767F">
      <w:pPr>
        <w:pStyle w:val="code1"/>
      </w:pPr>
      <w:r>
        <w:t>+-------------------------------------------------+</w:t>
      </w:r>
    </w:p>
    <w:p w:rsidR="0052767F" w:rsidRDefault="0052767F" w:rsidP="0052767F">
      <w:pPr>
        <w:pStyle w:val="code1"/>
      </w:pPr>
      <w:r>
        <w:t>| NULL                                            |</w:t>
      </w:r>
    </w:p>
    <w:p w:rsidR="0052767F" w:rsidRDefault="0052767F" w:rsidP="0052767F">
      <w:pPr>
        <w:pStyle w:val="code1"/>
      </w:pPr>
      <w:r>
        <w:t>+-------------------------------------------------+</w:t>
      </w:r>
    </w:p>
    <w:p w:rsidR="0052767F" w:rsidRDefault="0052767F" w:rsidP="0052767F">
      <w:pPr>
        <w:pStyle w:val="code1"/>
      </w:pPr>
    </w:p>
    <w:p w:rsidR="0052767F" w:rsidRDefault="0052767F" w:rsidP="0052767F">
      <w:pPr>
        <w:pStyle w:val="code1"/>
      </w:pPr>
      <w:r>
        <w:t>select ELT(0, 'ant', 'cat', 'dog', 'bird', 'hedgehog');</w:t>
      </w:r>
    </w:p>
    <w:p w:rsidR="0052767F" w:rsidRDefault="0052767F" w:rsidP="0052767F">
      <w:pPr>
        <w:pStyle w:val="code1"/>
      </w:pPr>
      <w:r>
        <w:t>+-------------------------------------------------+</w:t>
      </w:r>
    </w:p>
    <w:p w:rsidR="0052767F" w:rsidRDefault="0052767F" w:rsidP="0052767F">
      <w:pPr>
        <w:pStyle w:val="code1"/>
      </w:pPr>
      <w:r>
        <w:t>| ELT(0, 'ant', 'cat', 'dog', 'bird', 'hedgehog') |</w:t>
      </w:r>
    </w:p>
    <w:p w:rsidR="0052767F" w:rsidRDefault="0052767F" w:rsidP="0052767F">
      <w:pPr>
        <w:pStyle w:val="code1"/>
      </w:pPr>
      <w:r>
        <w:t>+-------------------------------------------------+</w:t>
      </w:r>
    </w:p>
    <w:p w:rsidR="0052767F" w:rsidRDefault="0052767F" w:rsidP="0052767F">
      <w:pPr>
        <w:pStyle w:val="code1"/>
      </w:pPr>
      <w:r>
        <w:t>| NULL                                            |</w:t>
      </w:r>
    </w:p>
    <w:p w:rsidR="0052767F" w:rsidRDefault="0052767F" w:rsidP="0052767F">
      <w:pPr>
        <w:pStyle w:val="code1"/>
      </w:pPr>
      <w:r>
        <w:t>+-------------------------------------------------+</w:t>
      </w:r>
    </w:p>
    <w:p w:rsidR="0052767F" w:rsidRDefault="0052767F" w:rsidP="0052767F">
      <w:pPr>
        <w:pStyle w:val="code1"/>
      </w:pPr>
    </w:p>
    <w:p w:rsidR="0052767F" w:rsidRDefault="0052767F" w:rsidP="0052767F">
      <w:pPr>
        <w:pStyle w:val="code1"/>
      </w:pPr>
      <w:r>
        <w:t>select ELT(3.5, 'ant', 'cat', 'dog', 'bird', 'hedgehog');</w:t>
      </w:r>
    </w:p>
    <w:p w:rsidR="0052767F" w:rsidRDefault="0052767F" w:rsidP="0052767F">
      <w:pPr>
        <w:pStyle w:val="code1"/>
      </w:pPr>
      <w:r>
        <w:t>+---------------------------------------------------+</w:t>
      </w:r>
    </w:p>
    <w:p w:rsidR="0052767F" w:rsidRDefault="0052767F" w:rsidP="0052767F">
      <w:pPr>
        <w:pStyle w:val="code1"/>
      </w:pPr>
      <w:r>
        <w:t>| ELT(3.5, 'ant', 'cat', 'dog', 'bird', 'hedgehog') |</w:t>
      </w:r>
    </w:p>
    <w:p w:rsidR="0052767F" w:rsidRDefault="0052767F" w:rsidP="0052767F">
      <w:pPr>
        <w:pStyle w:val="code1"/>
      </w:pPr>
      <w:r>
        <w:t>+---------------------------------------------------+</w:t>
      </w:r>
    </w:p>
    <w:p w:rsidR="0052767F" w:rsidRDefault="0052767F" w:rsidP="0052767F">
      <w:pPr>
        <w:pStyle w:val="code1"/>
      </w:pPr>
      <w:r>
        <w:t>| bird                                              |</w:t>
      </w:r>
    </w:p>
    <w:p w:rsidR="0052767F" w:rsidRDefault="0052767F" w:rsidP="0052767F">
      <w:pPr>
        <w:pStyle w:val="code1"/>
      </w:pPr>
      <w:r>
        <w:t>+---------------------------------------------------+</w:t>
      </w:r>
    </w:p>
    <w:p w:rsidR="00213BF3" w:rsidRPr="00FA04F7" w:rsidRDefault="00213BF3" w:rsidP="00213BF3">
      <w:pPr>
        <w:pStyle w:val="demonum1"/>
        <w:ind w:hanging="1080"/>
        <w:rPr>
          <w:rFonts w:ascii="Tahoma" w:hAnsi="Tahoma" w:cs="Tahoma"/>
          <w:b/>
          <w:sz w:val="20"/>
        </w:rPr>
      </w:pPr>
      <w:r w:rsidRPr="00FA04F7">
        <w:rPr>
          <w:rFonts w:ascii="Tahoma" w:hAnsi="Tahoma" w:cs="Tahoma"/>
          <w:b/>
          <w:sz w:val="20"/>
        </w:rPr>
        <w:t>FIND_IN_SET</w:t>
      </w:r>
    </w:p>
    <w:p w:rsidR="00213BF3" w:rsidRDefault="00213BF3" w:rsidP="00213BF3">
      <w:pPr>
        <w:pStyle w:val="body1"/>
      </w:pPr>
      <w:r>
        <w:t xml:space="preserve">The FIND_IN_SET function gets two arguments, the first is a string and the second is a comma-separated list. </w:t>
      </w:r>
      <w:r w:rsidR="00A93282">
        <w:t xml:space="preserve">(a set value). </w:t>
      </w:r>
      <w:r>
        <w:t xml:space="preserve">The function returns the number of the first element in the list that matches </w:t>
      </w:r>
      <w:r w:rsidR="00441762">
        <w:t>the first</w:t>
      </w:r>
      <w:r>
        <w:t xml:space="preserve"> argument.</w:t>
      </w:r>
      <w:r w:rsidR="00BE2959">
        <w:t xml:space="preserve"> Avoid spaces in the literals.</w:t>
      </w:r>
      <w:r w:rsidR="00A32892">
        <w:t xml:space="preserve"> The first argument should not contain a comma.</w:t>
      </w:r>
    </w:p>
    <w:p w:rsidR="00290A5A" w:rsidRDefault="00290A5A" w:rsidP="00213BF3">
      <w:pPr>
        <w:pStyle w:val="body1"/>
      </w:pPr>
    </w:p>
    <w:p w:rsidR="00BE2959" w:rsidRDefault="00BE2959" w:rsidP="00213BF3">
      <w:pPr>
        <w:pStyle w:val="body1"/>
      </w:pPr>
      <w:r>
        <w:t>First</w:t>
      </w:r>
      <w:r w:rsidR="00290A5A">
        <w:t xml:space="preserve">- </w:t>
      </w:r>
      <w:r>
        <w:t xml:space="preserve"> two examples with string literals.</w:t>
      </w:r>
    </w:p>
    <w:p w:rsidR="00213BF3" w:rsidRPr="00373F5B" w:rsidRDefault="00213BF3" w:rsidP="00373F5B">
      <w:pPr>
        <w:pStyle w:val="code1"/>
      </w:pPr>
      <w:r w:rsidRPr="00373F5B">
        <w:t>select Find_In_set('cat', 'ant,bear,catfish,dog,cat,elk');</w:t>
      </w:r>
    </w:p>
    <w:p w:rsidR="00213BF3" w:rsidRPr="00373F5B" w:rsidRDefault="00213BF3" w:rsidP="00373F5B">
      <w:pPr>
        <w:pStyle w:val="code1"/>
      </w:pPr>
      <w:r w:rsidRPr="00373F5B">
        <w:t>+----------------------------------------------------+</w:t>
      </w:r>
    </w:p>
    <w:p w:rsidR="00213BF3" w:rsidRPr="00373F5B" w:rsidRDefault="00213BF3" w:rsidP="00373F5B">
      <w:pPr>
        <w:pStyle w:val="code1"/>
      </w:pPr>
      <w:r w:rsidRPr="00373F5B">
        <w:t>| Find_In_set('cat', 'ant,bear,catfish,dog,cat,elk') |</w:t>
      </w:r>
    </w:p>
    <w:p w:rsidR="00213BF3" w:rsidRPr="00373F5B" w:rsidRDefault="00213BF3" w:rsidP="00373F5B">
      <w:pPr>
        <w:pStyle w:val="code1"/>
      </w:pPr>
      <w:r w:rsidRPr="00373F5B">
        <w:t>+----------------------------------------------------+</w:t>
      </w:r>
    </w:p>
    <w:p w:rsidR="00213BF3" w:rsidRPr="00373F5B" w:rsidRDefault="00213BF3" w:rsidP="00373F5B">
      <w:pPr>
        <w:pStyle w:val="code1"/>
      </w:pPr>
      <w:r w:rsidRPr="00373F5B">
        <w:t>|                                                  5 |</w:t>
      </w:r>
    </w:p>
    <w:p w:rsidR="00213BF3" w:rsidRDefault="00213BF3" w:rsidP="00373F5B">
      <w:pPr>
        <w:pStyle w:val="code1"/>
      </w:pPr>
      <w:r w:rsidRPr="00373F5B">
        <w:t>+----------------------------------------------------+</w:t>
      </w:r>
    </w:p>
    <w:p w:rsidR="0083015D" w:rsidRPr="00373F5B" w:rsidRDefault="0083015D" w:rsidP="00373F5B">
      <w:pPr>
        <w:pStyle w:val="code1"/>
      </w:pPr>
    </w:p>
    <w:p w:rsidR="0083015D" w:rsidRPr="00373F5B" w:rsidRDefault="0083015D" w:rsidP="0083015D">
      <w:pPr>
        <w:pStyle w:val="code1"/>
      </w:pPr>
      <w:r w:rsidRPr="00373F5B">
        <w:t>select Find_In_set('</w:t>
      </w:r>
      <w:r w:rsidR="00A32892">
        <w:t>moose</w:t>
      </w:r>
      <w:r w:rsidRPr="00373F5B">
        <w:t>', 'ant,bear,catfish,dog,cat,elk');</w:t>
      </w:r>
    </w:p>
    <w:p w:rsidR="0083015D" w:rsidRPr="00373F5B" w:rsidRDefault="0083015D" w:rsidP="0083015D">
      <w:pPr>
        <w:pStyle w:val="code1"/>
      </w:pPr>
      <w:r w:rsidRPr="00373F5B">
        <w:t>+----------------------------------------------------+</w:t>
      </w:r>
    </w:p>
    <w:p w:rsidR="0083015D" w:rsidRPr="00373F5B" w:rsidRDefault="0083015D" w:rsidP="0083015D">
      <w:pPr>
        <w:pStyle w:val="code1"/>
      </w:pPr>
      <w:r w:rsidRPr="00373F5B">
        <w:t>| Find_In_set('</w:t>
      </w:r>
      <w:r w:rsidR="00A32892">
        <w:t>moose</w:t>
      </w:r>
      <w:r w:rsidRPr="00373F5B">
        <w:t>', 'ant,bear,catfish,dog,cat,elk') |</w:t>
      </w:r>
    </w:p>
    <w:p w:rsidR="0083015D" w:rsidRPr="00373F5B" w:rsidRDefault="0083015D" w:rsidP="0083015D">
      <w:pPr>
        <w:pStyle w:val="code1"/>
      </w:pPr>
      <w:r w:rsidRPr="00373F5B">
        <w:t>+----------------------------------------------------+</w:t>
      </w:r>
    </w:p>
    <w:p w:rsidR="0083015D" w:rsidRPr="00373F5B" w:rsidRDefault="0083015D" w:rsidP="0083015D">
      <w:pPr>
        <w:pStyle w:val="code1"/>
      </w:pPr>
      <w:r w:rsidRPr="00373F5B">
        <w:t xml:space="preserve">|                                                  </w:t>
      </w:r>
      <w:r>
        <w:t>0</w:t>
      </w:r>
      <w:r w:rsidRPr="00373F5B">
        <w:t xml:space="preserve"> |</w:t>
      </w:r>
    </w:p>
    <w:p w:rsidR="0083015D" w:rsidRPr="00373F5B" w:rsidRDefault="0083015D" w:rsidP="0083015D">
      <w:pPr>
        <w:pStyle w:val="code1"/>
      </w:pPr>
      <w:r w:rsidRPr="00373F5B">
        <w:t>+----------------------------------------------------+</w:t>
      </w:r>
    </w:p>
    <w:p w:rsidR="001001C5" w:rsidRDefault="00BE2959" w:rsidP="001001C5">
      <w:pPr>
        <w:pStyle w:val="demonum1"/>
        <w:ind w:hanging="1080"/>
      </w:pPr>
      <w:r>
        <w:t xml:space="preserve">How could we use this with a </w:t>
      </w:r>
      <w:r w:rsidR="001001C5">
        <w:t>table?</w:t>
      </w:r>
      <w:r>
        <w:t xml:space="preserve">  </w:t>
      </w:r>
    </w:p>
    <w:p w:rsidR="00D20341" w:rsidRDefault="00BE2959" w:rsidP="001E4E0A">
      <w:pPr>
        <w:pStyle w:val="body1"/>
      </w:pPr>
      <w:r>
        <w:t>Set a variable to the list of animal types we are considering.</w:t>
      </w:r>
    </w:p>
    <w:p w:rsidR="00BE2959" w:rsidRDefault="00BE2959" w:rsidP="00BE2959">
      <w:pPr>
        <w:pStyle w:val="code1"/>
      </w:pPr>
      <w:r>
        <w:t>set @list = 'cat,dog,bird';</w:t>
      </w:r>
    </w:p>
    <w:p w:rsidR="00BE2959" w:rsidRPr="00373F5B" w:rsidRDefault="00BE2959" w:rsidP="00BE2959">
      <w:pPr>
        <w:pStyle w:val="body1"/>
      </w:pPr>
      <w:r>
        <w:t>Then use that variable as a function argument,</w:t>
      </w:r>
    </w:p>
    <w:p w:rsidR="00BE2959" w:rsidRDefault="00BE2959" w:rsidP="00BE2959">
      <w:pPr>
        <w:pStyle w:val="code1"/>
      </w:pPr>
      <w:r w:rsidRPr="00373F5B">
        <w:lastRenderedPageBreak/>
        <w:t xml:space="preserve">select </w:t>
      </w:r>
      <w:r>
        <w:t xml:space="preserve">an_type, </w:t>
      </w:r>
      <w:r w:rsidRPr="00373F5B">
        <w:t>Find_In_set(</w:t>
      </w:r>
      <w:r>
        <w:t>an_type</w:t>
      </w:r>
      <w:r w:rsidRPr="00373F5B">
        <w:t xml:space="preserve">, </w:t>
      </w:r>
      <w:r>
        <w:t>@list</w:t>
      </w:r>
      <w:r w:rsidRPr="00373F5B">
        <w:t>)</w:t>
      </w:r>
      <w:r>
        <w:t xml:space="preserve"> as Found</w:t>
      </w:r>
    </w:p>
    <w:p w:rsidR="00BE2959" w:rsidRPr="00373F5B" w:rsidRDefault="00BE2959" w:rsidP="00BE2959">
      <w:pPr>
        <w:pStyle w:val="code1"/>
      </w:pPr>
      <w:r>
        <w:t>from vt_animals</w:t>
      </w:r>
      <w:r w:rsidRPr="00373F5B">
        <w:t>;</w:t>
      </w:r>
    </w:p>
    <w:p w:rsidR="00BE2959" w:rsidRDefault="00BE2959" w:rsidP="00BE2959">
      <w:pPr>
        <w:pStyle w:val="code1"/>
      </w:pPr>
      <w:r>
        <w:t>+-----------+-------+</w:t>
      </w:r>
    </w:p>
    <w:p w:rsidR="00BE2959" w:rsidRDefault="00BE2959" w:rsidP="00BE2959">
      <w:pPr>
        <w:pStyle w:val="code1"/>
      </w:pPr>
      <w:r>
        <w:t>| an_type   | Found |</w:t>
      </w:r>
    </w:p>
    <w:p w:rsidR="00BE2959" w:rsidRDefault="00BE2959" w:rsidP="00BE2959">
      <w:pPr>
        <w:pStyle w:val="code1"/>
      </w:pPr>
      <w:r>
        <w:t>+-----------+-------+</w:t>
      </w:r>
    </w:p>
    <w:p w:rsidR="00BE2959" w:rsidRDefault="00BE2959" w:rsidP="00BE2959">
      <w:pPr>
        <w:pStyle w:val="code1"/>
      </w:pPr>
      <w:r>
        <w:t>| bird      |     3 |</w:t>
      </w:r>
    </w:p>
    <w:p w:rsidR="00BE2959" w:rsidRDefault="00BE2959" w:rsidP="00BE2959">
      <w:pPr>
        <w:pStyle w:val="code1"/>
      </w:pPr>
      <w:r>
        <w:t>| bird      |     3 |</w:t>
      </w:r>
    </w:p>
    <w:p w:rsidR="00BE2959" w:rsidRDefault="00BE2959" w:rsidP="00BE2959">
      <w:pPr>
        <w:pStyle w:val="code1"/>
      </w:pPr>
      <w:r>
        <w:t>| bird      |     3 |</w:t>
      </w:r>
    </w:p>
    <w:p w:rsidR="00BE2959" w:rsidRDefault="00BE2959" w:rsidP="00BE2959">
      <w:pPr>
        <w:pStyle w:val="code1"/>
      </w:pPr>
      <w:r>
        <w:t>| cat       |     1 |</w:t>
      </w:r>
    </w:p>
    <w:p w:rsidR="00BE2959" w:rsidRDefault="00BE2959" w:rsidP="00BE2959">
      <w:pPr>
        <w:pStyle w:val="code1"/>
      </w:pPr>
      <w:r>
        <w:t>| cat       |     1 |</w:t>
      </w:r>
    </w:p>
    <w:p w:rsidR="00BE2959" w:rsidRDefault="00BE2959" w:rsidP="00BE2959">
      <w:pPr>
        <w:pStyle w:val="code1"/>
      </w:pPr>
      <w:r>
        <w:t>| cat       |     1 |</w:t>
      </w:r>
    </w:p>
    <w:p w:rsidR="00BE2959" w:rsidRDefault="00BE2959" w:rsidP="00BE2959">
      <w:pPr>
        <w:pStyle w:val="code1"/>
      </w:pPr>
      <w:r>
        <w:t>| cat       |     1 |</w:t>
      </w:r>
    </w:p>
    <w:p w:rsidR="00BE2959" w:rsidRDefault="00BE2959" w:rsidP="00BE2959">
      <w:pPr>
        <w:pStyle w:val="code1"/>
      </w:pPr>
      <w:r>
        <w:t>| cat       |     1 |</w:t>
      </w:r>
    </w:p>
    <w:p w:rsidR="00BE2959" w:rsidRDefault="00BE2959" w:rsidP="00BE2959">
      <w:pPr>
        <w:pStyle w:val="code1"/>
      </w:pPr>
      <w:r>
        <w:t>| cat       |     1 |</w:t>
      </w:r>
    </w:p>
    <w:p w:rsidR="00BE2959" w:rsidRDefault="00BE2959" w:rsidP="00BE2959">
      <w:pPr>
        <w:pStyle w:val="code1"/>
      </w:pPr>
      <w:r>
        <w:t>| cat       |     1 |</w:t>
      </w:r>
    </w:p>
    <w:p w:rsidR="00BE2959" w:rsidRDefault="00BE2959" w:rsidP="00BE2959">
      <w:pPr>
        <w:pStyle w:val="code1"/>
      </w:pPr>
      <w:r>
        <w:t>| cat       |     1 |</w:t>
      </w:r>
    </w:p>
    <w:p w:rsidR="00BE2959" w:rsidRDefault="00BE2959" w:rsidP="00BE2959">
      <w:pPr>
        <w:pStyle w:val="code1"/>
      </w:pPr>
      <w:r>
        <w:t>| chelonian |     0 |</w:t>
      </w:r>
    </w:p>
    <w:p w:rsidR="00BE2959" w:rsidRDefault="00BE2959" w:rsidP="00BE2959">
      <w:pPr>
        <w:pStyle w:val="code1"/>
      </w:pPr>
      <w:r>
        <w:t>| chelonian |     0 |</w:t>
      </w:r>
    </w:p>
    <w:p w:rsidR="00BE2959" w:rsidRDefault="00BE2959" w:rsidP="00BE2959">
      <w:pPr>
        <w:pStyle w:val="code1"/>
      </w:pPr>
      <w:r>
        <w:t>| dog       |     2 |</w:t>
      </w:r>
    </w:p>
    <w:p w:rsidR="00BE2959" w:rsidRDefault="00BE2959" w:rsidP="00BE2959">
      <w:pPr>
        <w:pStyle w:val="code1"/>
      </w:pPr>
      <w:r>
        <w:t>| dog       |     2 |</w:t>
      </w:r>
    </w:p>
    <w:p w:rsidR="00BE2959" w:rsidRDefault="00BE2959" w:rsidP="00BE2959">
      <w:pPr>
        <w:pStyle w:val="code1"/>
      </w:pPr>
      <w:r>
        <w:t>| dog       |     2 |</w:t>
      </w:r>
    </w:p>
    <w:p w:rsidR="00BE2959" w:rsidRPr="00BE2959" w:rsidRDefault="00BE2959" w:rsidP="00BE2959">
      <w:pPr>
        <w:pStyle w:val="code1"/>
      </w:pPr>
      <w:r>
        <w:t>| dormouse  |     0 |</w:t>
      </w:r>
    </w:p>
    <w:p w:rsidR="00BE2959" w:rsidRDefault="00BE2959" w:rsidP="00BE2959">
      <w:pPr>
        <w:pStyle w:val="code1"/>
      </w:pPr>
    </w:p>
    <w:p w:rsidR="00BE2959" w:rsidRDefault="00BE2959" w:rsidP="00BE2959">
      <w:pPr>
        <w:pStyle w:val="body1"/>
      </w:pPr>
      <w:r>
        <w:t xml:space="preserve">We could use the function </w:t>
      </w:r>
      <w:r w:rsidR="00A32892">
        <w:t>in the</w:t>
      </w:r>
      <w:r>
        <w:t xml:space="preserve"> Where clause;</w:t>
      </w:r>
    </w:p>
    <w:p w:rsidR="00BE2959" w:rsidRPr="00BE2959" w:rsidRDefault="00BE2959" w:rsidP="00BE2959">
      <w:pPr>
        <w:pStyle w:val="code1"/>
      </w:pPr>
      <w:r w:rsidRPr="00BE2959">
        <w:t xml:space="preserve">select an_name, an_type </w:t>
      </w:r>
    </w:p>
    <w:p w:rsidR="00BE2959" w:rsidRPr="00BE2959" w:rsidRDefault="00BE2959" w:rsidP="00BE2959">
      <w:pPr>
        <w:pStyle w:val="code1"/>
      </w:pPr>
      <w:r w:rsidRPr="00BE2959">
        <w:t>from vt_animals</w:t>
      </w:r>
    </w:p>
    <w:p w:rsidR="00BE2959" w:rsidRDefault="00BE2959" w:rsidP="00BE2959">
      <w:pPr>
        <w:pStyle w:val="code1"/>
      </w:pPr>
      <w:r w:rsidRPr="00BE2959">
        <w:t xml:space="preserve">where </w:t>
      </w:r>
      <w:r w:rsidRPr="00373F5B">
        <w:t>Find_In_set(</w:t>
      </w:r>
      <w:r>
        <w:t>an_type</w:t>
      </w:r>
      <w:r w:rsidRPr="00373F5B">
        <w:t xml:space="preserve">, </w:t>
      </w:r>
      <w:r>
        <w:t>@list</w:t>
      </w:r>
      <w:r w:rsidRPr="00373F5B">
        <w:t>)</w:t>
      </w:r>
      <w:r>
        <w:t xml:space="preserve"> &gt;0;</w:t>
      </w:r>
    </w:p>
    <w:p w:rsidR="00BE2959" w:rsidRDefault="00BE2959" w:rsidP="00BE2959">
      <w:pPr>
        <w:pStyle w:val="code1"/>
      </w:pPr>
      <w:r>
        <w:t>+-----------------+---------+</w:t>
      </w:r>
    </w:p>
    <w:p w:rsidR="00BE2959" w:rsidRDefault="00BE2959" w:rsidP="00BE2959">
      <w:pPr>
        <w:pStyle w:val="code1"/>
      </w:pPr>
      <w:r>
        <w:t>| an_name         | an_type |</w:t>
      </w:r>
    </w:p>
    <w:p w:rsidR="00BE2959" w:rsidRDefault="00BE2959" w:rsidP="00BE2959">
      <w:pPr>
        <w:pStyle w:val="code1"/>
      </w:pPr>
      <w:r>
        <w:t>+-----------------+---------+</w:t>
      </w:r>
    </w:p>
    <w:p w:rsidR="00BE2959" w:rsidRDefault="00BE2959" w:rsidP="00BE2959">
      <w:pPr>
        <w:pStyle w:val="code1"/>
      </w:pPr>
      <w:r>
        <w:t>| Gutsy           | cat     |</w:t>
      </w:r>
    </w:p>
    <w:p w:rsidR="00BE2959" w:rsidRDefault="00BE2959" w:rsidP="00BE2959">
      <w:pPr>
        <w:pStyle w:val="code1"/>
      </w:pPr>
      <w:r>
        <w:t>| NULL            | bird    |</w:t>
      </w:r>
    </w:p>
    <w:p w:rsidR="00BE2959" w:rsidRDefault="00BE2959" w:rsidP="00BE2959">
      <w:pPr>
        <w:pStyle w:val="code1"/>
      </w:pPr>
      <w:r>
        <w:t>| NULL            | bird    |</w:t>
      </w:r>
    </w:p>
    <w:p w:rsidR="00BE2959" w:rsidRDefault="00BE2959" w:rsidP="00BE2959">
      <w:pPr>
        <w:pStyle w:val="code1"/>
      </w:pPr>
      <w:r>
        <w:t>| Mr Peanut       | bird    |</w:t>
      </w:r>
    </w:p>
    <w:p w:rsidR="00BE2959" w:rsidRDefault="00BE2959" w:rsidP="00BE2959">
      <w:pPr>
        <w:pStyle w:val="code1"/>
      </w:pPr>
      <w:r>
        <w:t>| Burgess         | dog     |</w:t>
      </w:r>
    </w:p>
    <w:p w:rsidR="00BE2959" w:rsidRDefault="00BE2959" w:rsidP="00BE2959">
      <w:pPr>
        <w:pStyle w:val="code1"/>
      </w:pPr>
      <w:r>
        <w:t>| Ursula          | cat     |</w:t>
      </w:r>
    </w:p>
    <w:p w:rsidR="00BE2959" w:rsidRDefault="00BE2959" w:rsidP="00BE2959">
      <w:pPr>
        <w:pStyle w:val="code1"/>
      </w:pPr>
      <w:r>
        <w:t>| Napper          | cat     |</w:t>
      </w:r>
    </w:p>
    <w:p w:rsidR="00BE2959" w:rsidRDefault="00BE2959" w:rsidP="00BE2959">
      <w:pPr>
        <w:pStyle w:val="code1"/>
      </w:pPr>
      <w:r>
        <w:t>| Pinkie          | dog     |</w:t>
      </w:r>
    </w:p>
    <w:p w:rsidR="00BE2959" w:rsidRDefault="00BE2959" w:rsidP="00BE2959">
      <w:pPr>
        <w:pStyle w:val="code1"/>
      </w:pPr>
      <w:r>
        <w:t>| Calvin Coolidge | dog     |</w:t>
      </w:r>
    </w:p>
    <w:p w:rsidR="00BE2959" w:rsidRDefault="00BE2959" w:rsidP="00BE2959">
      <w:pPr>
        <w:pStyle w:val="code1"/>
      </w:pPr>
      <w:r>
        <w:t>| Adalwine        | cat     |</w:t>
      </w:r>
    </w:p>
    <w:p w:rsidR="00BE2959" w:rsidRDefault="00BE2959" w:rsidP="00BE2959">
      <w:pPr>
        <w:pStyle w:val="code1"/>
      </w:pPr>
      <w:r>
        <w:t>| Baldric         | cat     |</w:t>
      </w:r>
    </w:p>
    <w:p w:rsidR="00BE2959" w:rsidRDefault="00BE2959" w:rsidP="00BE2959">
      <w:pPr>
        <w:pStyle w:val="code1"/>
      </w:pPr>
      <w:r>
        <w:t>| Etta            | cat     |</w:t>
      </w:r>
    </w:p>
    <w:p w:rsidR="00BE2959" w:rsidRDefault="00BE2959" w:rsidP="00BE2959">
      <w:pPr>
        <w:pStyle w:val="code1"/>
      </w:pPr>
      <w:r>
        <w:t>| Manfried        | cat     |</w:t>
      </w:r>
    </w:p>
    <w:p w:rsidR="00BE2959" w:rsidRDefault="00BE2959" w:rsidP="00BE2959">
      <w:pPr>
        <w:pStyle w:val="code1"/>
      </w:pPr>
      <w:r>
        <w:t>| Waldrom         | cat     |</w:t>
      </w:r>
    </w:p>
    <w:p w:rsidR="00BE2959" w:rsidRDefault="00BE2959" w:rsidP="00BE2959">
      <w:pPr>
        <w:pStyle w:val="code1"/>
      </w:pPr>
      <w:r>
        <w:t>+-----------------+---------+</w:t>
      </w:r>
    </w:p>
    <w:p w:rsidR="001001C5" w:rsidRDefault="001001C5" w:rsidP="001001C5">
      <w:pPr>
        <w:pStyle w:val="demonum1"/>
        <w:ind w:hanging="1080"/>
      </w:pPr>
      <w:r>
        <w:t>Using an In list</w:t>
      </w:r>
    </w:p>
    <w:p w:rsidR="00BE2959" w:rsidRPr="00BE2959" w:rsidRDefault="00BE2959" w:rsidP="00BE2959">
      <w:pPr>
        <w:pStyle w:val="body1"/>
        <w:rPr>
          <w:szCs w:val="20"/>
        </w:rPr>
      </w:pPr>
      <w:r>
        <w:rPr>
          <w:szCs w:val="20"/>
        </w:rPr>
        <w:t xml:space="preserve">We could do the same logic with an IN list. With the In List, each different animal type value has to be independently delimited. With the </w:t>
      </w:r>
      <w:r w:rsidR="00EB0937">
        <w:rPr>
          <w:szCs w:val="20"/>
        </w:rPr>
        <w:t>FIND_IN_SET</w:t>
      </w:r>
      <w:r>
        <w:rPr>
          <w:szCs w:val="20"/>
        </w:rPr>
        <w:t xml:space="preserve"> function, we have one string. This approach is often easier when the list of animal types is coming from an external application. Th</w:t>
      </w:r>
      <w:r w:rsidR="00EB0937">
        <w:rPr>
          <w:szCs w:val="20"/>
        </w:rPr>
        <w:t>e</w:t>
      </w:r>
      <w:r>
        <w:rPr>
          <w:szCs w:val="20"/>
        </w:rPr>
        <w:t xml:space="preserve"> list is a comma-separated values (CSV) string; csv strings occur in many programming situations.</w:t>
      </w:r>
    </w:p>
    <w:p w:rsidR="00BE2959" w:rsidRPr="00BE2959" w:rsidRDefault="00BE2959" w:rsidP="00BE2959">
      <w:pPr>
        <w:pStyle w:val="code1"/>
      </w:pPr>
      <w:r w:rsidRPr="00BE2959">
        <w:t>Select an_name, an_type</w:t>
      </w:r>
    </w:p>
    <w:p w:rsidR="00BE2959" w:rsidRPr="00BE2959" w:rsidRDefault="00BE2959" w:rsidP="00BE2959">
      <w:pPr>
        <w:pStyle w:val="code1"/>
      </w:pPr>
      <w:r w:rsidRPr="00BE2959">
        <w:t>From vt_animals</w:t>
      </w:r>
    </w:p>
    <w:p w:rsidR="00BE2959" w:rsidRPr="00BE2959" w:rsidRDefault="00BE2959" w:rsidP="00BE2959">
      <w:pPr>
        <w:pStyle w:val="code1"/>
      </w:pPr>
      <w:r w:rsidRPr="00BE2959">
        <w:t>Where an_type in ('cat', 'dog', 'bird');</w:t>
      </w:r>
    </w:p>
    <w:p w:rsidR="00BE2959" w:rsidRDefault="00BE2959" w:rsidP="00A93282">
      <w:pPr>
        <w:pStyle w:val="body1"/>
      </w:pPr>
    </w:p>
    <w:sectPr w:rsidR="00BE2959" w:rsidSect="002B22A2">
      <w:type w:val="continuous"/>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38DD" w:rsidRDefault="006138DD" w:rsidP="00E41217">
      <w:pPr>
        <w:spacing w:after="0" w:line="240" w:lineRule="auto"/>
      </w:pPr>
      <w:r>
        <w:separator/>
      </w:r>
    </w:p>
  </w:endnote>
  <w:endnote w:type="continuationSeparator" w:id="0">
    <w:p w:rsidR="006138DD" w:rsidRDefault="006138DD" w:rsidP="00E412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3078"/>
      <w:gridCol w:w="5804"/>
      <w:gridCol w:w="1254"/>
    </w:tblGrid>
    <w:tr w:rsidR="00F470F9" w:rsidRPr="00F07EAB" w:rsidTr="003B7DF3">
      <w:tc>
        <w:tcPr>
          <w:tcW w:w="3078" w:type="dxa"/>
        </w:tcPr>
        <w:p w:rsidR="00F470F9" w:rsidRPr="00F07EAB" w:rsidRDefault="00F470F9" w:rsidP="00FA643B">
          <w:pPr>
            <w:pStyle w:val="Footer"/>
            <w:tabs>
              <w:tab w:val="clear" w:pos="4680"/>
              <w:tab w:val="clear" w:pos="9360"/>
            </w:tabs>
            <w:rPr>
              <w:rFonts w:ascii="Times New Roman" w:hAnsi="Times New Roman" w:cs="Times New Roman"/>
              <w:sz w:val="18"/>
              <w:szCs w:val="18"/>
            </w:rPr>
          </w:pPr>
          <w:r w:rsidRPr="00F07EAB">
            <w:rPr>
              <w:rFonts w:ascii="Times New Roman" w:hAnsi="Times New Roman" w:cs="Times New Roman"/>
              <w:sz w:val="18"/>
              <w:szCs w:val="18"/>
            </w:rPr>
            <w:t xml:space="preserve"> RM Endres ©</w:t>
          </w:r>
          <w:r w:rsidR="003B7DF3">
            <w:rPr>
              <w:rFonts w:ascii="Times New Roman" w:hAnsi="Times New Roman" w:cs="Times New Roman"/>
              <w:sz w:val="18"/>
              <w:szCs w:val="18"/>
            </w:rPr>
            <w:t xml:space="preserve">  </w:t>
          </w:r>
          <w:r w:rsidR="00925231">
            <w:rPr>
              <w:rFonts w:ascii="Times New Roman" w:hAnsi="Times New Roman" w:cs="Times New Roman"/>
              <w:sz w:val="18"/>
              <w:szCs w:val="18"/>
            </w:rPr>
            <w:fldChar w:fldCharType="begin"/>
          </w:r>
          <w:r w:rsidR="003B7DF3">
            <w:rPr>
              <w:rFonts w:ascii="Times New Roman" w:hAnsi="Times New Roman" w:cs="Times New Roman"/>
              <w:sz w:val="18"/>
              <w:szCs w:val="18"/>
            </w:rPr>
            <w:instrText xml:space="preserve"> SAVEDATE  \@ "yyyy-MM-dd"  \* MERGEFORMAT </w:instrText>
          </w:r>
          <w:r w:rsidR="00925231">
            <w:rPr>
              <w:rFonts w:ascii="Times New Roman" w:hAnsi="Times New Roman" w:cs="Times New Roman"/>
              <w:sz w:val="18"/>
              <w:szCs w:val="18"/>
            </w:rPr>
            <w:fldChar w:fldCharType="separate"/>
          </w:r>
          <w:r w:rsidR="00ED470F">
            <w:rPr>
              <w:rFonts w:ascii="Times New Roman" w:hAnsi="Times New Roman" w:cs="Times New Roman"/>
              <w:noProof/>
              <w:sz w:val="18"/>
              <w:szCs w:val="18"/>
            </w:rPr>
            <w:t>2013-08-07</w:t>
          </w:r>
          <w:r w:rsidR="00925231">
            <w:rPr>
              <w:rFonts w:ascii="Times New Roman" w:hAnsi="Times New Roman" w:cs="Times New Roman"/>
              <w:sz w:val="18"/>
              <w:szCs w:val="18"/>
            </w:rPr>
            <w:fldChar w:fldCharType="end"/>
          </w:r>
        </w:p>
      </w:tc>
      <w:tc>
        <w:tcPr>
          <w:tcW w:w="5804" w:type="dxa"/>
        </w:tcPr>
        <w:p w:rsidR="00F470F9" w:rsidRPr="004357B5" w:rsidRDefault="00FF720D" w:rsidP="003B7DF3">
          <w:pPr>
            <w:pStyle w:val="Footer"/>
            <w:tabs>
              <w:tab w:val="clear" w:pos="4680"/>
              <w:tab w:val="clear" w:pos="9360"/>
            </w:tabs>
            <w:jc w:val="center"/>
            <w:rPr>
              <w:rFonts w:cs="Times New Roman"/>
              <w:sz w:val="18"/>
              <w:szCs w:val="18"/>
            </w:rPr>
          </w:pPr>
          <w:r w:rsidRPr="004357B5">
            <w:rPr>
              <w:rFonts w:cs="Times New Roman"/>
              <w:sz w:val="18"/>
              <w:szCs w:val="18"/>
            </w:rPr>
            <w:t xml:space="preserve">  </w:t>
          </w:r>
          <w:fldSimple w:instr=" FILENAME   \* MERGEFORMAT ">
            <w:r w:rsidR="00ED470F" w:rsidRPr="00ED470F">
              <w:rPr>
                <w:rFonts w:cs="Times New Roman"/>
                <w:noProof/>
                <w:sz w:val="18"/>
                <w:szCs w:val="18"/>
              </w:rPr>
              <w:t>155A_06-06_notes_StringFunctions</w:t>
            </w:r>
            <w:r w:rsidR="00ED470F" w:rsidRPr="00ED470F">
              <w:rPr>
                <w:noProof/>
                <w:sz w:val="18"/>
                <w:szCs w:val="18"/>
              </w:rPr>
              <w:t>.docx</w:t>
            </w:r>
          </w:fldSimple>
        </w:p>
      </w:tc>
      <w:tc>
        <w:tcPr>
          <w:tcW w:w="1254" w:type="dxa"/>
        </w:tcPr>
        <w:p w:rsidR="00F470F9" w:rsidRPr="00F07EAB" w:rsidRDefault="00F470F9" w:rsidP="00FA643B">
          <w:pPr>
            <w:pStyle w:val="Footer"/>
            <w:tabs>
              <w:tab w:val="clear" w:pos="4680"/>
              <w:tab w:val="left" w:pos="7392"/>
            </w:tabs>
            <w:jc w:val="right"/>
            <w:rPr>
              <w:rFonts w:ascii="Times New Roman" w:hAnsi="Times New Roman" w:cs="Times New Roman"/>
              <w:sz w:val="18"/>
              <w:szCs w:val="18"/>
            </w:rPr>
          </w:pPr>
          <w:r w:rsidRPr="00F07EAB">
            <w:rPr>
              <w:rFonts w:ascii="Times New Roman" w:hAnsi="Times New Roman" w:cs="Times New Roman"/>
              <w:sz w:val="18"/>
              <w:szCs w:val="18"/>
            </w:rPr>
            <w:t xml:space="preserve">Page </w:t>
          </w:r>
          <w:r w:rsidR="00925231" w:rsidRPr="00F07EAB">
            <w:rPr>
              <w:rFonts w:ascii="Times New Roman" w:hAnsi="Times New Roman" w:cs="Times New Roman"/>
              <w:sz w:val="18"/>
              <w:szCs w:val="18"/>
            </w:rPr>
            <w:fldChar w:fldCharType="begin"/>
          </w:r>
          <w:r w:rsidRPr="00F07EAB">
            <w:rPr>
              <w:rFonts w:ascii="Times New Roman" w:hAnsi="Times New Roman" w:cs="Times New Roman"/>
              <w:sz w:val="18"/>
              <w:szCs w:val="18"/>
            </w:rPr>
            <w:instrText xml:space="preserve"> PAGE   \* MERGEFORMAT </w:instrText>
          </w:r>
          <w:r w:rsidR="00925231" w:rsidRPr="00F07EAB">
            <w:rPr>
              <w:rFonts w:ascii="Times New Roman" w:hAnsi="Times New Roman" w:cs="Times New Roman"/>
              <w:sz w:val="18"/>
              <w:szCs w:val="18"/>
            </w:rPr>
            <w:fldChar w:fldCharType="separate"/>
          </w:r>
          <w:r w:rsidR="00ED470F">
            <w:rPr>
              <w:rFonts w:ascii="Times New Roman" w:hAnsi="Times New Roman" w:cs="Times New Roman"/>
              <w:noProof/>
              <w:sz w:val="18"/>
              <w:szCs w:val="18"/>
            </w:rPr>
            <w:t>1</w:t>
          </w:r>
          <w:r w:rsidR="00925231" w:rsidRPr="00F07EAB">
            <w:rPr>
              <w:rFonts w:ascii="Times New Roman" w:hAnsi="Times New Roman" w:cs="Times New Roman"/>
              <w:sz w:val="18"/>
              <w:szCs w:val="18"/>
            </w:rPr>
            <w:fldChar w:fldCharType="end"/>
          </w:r>
          <w:r w:rsidRPr="00F07EAB">
            <w:rPr>
              <w:rFonts w:ascii="Times New Roman" w:hAnsi="Times New Roman" w:cs="Times New Roman"/>
              <w:sz w:val="18"/>
              <w:szCs w:val="18"/>
            </w:rPr>
            <w:t xml:space="preserve"> of </w:t>
          </w:r>
          <w:fldSimple w:instr=" NUMPAGES   \* MERGEFORMAT ">
            <w:r w:rsidR="00ED470F" w:rsidRPr="00ED470F">
              <w:rPr>
                <w:rFonts w:ascii="Times New Roman" w:hAnsi="Times New Roman" w:cs="Times New Roman"/>
                <w:noProof/>
                <w:sz w:val="18"/>
                <w:szCs w:val="18"/>
              </w:rPr>
              <w:t>10</w:t>
            </w:r>
          </w:fldSimple>
          <w:r w:rsidRPr="00F07EAB">
            <w:rPr>
              <w:rFonts w:ascii="Times New Roman" w:hAnsi="Times New Roman" w:cs="Times New Roman"/>
              <w:sz w:val="18"/>
              <w:szCs w:val="18"/>
            </w:rPr>
            <w:t xml:space="preserve">   </w:t>
          </w:r>
        </w:p>
      </w:tc>
    </w:tr>
  </w:tbl>
  <w:p w:rsidR="00E41217" w:rsidRDefault="00E4121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38DD" w:rsidRDefault="006138DD" w:rsidP="00E41217">
      <w:pPr>
        <w:spacing w:after="0" w:line="240" w:lineRule="auto"/>
      </w:pPr>
      <w:r>
        <w:separator/>
      </w:r>
    </w:p>
  </w:footnote>
  <w:footnote w:type="continuationSeparator" w:id="0">
    <w:p w:rsidR="006138DD" w:rsidRDefault="006138DD" w:rsidP="00E412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250"/>
      <w:gridCol w:w="7981"/>
    </w:tblGrid>
    <w:tr w:rsidR="00E41217" w:rsidTr="001103D3">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250" w:type="dxa"/>
            </w:tcPr>
            <w:p w:rsidR="00E41217" w:rsidRDefault="001E4E0A" w:rsidP="00830E04">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CS 15</w:t>
              </w:r>
              <w:r w:rsidR="00830E04">
                <w:rPr>
                  <w:rFonts w:ascii="Times New Roman" w:eastAsiaTheme="majorEastAsia" w:hAnsi="Times New Roman" w:cs="Times New Roman"/>
                  <w:sz w:val="36"/>
                  <w:szCs w:val="36"/>
                </w:rPr>
                <w:t>5</w:t>
              </w:r>
              <w:r>
                <w:rPr>
                  <w:rFonts w:ascii="Times New Roman" w:eastAsiaTheme="majorEastAsia" w:hAnsi="Times New Roman" w:cs="Times New Roman"/>
                  <w:sz w:val="36"/>
                  <w:szCs w:val="36"/>
                </w:rPr>
                <w:t xml:space="preserve">A     </w:t>
              </w:r>
            </w:p>
          </w:tc>
        </w:sdtContent>
      </w:sdt>
      <w:tc>
        <w:tcPr>
          <w:tcW w:w="7981" w:type="dxa"/>
        </w:tcPr>
        <w:p w:rsidR="00E41217" w:rsidRPr="00D75A8D" w:rsidRDefault="00623663" w:rsidP="00623663">
          <w:pPr>
            <w:pStyle w:val="Header"/>
            <w:jc w:val="right"/>
            <w:rPr>
              <w:rFonts w:ascii="Arial Black" w:eastAsiaTheme="majorEastAsia" w:hAnsi="Arial Black" w:cs="Times New Roman"/>
              <w:b/>
              <w:bCs/>
              <w:sz w:val="32"/>
              <w:szCs w:val="32"/>
            </w:rPr>
          </w:pPr>
          <w:r>
            <w:rPr>
              <w:rFonts w:ascii="Times New Roman" w:eastAsiaTheme="majorEastAsia" w:hAnsi="Times New Roman" w:cs="Times New Roman"/>
              <w:sz w:val="36"/>
              <w:szCs w:val="36"/>
            </w:rPr>
            <w:t>String</w:t>
          </w:r>
          <w:r w:rsidR="001E4E0A">
            <w:rPr>
              <w:rFonts w:ascii="Times New Roman" w:eastAsiaTheme="majorEastAsia" w:hAnsi="Times New Roman" w:cs="Times New Roman"/>
              <w:sz w:val="36"/>
              <w:szCs w:val="36"/>
            </w:rPr>
            <w:t xml:space="preserve"> Functions</w:t>
          </w:r>
        </w:p>
      </w:tc>
    </w:tr>
  </w:tbl>
  <w:p w:rsidR="00E41217" w:rsidRDefault="00E412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5F0CF3"/>
    <w:multiLevelType w:val="hybridMultilevel"/>
    <w:tmpl w:val="85EC1EC6"/>
    <w:lvl w:ilvl="0" w:tplc="E9060F1A">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1">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0"/>
  </w:num>
  <w:num w:numId="13">
    <w:abstractNumId w:val="3"/>
  </w:num>
  <w:num w:numId="14">
    <w:abstractNumId w:val="3"/>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num>
  <w:num w:numId="30">
    <w:abstractNumId w:val="11"/>
  </w:num>
  <w:num w:numId="31">
    <w:abstractNumId w:val="8"/>
  </w:num>
  <w:num w:numId="32">
    <w:abstractNumId w:val="8"/>
  </w:num>
  <w:num w:numId="33">
    <w:abstractNumId w:val="8"/>
  </w:num>
  <w:num w:numId="34">
    <w:abstractNumId w:val="8"/>
  </w:num>
  <w:num w:numId="35">
    <w:abstractNumId w:val="8"/>
  </w:num>
  <w:num w:numId="36">
    <w:abstractNumId w:val="8"/>
  </w:num>
  <w:num w:numId="37">
    <w:abstractNumId w:val="8"/>
  </w:num>
  <w:num w:numId="38">
    <w:abstractNumId w:val="8"/>
  </w:num>
  <w:num w:numId="39">
    <w:abstractNumId w:val="8"/>
  </w:num>
  <w:num w:numId="40">
    <w:abstractNumId w:val="8"/>
  </w:num>
  <w:num w:numId="41">
    <w:abstractNumId w:val="8"/>
  </w:num>
  <w:num w:numId="42">
    <w:abstractNumId w:val="8"/>
  </w:num>
  <w:num w:numId="43">
    <w:abstractNumId w:val="8"/>
  </w:num>
  <w:num w:numId="44">
    <w:abstractNumId w:val="8"/>
  </w:num>
  <w:num w:numId="45">
    <w:abstractNumId w:val="8"/>
  </w:num>
  <w:num w:numId="4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20"/>
  <w:drawingGridHorizontalSpacing w:val="110"/>
  <w:displayHorizontalDrawingGridEvery w:val="2"/>
  <w:characterSpacingControl w:val="doNotCompress"/>
  <w:hdrShapeDefaults>
    <o:shapedefaults v:ext="edit" spidmax="147458"/>
  </w:hdrShapeDefaults>
  <w:footnotePr>
    <w:footnote w:id="-1"/>
    <w:footnote w:id="0"/>
  </w:footnotePr>
  <w:endnotePr>
    <w:endnote w:id="-1"/>
    <w:endnote w:id="0"/>
  </w:endnotePr>
  <w:compat/>
  <w:rsids>
    <w:rsidRoot w:val="00FF720D"/>
    <w:rsid w:val="00000E7E"/>
    <w:rsid w:val="00001113"/>
    <w:rsid w:val="00052BE8"/>
    <w:rsid w:val="00056715"/>
    <w:rsid w:val="000B468B"/>
    <w:rsid w:val="000C16FB"/>
    <w:rsid w:val="000C2A00"/>
    <w:rsid w:val="000C420A"/>
    <w:rsid w:val="000F3630"/>
    <w:rsid w:val="001001C5"/>
    <w:rsid w:val="001076D3"/>
    <w:rsid w:val="001103D3"/>
    <w:rsid w:val="00122D1A"/>
    <w:rsid w:val="00123DBE"/>
    <w:rsid w:val="00134611"/>
    <w:rsid w:val="001420D8"/>
    <w:rsid w:val="0014596F"/>
    <w:rsid w:val="00186311"/>
    <w:rsid w:val="001D55C5"/>
    <w:rsid w:val="001D60A1"/>
    <w:rsid w:val="001E4E0A"/>
    <w:rsid w:val="002056D4"/>
    <w:rsid w:val="00213BF3"/>
    <w:rsid w:val="00222393"/>
    <w:rsid w:val="00232B7C"/>
    <w:rsid w:val="002418CC"/>
    <w:rsid w:val="00241B4D"/>
    <w:rsid w:val="00255284"/>
    <w:rsid w:val="0027239B"/>
    <w:rsid w:val="002746EB"/>
    <w:rsid w:val="00290A5A"/>
    <w:rsid w:val="002A5EEE"/>
    <w:rsid w:val="002A6114"/>
    <w:rsid w:val="002B22A2"/>
    <w:rsid w:val="002C6D44"/>
    <w:rsid w:val="002D14CF"/>
    <w:rsid w:val="002D6F11"/>
    <w:rsid w:val="002D76AE"/>
    <w:rsid w:val="002F6A59"/>
    <w:rsid w:val="003152BB"/>
    <w:rsid w:val="003163B6"/>
    <w:rsid w:val="00321525"/>
    <w:rsid w:val="00342895"/>
    <w:rsid w:val="00355F44"/>
    <w:rsid w:val="00356F7E"/>
    <w:rsid w:val="00372F07"/>
    <w:rsid w:val="00373F5B"/>
    <w:rsid w:val="003B43B7"/>
    <w:rsid w:val="003B7DF3"/>
    <w:rsid w:val="003F7C7D"/>
    <w:rsid w:val="0041522D"/>
    <w:rsid w:val="004357B5"/>
    <w:rsid w:val="00437FF0"/>
    <w:rsid w:val="00441762"/>
    <w:rsid w:val="00443F95"/>
    <w:rsid w:val="00446B82"/>
    <w:rsid w:val="00453B12"/>
    <w:rsid w:val="00473658"/>
    <w:rsid w:val="00476A6A"/>
    <w:rsid w:val="004835AF"/>
    <w:rsid w:val="00483A19"/>
    <w:rsid w:val="004909CC"/>
    <w:rsid w:val="004A10BE"/>
    <w:rsid w:val="004A4C8F"/>
    <w:rsid w:val="004B2C5F"/>
    <w:rsid w:val="004C00D5"/>
    <w:rsid w:val="004C551C"/>
    <w:rsid w:val="004D124D"/>
    <w:rsid w:val="004E0604"/>
    <w:rsid w:val="004E2427"/>
    <w:rsid w:val="00506004"/>
    <w:rsid w:val="00525B69"/>
    <w:rsid w:val="0052767F"/>
    <w:rsid w:val="00554AD0"/>
    <w:rsid w:val="00556AC4"/>
    <w:rsid w:val="00560535"/>
    <w:rsid w:val="0056258C"/>
    <w:rsid w:val="00575032"/>
    <w:rsid w:val="00586D78"/>
    <w:rsid w:val="00591FF9"/>
    <w:rsid w:val="00596D39"/>
    <w:rsid w:val="005B776D"/>
    <w:rsid w:val="005F37BC"/>
    <w:rsid w:val="006138DD"/>
    <w:rsid w:val="00623663"/>
    <w:rsid w:val="00633578"/>
    <w:rsid w:val="006374E5"/>
    <w:rsid w:val="00660087"/>
    <w:rsid w:val="00673254"/>
    <w:rsid w:val="00685E84"/>
    <w:rsid w:val="006A0784"/>
    <w:rsid w:val="006D0559"/>
    <w:rsid w:val="006F2CA3"/>
    <w:rsid w:val="0071194C"/>
    <w:rsid w:val="0072278F"/>
    <w:rsid w:val="007570C3"/>
    <w:rsid w:val="00800E68"/>
    <w:rsid w:val="008011DA"/>
    <w:rsid w:val="00804C89"/>
    <w:rsid w:val="0083015D"/>
    <w:rsid w:val="00830E04"/>
    <w:rsid w:val="0085257F"/>
    <w:rsid w:val="00854237"/>
    <w:rsid w:val="008623F6"/>
    <w:rsid w:val="008777AD"/>
    <w:rsid w:val="00881EFF"/>
    <w:rsid w:val="0088656E"/>
    <w:rsid w:val="008B6C93"/>
    <w:rsid w:val="008F76ED"/>
    <w:rsid w:val="00925231"/>
    <w:rsid w:val="00927FE1"/>
    <w:rsid w:val="00987FDF"/>
    <w:rsid w:val="009B61BC"/>
    <w:rsid w:val="009D5BD0"/>
    <w:rsid w:val="009F24BA"/>
    <w:rsid w:val="009F3113"/>
    <w:rsid w:val="00A32892"/>
    <w:rsid w:val="00A355D0"/>
    <w:rsid w:val="00A869D4"/>
    <w:rsid w:val="00A873A4"/>
    <w:rsid w:val="00A9279E"/>
    <w:rsid w:val="00A93282"/>
    <w:rsid w:val="00A94D1A"/>
    <w:rsid w:val="00AA751F"/>
    <w:rsid w:val="00AB32F3"/>
    <w:rsid w:val="00B169DA"/>
    <w:rsid w:val="00B33947"/>
    <w:rsid w:val="00B35C3E"/>
    <w:rsid w:val="00B55747"/>
    <w:rsid w:val="00B57A08"/>
    <w:rsid w:val="00B626AD"/>
    <w:rsid w:val="00B7688C"/>
    <w:rsid w:val="00BE2959"/>
    <w:rsid w:val="00BF1106"/>
    <w:rsid w:val="00C0107B"/>
    <w:rsid w:val="00C14BED"/>
    <w:rsid w:val="00C15422"/>
    <w:rsid w:val="00C34B87"/>
    <w:rsid w:val="00C57FB2"/>
    <w:rsid w:val="00C800CF"/>
    <w:rsid w:val="00C84DE5"/>
    <w:rsid w:val="00C917EF"/>
    <w:rsid w:val="00CA0F40"/>
    <w:rsid w:val="00CB40F8"/>
    <w:rsid w:val="00CB708C"/>
    <w:rsid w:val="00CC3ECF"/>
    <w:rsid w:val="00CD52E9"/>
    <w:rsid w:val="00D20312"/>
    <w:rsid w:val="00D20341"/>
    <w:rsid w:val="00D210C3"/>
    <w:rsid w:val="00D3599A"/>
    <w:rsid w:val="00D41C8E"/>
    <w:rsid w:val="00D458CB"/>
    <w:rsid w:val="00D52F39"/>
    <w:rsid w:val="00D643D2"/>
    <w:rsid w:val="00D75A8D"/>
    <w:rsid w:val="00D772FE"/>
    <w:rsid w:val="00D967BF"/>
    <w:rsid w:val="00D97CF5"/>
    <w:rsid w:val="00DA0D73"/>
    <w:rsid w:val="00DB5443"/>
    <w:rsid w:val="00DC23D4"/>
    <w:rsid w:val="00DC636F"/>
    <w:rsid w:val="00DD4C5E"/>
    <w:rsid w:val="00DF348C"/>
    <w:rsid w:val="00E165E7"/>
    <w:rsid w:val="00E23272"/>
    <w:rsid w:val="00E275B4"/>
    <w:rsid w:val="00E4078B"/>
    <w:rsid w:val="00E41217"/>
    <w:rsid w:val="00E4329A"/>
    <w:rsid w:val="00E439DB"/>
    <w:rsid w:val="00E45E78"/>
    <w:rsid w:val="00E50073"/>
    <w:rsid w:val="00E548B2"/>
    <w:rsid w:val="00E62EEF"/>
    <w:rsid w:val="00E76E68"/>
    <w:rsid w:val="00E939DE"/>
    <w:rsid w:val="00E94C5A"/>
    <w:rsid w:val="00EA35F1"/>
    <w:rsid w:val="00EB0937"/>
    <w:rsid w:val="00EC09C1"/>
    <w:rsid w:val="00ED470F"/>
    <w:rsid w:val="00F004A2"/>
    <w:rsid w:val="00F07EAB"/>
    <w:rsid w:val="00F11592"/>
    <w:rsid w:val="00F16AEF"/>
    <w:rsid w:val="00F470F9"/>
    <w:rsid w:val="00F7589E"/>
    <w:rsid w:val="00F77836"/>
    <w:rsid w:val="00F84C44"/>
    <w:rsid w:val="00F85629"/>
    <w:rsid w:val="00F90B04"/>
    <w:rsid w:val="00FA04F7"/>
    <w:rsid w:val="00FA643B"/>
    <w:rsid w:val="00FC2822"/>
    <w:rsid w:val="00FD3DC3"/>
    <w:rsid w:val="00FD4B93"/>
    <w:rsid w:val="00FE7D26"/>
    <w:rsid w:val="00FF546B"/>
    <w:rsid w:val="00FF5A23"/>
    <w:rsid w:val="00FF72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7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E0A"/>
  </w:style>
  <w:style w:type="paragraph" w:styleId="Heading1">
    <w:name w:val="heading 1"/>
    <w:basedOn w:val="Normal"/>
    <w:next w:val="Normal"/>
    <w:link w:val="Heading1Char"/>
    <w:uiPriority w:val="9"/>
    <w:qFormat/>
    <w:rsid w:val="00000E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373F5B"/>
    <w:pPr>
      <w:spacing w:after="0" w:line="240" w:lineRule="auto"/>
      <w:ind w:left="360"/>
    </w:pPr>
    <w:rPr>
      <w:rFonts w:ascii="Courier New"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spacing w:after="0" w:line="240" w:lineRule="auto"/>
    </w:pPr>
  </w:style>
  <w:style w:type="character" w:customStyle="1" w:styleId="code1Char">
    <w:name w:val="code_1 Char"/>
    <w:basedOn w:val="DefaultParagraphFont"/>
    <w:link w:val="code1"/>
    <w:rsid w:val="00373F5B"/>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001113"/>
    <w:pPr>
      <w:pBdr>
        <w:top w:val="dotted" w:sz="4" w:space="1" w:color="auto"/>
        <w:left w:val="triple" w:sz="4" w:space="4" w:color="auto"/>
        <w:bottom w:val="dotted" w:sz="4" w:space="1" w:color="auto"/>
        <w:right w:val="dotted" w:sz="4" w:space="4" w:color="auto"/>
      </w:pBdr>
      <w:spacing w:after="0"/>
      <w:ind w:left="180"/>
    </w:pPr>
    <w:rPr>
      <w:rFonts w:ascii="Courier New" w:hAnsi="Courier New" w:cs="Courier New"/>
      <w:sz w:val="18"/>
      <w:szCs w:val="18"/>
    </w:rPr>
  </w:style>
  <w:style w:type="paragraph" w:styleId="ListParagraph">
    <w:name w:val="List Paragraph"/>
    <w:basedOn w:val="Normal"/>
    <w:uiPriority w:val="34"/>
    <w:qFormat/>
    <w:rsid w:val="00000E7E"/>
    <w:pPr>
      <w:ind w:left="720"/>
      <w:contextualSpacing/>
    </w:pPr>
  </w:style>
  <w:style w:type="character" w:customStyle="1" w:styleId="outputBox1Char">
    <w:name w:val="outputBox_1 Char"/>
    <w:basedOn w:val="DefaultParagraphFont"/>
    <w:link w:val="outputBox1"/>
    <w:rsid w:val="00001113"/>
    <w:rPr>
      <w:rFonts w:ascii="Courier New" w:hAnsi="Courier New" w:cs="Courier New"/>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after="0" w:line="240" w:lineRule="auto"/>
    </w:pPr>
    <w:rPr>
      <w:rFonts w:ascii="Times New Roman" w:hAnsi="Times New Roman" w:cs="Times New Roman"/>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spacing w:after="0" w:line="240" w:lineRule="auto"/>
    </w:pPr>
    <w:rPr>
      <w:rFonts w:ascii="Times New Roman" w:eastAsia="Times New Roman" w:hAnsi="Times New Roman" w:cs="Times New Roman"/>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line="240" w:lineRule="auto"/>
    </w:pPr>
    <w:rPr>
      <w:rFonts w:ascii="Times New Roman" w:eastAsia="Times New Roman" w:hAnsi="Times New Roman" w:cs="Times New Roman"/>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paragraph" w:customStyle="1" w:styleId="FuncTable">
    <w:name w:val="_FuncTable"/>
    <w:basedOn w:val="Normal"/>
    <w:rsid w:val="001E4E0A"/>
    <w:pPr>
      <w:spacing w:after="0" w:line="240" w:lineRule="auto"/>
    </w:pPr>
    <w:rPr>
      <w:rFonts w:ascii="Courier" w:eastAsia="Times New Roman" w:hAnsi="Courier" w:cs="Times New Roman"/>
      <w:sz w:val="16"/>
      <w:szCs w:val="16"/>
    </w:rPr>
  </w:style>
  <w:style w:type="paragraph" w:styleId="TOCHeading">
    <w:name w:val="TOC Heading"/>
    <w:basedOn w:val="Heading1"/>
    <w:next w:val="Normal"/>
    <w:uiPriority w:val="39"/>
    <w:unhideWhenUsed/>
    <w:qFormat/>
    <w:rsid w:val="00D41C8E"/>
    <w:pPr>
      <w:outlineLvl w:val="9"/>
    </w:pPr>
  </w:style>
  <w:style w:type="paragraph" w:styleId="TOC1">
    <w:name w:val="toc 1"/>
    <w:basedOn w:val="Normal"/>
    <w:next w:val="Normal"/>
    <w:autoRedefine/>
    <w:uiPriority w:val="39"/>
    <w:unhideWhenUsed/>
    <w:rsid w:val="00D41C8E"/>
    <w:pPr>
      <w:tabs>
        <w:tab w:val="left" w:pos="440"/>
        <w:tab w:val="right" w:leader="dot" w:pos="9926"/>
      </w:tabs>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e%20Endres\Application%20Data\Microsoft\Templates\__151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__151A.dotx</Template>
  <TotalTime>530</TotalTime>
  <Pages>1</Pages>
  <Words>3297</Words>
  <Characters>18796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22049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55</cp:revision>
  <cp:lastPrinted>2012-03-08T07:17:00Z</cp:lastPrinted>
  <dcterms:created xsi:type="dcterms:W3CDTF">2009-07-04T23:42:00Z</dcterms:created>
  <dcterms:modified xsi:type="dcterms:W3CDTF">2013-08-10T22:34:00Z</dcterms:modified>
</cp:coreProperties>
</file>