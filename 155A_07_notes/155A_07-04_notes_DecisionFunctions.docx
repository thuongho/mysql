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218551"/>
        <w:docPartObj>
          <w:docPartGallery w:val="Table of Contents"/>
          <w:docPartUnique/>
        </w:docPartObj>
      </w:sdtPr>
      <w:sdtContent>
        <w:p w:rsidR="0001737E" w:rsidRPr="00086071" w:rsidRDefault="0001737E" w:rsidP="0001737E">
          <w:pPr>
            <w:pStyle w:val="TOCHeading"/>
            <w:spacing w:before="0" w:line="240" w:lineRule="auto"/>
            <w:rPr>
              <w:color w:val="auto"/>
            </w:rPr>
          </w:pPr>
          <w:r w:rsidRPr="00086071">
            <w:rPr>
              <w:color w:val="auto"/>
            </w:rPr>
            <w:t>Table of Contents</w:t>
          </w:r>
        </w:p>
        <w:p w:rsidR="003B6712" w:rsidRDefault="00B9542F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 w:rsidR="0001737E">
            <w:instrText xml:space="preserve"> TOC \o "1-3" \h \z \u </w:instrText>
          </w:r>
          <w:r>
            <w:fldChar w:fldCharType="separate"/>
          </w:r>
          <w:hyperlink w:anchor="_Toc363674546" w:history="1">
            <w:r w:rsidR="003B6712" w:rsidRPr="00092286">
              <w:rPr>
                <w:rStyle w:val="Hyperlink"/>
                <w:noProof/>
              </w:rPr>
              <w:t>1.</w:t>
            </w:r>
            <w:r w:rsidR="003B6712">
              <w:rPr>
                <w:rFonts w:eastAsiaTheme="minorEastAsia"/>
                <w:noProof/>
              </w:rPr>
              <w:tab/>
            </w:r>
            <w:r w:rsidR="003B6712" w:rsidRPr="00092286">
              <w:rPr>
                <w:rStyle w:val="Hyperlink"/>
                <w:noProof/>
              </w:rPr>
              <w:t>GREATEST and LEAST</w:t>
            </w:r>
            <w:r w:rsidR="003B67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6712">
              <w:rPr>
                <w:noProof/>
                <w:webHidden/>
              </w:rPr>
              <w:instrText xml:space="preserve"> PAGEREF _Toc363674546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71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712" w:rsidRDefault="00B9542F">
          <w:pPr>
            <w:pStyle w:val="TOC1"/>
            <w:rPr>
              <w:rFonts w:eastAsiaTheme="minorEastAsia"/>
              <w:noProof/>
            </w:rPr>
          </w:pPr>
          <w:hyperlink w:anchor="_Toc363674547" w:history="1">
            <w:r w:rsidR="003B6712" w:rsidRPr="00092286">
              <w:rPr>
                <w:rStyle w:val="Hyperlink"/>
                <w:noProof/>
              </w:rPr>
              <w:t>1.1.</w:t>
            </w:r>
            <w:r w:rsidR="003B6712">
              <w:rPr>
                <w:rFonts w:eastAsiaTheme="minorEastAsia"/>
                <w:noProof/>
              </w:rPr>
              <w:tab/>
            </w:r>
            <w:r w:rsidR="003B6712" w:rsidRPr="00092286">
              <w:rPr>
                <w:rStyle w:val="Hyperlink"/>
                <w:noProof/>
              </w:rPr>
              <w:t>Examples using the demo tables</w:t>
            </w:r>
            <w:r w:rsidR="003B67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6712">
              <w:rPr>
                <w:noProof/>
                <w:webHidden/>
              </w:rPr>
              <w:instrText xml:space="preserve"> PAGEREF _Toc363674547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71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712" w:rsidRDefault="00B9542F">
          <w:pPr>
            <w:pStyle w:val="TOC1"/>
            <w:rPr>
              <w:rFonts w:eastAsiaTheme="minorEastAsia"/>
              <w:noProof/>
            </w:rPr>
          </w:pPr>
          <w:hyperlink w:anchor="_Toc363674548" w:history="1">
            <w:r w:rsidR="003B6712" w:rsidRPr="00092286">
              <w:rPr>
                <w:rStyle w:val="Hyperlink"/>
                <w:noProof/>
              </w:rPr>
              <w:t>2.</w:t>
            </w:r>
            <w:r w:rsidR="003B6712">
              <w:rPr>
                <w:rFonts w:eastAsiaTheme="minorEastAsia"/>
                <w:noProof/>
              </w:rPr>
              <w:tab/>
            </w:r>
            <w:r w:rsidR="003B6712" w:rsidRPr="00092286">
              <w:rPr>
                <w:rStyle w:val="Hyperlink"/>
                <w:noProof/>
              </w:rPr>
              <w:t>IF</w:t>
            </w:r>
            <w:r w:rsidR="003B67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6712">
              <w:rPr>
                <w:noProof/>
                <w:webHidden/>
              </w:rPr>
              <w:instrText xml:space="preserve"> PAGEREF _Toc363674548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71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37E" w:rsidRDefault="00B9542F" w:rsidP="0001737E">
          <w:pPr>
            <w:spacing w:after="0" w:line="240" w:lineRule="auto"/>
          </w:pPr>
          <w:r>
            <w:fldChar w:fldCharType="end"/>
          </w:r>
        </w:p>
      </w:sdtContent>
    </w:sdt>
    <w:p w:rsidR="0057567A" w:rsidRDefault="0057567A" w:rsidP="0057567A">
      <w:pPr>
        <w:pStyle w:val="body1"/>
      </w:pPr>
      <w:r>
        <w:t>This discusses the following</w:t>
      </w:r>
    </w:p>
    <w:p w:rsidR="00A64CB2" w:rsidRDefault="00A64CB2" w:rsidP="00A64CB2">
      <w:pPr>
        <w:pStyle w:val="code1"/>
        <w:sectPr w:rsidR="00A64CB2" w:rsidSect="00D75A8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720" w:right="1152" w:bottom="720" w:left="1152" w:header="720" w:footer="432" w:gutter="0"/>
          <w:cols w:space="720"/>
          <w:docGrid w:linePitch="360"/>
        </w:sectPr>
      </w:pPr>
    </w:p>
    <w:p w:rsidR="0057567A" w:rsidRPr="0001737E" w:rsidRDefault="0057567A" w:rsidP="0001737E">
      <w:pPr>
        <w:pStyle w:val="code1"/>
      </w:pPr>
      <w:r w:rsidRPr="0001737E">
        <w:lastRenderedPageBreak/>
        <w:t>Greatest()</w:t>
      </w:r>
    </w:p>
    <w:p w:rsidR="0057567A" w:rsidRPr="0001737E" w:rsidRDefault="0057567A" w:rsidP="0001737E">
      <w:pPr>
        <w:pStyle w:val="code1"/>
      </w:pPr>
      <w:r w:rsidRPr="0001737E">
        <w:lastRenderedPageBreak/>
        <w:t>Least()</w:t>
      </w:r>
    </w:p>
    <w:p w:rsidR="00B50FFB" w:rsidRPr="0001737E" w:rsidRDefault="00B50FFB" w:rsidP="0001737E">
      <w:pPr>
        <w:pStyle w:val="code1"/>
      </w:pPr>
      <w:r w:rsidRPr="0001737E">
        <w:lastRenderedPageBreak/>
        <w:t>If()</w:t>
      </w:r>
    </w:p>
    <w:p w:rsidR="00A64CB2" w:rsidRDefault="00A64CB2" w:rsidP="001F32A9">
      <w:pPr>
        <w:pStyle w:val="head1"/>
        <w:sectPr w:rsidR="00A64CB2" w:rsidSect="00A64CB2">
          <w:type w:val="continuous"/>
          <w:pgSz w:w="12240" w:h="15840"/>
          <w:pgMar w:top="720" w:right="1152" w:bottom="720" w:left="1152" w:header="720" w:footer="432" w:gutter="0"/>
          <w:cols w:num="3" w:space="720"/>
          <w:docGrid w:linePitch="360"/>
        </w:sectPr>
      </w:pPr>
    </w:p>
    <w:p w:rsidR="001F32A9" w:rsidRPr="001F32A9" w:rsidRDefault="001F32A9" w:rsidP="001F32A9">
      <w:pPr>
        <w:pStyle w:val="head1"/>
      </w:pPr>
      <w:bookmarkStart w:id="0" w:name="_Toc363674546"/>
      <w:r w:rsidRPr="001F32A9">
        <w:lastRenderedPageBreak/>
        <w:t>GREATEST and LEAST</w:t>
      </w:r>
      <w:bookmarkEnd w:id="0"/>
    </w:p>
    <w:p w:rsidR="001F32A9" w:rsidRDefault="001F32A9" w:rsidP="001F32A9">
      <w:pPr>
        <w:pStyle w:val="body1"/>
      </w:pPr>
      <w:r w:rsidRPr="001F32A9">
        <w:t xml:space="preserve">GREATEST and LEAST return the largest and smallest value from the list of arguments. Notice what happens with nulls. If there is a null in the list then the functions treat this as an unknown value and therefore the function cannot “know” which value in the list is the largest. </w:t>
      </w:r>
    </w:p>
    <w:p w:rsidR="00E04EFA" w:rsidRPr="001F32A9" w:rsidRDefault="00E04EFA" w:rsidP="00E04EFA">
      <w:pPr>
        <w:pStyle w:val="demonum1"/>
      </w:pPr>
    </w:p>
    <w:p w:rsidR="001F32A9" w:rsidRPr="0001737E" w:rsidRDefault="003F3F95" w:rsidP="0001737E">
      <w:pPr>
        <w:pStyle w:val="code1"/>
      </w:pPr>
      <w:r>
        <w:t xml:space="preserve">Select </w:t>
      </w:r>
      <w:r w:rsidR="001F32A9" w:rsidRPr="0001737E">
        <w:t>A</w:t>
      </w:r>
    </w:p>
    <w:p w:rsidR="001F32A9" w:rsidRPr="0001737E" w:rsidRDefault="001F32A9" w:rsidP="0001737E">
      <w:pPr>
        <w:pStyle w:val="code1"/>
      </w:pPr>
      <w:r w:rsidRPr="0001737E">
        <w:t>,      GREATEST(B,C,D,E,F)</w:t>
      </w:r>
    </w:p>
    <w:p w:rsidR="001F32A9" w:rsidRPr="0001737E" w:rsidRDefault="001F32A9" w:rsidP="0001737E">
      <w:pPr>
        <w:pStyle w:val="code1"/>
      </w:pPr>
      <w:r w:rsidRPr="0001737E">
        <w:t xml:space="preserve">,      LEAST(B, C, D, E,F) </w:t>
      </w:r>
    </w:p>
    <w:p w:rsidR="001F32A9" w:rsidRPr="0001737E" w:rsidRDefault="003B6712" w:rsidP="0001737E">
      <w:pPr>
        <w:pStyle w:val="code1"/>
      </w:pPr>
      <w:r>
        <w:t>F</w:t>
      </w:r>
      <w:r w:rsidR="001F32A9" w:rsidRPr="0001737E">
        <w:t xml:space="preserve">rom </w:t>
      </w:r>
      <w:r w:rsidR="00E04EFA" w:rsidRPr="0001737E">
        <w:t>a_testbed.</w:t>
      </w:r>
      <w:r w:rsidR="009A06BD" w:rsidRPr="0001737E">
        <w:t>z_numbers</w:t>
      </w:r>
      <w:r w:rsidR="001F32A9" w:rsidRPr="0001737E">
        <w:t>;</w:t>
      </w:r>
    </w:p>
    <w:p w:rsidR="00E04EFA" w:rsidRPr="0001737E" w:rsidRDefault="00E04EFA" w:rsidP="0001737E">
      <w:pPr>
        <w:pStyle w:val="code1"/>
      </w:pPr>
      <w:r w:rsidRPr="0001737E">
        <w:t>+------+---------------------+---------------------+</w:t>
      </w:r>
    </w:p>
    <w:p w:rsidR="00E04EFA" w:rsidRPr="0001737E" w:rsidRDefault="00E04EFA" w:rsidP="0001737E">
      <w:pPr>
        <w:pStyle w:val="code1"/>
      </w:pPr>
      <w:r w:rsidRPr="0001737E">
        <w:t>| A    | GREATEST(B,C,D,E,F) | LEAST(B, C, D, E,F) |</w:t>
      </w:r>
    </w:p>
    <w:p w:rsidR="00E04EFA" w:rsidRDefault="00E04EFA" w:rsidP="00E04EFA">
      <w:pPr>
        <w:pStyle w:val="code1"/>
      </w:pPr>
      <w:r>
        <w:t>+------+---------------------+---------------------+</w:t>
      </w:r>
    </w:p>
    <w:p w:rsidR="00E04EFA" w:rsidRDefault="00E04EFA" w:rsidP="00E04EFA">
      <w:pPr>
        <w:pStyle w:val="code1"/>
      </w:pPr>
      <w:r>
        <w:t>|    1 |                  90 |                  10 |</w:t>
      </w:r>
    </w:p>
    <w:p w:rsidR="00E04EFA" w:rsidRDefault="00E04EFA" w:rsidP="00E04EFA">
      <w:pPr>
        <w:pStyle w:val="code1"/>
      </w:pPr>
      <w:r>
        <w:t>|    2 |                NULL |                NULL |</w:t>
      </w:r>
    </w:p>
    <w:p w:rsidR="00E04EFA" w:rsidRDefault="00E04EFA" w:rsidP="00E04EFA">
      <w:pPr>
        <w:pStyle w:val="code1"/>
      </w:pPr>
      <w:r>
        <w:t>|    3 |                NULL |                NULL |</w:t>
      </w:r>
    </w:p>
    <w:p w:rsidR="00E04EFA" w:rsidRDefault="00E04EFA" w:rsidP="00E04EFA">
      <w:pPr>
        <w:pStyle w:val="code1"/>
      </w:pPr>
      <w:r>
        <w:t>|    4 |                NULL |                NULL |</w:t>
      </w:r>
    </w:p>
    <w:p w:rsidR="00E04EFA" w:rsidRDefault="00E04EFA" w:rsidP="00E04EFA">
      <w:pPr>
        <w:pStyle w:val="code1"/>
      </w:pPr>
      <w:r>
        <w:t>|    5 |                   0 |                   0 |</w:t>
      </w:r>
    </w:p>
    <w:p w:rsidR="00E04EFA" w:rsidRDefault="00E04EFA" w:rsidP="00E04EFA">
      <w:pPr>
        <w:pStyle w:val="code1"/>
      </w:pPr>
      <w:r>
        <w:t>|    6 |                  10 |                  10 |</w:t>
      </w:r>
    </w:p>
    <w:p w:rsidR="00E04EFA" w:rsidRDefault="00E04EFA" w:rsidP="00E04EFA">
      <w:pPr>
        <w:pStyle w:val="code1"/>
      </w:pPr>
      <w:r>
        <w:t>|    7 |                 210 |                 -10 |</w:t>
      </w:r>
    </w:p>
    <w:p w:rsidR="00E04EFA" w:rsidRDefault="00E04EFA" w:rsidP="00E04EFA">
      <w:pPr>
        <w:pStyle w:val="code1"/>
      </w:pPr>
      <w:r>
        <w:t>|    8 |                  85 |                -210 |</w:t>
      </w:r>
    </w:p>
    <w:p w:rsidR="00E04EFA" w:rsidRDefault="00E04EFA" w:rsidP="00E04EFA">
      <w:pPr>
        <w:pStyle w:val="code1"/>
      </w:pPr>
      <w:r>
        <w:t>|    9 |                 200 |                  -1 |</w:t>
      </w:r>
    </w:p>
    <w:p w:rsidR="00E04EFA" w:rsidRDefault="00E04EFA" w:rsidP="00E04EFA">
      <w:pPr>
        <w:pStyle w:val="code1"/>
      </w:pPr>
      <w:r>
        <w:t>|   10 |                 200 |                  -1 |</w:t>
      </w:r>
    </w:p>
    <w:p w:rsidR="00E04EFA" w:rsidRDefault="00E04EFA" w:rsidP="00E04EFA">
      <w:pPr>
        <w:pStyle w:val="code1"/>
      </w:pPr>
      <w:r>
        <w:t>+------+---------------------+---------------------+</w:t>
      </w:r>
    </w:p>
    <w:p w:rsidR="001F32A9" w:rsidRDefault="001F32A9" w:rsidP="001F32A9">
      <w:pPr>
        <w:pStyle w:val="body1"/>
      </w:pPr>
    </w:p>
    <w:p w:rsidR="001F32A9" w:rsidRDefault="001F32A9" w:rsidP="001F32A9">
      <w:pPr>
        <w:pStyle w:val="body1"/>
      </w:pPr>
      <w:r w:rsidRPr="001F32A9">
        <w:t>Data type Issues: A function returns a single value. GREATEST (list), LEAST (list) returns the largest, smallest in the list.</w:t>
      </w:r>
      <w:r w:rsidR="00A64CB2">
        <w:t xml:space="preserve"> Avoid mix</w:t>
      </w:r>
      <w:r w:rsidR="00A36D69">
        <w:t>ing incompatible data types.</w:t>
      </w:r>
    </w:p>
    <w:p w:rsidR="00E04EFA" w:rsidRPr="001F32A9" w:rsidRDefault="00E04EFA" w:rsidP="00E04EFA">
      <w:pPr>
        <w:pStyle w:val="demonum1"/>
      </w:pPr>
    </w:p>
    <w:p w:rsidR="00A36D69" w:rsidRPr="0001737E" w:rsidRDefault="00A36D69" w:rsidP="0001737E">
      <w:pPr>
        <w:pStyle w:val="code1"/>
      </w:pPr>
      <w:r w:rsidRPr="0001737E">
        <w:t>Select greatest(4, 45.78, 9);</w:t>
      </w:r>
    </w:p>
    <w:p w:rsidR="00A36D69" w:rsidRPr="0001737E" w:rsidRDefault="00A36D69" w:rsidP="0001737E">
      <w:pPr>
        <w:pStyle w:val="code1"/>
      </w:pPr>
      <w:r w:rsidRPr="0001737E">
        <w:t>+------------------------+</w:t>
      </w:r>
    </w:p>
    <w:p w:rsidR="00A36D69" w:rsidRPr="0001737E" w:rsidRDefault="00A36D69" w:rsidP="0001737E">
      <w:pPr>
        <w:pStyle w:val="code1"/>
      </w:pPr>
      <w:r w:rsidRPr="0001737E">
        <w:t>| greatest( 4, 45.78, 9) |</w:t>
      </w:r>
    </w:p>
    <w:p w:rsidR="00A36D69" w:rsidRDefault="00A36D69" w:rsidP="00A36D69">
      <w:pPr>
        <w:pStyle w:val="code1"/>
      </w:pPr>
      <w:r>
        <w:t>+------------------------+</w:t>
      </w:r>
    </w:p>
    <w:p w:rsidR="00A36D69" w:rsidRDefault="00A36D69" w:rsidP="00A36D69">
      <w:pPr>
        <w:pStyle w:val="code1"/>
      </w:pPr>
      <w:r>
        <w:t>|                  45.78 |</w:t>
      </w:r>
    </w:p>
    <w:p w:rsidR="009A06BD" w:rsidRDefault="009A06BD" w:rsidP="00A36D69">
      <w:pPr>
        <w:pStyle w:val="code1"/>
      </w:pPr>
      <w:r>
        <w:t>+------------------------+</w:t>
      </w:r>
    </w:p>
    <w:p w:rsidR="00E04EFA" w:rsidRDefault="00E04EFA" w:rsidP="00E04EFA">
      <w:pPr>
        <w:pStyle w:val="demonum1"/>
      </w:pPr>
    </w:p>
    <w:p w:rsidR="001F32A9" w:rsidRPr="0001737E" w:rsidRDefault="001F32A9" w:rsidP="0001737E">
      <w:pPr>
        <w:pStyle w:val="code1"/>
      </w:pPr>
      <w:r w:rsidRPr="0001737E">
        <w:t>Select greatest( 'p', 4, 45.78, 9);</w:t>
      </w:r>
    </w:p>
    <w:p w:rsidR="001F32A9" w:rsidRPr="0001737E" w:rsidRDefault="001F32A9" w:rsidP="0001737E">
      <w:pPr>
        <w:pStyle w:val="code1"/>
      </w:pPr>
      <w:r w:rsidRPr="0001737E">
        <w:t>+-----------------------------+</w:t>
      </w:r>
    </w:p>
    <w:p w:rsidR="001F32A9" w:rsidRPr="0001737E" w:rsidRDefault="001F32A9" w:rsidP="0001737E">
      <w:pPr>
        <w:pStyle w:val="code1"/>
      </w:pPr>
      <w:r w:rsidRPr="0001737E">
        <w:t>| greatest( 'p', 4, 45.78, 9) |</w:t>
      </w:r>
    </w:p>
    <w:p w:rsidR="001F32A9" w:rsidRDefault="001F32A9" w:rsidP="001F32A9">
      <w:pPr>
        <w:pStyle w:val="code1"/>
      </w:pPr>
      <w:r>
        <w:t>+-----------------------------+</w:t>
      </w:r>
    </w:p>
    <w:p w:rsidR="001F32A9" w:rsidRDefault="001F32A9" w:rsidP="001F32A9">
      <w:pPr>
        <w:pStyle w:val="code1"/>
      </w:pPr>
      <w:r>
        <w:t>| 45.78                       |</w:t>
      </w:r>
    </w:p>
    <w:p w:rsidR="001F32A9" w:rsidRDefault="001F32A9" w:rsidP="001F32A9">
      <w:pPr>
        <w:pStyle w:val="code1"/>
      </w:pPr>
      <w:r>
        <w:t>+-----------------------------+</w:t>
      </w:r>
    </w:p>
    <w:p w:rsidR="00A36D69" w:rsidRDefault="001F32A9" w:rsidP="00A36D69">
      <w:pPr>
        <w:pStyle w:val="code1"/>
      </w:pPr>
      <w:r>
        <w:t>1 row in set, 1 warning (0.00 sec)</w:t>
      </w:r>
    </w:p>
    <w:p w:rsidR="001F32A9" w:rsidRDefault="001F32A9" w:rsidP="001F32A9">
      <w:pPr>
        <w:pStyle w:val="code1"/>
      </w:pPr>
      <w:r>
        <w:t>show warnings;</w:t>
      </w:r>
    </w:p>
    <w:p w:rsidR="001F32A9" w:rsidRDefault="001F32A9" w:rsidP="001F32A9">
      <w:pPr>
        <w:pStyle w:val="code1"/>
      </w:pPr>
      <w:r>
        <w:lastRenderedPageBreak/>
        <w:t>+---------+------+---------------------------------------+</w:t>
      </w:r>
    </w:p>
    <w:p w:rsidR="001F32A9" w:rsidRDefault="001F32A9" w:rsidP="001F32A9">
      <w:pPr>
        <w:pStyle w:val="code1"/>
      </w:pPr>
      <w:r>
        <w:t>| Level   | Code | Message                               |</w:t>
      </w:r>
    </w:p>
    <w:p w:rsidR="001F32A9" w:rsidRDefault="001F32A9" w:rsidP="001F32A9">
      <w:pPr>
        <w:pStyle w:val="code1"/>
      </w:pPr>
      <w:r>
        <w:t>+---------+------+---------------------------------------+</w:t>
      </w:r>
    </w:p>
    <w:p w:rsidR="001F32A9" w:rsidRDefault="001F32A9" w:rsidP="001F32A9">
      <w:pPr>
        <w:pStyle w:val="code1"/>
      </w:pPr>
      <w:r>
        <w:t>| Warning | 1292 | Truncated incorrect DOUBLE value: 'p' |</w:t>
      </w:r>
    </w:p>
    <w:p w:rsidR="001F32A9" w:rsidRDefault="001F32A9" w:rsidP="001F32A9">
      <w:pPr>
        <w:pStyle w:val="code1"/>
      </w:pPr>
      <w:r>
        <w:t>+---------+------+---------------------------------------+</w:t>
      </w:r>
    </w:p>
    <w:p w:rsidR="009A06BD" w:rsidRDefault="009A06BD" w:rsidP="009A06BD">
      <w:pPr>
        <w:pStyle w:val="body1"/>
      </w:pPr>
      <w:proofErr w:type="spellStart"/>
      <w:r>
        <w:t>MySQL's</w:t>
      </w:r>
      <w:proofErr w:type="spellEnd"/>
      <w:r>
        <w:t xml:space="preserve"> general </w:t>
      </w:r>
      <w:r w:rsidR="0001737E">
        <w:t>approach is</w:t>
      </w:r>
      <w:r>
        <w:t xml:space="preserve"> to treat type issues as something to be compensated for more than as an error. You need to develop the habit of checking for the warning messages.</w:t>
      </w:r>
    </w:p>
    <w:p w:rsidR="00E04EFA" w:rsidRDefault="00E04EFA" w:rsidP="00E04EFA">
      <w:pPr>
        <w:pStyle w:val="demonum1"/>
      </w:pPr>
    </w:p>
    <w:p w:rsidR="009A06BD" w:rsidRPr="0001737E" w:rsidRDefault="009A06BD" w:rsidP="0001737E">
      <w:pPr>
        <w:pStyle w:val="code1"/>
      </w:pPr>
      <w:r w:rsidRPr="0001737E">
        <w:t>Select least( 'p', 4, 45.78, 9);</w:t>
      </w:r>
    </w:p>
    <w:p w:rsidR="009A06BD" w:rsidRPr="0001737E" w:rsidRDefault="009A06BD" w:rsidP="0001737E">
      <w:pPr>
        <w:pStyle w:val="code1"/>
      </w:pPr>
      <w:r w:rsidRPr="0001737E">
        <w:t>+--------------------------+</w:t>
      </w:r>
    </w:p>
    <w:p w:rsidR="009A06BD" w:rsidRPr="0001737E" w:rsidRDefault="009A06BD" w:rsidP="0001737E">
      <w:pPr>
        <w:pStyle w:val="code1"/>
      </w:pPr>
      <w:r w:rsidRPr="0001737E">
        <w:t>| least( 'p', 4, 45.78, 9) |</w:t>
      </w:r>
    </w:p>
    <w:p w:rsidR="009A06BD" w:rsidRPr="0001737E" w:rsidRDefault="009A06BD" w:rsidP="0001737E">
      <w:pPr>
        <w:pStyle w:val="code1"/>
      </w:pPr>
      <w:r w:rsidRPr="0001737E">
        <w:t>+--------------------------+</w:t>
      </w:r>
    </w:p>
    <w:p w:rsidR="009A06BD" w:rsidRPr="0001737E" w:rsidRDefault="009A06BD" w:rsidP="0001737E">
      <w:pPr>
        <w:pStyle w:val="code1"/>
      </w:pPr>
      <w:r w:rsidRPr="0001737E">
        <w:t>| 0                        |</w:t>
      </w:r>
    </w:p>
    <w:p w:rsidR="001F32A9" w:rsidRPr="0001737E" w:rsidRDefault="009A06BD" w:rsidP="0001737E">
      <w:pPr>
        <w:pStyle w:val="code1"/>
      </w:pPr>
      <w:r w:rsidRPr="0001737E">
        <w:t>+--------------------------+</w:t>
      </w:r>
    </w:p>
    <w:p w:rsidR="001F32A9" w:rsidRPr="00820543" w:rsidRDefault="001F32A9" w:rsidP="00573264">
      <w:pPr>
        <w:pStyle w:val="outline1"/>
      </w:pPr>
      <w:bookmarkStart w:id="1" w:name="_Toc363674547"/>
      <w:r>
        <w:t>Examples using the demo tables</w:t>
      </w:r>
      <w:bookmarkEnd w:id="1"/>
    </w:p>
    <w:p w:rsidR="001F32A9" w:rsidRDefault="001F32A9" w:rsidP="001F32A9">
      <w:pPr>
        <w:pStyle w:val="demonum1"/>
      </w:pPr>
      <w:r w:rsidRPr="004901AD">
        <w:t xml:space="preserve">Returns </w:t>
      </w:r>
      <w:r>
        <w:t>items</w:t>
      </w:r>
      <w:r w:rsidRPr="004901AD">
        <w:t xml:space="preserve"> which were sold at </w:t>
      </w:r>
      <w:r>
        <w:t xml:space="preserve">a price higher than their list price. </w:t>
      </w:r>
    </w:p>
    <w:p w:rsidR="001F32A9" w:rsidRPr="0001737E" w:rsidRDefault="003F3F95" w:rsidP="0001737E">
      <w:pPr>
        <w:pStyle w:val="code1"/>
      </w:pPr>
      <w:r>
        <w:t xml:space="preserve">Select </w:t>
      </w:r>
      <w:r w:rsidR="001F32A9" w:rsidRPr="0001737E">
        <w:t>ord_id</w:t>
      </w:r>
    </w:p>
    <w:p w:rsidR="001F32A9" w:rsidRPr="0001737E" w:rsidRDefault="001F32A9" w:rsidP="0001737E">
      <w:pPr>
        <w:pStyle w:val="code1"/>
      </w:pPr>
      <w:r w:rsidRPr="0001737E">
        <w:t xml:space="preserve">, prod_id </w:t>
      </w:r>
    </w:p>
    <w:p w:rsidR="001F32A9" w:rsidRPr="0001737E" w:rsidRDefault="001F32A9" w:rsidP="0001737E">
      <w:pPr>
        <w:pStyle w:val="code1"/>
      </w:pPr>
      <w:r w:rsidRPr="0001737E">
        <w:t>, quoted_price</w:t>
      </w:r>
    </w:p>
    <w:p w:rsidR="001F32A9" w:rsidRPr="0001737E" w:rsidRDefault="001F32A9" w:rsidP="0001737E">
      <w:pPr>
        <w:pStyle w:val="code1"/>
      </w:pPr>
      <w:r w:rsidRPr="0001737E">
        <w:t xml:space="preserve">, prod_list_price            </w:t>
      </w:r>
    </w:p>
    <w:p w:rsidR="001F32A9" w:rsidRPr="0001737E" w:rsidRDefault="003B6712" w:rsidP="0001737E">
      <w:pPr>
        <w:pStyle w:val="code1"/>
      </w:pPr>
      <w:r>
        <w:t>F</w:t>
      </w:r>
      <w:r w:rsidRPr="0001737E">
        <w:t xml:space="preserve">rom </w:t>
      </w:r>
      <w:r w:rsidR="00E04EFA" w:rsidRPr="0001737E">
        <w:t>a_</w:t>
      </w:r>
      <w:r w:rsidR="001F32A9" w:rsidRPr="0001737E">
        <w:t>oe</w:t>
      </w:r>
      <w:r w:rsidR="00E04EFA" w:rsidRPr="0001737E">
        <w:t>.</w:t>
      </w:r>
      <w:r w:rsidR="001F32A9" w:rsidRPr="0001737E">
        <w:t xml:space="preserve">order_details  </w:t>
      </w:r>
    </w:p>
    <w:p w:rsidR="001F32A9" w:rsidRPr="0001737E" w:rsidRDefault="003B6712" w:rsidP="0001737E">
      <w:pPr>
        <w:pStyle w:val="code1"/>
      </w:pPr>
      <w:r>
        <w:t>J</w:t>
      </w:r>
      <w:r w:rsidR="001F32A9" w:rsidRPr="0001737E">
        <w:t>oin</w:t>
      </w:r>
      <w:r w:rsidR="00E04EFA" w:rsidRPr="0001737E">
        <w:t xml:space="preserve"> a_prd.p</w:t>
      </w:r>
      <w:r w:rsidR="001F32A9" w:rsidRPr="0001737E">
        <w:t>roducts using (prod_id)</w:t>
      </w:r>
    </w:p>
    <w:p w:rsidR="001F32A9" w:rsidRDefault="003B6712" w:rsidP="0001737E">
      <w:pPr>
        <w:pStyle w:val="code1"/>
      </w:pPr>
      <w:r>
        <w:t>W</w:t>
      </w:r>
      <w:r w:rsidR="001F32A9" w:rsidRPr="0001737E">
        <w:t>here GREATEST(quoted_price, prod_list_price) &gt; (prod_list_price);</w:t>
      </w:r>
    </w:p>
    <w:p w:rsidR="003B6712" w:rsidRDefault="003B6712" w:rsidP="003B6712">
      <w:pPr>
        <w:pStyle w:val="code1"/>
      </w:pPr>
      <w:r>
        <w:t>+--------+---------+--------------+-----------------+</w:t>
      </w:r>
    </w:p>
    <w:p w:rsidR="003B6712" w:rsidRDefault="003B6712" w:rsidP="003B6712">
      <w:pPr>
        <w:pStyle w:val="code1"/>
      </w:pPr>
      <w:r>
        <w:t>| ord_id | prod_id | quoted_price | prod_list_price |</w:t>
      </w:r>
    </w:p>
    <w:p w:rsidR="003B6712" w:rsidRDefault="003B6712" w:rsidP="003B6712">
      <w:pPr>
        <w:pStyle w:val="code1"/>
      </w:pPr>
      <w:r>
        <w:t>+--------+---------+--------------+-----------------+</w:t>
      </w:r>
    </w:p>
    <w:p w:rsidR="003B6712" w:rsidRDefault="003B6712" w:rsidP="003B6712">
      <w:pPr>
        <w:pStyle w:val="code1"/>
      </w:pPr>
      <w:r>
        <w:t>|    120 |    1010 |       175.00 |          150.00 |</w:t>
      </w:r>
    </w:p>
    <w:p w:rsidR="003B6712" w:rsidRDefault="003B6712" w:rsidP="003B6712">
      <w:pPr>
        <w:pStyle w:val="code1"/>
      </w:pPr>
      <w:r>
        <w:t>|    121 |    1010 |       175.00 |          150.00 |</w:t>
      </w:r>
    </w:p>
    <w:p w:rsidR="003B6712" w:rsidRDefault="003B6712" w:rsidP="003B6712">
      <w:pPr>
        <w:pStyle w:val="code1"/>
      </w:pPr>
      <w:r>
        <w:t>|    390 |    1010 |       175.00 |          150.00 |</w:t>
      </w:r>
    </w:p>
    <w:p w:rsidR="003B6712" w:rsidRDefault="003B6712" w:rsidP="003B6712">
      <w:pPr>
        <w:pStyle w:val="code1"/>
      </w:pPr>
      <w:r>
        <w:t>|    395 |    1010 |       195.00 |          150.00 |</w:t>
      </w:r>
    </w:p>
    <w:p w:rsidR="003B6712" w:rsidRDefault="003B6712" w:rsidP="003B6712">
      <w:pPr>
        <w:pStyle w:val="code1"/>
      </w:pPr>
      <w:r>
        <w:t>|    550 |    1010 |       175.00 |          150.00 |</w:t>
      </w:r>
    </w:p>
    <w:p w:rsidR="003B6712" w:rsidRDefault="003B6712" w:rsidP="003B6712">
      <w:pPr>
        <w:pStyle w:val="code1"/>
      </w:pPr>
      <w:r>
        <w:t>|    551 |    1010 |       175.00 |          150.00 |</w:t>
      </w:r>
    </w:p>
    <w:p w:rsidR="003B6712" w:rsidRDefault="003B6712" w:rsidP="003B6712">
      <w:pPr>
        <w:pStyle w:val="code1"/>
      </w:pPr>
      <w:r>
        <w:t>|    301 |    1100 |       205.00 |           49.99 |</w:t>
      </w:r>
    </w:p>
    <w:p w:rsidR="003B6712" w:rsidRPr="0001737E" w:rsidRDefault="003B6712" w:rsidP="003B6712">
      <w:pPr>
        <w:pStyle w:val="code1"/>
      </w:pPr>
      <w:r>
        <w:t>+--------+---------+--------------+-----------------+</w:t>
      </w:r>
    </w:p>
    <w:p w:rsidR="00B50FFB" w:rsidRDefault="00B50FFB" w:rsidP="005E316A">
      <w:pPr>
        <w:pStyle w:val="head1"/>
      </w:pPr>
      <w:bookmarkStart w:id="2" w:name="_Toc363674548"/>
      <w:r>
        <w:t>IF</w:t>
      </w:r>
      <w:bookmarkEnd w:id="2"/>
    </w:p>
    <w:p w:rsidR="00B50FFB" w:rsidRDefault="00B50FFB" w:rsidP="00B50FFB">
      <w:pPr>
        <w:pStyle w:val="body1"/>
      </w:pPr>
      <w:r>
        <w:t>The IF function takes three arguments; the first should be an expression that has a true/false value. If its value is true then the return value is the value of argument 2; if the value of the first expression is not true then the return value is the value of argument 3.</w:t>
      </w:r>
    </w:p>
    <w:p w:rsidR="00E04EFA" w:rsidRDefault="00E04EFA" w:rsidP="00E04EFA">
      <w:pPr>
        <w:pStyle w:val="demonum1"/>
      </w:pPr>
    </w:p>
    <w:p w:rsidR="00B50FFB" w:rsidRPr="0001737E" w:rsidRDefault="00B50FFB" w:rsidP="0001737E">
      <w:pPr>
        <w:pStyle w:val="code1"/>
      </w:pPr>
      <w:r w:rsidRPr="0001737E">
        <w:t>Select if(curdate() &gt; '1888-08-08', 'passed the test', 'this is really old');</w:t>
      </w:r>
    </w:p>
    <w:p w:rsidR="00B50FFB" w:rsidRPr="0001737E" w:rsidRDefault="00B50FFB" w:rsidP="0001737E">
      <w:pPr>
        <w:pStyle w:val="code1"/>
      </w:pPr>
      <w:r w:rsidRPr="0001737E">
        <w:t>+-----------------------------------------------------------------------+</w:t>
      </w:r>
    </w:p>
    <w:p w:rsidR="00B50FFB" w:rsidRPr="0001737E" w:rsidRDefault="00B50FFB" w:rsidP="0001737E">
      <w:pPr>
        <w:pStyle w:val="code1"/>
      </w:pPr>
      <w:r w:rsidRPr="0001737E">
        <w:t>| if(curdate() &gt; '1888-08-08', 'passed the test', 'this is really old') |</w:t>
      </w:r>
    </w:p>
    <w:p w:rsidR="00B50FFB" w:rsidRPr="0001737E" w:rsidRDefault="00B50FFB" w:rsidP="0001737E">
      <w:pPr>
        <w:pStyle w:val="code1"/>
      </w:pPr>
      <w:r w:rsidRPr="0001737E">
        <w:t>+-----------------------------------------------------------------------+</w:t>
      </w:r>
    </w:p>
    <w:p w:rsidR="00B50FFB" w:rsidRPr="0001737E" w:rsidRDefault="00B50FFB" w:rsidP="0001737E">
      <w:pPr>
        <w:pStyle w:val="code1"/>
      </w:pPr>
      <w:r w:rsidRPr="0001737E">
        <w:t>| passed the test                                                       |</w:t>
      </w:r>
    </w:p>
    <w:p w:rsidR="00B50FFB" w:rsidRPr="0001737E" w:rsidRDefault="00B50FFB" w:rsidP="0001737E">
      <w:pPr>
        <w:pStyle w:val="code1"/>
      </w:pPr>
      <w:r w:rsidRPr="0001737E">
        <w:t>+-----------------------------------------------------------------------+</w:t>
      </w:r>
    </w:p>
    <w:p w:rsidR="009A06BD" w:rsidRDefault="009A06BD" w:rsidP="00B50FFB">
      <w:pPr>
        <w:pStyle w:val="code1"/>
      </w:pPr>
    </w:p>
    <w:p w:rsidR="009A06BD" w:rsidRPr="0001737E" w:rsidRDefault="009A06BD" w:rsidP="0001737E">
      <w:pPr>
        <w:pStyle w:val="code1"/>
      </w:pPr>
      <w:r w:rsidRPr="0001737E">
        <w:t>Select if(month(curdate()) in (6,7,8), 'Summer!', 'Not summer');</w:t>
      </w:r>
    </w:p>
    <w:p w:rsidR="009A06BD" w:rsidRPr="0001737E" w:rsidRDefault="009A06BD" w:rsidP="0001737E">
      <w:pPr>
        <w:pStyle w:val="code1"/>
      </w:pPr>
      <w:r w:rsidRPr="0001737E">
        <w:t>+----------------------------------------------------------+</w:t>
      </w:r>
    </w:p>
    <w:p w:rsidR="009A06BD" w:rsidRPr="0001737E" w:rsidRDefault="009A06BD" w:rsidP="0001737E">
      <w:pPr>
        <w:pStyle w:val="code1"/>
      </w:pPr>
      <w:r w:rsidRPr="0001737E">
        <w:t>| if(month(curdate()) in (6,7,8), 'Summer!', 'Not summer') |</w:t>
      </w:r>
    </w:p>
    <w:p w:rsidR="009A06BD" w:rsidRPr="0001737E" w:rsidRDefault="009A06BD" w:rsidP="0001737E">
      <w:pPr>
        <w:pStyle w:val="code1"/>
      </w:pPr>
      <w:r w:rsidRPr="0001737E">
        <w:t>+----------------------------------------------------------+</w:t>
      </w:r>
    </w:p>
    <w:p w:rsidR="009A06BD" w:rsidRPr="0001737E" w:rsidRDefault="009A06BD" w:rsidP="0001737E">
      <w:pPr>
        <w:pStyle w:val="code1"/>
      </w:pPr>
      <w:r w:rsidRPr="0001737E">
        <w:lastRenderedPageBreak/>
        <w:t>| Summer!                                                  |</w:t>
      </w:r>
    </w:p>
    <w:p w:rsidR="009A06BD" w:rsidRPr="0001737E" w:rsidRDefault="009A06BD" w:rsidP="0001737E">
      <w:pPr>
        <w:pStyle w:val="code1"/>
      </w:pPr>
      <w:r w:rsidRPr="0001737E">
        <w:t>+----------------------------------------------------------+</w:t>
      </w:r>
    </w:p>
    <w:p w:rsidR="009A06BD" w:rsidRPr="0001737E" w:rsidRDefault="009A06BD" w:rsidP="0001737E">
      <w:pPr>
        <w:pStyle w:val="code1"/>
      </w:pPr>
    </w:p>
    <w:p w:rsidR="00B50FFB" w:rsidRPr="0001737E" w:rsidRDefault="00B50FFB" w:rsidP="0001737E">
      <w:pPr>
        <w:pStyle w:val="code1"/>
      </w:pPr>
      <w:r w:rsidRPr="0001737E">
        <w:t>Select if(</w:t>
      </w:r>
      <w:r w:rsidR="009A06BD" w:rsidRPr="0001737E">
        <w:t xml:space="preserve"> </w:t>
      </w:r>
      <w:r w:rsidRPr="0001737E">
        <w:t>5 &gt; null, 'passed the test', 'nulls make unknown values');</w:t>
      </w:r>
    </w:p>
    <w:p w:rsidR="00B50FFB" w:rsidRPr="0001737E" w:rsidRDefault="00B50FFB" w:rsidP="0001737E">
      <w:pPr>
        <w:pStyle w:val="code1"/>
      </w:pPr>
      <w:r w:rsidRPr="0001737E">
        <w:t>+--------------------------------------------------------------+</w:t>
      </w:r>
    </w:p>
    <w:p w:rsidR="00B50FFB" w:rsidRPr="0001737E" w:rsidRDefault="00B50FFB" w:rsidP="0001737E">
      <w:pPr>
        <w:pStyle w:val="code1"/>
      </w:pPr>
      <w:r w:rsidRPr="0001737E">
        <w:t>| if(5 &gt; null, 'passed the test', 'nulls make unknown values') |</w:t>
      </w:r>
    </w:p>
    <w:p w:rsidR="00B50FFB" w:rsidRPr="0001737E" w:rsidRDefault="00B50FFB" w:rsidP="0001737E">
      <w:pPr>
        <w:pStyle w:val="code1"/>
      </w:pPr>
      <w:r w:rsidRPr="0001737E">
        <w:t>+--------------------------------------------------------------+</w:t>
      </w:r>
    </w:p>
    <w:p w:rsidR="00B50FFB" w:rsidRPr="0001737E" w:rsidRDefault="00B50FFB" w:rsidP="0001737E">
      <w:pPr>
        <w:pStyle w:val="code1"/>
      </w:pPr>
      <w:r w:rsidRPr="0001737E">
        <w:t>| nulls make unknown values                                    |</w:t>
      </w:r>
    </w:p>
    <w:p w:rsidR="00B50FFB" w:rsidRPr="0001737E" w:rsidRDefault="00B50FFB" w:rsidP="0001737E">
      <w:pPr>
        <w:pStyle w:val="code1"/>
      </w:pPr>
      <w:r w:rsidRPr="0001737E">
        <w:t>+--------------------------------------------------------------+</w:t>
      </w:r>
    </w:p>
    <w:p w:rsidR="00B50FFB" w:rsidRDefault="00B50FFB" w:rsidP="00B50FFB">
      <w:pPr>
        <w:pStyle w:val="code1"/>
      </w:pPr>
    </w:p>
    <w:p w:rsidR="00B50FFB" w:rsidRPr="004901AD" w:rsidRDefault="00B50FFB" w:rsidP="00B50FFB">
      <w:pPr>
        <w:pStyle w:val="demonum1"/>
      </w:pPr>
      <w:r w:rsidRPr="004901AD">
        <w:t xml:space="preserve">We want to give customers a </w:t>
      </w:r>
      <w:r>
        <w:t>5%</w:t>
      </w:r>
      <w:r w:rsidRPr="004901AD">
        <w:t xml:space="preserve"> savings for each </w:t>
      </w:r>
      <w:r>
        <w:t>pet supply item or sporting goods item.  As a first step we will determine the percent to apply to the price.</w:t>
      </w:r>
    </w:p>
    <w:p w:rsidR="00B50FFB" w:rsidRPr="0001737E" w:rsidRDefault="003F3F95" w:rsidP="0001737E">
      <w:pPr>
        <w:pStyle w:val="code1"/>
      </w:pPr>
      <w:r>
        <w:t xml:space="preserve">Select </w:t>
      </w:r>
      <w:r w:rsidR="00B50FFB" w:rsidRPr="0001737E">
        <w:t>catg_id, prod_id, prod_list_price</w:t>
      </w:r>
    </w:p>
    <w:p w:rsidR="00B50FFB" w:rsidRPr="0001737E" w:rsidRDefault="00B50FFB" w:rsidP="0001737E">
      <w:pPr>
        <w:pStyle w:val="code1"/>
      </w:pPr>
      <w:r w:rsidRPr="0001737E">
        <w:t>, if(catg_id IN('PET','SPG'), 0.95, 1) as "Price Multiplier"</w:t>
      </w:r>
    </w:p>
    <w:p w:rsidR="00B50FFB" w:rsidRPr="0001737E" w:rsidRDefault="003B6712" w:rsidP="0001737E">
      <w:pPr>
        <w:pStyle w:val="code1"/>
      </w:pPr>
      <w:r>
        <w:t>F</w:t>
      </w:r>
      <w:r w:rsidRPr="0001737E">
        <w:t xml:space="preserve">rom </w:t>
      </w:r>
      <w:r w:rsidR="00E04EFA" w:rsidRPr="0001737E">
        <w:t xml:space="preserve">a_prd.products </w:t>
      </w:r>
      <w:r w:rsidR="00B50FFB" w:rsidRPr="0001737E">
        <w:t>products</w:t>
      </w:r>
    </w:p>
    <w:p w:rsidR="00B50FFB" w:rsidRPr="0001737E" w:rsidRDefault="003B6712" w:rsidP="0001737E">
      <w:pPr>
        <w:pStyle w:val="code1"/>
      </w:pPr>
      <w:r>
        <w:t>O</w:t>
      </w:r>
      <w:r w:rsidR="00B50FFB" w:rsidRPr="0001737E">
        <w:t>rder by prod_id;</w:t>
      </w:r>
    </w:p>
    <w:p w:rsidR="00B50FFB" w:rsidRDefault="00B50FFB" w:rsidP="009A06BD">
      <w:pPr>
        <w:pStyle w:val="body1"/>
      </w:pPr>
      <w:r>
        <w:t>Selected rows</w:t>
      </w:r>
    </w:p>
    <w:p w:rsidR="00B50FFB" w:rsidRDefault="00B50FFB" w:rsidP="00B50FFB">
      <w:pPr>
        <w:pStyle w:val="code1"/>
      </w:pPr>
      <w:r>
        <w:t>+---------+---------+-----------------+------------------+</w:t>
      </w:r>
    </w:p>
    <w:p w:rsidR="00B50FFB" w:rsidRPr="0001737E" w:rsidRDefault="00B50FFB" w:rsidP="0001737E">
      <w:pPr>
        <w:pStyle w:val="code1"/>
      </w:pPr>
      <w:r w:rsidRPr="0001737E">
        <w:t>| catg_id | prod_id | prod_list_price | Price Multiplier |</w:t>
      </w:r>
    </w:p>
    <w:p w:rsidR="00B50FFB" w:rsidRDefault="00B50FFB" w:rsidP="00B50FFB">
      <w:pPr>
        <w:pStyle w:val="code1"/>
      </w:pPr>
      <w:r>
        <w:t>+---------+---------+-----------------+------------------+</w:t>
      </w:r>
    </w:p>
    <w:p w:rsidR="00B50FFB" w:rsidRDefault="00B50FFB" w:rsidP="00B50FFB">
      <w:pPr>
        <w:pStyle w:val="code1"/>
      </w:pPr>
      <w:r>
        <w:t>| HW      |    1000 |          125.00 |                1 |</w:t>
      </w:r>
    </w:p>
    <w:p w:rsidR="00B50FFB" w:rsidRDefault="00B50FFB" w:rsidP="00B50FFB">
      <w:pPr>
        <w:pStyle w:val="code1"/>
      </w:pPr>
      <w:r>
        <w:t>| SPG     |    1010 |          150.00 |             0.95 |</w:t>
      </w:r>
    </w:p>
    <w:p w:rsidR="00B50FFB" w:rsidRDefault="00B50FFB" w:rsidP="00B50FFB">
      <w:pPr>
        <w:pStyle w:val="code1"/>
      </w:pPr>
      <w:r>
        <w:t>| SPG     |    1050 |          269.95 |             0.95 |</w:t>
      </w:r>
    </w:p>
    <w:p w:rsidR="00B50FFB" w:rsidRDefault="00B50FFB" w:rsidP="00B50FFB">
      <w:pPr>
        <w:pStyle w:val="code1"/>
      </w:pPr>
      <w:r>
        <w:t>| SPG     |    1060 |          255.95 |             0.95 |</w:t>
      </w:r>
    </w:p>
    <w:p w:rsidR="00B50FFB" w:rsidRDefault="00B50FFB" w:rsidP="00B50FFB">
      <w:pPr>
        <w:pStyle w:val="code1"/>
      </w:pPr>
      <w:r>
        <w:t>| APL     |    1125 |          500.00 |                1 |</w:t>
      </w:r>
    </w:p>
    <w:p w:rsidR="00B50FFB" w:rsidRDefault="00B50FFB" w:rsidP="00B50FFB">
      <w:pPr>
        <w:pStyle w:val="code1"/>
      </w:pPr>
      <w:r>
        <w:t>| APL     |    1130 |          149.99 |                1 |</w:t>
      </w:r>
    </w:p>
    <w:p w:rsidR="00B50FFB" w:rsidRDefault="00B50FFB" w:rsidP="00B50FFB">
      <w:pPr>
        <w:pStyle w:val="code1"/>
      </w:pPr>
      <w:r>
        <w:t>| PET     |    1140 |           14.99 |             0.95 |</w:t>
      </w:r>
    </w:p>
    <w:p w:rsidR="00B50FFB" w:rsidRDefault="00B50FFB" w:rsidP="00B50FFB">
      <w:pPr>
        <w:pStyle w:val="code1"/>
      </w:pPr>
      <w:r>
        <w:t>| PET     |    4577 |           29.95 |             0.95 |</w:t>
      </w:r>
    </w:p>
    <w:p w:rsidR="00B50FFB" w:rsidRDefault="00B50FFB" w:rsidP="00B50FFB">
      <w:pPr>
        <w:pStyle w:val="code1"/>
      </w:pPr>
      <w:r>
        <w:t>+---------+---------+-----------------+------------------+</w:t>
      </w:r>
    </w:p>
    <w:p w:rsidR="00B50FFB" w:rsidRDefault="00B50FFB" w:rsidP="00B50FFB">
      <w:pPr>
        <w:pStyle w:val="demonum1"/>
      </w:pPr>
      <w:r>
        <w:t>The if test could be nested for another test. Suppose that APL were to get a 10% discount.</w:t>
      </w:r>
    </w:p>
    <w:p w:rsidR="00B50FFB" w:rsidRPr="0001737E" w:rsidRDefault="003F3F95" w:rsidP="0001737E">
      <w:pPr>
        <w:pStyle w:val="code1"/>
      </w:pPr>
      <w:r>
        <w:t xml:space="preserve">Select </w:t>
      </w:r>
      <w:r w:rsidR="00B50FFB" w:rsidRPr="0001737E">
        <w:t>catg_id, prod_id, prod_list_price</w:t>
      </w:r>
    </w:p>
    <w:p w:rsidR="00B50FFB" w:rsidRPr="0001737E" w:rsidRDefault="00B50FFB" w:rsidP="0001737E">
      <w:pPr>
        <w:pStyle w:val="code1"/>
      </w:pPr>
      <w:r w:rsidRPr="0001737E">
        <w:t>, if(catg_id IN('PET','SPG'), 0.95, if(catg_id IN('APL'), 0.90, 1)</w:t>
      </w:r>
    </w:p>
    <w:p w:rsidR="00B50FFB" w:rsidRPr="0001737E" w:rsidRDefault="00B50FFB" w:rsidP="0001737E">
      <w:pPr>
        <w:pStyle w:val="code1"/>
      </w:pPr>
      <w:r w:rsidRPr="0001737E">
        <w:t>) as "Price Multiplier"</w:t>
      </w:r>
    </w:p>
    <w:p w:rsidR="00B50FFB" w:rsidRPr="0001737E" w:rsidRDefault="003B6712" w:rsidP="0001737E">
      <w:pPr>
        <w:pStyle w:val="code1"/>
      </w:pPr>
      <w:r>
        <w:t>F</w:t>
      </w:r>
      <w:r w:rsidR="00B50FFB" w:rsidRPr="0001737E">
        <w:t xml:space="preserve">rom     </w:t>
      </w:r>
      <w:r w:rsidR="00E04EFA" w:rsidRPr="0001737E">
        <w:t xml:space="preserve">a_prd.products </w:t>
      </w:r>
      <w:r w:rsidR="00B50FFB" w:rsidRPr="0001737E">
        <w:t>products</w:t>
      </w:r>
    </w:p>
    <w:p w:rsidR="00B50FFB" w:rsidRPr="0001737E" w:rsidRDefault="003B6712" w:rsidP="0001737E">
      <w:pPr>
        <w:pStyle w:val="code1"/>
      </w:pPr>
      <w:r>
        <w:t>O</w:t>
      </w:r>
      <w:r w:rsidR="00B50FFB" w:rsidRPr="0001737E">
        <w:t xml:space="preserve">rder by prod_id; </w:t>
      </w:r>
    </w:p>
    <w:p w:rsidR="00B50FFB" w:rsidRDefault="00B50FFB" w:rsidP="009A06BD">
      <w:pPr>
        <w:pStyle w:val="body1"/>
      </w:pPr>
      <w:r>
        <w:t>Selected rows</w:t>
      </w:r>
    </w:p>
    <w:p w:rsidR="00B50FFB" w:rsidRDefault="00B50FFB" w:rsidP="00B50FFB">
      <w:pPr>
        <w:pStyle w:val="code1"/>
      </w:pPr>
      <w:r>
        <w:t>+---------+---------+-----------------+------------------+</w:t>
      </w:r>
    </w:p>
    <w:p w:rsidR="00B50FFB" w:rsidRPr="0001737E" w:rsidRDefault="00B50FFB" w:rsidP="0001737E">
      <w:pPr>
        <w:pStyle w:val="code1"/>
      </w:pPr>
      <w:r w:rsidRPr="0001737E">
        <w:t>| catg_id | prod_id | prod_list_price | Price Multiplier |</w:t>
      </w:r>
    </w:p>
    <w:p w:rsidR="00B50FFB" w:rsidRPr="0001737E" w:rsidRDefault="00B50FFB" w:rsidP="0001737E">
      <w:pPr>
        <w:pStyle w:val="code1"/>
      </w:pPr>
      <w:r w:rsidRPr="0001737E">
        <w:t>+---------+---------+-----------------+------------------+</w:t>
      </w:r>
    </w:p>
    <w:p w:rsidR="00B50FFB" w:rsidRDefault="00B50FFB" w:rsidP="00B50FFB">
      <w:pPr>
        <w:pStyle w:val="code1"/>
      </w:pPr>
      <w:r>
        <w:t>| HW      |    1000 |          125.00 |                1 |</w:t>
      </w:r>
    </w:p>
    <w:p w:rsidR="00B50FFB" w:rsidRDefault="00B50FFB" w:rsidP="00B50FFB">
      <w:pPr>
        <w:pStyle w:val="code1"/>
      </w:pPr>
      <w:r>
        <w:t>| SPG     |    1010 |          150.00 |             0.95 |</w:t>
      </w:r>
    </w:p>
    <w:p w:rsidR="00B50FFB" w:rsidRDefault="00B50FFB" w:rsidP="00B50FFB">
      <w:pPr>
        <w:pStyle w:val="code1"/>
      </w:pPr>
      <w:r>
        <w:t>| SPG     |    1050 |          269.95 |             0.95 |</w:t>
      </w:r>
    </w:p>
    <w:p w:rsidR="00B50FFB" w:rsidRDefault="00B50FFB" w:rsidP="00B50FFB">
      <w:pPr>
        <w:pStyle w:val="code1"/>
      </w:pPr>
      <w:r>
        <w:t>| SPG     |    1060 |          255.95 |             0.95 |</w:t>
      </w:r>
    </w:p>
    <w:p w:rsidR="00B50FFB" w:rsidRDefault="00B50FFB" w:rsidP="00B50FFB">
      <w:pPr>
        <w:pStyle w:val="code1"/>
      </w:pPr>
      <w:r>
        <w:t>| APL     |    1125 |          500.00 |             0.90 |</w:t>
      </w:r>
    </w:p>
    <w:p w:rsidR="00B50FFB" w:rsidRDefault="00B50FFB" w:rsidP="00B50FFB">
      <w:pPr>
        <w:pStyle w:val="code1"/>
      </w:pPr>
      <w:r>
        <w:t>| APL     |    1130 |          149.99 |             0.90 |</w:t>
      </w:r>
    </w:p>
    <w:p w:rsidR="00B50FFB" w:rsidRDefault="00B50FFB" w:rsidP="00B50FFB">
      <w:pPr>
        <w:pStyle w:val="code1"/>
      </w:pPr>
      <w:r>
        <w:t>| PET     |    1140 |           14.99 |             0.95 |</w:t>
      </w:r>
    </w:p>
    <w:p w:rsidR="00B50FFB" w:rsidRDefault="00B50FFB" w:rsidP="00B50FFB">
      <w:pPr>
        <w:pStyle w:val="code1"/>
      </w:pPr>
      <w:r>
        <w:t>| PET     |    4577 |           29.95 |             0.95 |</w:t>
      </w:r>
    </w:p>
    <w:p w:rsidR="00B50FFB" w:rsidRDefault="00B50FFB" w:rsidP="00B50FFB">
      <w:pPr>
        <w:pStyle w:val="code1"/>
      </w:pPr>
      <w:r>
        <w:t>+---------+---------+-----------------+------------------+</w:t>
      </w:r>
    </w:p>
    <w:p w:rsidR="00B50FFB" w:rsidRDefault="00B50FFB" w:rsidP="00B50FFB">
      <w:pPr>
        <w:pStyle w:val="body1"/>
      </w:pPr>
    </w:p>
    <w:p w:rsidR="00B50FFB" w:rsidRDefault="00B50FFB" w:rsidP="0001737E">
      <w:pPr>
        <w:pStyle w:val="body1"/>
      </w:pPr>
      <w:r>
        <w:t xml:space="preserve">Nesting IF tests like this quickly becomes hard to read </w:t>
      </w:r>
      <w:r w:rsidR="009A06BD">
        <w:t>and is</w:t>
      </w:r>
      <w:r>
        <w:t xml:space="preserve"> error prone. </w:t>
      </w:r>
      <w:proofErr w:type="gramStart"/>
      <w:r>
        <w:t>For anything other than a simple single test</w:t>
      </w:r>
      <w:r w:rsidR="00A36D69">
        <w:t>.</w:t>
      </w:r>
      <w:proofErr w:type="gramEnd"/>
      <w:r>
        <w:t xml:space="preserve"> </w:t>
      </w:r>
      <w:proofErr w:type="gramStart"/>
      <w:r>
        <w:t>use</w:t>
      </w:r>
      <w:proofErr w:type="gramEnd"/>
      <w:r>
        <w:t xml:space="preserve"> a case expression. Also case expressions are standard SQL supported by most dbms; the If function is not widely supported.</w:t>
      </w:r>
    </w:p>
    <w:sectPr w:rsidR="00B50FFB" w:rsidSect="00A64CB2">
      <w:type w:val="continuous"/>
      <w:pgSz w:w="12240" w:h="15840"/>
      <w:pgMar w:top="720" w:right="1152" w:bottom="720" w:left="1152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6535" w:rsidRDefault="00F56535" w:rsidP="00E41217">
      <w:pPr>
        <w:spacing w:after="0" w:line="240" w:lineRule="auto"/>
      </w:pPr>
      <w:r>
        <w:separator/>
      </w:r>
    </w:p>
  </w:endnote>
  <w:endnote w:type="continuationSeparator" w:id="0">
    <w:p w:rsidR="00F56535" w:rsidRDefault="00F56535" w:rsidP="00E41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3F1" w:rsidRDefault="000423F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92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2358"/>
      <w:gridCol w:w="6525"/>
      <w:gridCol w:w="1253"/>
    </w:tblGrid>
    <w:tr w:rsidR="00F470F9" w:rsidRPr="00F07EAB" w:rsidTr="003B6712">
      <w:tc>
        <w:tcPr>
          <w:tcW w:w="2358" w:type="dxa"/>
        </w:tcPr>
        <w:p w:rsidR="00F470F9" w:rsidRPr="00F07EAB" w:rsidRDefault="00F470F9" w:rsidP="00FA643B">
          <w:pPr>
            <w:pStyle w:val="Footer"/>
            <w:tabs>
              <w:tab w:val="clear" w:pos="4680"/>
              <w:tab w:val="clear" w:pos="9360"/>
            </w:tabs>
            <w:rPr>
              <w:rFonts w:ascii="Times New Roman" w:hAnsi="Times New Roman" w:cs="Times New Roman"/>
              <w:sz w:val="18"/>
              <w:szCs w:val="18"/>
            </w:rPr>
          </w:pPr>
          <w:r w:rsidRPr="00F07EAB">
            <w:rPr>
              <w:rFonts w:ascii="Times New Roman" w:hAnsi="Times New Roman" w:cs="Times New Roman"/>
              <w:sz w:val="18"/>
              <w:szCs w:val="18"/>
            </w:rPr>
            <w:t xml:space="preserve"> RM Endres ©</w:t>
          </w:r>
          <w:r w:rsidR="003B6712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r w:rsidR="00B9542F"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 w:rsidR="003B6712">
            <w:rPr>
              <w:rFonts w:ascii="Times New Roman" w:hAnsi="Times New Roman" w:cs="Times New Roman"/>
              <w:sz w:val="18"/>
              <w:szCs w:val="18"/>
            </w:rPr>
            <w:instrText xml:space="preserve"> SAVEDATE  \@ "yyyy-MM-dd"  \* MERGEFORMAT </w:instrText>
          </w:r>
          <w:r w:rsidR="00B9542F"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0423F1">
            <w:rPr>
              <w:rFonts w:ascii="Times New Roman" w:hAnsi="Times New Roman" w:cs="Times New Roman"/>
              <w:noProof/>
              <w:sz w:val="18"/>
              <w:szCs w:val="18"/>
            </w:rPr>
            <w:t>2013-08-10</w:t>
          </w:r>
          <w:r w:rsidR="00B9542F"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</w:tc>
      <w:tc>
        <w:tcPr>
          <w:tcW w:w="6525" w:type="dxa"/>
        </w:tcPr>
        <w:p w:rsidR="00F470F9" w:rsidRPr="003B6712" w:rsidRDefault="00B9542F" w:rsidP="00C57FB2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cs="Times New Roman"/>
              <w:sz w:val="18"/>
              <w:szCs w:val="18"/>
            </w:rPr>
          </w:pPr>
          <w:fldSimple w:instr=" FILENAME   \* MERGEFORMAT ">
            <w:r w:rsidR="000423F1" w:rsidRPr="000423F1">
              <w:rPr>
                <w:rFonts w:cs="Times New Roman"/>
                <w:noProof/>
                <w:sz w:val="18"/>
                <w:szCs w:val="18"/>
              </w:rPr>
              <w:t>155A_07-04_notes_DecisionFunctions</w:t>
            </w:r>
            <w:r w:rsidR="000423F1" w:rsidRPr="000423F1">
              <w:rPr>
                <w:noProof/>
                <w:sz w:val="18"/>
                <w:szCs w:val="18"/>
              </w:rPr>
              <w:t>.docx</w:t>
            </w:r>
          </w:fldSimple>
        </w:p>
      </w:tc>
      <w:tc>
        <w:tcPr>
          <w:tcW w:w="1253" w:type="dxa"/>
        </w:tcPr>
        <w:p w:rsidR="00F470F9" w:rsidRPr="00F07EAB" w:rsidRDefault="00F470F9" w:rsidP="00FA643B">
          <w:pPr>
            <w:pStyle w:val="Footer"/>
            <w:tabs>
              <w:tab w:val="clear" w:pos="4680"/>
              <w:tab w:val="left" w:pos="7392"/>
            </w:tabs>
            <w:jc w:val="right"/>
            <w:rPr>
              <w:rFonts w:ascii="Times New Roman" w:hAnsi="Times New Roman" w:cs="Times New Roman"/>
              <w:sz w:val="18"/>
              <w:szCs w:val="18"/>
            </w:rPr>
          </w:pPr>
          <w:r w:rsidRPr="00F07EAB">
            <w:rPr>
              <w:rFonts w:ascii="Times New Roman" w:hAnsi="Times New Roman" w:cs="Times New Roman"/>
              <w:sz w:val="18"/>
              <w:szCs w:val="18"/>
            </w:rPr>
            <w:t xml:space="preserve">Page </w:t>
          </w:r>
          <w:r w:rsidR="00B9542F" w:rsidRPr="00F07EAB"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F07EAB">
            <w:rPr>
              <w:rFonts w:ascii="Times New Roman" w:hAnsi="Times New Roman" w:cs="Times New Roman"/>
              <w:sz w:val="18"/>
              <w:szCs w:val="18"/>
            </w:rPr>
            <w:instrText xml:space="preserve"> PAGE   \* MERGEFORMAT </w:instrText>
          </w:r>
          <w:r w:rsidR="00B9542F" w:rsidRPr="00F07EAB"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0423F1">
            <w:rPr>
              <w:rFonts w:ascii="Times New Roman" w:hAnsi="Times New Roman" w:cs="Times New Roman"/>
              <w:noProof/>
              <w:sz w:val="18"/>
              <w:szCs w:val="18"/>
            </w:rPr>
            <w:t>1</w:t>
          </w:r>
          <w:r w:rsidR="00B9542F" w:rsidRPr="00F07EAB"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 w:rsidRPr="00F07EAB">
            <w:rPr>
              <w:rFonts w:ascii="Times New Roman" w:hAnsi="Times New Roman" w:cs="Times New Roman"/>
              <w:sz w:val="18"/>
              <w:szCs w:val="18"/>
            </w:rPr>
            <w:t xml:space="preserve"> of </w:t>
          </w:r>
          <w:fldSimple w:instr=" NUMPAGES   \* MERGEFORMAT ">
            <w:r w:rsidR="000423F1" w:rsidRPr="000423F1">
              <w:rPr>
                <w:rFonts w:ascii="Times New Roman" w:hAnsi="Times New Roman" w:cs="Times New Roman"/>
                <w:noProof/>
                <w:sz w:val="18"/>
                <w:szCs w:val="18"/>
              </w:rPr>
              <w:t>3</w:t>
            </w:r>
          </w:fldSimple>
          <w:r w:rsidRPr="00F07EAB">
            <w:rPr>
              <w:rFonts w:ascii="Times New Roman" w:hAnsi="Times New Roman" w:cs="Times New Roman"/>
              <w:sz w:val="18"/>
              <w:szCs w:val="18"/>
            </w:rPr>
            <w:t xml:space="preserve">   </w:t>
          </w:r>
        </w:p>
      </w:tc>
    </w:tr>
  </w:tbl>
  <w:p w:rsidR="00E41217" w:rsidRDefault="00E41217" w:rsidP="00FA643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3F1" w:rsidRDefault="000423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6535" w:rsidRDefault="00F56535" w:rsidP="00E41217">
      <w:pPr>
        <w:spacing w:after="0" w:line="240" w:lineRule="auto"/>
      </w:pPr>
      <w:r>
        <w:separator/>
      </w:r>
    </w:p>
  </w:footnote>
  <w:footnote w:type="continuationSeparator" w:id="0">
    <w:p w:rsidR="00F56535" w:rsidRDefault="00F56535" w:rsidP="00E41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3F1" w:rsidRDefault="000423F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32" w:type="pct"/>
      <w:tblInd w:w="-65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700"/>
      <w:gridCol w:w="7531"/>
    </w:tblGrid>
    <w:tr w:rsidR="00E41217" w:rsidTr="00E04EFA">
      <w:trPr>
        <w:trHeight w:val="288"/>
      </w:trPr>
      <w:sdt>
        <w:sdtPr>
          <w:rPr>
            <w:rFonts w:ascii="Times New Roman" w:eastAsiaTheme="majorEastAsia" w:hAnsi="Times New Roman" w:cs="Times New Roman"/>
            <w:sz w:val="36"/>
            <w:szCs w:val="36"/>
          </w:rPr>
          <w:alias w:val="Titl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2700" w:type="dxa"/>
            </w:tcPr>
            <w:p w:rsidR="00E41217" w:rsidRDefault="008D2DFA" w:rsidP="008D2DFA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Times New Roman" w:eastAsiaTheme="majorEastAsia" w:hAnsi="Times New Roman" w:cs="Times New Roman"/>
                  <w:sz w:val="36"/>
                  <w:szCs w:val="36"/>
                </w:rPr>
                <w:t xml:space="preserve">CS 155A     </w:t>
              </w:r>
            </w:p>
          </w:tc>
        </w:sdtContent>
      </w:sdt>
      <w:tc>
        <w:tcPr>
          <w:tcW w:w="7531" w:type="dxa"/>
        </w:tcPr>
        <w:p w:rsidR="00E41217" w:rsidRPr="00D75A8D" w:rsidRDefault="001F32A9" w:rsidP="001F32A9">
          <w:pPr>
            <w:pStyle w:val="Header"/>
            <w:jc w:val="right"/>
            <w:rPr>
              <w:rFonts w:ascii="Arial Black" w:eastAsiaTheme="majorEastAsia" w:hAnsi="Arial Black" w:cs="Times New Roman"/>
              <w:b/>
              <w:bCs/>
              <w:sz w:val="32"/>
              <w:szCs w:val="32"/>
            </w:rPr>
          </w:pPr>
          <w:r>
            <w:rPr>
              <w:rFonts w:ascii="Times New Roman" w:eastAsiaTheme="majorEastAsia" w:hAnsi="Times New Roman" w:cs="Times New Roman"/>
              <w:sz w:val="36"/>
              <w:szCs w:val="36"/>
            </w:rPr>
            <w:t>Decision</w:t>
          </w:r>
          <w:r w:rsidR="00DB19D3">
            <w:rPr>
              <w:rFonts w:ascii="Times New Roman" w:eastAsiaTheme="majorEastAsia" w:hAnsi="Times New Roman" w:cs="Times New Roman"/>
              <w:sz w:val="36"/>
              <w:szCs w:val="36"/>
            </w:rPr>
            <w:t xml:space="preserve"> Function</w:t>
          </w:r>
          <w:r>
            <w:rPr>
              <w:rFonts w:ascii="Times New Roman" w:eastAsiaTheme="majorEastAsia" w:hAnsi="Times New Roman" w:cs="Times New Roman"/>
              <w:sz w:val="36"/>
              <w:szCs w:val="36"/>
            </w:rPr>
            <w:t>s</w:t>
          </w:r>
        </w:p>
      </w:tc>
    </w:tr>
  </w:tbl>
  <w:p w:rsidR="00E41217" w:rsidRDefault="00E4121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3F1" w:rsidRDefault="000423F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54F7A"/>
    <w:multiLevelType w:val="hybridMultilevel"/>
    <w:tmpl w:val="20BAE968"/>
    <w:lvl w:ilvl="0" w:tplc="430C8D88">
      <w:start w:val="1"/>
      <w:numFmt w:val="decimalZero"/>
      <w:lvlText w:val="Demo %1:"/>
      <w:lvlJc w:val="left"/>
      <w:pPr>
        <w:tabs>
          <w:tab w:val="num" w:pos="1008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6810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8BD39DF"/>
    <w:multiLevelType w:val="hybridMultilevel"/>
    <w:tmpl w:val="B13A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B173D"/>
    <w:multiLevelType w:val="multilevel"/>
    <w:tmpl w:val="27683E38"/>
    <w:lvl w:ilvl="0">
      <w:start w:val="1"/>
      <w:numFmt w:val="decimal"/>
      <w:pStyle w:val="head1"/>
      <w:lvlText w:val="%1."/>
      <w:lvlJc w:val="left"/>
      <w:pPr>
        <w:ind w:left="360" w:hanging="360"/>
      </w:pPr>
      <w:rPr>
        <w:rFonts w:ascii="Arial Black" w:hAnsi="Arial Black" w:hint="default"/>
        <w:b w:val="0"/>
        <w:i w:val="0"/>
        <w:sz w:val="28"/>
      </w:rPr>
    </w:lvl>
    <w:lvl w:ilvl="1">
      <w:start w:val="1"/>
      <w:numFmt w:val="decimal"/>
      <w:pStyle w:val="outline1"/>
      <w:lvlText w:val="%1.%2."/>
      <w:lvlJc w:val="left"/>
      <w:pPr>
        <w:ind w:left="792" w:hanging="432"/>
      </w:pPr>
      <w:rPr>
        <w:rFonts w:ascii="Arial Black" w:hAnsi="Arial Black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Black" w:hAnsi="Arial Black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Black" w:hAnsi="Arial Black" w:hint="default"/>
        <w:b w:val="0"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3E5432E"/>
    <w:multiLevelType w:val="hybridMultilevel"/>
    <w:tmpl w:val="014AC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710E1F"/>
    <w:multiLevelType w:val="hybridMultilevel"/>
    <w:tmpl w:val="E1B45B14"/>
    <w:lvl w:ilvl="0" w:tplc="A1AA6A48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AC46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8A069F5"/>
    <w:multiLevelType w:val="hybridMultilevel"/>
    <w:tmpl w:val="3BF22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5F0CF3"/>
    <w:multiLevelType w:val="hybridMultilevel"/>
    <w:tmpl w:val="85EC1EC6"/>
    <w:lvl w:ilvl="0" w:tplc="E9060F1A">
      <w:start w:val="1"/>
      <w:numFmt w:val="decimalZero"/>
      <w:pStyle w:val="demonum1"/>
      <w:lvlText w:val="Demo %1:"/>
      <w:lvlJc w:val="left"/>
      <w:pPr>
        <w:ind w:left="108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5B61FC"/>
    <w:multiLevelType w:val="multilevel"/>
    <w:tmpl w:val="5C9A029A"/>
    <w:lvl w:ilvl="0">
      <w:start w:val="1"/>
      <w:numFmt w:val="decimal"/>
      <w:lvlText w:val="%1."/>
      <w:lvlJc w:val="left"/>
      <w:pPr>
        <w:ind w:left="360" w:hanging="360"/>
      </w:pPr>
      <w:rPr>
        <w:rFonts w:ascii="Arial Black" w:hAnsi="Arial Black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 Black" w:hAnsi="Arial Black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Black" w:hAnsi="Arial Black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Black" w:hAnsi="Arial Black" w:hint="default"/>
        <w:b w:val="0"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757A095B"/>
    <w:multiLevelType w:val="hybridMultilevel"/>
    <w:tmpl w:val="CC682B40"/>
    <w:lvl w:ilvl="0" w:tplc="D7742506">
      <w:start w:val="1"/>
      <w:numFmt w:val="decimalZero"/>
      <w:lvlText w:val="Demo %1: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D82C954C" w:tentative="1">
      <w:start w:val="1"/>
      <w:numFmt w:val="lowerLetter"/>
      <w:lvlText w:val="%2."/>
      <w:lvlJc w:val="left"/>
      <w:pPr>
        <w:ind w:left="1440" w:hanging="360"/>
      </w:pPr>
    </w:lvl>
    <w:lvl w:ilvl="2" w:tplc="292AAA6A" w:tentative="1">
      <w:start w:val="1"/>
      <w:numFmt w:val="lowerRoman"/>
      <w:lvlText w:val="%3."/>
      <w:lvlJc w:val="right"/>
      <w:pPr>
        <w:ind w:left="2160" w:hanging="180"/>
      </w:pPr>
    </w:lvl>
    <w:lvl w:ilvl="3" w:tplc="4A9E17D0" w:tentative="1">
      <w:start w:val="1"/>
      <w:numFmt w:val="decimal"/>
      <w:lvlText w:val="%4."/>
      <w:lvlJc w:val="left"/>
      <w:pPr>
        <w:ind w:left="2880" w:hanging="360"/>
      </w:pPr>
    </w:lvl>
    <w:lvl w:ilvl="4" w:tplc="DC986A6C" w:tentative="1">
      <w:start w:val="1"/>
      <w:numFmt w:val="lowerLetter"/>
      <w:lvlText w:val="%5."/>
      <w:lvlJc w:val="left"/>
      <w:pPr>
        <w:ind w:left="3600" w:hanging="360"/>
      </w:pPr>
    </w:lvl>
    <w:lvl w:ilvl="5" w:tplc="12BE47A6" w:tentative="1">
      <w:start w:val="1"/>
      <w:numFmt w:val="lowerRoman"/>
      <w:lvlText w:val="%6."/>
      <w:lvlJc w:val="right"/>
      <w:pPr>
        <w:ind w:left="4320" w:hanging="180"/>
      </w:pPr>
    </w:lvl>
    <w:lvl w:ilvl="6" w:tplc="3A18368C" w:tentative="1">
      <w:start w:val="1"/>
      <w:numFmt w:val="decimal"/>
      <w:lvlText w:val="%7."/>
      <w:lvlJc w:val="left"/>
      <w:pPr>
        <w:ind w:left="5040" w:hanging="360"/>
      </w:pPr>
    </w:lvl>
    <w:lvl w:ilvl="7" w:tplc="F05EE6DA" w:tentative="1">
      <w:start w:val="1"/>
      <w:numFmt w:val="lowerLetter"/>
      <w:lvlText w:val="%8."/>
      <w:lvlJc w:val="left"/>
      <w:pPr>
        <w:ind w:left="5760" w:hanging="360"/>
      </w:pPr>
    </w:lvl>
    <w:lvl w:ilvl="8" w:tplc="FDE289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583AC1"/>
    <w:multiLevelType w:val="hybridMultilevel"/>
    <w:tmpl w:val="8FA66F36"/>
    <w:lvl w:ilvl="0" w:tplc="7BB418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0"/>
  </w:num>
  <w:num w:numId="10">
    <w:abstractNumId w:val="2"/>
  </w:num>
  <w:num w:numId="11">
    <w:abstractNumId w:val="4"/>
  </w:num>
  <w:num w:numId="12">
    <w:abstractNumId w:val="10"/>
  </w:num>
  <w:num w:numId="13">
    <w:abstractNumId w:val="3"/>
  </w:num>
  <w:num w:numId="14">
    <w:abstractNumId w:val="3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  <w:lvlOverride w:ilvl="0">
      <w:startOverride w:val="1"/>
    </w:lvlOverride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  <w:num w:numId="29">
    <w:abstractNumId w:val="8"/>
  </w:num>
  <w:num w:numId="3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19810"/>
  </w:hdrShapeDefaults>
  <w:footnotePr>
    <w:footnote w:id="-1"/>
    <w:footnote w:id="0"/>
  </w:footnotePr>
  <w:endnotePr>
    <w:endnote w:id="-1"/>
    <w:endnote w:id="0"/>
  </w:endnotePr>
  <w:compat/>
  <w:rsids>
    <w:rsidRoot w:val="005E316A"/>
    <w:rsid w:val="00000E7E"/>
    <w:rsid w:val="00001113"/>
    <w:rsid w:val="0001737E"/>
    <w:rsid w:val="00026EA2"/>
    <w:rsid w:val="000423F1"/>
    <w:rsid w:val="0004518D"/>
    <w:rsid w:val="00052BE8"/>
    <w:rsid w:val="00064209"/>
    <w:rsid w:val="000C2A00"/>
    <w:rsid w:val="001076D3"/>
    <w:rsid w:val="001166F9"/>
    <w:rsid w:val="00123DBE"/>
    <w:rsid w:val="00134611"/>
    <w:rsid w:val="001420D8"/>
    <w:rsid w:val="00186311"/>
    <w:rsid w:val="001A4C4A"/>
    <w:rsid w:val="001B5665"/>
    <w:rsid w:val="001D55C5"/>
    <w:rsid w:val="001D60A1"/>
    <w:rsid w:val="001F06A9"/>
    <w:rsid w:val="001F32A9"/>
    <w:rsid w:val="0020065F"/>
    <w:rsid w:val="00205220"/>
    <w:rsid w:val="00232B7C"/>
    <w:rsid w:val="00241B4D"/>
    <w:rsid w:val="0027239B"/>
    <w:rsid w:val="002746EB"/>
    <w:rsid w:val="002A5EEE"/>
    <w:rsid w:val="002A6114"/>
    <w:rsid w:val="002B7764"/>
    <w:rsid w:val="002D14CF"/>
    <w:rsid w:val="002D6F11"/>
    <w:rsid w:val="002D76AE"/>
    <w:rsid w:val="003152BB"/>
    <w:rsid w:val="003163B6"/>
    <w:rsid w:val="00335D23"/>
    <w:rsid w:val="00350324"/>
    <w:rsid w:val="00356F7E"/>
    <w:rsid w:val="00366A7A"/>
    <w:rsid w:val="00372637"/>
    <w:rsid w:val="003A49C0"/>
    <w:rsid w:val="003B43B7"/>
    <w:rsid w:val="003B6712"/>
    <w:rsid w:val="003F3F95"/>
    <w:rsid w:val="00405142"/>
    <w:rsid w:val="0041522D"/>
    <w:rsid w:val="00443F95"/>
    <w:rsid w:val="00473658"/>
    <w:rsid w:val="00476A6A"/>
    <w:rsid w:val="004835AF"/>
    <w:rsid w:val="00483A19"/>
    <w:rsid w:val="004909CC"/>
    <w:rsid w:val="004B2C5F"/>
    <w:rsid w:val="004C1F96"/>
    <w:rsid w:val="004D124D"/>
    <w:rsid w:val="004D5CB7"/>
    <w:rsid w:val="004E0604"/>
    <w:rsid w:val="00505BB1"/>
    <w:rsid w:val="00525B69"/>
    <w:rsid w:val="00554AD0"/>
    <w:rsid w:val="00560535"/>
    <w:rsid w:val="00565E40"/>
    <w:rsid w:val="00573264"/>
    <w:rsid w:val="00575032"/>
    <w:rsid w:val="0057567A"/>
    <w:rsid w:val="00580D76"/>
    <w:rsid w:val="00596D39"/>
    <w:rsid w:val="005E316A"/>
    <w:rsid w:val="00660087"/>
    <w:rsid w:val="00673254"/>
    <w:rsid w:val="006D0559"/>
    <w:rsid w:val="00704639"/>
    <w:rsid w:val="007570C3"/>
    <w:rsid w:val="007B7214"/>
    <w:rsid w:val="00804C89"/>
    <w:rsid w:val="0086220A"/>
    <w:rsid w:val="008777AD"/>
    <w:rsid w:val="008A0C1F"/>
    <w:rsid w:val="008B61C1"/>
    <w:rsid w:val="008D2DFA"/>
    <w:rsid w:val="008D6F4E"/>
    <w:rsid w:val="008E3CAE"/>
    <w:rsid w:val="008F76ED"/>
    <w:rsid w:val="00904535"/>
    <w:rsid w:val="00906E1F"/>
    <w:rsid w:val="0096211D"/>
    <w:rsid w:val="00996BA1"/>
    <w:rsid w:val="009A06BD"/>
    <w:rsid w:val="009B61BC"/>
    <w:rsid w:val="00A2515A"/>
    <w:rsid w:val="00A36D69"/>
    <w:rsid w:val="00A64CB2"/>
    <w:rsid w:val="00A873A4"/>
    <w:rsid w:val="00A9279E"/>
    <w:rsid w:val="00AA751F"/>
    <w:rsid w:val="00B23286"/>
    <w:rsid w:val="00B33947"/>
    <w:rsid w:val="00B35C3E"/>
    <w:rsid w:val="00B45A3F"/>
    <w:rsid w:val="00B50FFB"/>
    <w:rsid w:val="00B5574E"/>
    <w:rsid w:val="00B626AD"/>
    <w:rsid w:val="00B65BD1"/>
    <w:rsid w:val="00B9542F"/>
    <w:rsid w:val="00B96C5B"/>
    <w:rsid w:val="00BA75B4"/>
    <w:rsid w:val="00C14BED"/>
    <w:rsid w:val="00C34B87"/>
    <w:rsid w:val="00C521A5"/>
    <w:rsid w:val="00C57FB2"/>
    <w:rsid w:val="00C84DE5"/>
    <w:rsid w:val="00C917EF"/>
    <w:rsid w:val="00CA0F40"/>
    <w:rsid w:val="00CB38B4"/>
    <w:rsid w:val="00CD52E9"/>
    <w:rsid w:val="00CD5B6B"/>
    <w:rsid w:val="00D210C3"/>
    <w:rsid w:val="00D3459B"/>
    <w:rsid w:val="00D458CB"/>
    <w:rsid w:val="00D75A8D"/>
    <w:rsid w:val="00D97CF5"/>
    <w:rsid w:val="00DA0D73"/>
    <w:rsid w:val="00DB0247"/>
    <w:rsid w:val="00DB19D3"/>
    <w:rsid w:val="00DC23D4"/>
    <w:rsid w:val="00DE3F2D"/>
    <w:rsid w:val="00E04EFA"/>
    <w:rsid w:val="00E275B4"/>
    <w:rsid w:val="00E41217"/>
    <w:rsid w:val="00E4329A"/>
    <w:rsid w:val="00E439DB"/>
    <w:rsid w:val="00E45E78"/>
    <w:rsid w:val="00E548B2"/>
    <w:rsid w:val="00E94C5A"/>
    <w:rsid w:val="00F07EAB"/>
    <w:rsid w:val="00F470F9"/>
    <w:rsid w:val="00F56535"/>
    <w:rsid w:val="00F67B0E"/>
    <w:rsid w:val="00F819C2"/>
    <w:rsid w:val="00F90B04"/>
    <w:rsid w:val="00FA01D9"/>
    <w:rsid w:val="00FA643B"/>
    <w:rsid w:val="00FD4B93"/>
    <w:rsid w:val="00FE19DB"/>
    <w:rsid w:val="00FF546B"/>
    <w:rsid w:val="00FF5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A19"/>
  </w:style>
  <w:style w:type="paragraph" w:styleId="Heading1">
    <w:name w:val="heading 1"/>
    <w:basedOn w:val="Normal"/>
    <w:next w:val="Normal"/>
    <w:link w:val="Heading1Char"/>
    <w:uiPriority w:val="9"/>
    <w:qFormat/>
    <w:rsid w:val="00000E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E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5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1">
    <w:name w:val="code_1"/>
    <w:basedOn w:val="Normal"/>
    <w:link w:val="code1Char"/>
    <w:qFormat/>
    <w:rsid w:val="0001737E"/>
    <w:pPr>
      <w:spacing w:after="0" w:line="240" w:lineRule="auto"/>
      <w:ind w:left="360"/>
    </w:pPr>
    <w:rPr>
      <w:rFonts w:ascii="Courier New" w:hAnsi="Courier New" w:cs="Courier New"/>
      <w:noProof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41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ode1Char">
    <w:name w:val="code_1 Char"/>
    <w:basedOn w:val="DefaultParagraphFont"/>
    <w:link w:val="code1"/>
    <w:rsid w:val="0001737E"/>
    <w:rPr>
      <w:rFonts w:ascii="Courier New" w:hAnsi="Courier New" w:cs="Courier New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41217"/>
  </w:style>
  <w:style w:type="paragraph" w:styleId="Footer">
    <w:name w:val="footer"/>
    <w:basedOn w:val="Normal"/>
    <w:link w:val="FooterChar"/>
    <w:uiPriority w:val="99"/>
    <w:unhideWhenUsed/>
    <w:rsid w:val="00E41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217"/>
  </w:style>
  <w:style w:type="paragraph" w:styleId="BalloonText">
    <w:name w:val="Balloon Text"/>
    <w:basedOn w:val="Normal"/>
    <w:link w:val="BalloonTextChar"/>
    <w:uiPriority w:val="99"/>
    <w:semiHidden/>
    <w:unhideWhenUsed/>
    <w:rsid w:val="00E4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217"/>
    <w:rPr>
      <w:rFonts w:ascii="Tahoma" w:hAnsi="Tahoma" w:cs="Tahoma"/>
      <w:sz w:val="16"/>
      <w:szCs w:val="16"/>
    </w:rPr>
  </w:style>
  <w:style w:type="paragraph" w:customStyle="1" w:styleId="outputBox1">
    <w:name w:val="outputBox_1"/>
    <w:basedOn w:val="Normal"/>
    <w:link w:val="outputBox1Char"/>
    <w:qFormat/>
    <w:rsid w:val="00001113"/>
    <w:pPr>
      <w:pBdr>
        <w:top w:val="dotted" w:sz="4" w:space="1" w:color="auto"/>
        <w:left w:val="triple" w:sz="4" w:space="4" w:color="auto"/>
        <w:bottom w:val="dotted" w:sz="4" w:space="1" w:color="auto"/>
        <w:right w:val="dotted" w:sz="4" w:space="4" w:color="auto"/>
      </w:pBdr>
      <w:spacing w:after="0"/>
      <w:ind w:left="180"/>
    </w:pPr>
    <w:rPr>
      <w:rFonts w:ascii="Courier New" w:hAnsi="Courier New" w:cs="Courier New"/>
      <w:sz w:val="18"/>
      <w:szCs w:val="18"/>
    </w:rPr>
  </w:style>
  <w:style w:type="paragraph" w:styleId="ListParagraph">
    <w:name w:val="List Paragraph"/>
    <w:basedOn w:val="Normal"/>
    <w:uiPriority w:val="34"/>
    <w:qFormat/>
    <w:rsid w:val="00000E7E"/>
    <w:pPr>
      <w:ind w:left="720"/>
      <w:contextualSpacing/>
    </w:pPr>
  </w:style>
  <w:style w:type="character" w:customStyle="1" w:styleId="outputBox1Char">
    <w:name w:val="outputBox_1 Char"/>
    <w:basedOn w:val="DefaultParagraphFont"/>
    <w:link w:val="outputBox1"/>
    <w:rsid w:val="00001113"/>
    <w:rPr>
      <w:rFonts w:ascii="Courier New" w:hAnsi="Courier New" w:cs="Courier New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00E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0E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outline1">
    <w:name w:val="outline_1"/>
    <w:basedOn w:val="Heading1"/>
    <w:link w:val="outline1Char"/>
    <w:qFormat/>
    <w:rsid w:val="00000E7E"/>
    <w:pPr>
      <w:numPr>
        <w:ilvl w:val="1"/>
        <w:numId w:val="5"/>
      </w:numPr>
      <w:spacing w:before="120" w:line="240" w:lineRule="auto"/>
      <w:contextualSpacing/>
    </w:pPr>
    <w:rPr>
      <w:rFonts w:ascii="Arial Black" w:eastAsiaTheme="minorHAnsi" w:hAnsi="Arial Black" w:cs="Times New Roman"/>
      <w:b w:val="0"/>
      <w:bCs w:val="0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5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utline1Char">
    <w:name w:val="outline_1 Char"/>
    <w:basedOn w:val="Heading1Char"/>
    <w:link w:val="outline1"/>
    <w:rsid w:val="00000E7E"/>
    <w:rPr>
      <w:rFonts w:ascii="Arial Black" w:hAnsi="Arial Black" w:cs="Times New Roman"/>
    </w:rPr>
  </w:style>
  <w:style w:type="paragraph" w:customStyle="1" w:styleId="head1">
    <w:name w:val="head_1"/>
    <w:basedOn w:val="Heading1"/>
    <w:link w:val="head1Char"/>
    <w:qFormat/>
    <w:rsid w:val="004835AF"/>
    <w:pPr>
      <w:numPr>
        <w:numId w:val="5"/>
      </w:numPr>
      <w:spacing w:before="120" w:line="240" w:lineRule="auto"/>
    </w:pPr>
    <w:rPr>
      <w:rFonts w:ascii="Arial Black" w:hAnsi="Arial Black" w:cs="Times New Roman"/>
      <w:color w:val="auto"/>
      <w:sz w:val="32"/>
      <w:szCs w:val="32"/>
    </w:rPr>
  </w:style>
  <w:style w:type="paragraph" w:customStyle="1" w:styleId="head2">
    <w:name w:val="head_2"/>
    <w:basedOn w:val="outline1"/>
    <w:link w:val="head2Char"/>
    <w:qFormat/>
    <w:rsid w:val="004835AF"/>
    <w:pPr>
      <w:spacing w:before="0"/>
    </w:pPr>
    <w:rPr>
      <w:sz w:val="24"/>
      <w:szCs w:val="24"/>
    </w:rPr>
  </w:style>
  <w:style w:type="character" w:customStyle="1" w:styleId="head1Char">
    <w:name w:val="head_1 Char"/>
    <w:basedOn w:val="Heading1Char"/>
    <w:link w:val="head1"/>
    <w:rsid w:val="004835AF"/>
    <w:rPr>
      <w:rFonts w:ascii="Arial Black" w:hAnsi="Arial Black" w:cs="Times New Roman"/>
      <w:b/>
      <w:bCs/>
      <w:sz w:val="32"/>
      <w:szCs w:val="32"/>
    </w:rPr>
  </w:style>
  <w:style w:type="paragraph" w:customStyle="1" w:styleId="body1">
    <w:name w:val="body_1"/>
    <w:basedOn w:val="Normal"/>
    <w:link w:val="body1Char"/>
    <w:qFormat/>
    <w:rsid w:val="00001113"/>
    <w:pPr>
      <w:spacing w:before="60" w:after="0" w:line="240" w:lineRule="auto"/>
    </w:pPr>
    <w:rPr>
      <w:rFonts w:ascii="Times New Roman" w:hAnsi="Times New Roman" w:cs="Times New Roman"/>
    </w:rPr>
  </w:style>
  <w:style w:type="character" w:customStyle="1" w:styleId="head2Char">
    <w:name w:val="head_2 Char"/>
    <w:basedOn w:val="outline1Char"/>
    <w:link w:val="head2"/>
    <w:rsid w:val="004835AF"/>
    <w:rPr>
      <w:sz w:val="24"/>
      <w:szCs w:val="24"/>
    </w:rPr>
  </w:style>
  <w:style w:type="character" w:customStyle="1" w:styleId="body1Char">
    <w:name w:val="body_1 Char"/>
    <w:basedOn w:val="DefaultParagraphFont"/>
    <w:link w:val="body1"/>
    <w:rsid w:val="00001113"/>
    <w:rPr>
      <w:rFonts w:ascii="Times New Roman" w:hAnsi="Times New Roman" w:cs="Times New Roman"/>
    </w:rPr>
  </w:style>
  <w:style w:type="paragraph" w:customStyle="1" w:styleId="bullet1">
    <w:name w:val="bullet_1"/>
    <w:basedOn w:val="Normal"/>
    <w:qFormat/>
    <w:rsid w:val="002A6114"/>
    <w:pPr>
      <w:numPr>
        <w:numId w:val="6"/>
      </w:numPr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demonum1">
    <w:name w:val="demo_num_1"/>
    <w:basedOn w:val="Normal"/>
    <w:link w:val="demonum1Char"/>
    <w:qFormat/>
    <w:rsid w:val="00001113"/>
    <w:pPr>
      <w:numPr>
        <w:numId w:val="15"/>
      </w:numPr>
      <w:pBdr>
        <w:bottom w:val="single" w:sz="4" w:space="1" w:color="auto"/>
      </w:pBdr>
      <w:tabs>
        <w:tab w:val="left" w:pos="1080"/>
      </w:tabs>
      <w:spacing w:before="240" w:after="60" w:line="240" w:lineRule="auto"/>
      <w:ind w:hanging="1080"/>
    </w:pPr>
    <w:rPr>
      <w:rFonts w:ascii="Times New Roman" w:eastAsia="Times New Roman" w:hAnsi="Times New Roman" w:cs="Times New Roman"/>
    </w:rPr>
  </w:style>
  <w:style w:type="character" w:customStyle="1" w:styleId="demonum1Char">
    <w:name w:val="demo_num_1 Char"/>
    <w:basedOn w:val="DefaultParagraphFont"/>
    <w:link w:val="demonum1"/>
    <w:rsid w:val="00001113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35C3E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9279E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1737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1737E"/>
    <w:pPr>
      <w:tabs>
        <w:tab w:val="left" w:pos="440"/>
        <w:tab w:val="right" w:leader="dot" w:pos="9926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ose%20Endres\Application%20Data\Microsoft\Templates\__151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Title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693D4A-D5F5-424C-AD4B-4774C0B5F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__151A.dotx</Template>
  <TotalTime>629</TotalTime>
  <Pages>3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155A     </vt:lpstr>
    </vt:vector>
  </TitlesOfParts>
  <Company/>
  <LinksUpToDate>false</LinksUpToDate>
  <CharactersWithSpaces>7364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155A     </dc:title>
  <dc:subject/>
  <dc:creator>Rose Endres</dc:creator>
  <cp:keywords/>
  <dc:description/>
  <cp:lastModifiedBy>Rose Endres</cp:lastModifiedBy>
  <cp:revision>26</cp:revision>
  <cp:lastPrinted>2012-07-25T07:10:00Z</cp:lastPrinted>
  <dcterms:created xsi:type="dcterms:W3CDTF">2009-07-06T02:23:00Z</dcterms:created>
  <dcterms:modified xsi:type="dcterms:W3CDTF">2013-08-30T05:26:00Z</dcterms:modified>
</cp:coreProperties>
</file>