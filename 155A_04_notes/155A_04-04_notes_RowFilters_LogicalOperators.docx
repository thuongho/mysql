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8D6D15" w:rsidRPr="00617953" w:rsidRDefault="008D6D15" w:rsidP="008D6D15">
          <w:pPr>
            <w:pStyle w:val="TOCHeading"/>
            <w:spacing w:before="0" w:line="240" w:lineRule="auto"/>
            <w:rPr>
              <w:color w:val="auto"/>
            </w:rPr>
          </w:pPr>
          <w:r w:rsidRPr="00617953">
            <w:rPr>
              <w:color w:val="auto"/>
            </w:rPr>
            <w:t>Table of Contents</w:t>
          </w:r>
        </w:p>
        <w:p w:rsidR="00E0553B" w:rsidRDefault="004E56E7">
          <w:pPr>
            <w:pStyle w:val="TOC1"/>
            <w:rPr>
              <w:rFonts w:eastAsiaTheme="minorEastAsia"/>
              <w:noProof/>
            </w:rPr>
          </w:pPr>
          <w:r w:rsidRPr="004E56E7">
            <w:fldChar w:fldCharType="begin"/>
          </w:r>
          <w:r w:rsidR="008D6D15">
            <w:instrText xml:space="preserve"> TOC \o "1-3" \h \z \u </w:instrText>
          </w:r>
          <w:r w:rsidRPr="004E56E7">
            <w:fldChar w:fldCharType="separate"/>
          </w:r>
          <w:hyperlink w:anchor="_Toc363598153" w:history="1">
            <w:r w:rsidR="00E0553B" w:rsidRPr="00401B56">
              <w:rPr>
                <w:rStyle w:val="Hyperlink"/>
                <w:noProof/>
              </w:rPr>
              <w:t>1.</w:t>
            </w:r>
            <w:r w:rsidR="00E0553B">
              <w:rPr>
                <w:rFonts w:eastAsiaTheme="minorEastAsia"/>
                <w:noProof/>
              </w:rPr>
              <w:tab/>
            </w:r>
            <w:r w:rsidR="00E0553B" w:rsidRPr="00401B56">
              <w:rPr>
                <w:rStyle w:val="Hyperlink"/>
                <w:noProof/>
              </w:rPr>
              <w:t>Compound criteria</w:t>
            </w:r>
            <w:r w:rsidR="00E0553B">
              <w:rPr>
                <w:noProof/>
                <w:webHidden/>
              </w:rPr>
              <w:tab/>
            </w:r>
            <w:r>
              <w:rPr>
                <w:noProof/>
                <w:webHidden/>
              </w:rPr>
              <w:fldChar w:fldCharType="begin"/>
            </w:r>
            <w:r w:rsidR="00E0553B">
              <w:rPr>
                <w:noProof/>
                <w:webHidden/>
              </w:rPr>
              <w:instrText xml:space="preserve"> PAGEREF _Toc363598153 \h </w:instrText>
            </w:r>
            <w:r>
              <w:rPr>
                <w:noProof/>
                <w:webHidden/>
              </w:rPr>
            </w:r>
            <w:r>
              <w:rPr>
                <w:noProof/>
                <w:webHidden/>
              </w:rPr>
              <w:fldChar w:fldCharType="separate"/>
            </w:r>
            <w:r w:rsidR="00E0553B">
              <w:rPr>
                <w:noProof/>
                <w:webHidden/>
              </w:rPr>
              <w:t>1</w:t>
            </w:r>
            <w:r>
              <w:rPr>
                <w:noProof/>
                <w:webHidden/>
              </w:rPr>
              <w:fldChar w:fldCharType="end"/>
            </w:r>
          </w:hyperlink>
        </w:p>
        <w:p w:rsidR="00E0553B" w:rsidRDefault="004E56E7">
          <w:pPr>
            <w:pStyle w:val="TOC1"/>
            <w:rPr>
              <w:rFonts w:eastAsiaTheme="minorEastAsia"/>
              <w:noProof/>
            </w:rPr>
          </w:pPr>
          <w:hyperlink w:anchor="_Toc363598154" w:history="1">
            <w:r w:rsidR="00E0553B" w:rsidRPr="00401B56">
              <w:rPr>
                <w:rStyle w:val="Hyperlink"/>
                <w:noProof/>
              </w:rPr>
              <w:t>1.1.</w:t>
            </w:r>
            <w:r w:rsidR="00E0553B">
              <w:rPr>
                <w:rFonts w:eastAsiaTheme="minorEastAsia"/>
                <w:noProof/>
              </w:rPr>
              <w:tab/>
            </w:r>
            <w:r w:rsidR="00E0553B" w:rsidRPr="00401B56">
              <w:rPr>
                <w:rStyle w:val="Hyperlink"/>
                <w:noProof/>
              </w:rPr>
              <w:t>The AND logical operator</w:t>
            </w:r>
            <w:r w:rsidR="00E0553B">
              <w:rPr>
                <w:noProof/>
                <w:webHidden/>
              </w:rPr>
              <w:tab/>
            </w:r>
            <w:r>
              <w:rPr>
                <w:noProof/>
                <w:webHidden/>
              </w:rPr>
              <w:fldChar w:fldCharType="begin"/>
            </w:r>
            <w:r w:rsidR="00E0553B">
              <w:rPr>
                <w:noProof/>
                <w:webHidden/>
              </w:rPr>
              <w:instrText xml:space="preserve"> PAGEREF _Toc363598154 \h </w:instrText>
            </w:r>
            <w:r>
              <w:rPr>
                <w:noProof/>
                <w:webHidden/>
              </w:rPr>
            </w:r>
            <w:r>
              <w:rPr>
                <w:noProof/>
                <w:webHidden/>
              </w:rPr>
              <w:fldChar w:fldCharType="separate"/>
            </w:r>
            <w:r w:rsidR="00E0553B">
              <w:rPr>
                <w:noProof/>
                <w:webHidden/>
              </w:rPr>
              <w:t>1</w:t>
            </w:r>
            <w:r>
              <w:rPr>
                <w:noProof/>
                <w:webHidden/>
              </w:rPr>
              <w:fldChar w:fldCharType="end"/>
            </w:r>
          </w:hyperlink>
        </w:p>
        <w:p w:rsidR="00E0553B" w:rsidRDefault="004E56E7">
          <w:pPr>
            <w:pStyle w:val="TOC1"/>
            <w:rPr>
              <w:rFonts w:eastAsiaTheme="minorEastAsia"/>
              <w:noProof/>
            </w:rPr>
          </w:pPr>
          <w:hyperlink w:anchor="_Toc363598155" w:history="1">
            <w:r w:rsidR="00E0553B" w:rsidRPr="00401B56">
              <w:rPr>
                <w:rStyle w:val="Hyperlink"/>
                <w:noProof/>
              </w:rPr>
              <w:t>1.2.</w:t>
            </w:r>
            <w:r w:rsidR="00E0553B">
              <w:rPr>
                <w:rFonts w:eastAsiaTheme="minorEastAsia"/>
                <w:noProof/>
              </w:rPr>
              <w:tab/>
            </w:r>
            <w:r w:rsidR="00E0553B" w:rsidRPr="00401B56">
              <w:rPr>
                <w:rStyle w:val="Hyperlink"/>
                <w:noProof/>
              </w:rPr>
              <w:t>The OR logical operator</w:t>
            </w:r>
            <w:r w:rsidR="00E0553B">
              <w:rPr>
                <w:noProof/>
                <w:webHidden/>
              </w:rPr>
              <w:tab/>
            </w:r>
            <w:r>
              <w:rPr>
                <w:noProof/>
                <w:webHidden/>
              </w:rPr>
              <w:fldChar w:fldCharType="begin"/>
            </w:r>
            <w:r w:rsidR="00E0553B">
              <w:rPr>
                <w:noProof/>
                <w:webHidden/>
              </w:rPr>
              <w:instrText xml:space="preserve"> PAGEREF _Toc363598155 \h </w:instrText>
            </w:r>
            <w:r>
              <w:rPr>
                <w:noProof/>
                <w:webHidden/>
              </w:rPr>
            </w:r>
            <w:r>
              <w:rPr>
                <w:noProof/>
                <w:webHidden/>
              </w:rPr>
              <w:fldChar w:fldCharType="separate"/>
            </w:r>
            <w:r w:rsidR="00E0553B">
              <w:rPr>
                <w:noProof/>
                <w:webHidden/>
              </w:rPr>
              <w:t>3</w:t>
            </w:r>
            <w:r>
              <w:rPr>
                <w:noProof/>
                <w:webHidden/>
              </w:rPr>
              <w:fldChar w:fldCharType="end"/>
            </w:r>
          </w:hyperlink>
        </w:p>
        <w:p w:rsidR="00E0553B" w:rsidRDefault="004E56E7">
          <w:pPr>
            <w:pStyle w:val="TOC1"/>
            <w:rPr>
              <w:rFonts w:eastAsiaTheme="minorEastAsia"/>
              <w:noProof/>
            </w:rPr>
          </w:pPr>
          <w:hyperlink w:anchor="_Toc363598156" w:history="1">
            <w:r w:rsidR="00E0553B" w:rsidRPr="00401B56">
              <w:rPr>
                <w:rStyle w:val="Hyperlink"/>
                <w:noProof/>
              </w:rPr>
              <w:t>1.3.</w:t>
            </w:r>
            <w:r w:rsidR="00E0553B">
              <w:rPr>
                <w:rFonts w:eastAsiaTheme="minorEastAsia"/>
                <w:noProof/>
              </w:rPr>
              <w:tab/>
            </w:r>
            <w:r w:rsidR="00E0553B" w:rsidRPr="00401B56">
              <w:rPr>
                <w:rStyle w:val="Hyperlink"/>
                <w:noProof/>
              </w:rPr>
              <w:t>The NOT logical operator</w:t>
            </w:r>
            <w:r w:rsidR="00E0553B">
              <w:rPr>
                <w:noProof/>
                <w:webHidden/>
              </w:rPr>
              <w:tab/>
            </w:r>
            <w:r>
              <w:rPr>
                <w:noProof/>
                <w:webHidden/>
              </w:rPr>
              <w:fldChar w:fldCharType="begin"/>
            </w:r>
            <w:r w:rsidR="00E0553B">
              <w:rPr>
                <w:noProof/>
                <w:webHidden/>
              </w:rPr>
              <w:instrText xml:space="preserve"> PAGEREF _Toc363598156 \h </w:instrText>
            </w:r>
            <w:r>
              <w:rPr>
                <w:noProof/>
                <w:webHidden/>
              </w:rPr>
            </w:r>
            <w:r>
              <w:rPr>
                <w:noProof/>
                <w:webHidden/>
              </w:rPr>
              <w:fldChar w:fldCharType="separate"/>
            </w:r>
            <w:r w:rsidR="00E0553B">
              <w:rPr>
                <w:noProof/>
                <w:webHidden/>
              </w:rPr>
              <w:t>5</w:t>
            </w:r>
            <w:r>
              <w:rPr>
                <w:noProof/>
                <w:webHidden/>
              </w:rPr>
              <w:fldChar w:fldCharType="end"/>
            </w:r>
          </w:hyperlink>
        </w:p>
        <w:p w:rsidR="00E0553B" w:rsidRDefault="004E56E7">
          <w:pPr>
            <w:pStyle w:val="TOC1"/>
            <w:rPr>
              <w:rFonts w:eastAsiaTheme="minorEastAsia"/>
              <w:noProof/>
            </w:rPr>
          </w:pPr>
          <w:hyperlink w:anchor="_Toc363598157" w:history="1">
            <w:r w:rsidR="00E0553B" w:rsidRPr="00401B56">
              <w:rPr>
                <w:rStyle w:val="Hyperlink"/>
                <w:noProof/>
              </w:rPr>
              <w:t>1.4.</w:t>
            </w:r>
            <w:r w:rsidR="00E0553B">
              <w:rPr>
                <w:rFonts w:eastAsiaTheme="minorEastAsia"/>
                <w:noProof/>
              </w:rPr>
              <w:tab/>
            </w:r>
            <w:r w:rsidR="00E0553B" w:rsidRPr="00401B56">
              <w:rPr>
                <w:rStyle w:val="Hyperlink"/>
                <w:noProof/>
              </w:rPr>
              <w:t>Xor</w:t>
            </w:r>
            <w:r w:rsidR="00E0553B">
              <w:rPr>
                <w:noProof/>
                <w:webHidden/>
              </w:rPr>
              <w:tab/>
            </w:r>
            <w:r>
              <w:rPr>
                <w:noProof/>
                <w:webHidden/>
              </w:rPr>
              <w:fldChar w:fldCharType="begin"/>
            </w:r>
            <w:r w:rsidR="00E0553B">
              <w:rPr>
                <w:noProof/>
                <w:webHidden/>
              </w:rPr>
              <w:instrText xml:space="preserve"> PAGEREF _Toc363598157 \h </w:instrText>
            </w:r>
            <w:r>
              <w:rPr>
                <w:noProof/>
                <w:webHidden/>
              </w:rPr>
            </w:r>
            <w:r>
              <w:rPr>
                <w:noProof/>
                <w:webHidden/>
              </w:rPr>
              <w:fldChar w:fldCharType="separate"/>
            </w:r>
            <w:r w:rsidR="00E0553B">
              <w:rPr>
                <w:noProof/>
                <w:webHidden/>
              </w:rPr>
              <w:t>6</w:t>
            </w:r>
            <w:r>
              <w:rPr>
                <w:noProof/>
                <w:webHidden/>
              </w:rPr>
              <w:fldChar w:fldCharType="end"/>
            </w:r>
          </w:hyperlink>
        </w:p>
        <w:p w:rsidR="00E0553B" w:rsidRDefault="004E56E7">
          <w:pPr>
            <w:pStyle w:val="TOC1"/>
            <w:rPr>
              <w:rFonts w:eastAsiaTheme="minorEastAsia"/>
              <w:noProof/>
            </w:rPr>
          </w:pPr>
          <w:hyperlink w:anchor="_Toc363598158" w:history="1">
            <w:r w:rsidR="00E0553B" w:rsidRPr="00401B56">
              <w:rPr>
                <w:rStyle w:val="Hyperlink"/>
                <w:noProof/>
              </w:rPr>
              <w:t>2.</w:t>
            </w:r>
            <w:r w:rsidR="00E0553B">
              <w:rPr>
                <w:rFonts w:eastAsiaTheme="minorEastAsia"/>
                <w:noProof/>
              </w:rPr>
              <w:tab/>
            </w:r>
            <w:r w:rsidR="00E0553B" w:rsidRPr="00401B56">
              <w:rPr>
                <w:rStyle w:val="Hyperlink"/>
                <w:noProof/>
              </w:rPr>
              <w:t>Hierarchy of evaluation of the logical operators</w:t>
            </w:r>
            <w:r w:rsidR="00E0553B">
              <w:rPr>
                <w:noProof/>
                <w:webHidden/>
              </w:rPr>
              <w:tab/>
            </w:r>
            <w:r>
              <w:rPr>
                <w:noProof/>
                <w:webHidden/>
              </w:rPr>
              <w:fldChar w:fldCharType="begin"/>
            </w:r>
            <w:r w:rsidR="00E0553B">
              <w:rPr>
                <w:noProof/>
                <w:webHidden/>
              </w:rPr>
              <w:instrText xml:space="preserve"> PAGEREF _Toc363598158 \h </w:instrText>
            </w:r>
            <w:r>
              <w:rPr>
                <w:noProof/>
                <w:webHidden/>
              </w:rPr>
            </w:r>
            <w:r>
              <w:rPr>
                <w:noProof/>
                <w:webHidden/>
              </w:rPr>
              <w:fldChar w:fldCharType="separate"/>
            </w:r>
            <w:r w:rsidR="00E0553B">
              <w:rPr>
                <w:noProof/>
                <w:webHidden/>
              </w:rPr>
              <w:t>7</w:t>
            </w:r>
            <w:r>
              <w:rPr>
                <w:noProof/>
                <w:webHidden/>
              </w:rPr>
              <w:fldChar w:fldCharType="end"/>
            </w:r>
          </w:hyperlink>
        </w:p>
        <w:p w:rsidR="00E0553B" w:rsidRDefault="004E56E7">
          <w:pPr>
            <w:pStyle w:val="TOC1"/>
            <w:rPr>
              <w:rFonts w:eastAsiaTheme="minorEastAsia"/>
              <w:noProof/>
            </w:rPr>
          </w:pPr>
          <w:hyperlink w:anchor="_Toc363598159" w:history="1">
            <w:r w:rsidR="00E0553B" w:rsidRPr="00401B56">
              <w:rPr>
                <w:rStyle w:val="Hyperlink"/>
                <w:noProof/>
              </w:rPr>
              <w:t>3.</w:t>
            </w:r>
            <w:r w:rsidR="00E0553B">
              <w:rPr>
                <w:rFonts w:eastAsiaTheme="minorEastAsia"/>
                <w:noProof/>
              </w:rPr>
              <w:tab/>
            </w:r>
            <w:r w:rsidR="00E0553B" w:rsidRPr="00401B56">
              <w:rPr>
                <w:rStyle w:val="Hyperlink"/>
                <w:noProof/>
              </w:rPr>
              <w:t>DeMorgan's laws</w:t>
            </w:r>
            <w:r w:rsidR="00E0553B">
              <w:rPr>
                <w:noProof/>
                <w:webHidden/>
              </w:rPr>
              <w:tab/>
            </w:r>
            <w:r>
              <w:rPr>
                <w:noProof/>
                <w:webHidden/>
              </w:rPr>
              <w:fldChar w:fldCharType="begin"/>
            </w:r>
            <w:r w:rsidR="00E0553B">
              <w:rPr>
                <w:noProof/>
                <w:webHidden/>
              </w:rPr>
              <w:instrText xml:space="preserve"> PAGEREF _Toc363598159 \h </w:instrText>
            </w:r>
            <w:r>
              <w:rPr>
                <w:noProof/>
                <w:webHidden/>
              </w:rPr>
            </w:r>
            <w:r>
              <w:rPr>
                <w:noProof/>
                <w:webHidden/>
              </w:rPr>
              <w:fldChar w:fldCharType="separate"/>
            </w:r>
            <w:r w:rsidR="00E0553B">
              <w:rPr>
                <w:noProof/>
                <w:webHidden/>
              </w:rPr>
              <w:t>9</w:t>
            </w:r>
            <w:r>
              <w:rPr>
                <w:noProof/>
                <w:webHidden/>
              </w:rPr>
              <w:fldChar w:fldCharType="end"/>
            </w:r>
          </w:hyperlink>
        </w:p>
        <w:p w:rsidR="00E0553B" w:rsidRDefault="004E56E7">
          <w:pPr>
            <w:pStyle w:val="TOC1"/>
            <w:rPr>
              <w:rFonts w:eastAsiaTheme="minorEastAsia"/>
              <w:noProof/>
            </w:rPr>
          </w:pPr>
          <w:hyperlink w:anchor="_Toc363598160" w:history="1">
            <w:r w:rsidR="00E0553B" w:rsidRPr="00401B56">
              <w:rPr>
                <w:rStyle w:val="Hyperlink"/>
                <w:noProof/>
              </w:rPr>
              <w:t>4.</w:t>
            </w:r>
            <w:r w:rsidR="00E0553B">
              <w:rPr>
                <w:rFonts w:eastAsiaTheme="minorEastAsia"/>
                <w:noProof/>
              </w:rPr>
              <w:tab/>
            </w:r>
            <w:r w:rsidR="00E0553B" w:rsidRPr="00401B56">
              <w:rPr>
                <w:rStyle w:val="Hyperlink"/>
                <w:noProof/>
              </w:rPr>
              <w:t>Three-way logic and truth tables</w:t>
            </w:r>
            <w:r w:rsidR="00E0553B">
              <w:rPr>
                <w:noProof/>
                <w:webHidden/>
              </w:rPr>
              <w:tab/>
            </w:r>
            <w:r>
              <w:rPr>
                <w:noProof/>
                <w:webHidden/>
              </w:rPr>
              <w:fldChar w:fldCharType="begin"/>
            </w:r>
            <w:r w:rsidR="00E0553B">
              <w:rPr>
                <w:noProof/>
                <w:webHidden/>
              </w:rPr>
              <w:instrText xml:space="preserve"> PAGEREF _Toc363598160 \h </w:instrText>
            </w:r>
            <w:r>
              <w:rPr>
                <w:noProof/>
                <w:webHidden/>
              </w:rPr>
            </w:r>
            <w:r>
              <w:rPr>
                <w:noProof/>
                <w:webHidden/>
              </w:rPr>
              <w:fldChar w:fldCharType="separate"/>
            </w:r>
            <w:r w:rsidR="00E0553B">
              <w:rPr>
                <w:noProof/>
                <w:webHidden/>
              </w:rPr>
              <w:t>9</w:t>
            </w:r>
            <w:r>
              <w:rPr>
                <w:noProof/>
                <w:webHidden/>
              </w:rPr>
              <w:fldChar w:fldCharType="end"/>
            </w:r>
          </w:hyperlink>
        </w:p>
        <w:p w:rsidR="008D6D15" w:rsidRDefault="004E56E7" w:rsidP="008D6D15">
          <w:r>
            <w:fldChar w:fldCharType="end"/>
          </w:r>
        </w:p>
      </w:sdtContent>
    </w:sdt>
    <w:p w:rsidR="007007ED" w:rsidRDefault="00C349D4" w:rsidP="00717464">
      <w:pPr>
        <w:pStyle w:val="body1"/>
      </w:pPr>
      <w:r>
        <w:t>F</w:t>
      </w:r>
      <w:r w:rsidR="00BD46DD">
        <w:t>or more interesting queries, we can use compound criteria. These are criteria that contain multiple conditions joined with the logical operators AND, OR, and NOT.</w:t>
      </w:r>
    </w:p>
    <w:p w:rsidR="007007ED" w:rsidRDefault="007007ED" w:rsidP="007007ED">
      <w:pPr>
        <w:pStyle w:val="head1"/>
      </w:pPr>
      <w:bookmarkStart w:id="0" w:name="_Toc363598153"/>
      <w:r>
        <w:t>Compound criteria</w:t>
      </w:r>
      <w:bookmarkEnd w:id="0"/>
    </w:p>
    <w:p w:rsidR="007007ED" w:rsidRDefault="007007ED" w:rsidP="00717464">
      <w:pPr>
        <w:pStyle w:val="body1"/>
      </w:pPr>
      <w:r>
        <w:t>For more interesting queries, we can use compound criteria. These are criteria that contain multiple conditions joined with the logical operators AND, OR, and NOT.</w:t>
      </w:r>
    </w:p>
    <w:p w:rsidR="007007ED" w:rsidRDefault="007007ED" w:rsidP="007007ED">
      <w:pPr>
        <w:pStyle w:val="outline1"/>
      </w:pPr>
      <w:bookmarkStart w:id="1" w:name="_Toc363598154"/>
      <w:r>
        <w:t>The AND logical operator</w:t>
      </w:r>
      <w:bookmarkEnd w:id="1"/>
    </w:p>
    <w:p w:rsidR="007007ED" w:rsidRDefault="007007ED" w:rsidP="00717464">
      <w:pPr>
        <w:pStyle w:val="body1"/>
      </w:pPr>
      <w:r>
        <w:t>With this operator, the compound test has a true value if both conditions are true.</w:t>
      </w:r>
    </w:p>
    <w:p w:rsidR="007007ED" w:rsidRPr="00F10865" w:rsidRDefault="007007ED" w:rsidP="00717464">
      <w:pPr>
        <w:pStyle w:val="demonum1"/>
      </w:pPr>
      <w:r w:rsidRPr="00F10865">
        <w:t xml:space="preserve">We want to see employees hired </w:t>
      </w:r>
      <w:r w:rsidR="002D2241">
        <w:t>in 2008</w:t>
      </w:r>
      <w:r w:rsidRPr="00F10865">
        <w:t xml:space="preserve">. </w:t>
      </w:r>
    </w:p>
    <w:p w:rsidR="007007ED" w:rsidRPr="004E0219" w:rsidRDefault="00E0553B" w:rsidP="004E0219">
      <w:pPr>
        <w:pStyle w:val="code1"/>
      </w:pPr>
      <w:r>
        <w:t xml:space="preserve">Select </w:t>
      </w:r>
      <w:r w:rsidR="007E34B2" w:rsidRPr="004E0219">
        <w:t>emp_id</w:t>
      </w:r>
      <w:r w:rsidR="007007ED" w:rsidRPr="004E0219">
        <w:t xml:space="preserve">, </w:t>
      </w:r>
      <w:r w:rsidR="007E34B2" w:rsidRPr="004E0219">
        <w:t>name_last</w:t>
      </w:r>
      <w:r w:rsidR="007007ED" w:rsidRPr="004E0219">
        <w:t xml:space="preserve"> as "Employee", hire_date, salary</w:t>
      </w:r>
    </w:p>
    <w:p w:rsidR="007007ED" w:rsidRPr="004E0219" w:rsidRDefault="00E0553B" w:rsidP="004E0219">
      <w:pPr>
        <w:pStyle w:val="code1"/>
      </w:pP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007ED" w:rsidRPr="004E0219">
        <w:t xml:space="preserve">hire_date BETWEEN </w:t>
      </w:r>
      <w:r w:rsidR="001E680B" w:rsidRPr="004E0219">
        <w:t>'</w:t>
      </w:r>
      <w:r w:rsidR="002D2241" w:rsidRPr="004E0219">
        <w:t>2008</w:t>
      </w:r>
      <w:r w:rsidR="001E680B" w:rsidRPr="004E0219">
        <w:t>-01-01</w:t>
      </w:r>
      <w:r w:rsidR="007007ED" w:rsidRPr="004E0219">
        <w:t>' AND '</w:t>
      </w:r>
      <w:r w:rsidR="002D2241" w:rsidRPr="004E0219">
        <w:t>2008</w:t>
      </w:r>
      <w:r w:rsidR="001E680B" w:rsidRPr="004E0219">
        <w:t>-12-31</w:t>
      </w:r>
      <w:r w:rsidR="007007ED" w:rsidRPr="004E0219">
        <w:t>';</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hire_date  | salary   |</w:t>
      </w:r>
    </w:p>
    <w:p w:rsidR="00FE7E36" w:rsidRPr="004E0219" w:rsidRDefault="00FE7E36" w:rsidP="004E0219">
      <w:pPr>
        <w:pStyle w:val="code1"/>
      </w:pPr>
      <w:r w:rsidRPr="004E0219">
        <w:t>+--------+----------+------------+----------+</w:t>
      </w:r>
    </w:p>
    <w:p w:rsidR="00FE7E36" w:rsidRPr="004E0219" w:rsidRDefault="00FE7E36" w:rsidP="004E0219">
      <w:pPr>
        <w:pStyle w:val="code1"/>
      </w:pPr>
      <w:r w:rsidRPr="004E0219">
        <w:t>|    101 | Koch     | 2008-06-17 | 98005.00 |</w:t>
      </w:r>
    </w:p>
    <w:p w:rsidR="00FE7E36" w:rsidRPr="004E0219" w:rsidRDefault="00FE7E36" w:rsidP="004E0219">
      <w:pPr>
        <w:pStyle w:val="code1"/>
      </w:pPr>
      <w:r w:rsidRPr="004E0219">
        <w:t>|    145 | Russ     | 2008-03-30 | 65000.00 |</w:t>
      </w:r>
    </w:p>
    <w:p w:rsidR="00FE7E36" w:rsidRPr="004E0219" w:rsidRDefault="00FE7E36" w:rsidP="004E0219">
      <w:pPr>
        <w:pStyle w:val="code1"/>
      </w:pPr>
      <w:r w:rsidRPr="004E0219">
        <w:t>|    205 | Higgs    | 2008-06-01 | 15000.00 |</w:t>
      </w:r>
    </w:p>
    <w:p w:rsidR="00FE7E36" w:rsidRPr="004E0219" w:rsidRDefault="00FE7E36" w:rsidP="004E0219">
      <w:pPr>
        <w:pStyle w:val="code1"/>
      </w:pPr>
      <w:r w:rsidRPr="004E0219">
        <w:t>+--------+----------+------------+----------+</w:t>
      </w:r>
    </w:p>
    <w:p w:rsidR="00F72E5B" w:rsidRDefault="002D2241" w:rsidP="00F72E5B">
      <w:pPr>
        <w:pStyle w:val="demonum1"/>
      </w:pPr>
      <w:r w:rsidRPr="00F10865">
        <w:t xml:space="preserve">We want to see employees hired </w:t>
      </w:r>
      <w:r>
        <w:t>in 2008</w:t>
      </w:r>
      <w:r w:rsidRPr="00F10865">
        <w:t xml:space="preserve"> who earn more than </w:t>
      </w:r>
      <w:r w:rsidR="00FE7E36">
        <w:t>5</w:t>
      </w:r>
      <w:r w:rsidRPr="00F10865">
        <w:t xml:space="preserve">0000. </w:t>
      </w:r>
      <w:r w:rsidR="00F72E5B">
        <w:t xml:space="preserve"> A row has to pass both tests to be included in the result set</w:t>
      </w:r>
      <w:r w:rsidR="00F72E5B" w:rsidRPr="00CD748A">
        <w:t xml:space="preserve"> </w:t>
      </w:r>
    </w:p>
    <w:p w:rsidR="002D2241" w:rsidRPr="004E0219" w:rsidRDefault="00E0553B" w:rsidP="004E0219">
      <w:pPr>
        <w:pStyle w:val="code1"/>
      </w:pPr>
      <w:r>
        <w:t xml:space="preserve">Select </w:t>
      </w:r>
      <w:r w:rsidR="002D2241" w:rsidRPr="004E0219">
        <w:t>emp_id, name_last as "Employee", hire_date, salary</w:t>
      </w:r>
    </w:p>
    <w:p w:rsidR="002D2241" w:rsidRPr="004E0219" w:rsidRDefault="00E0553B" w:rsidP="004E0219">
      <w:pPr>
        <w:pStyle w:val="code1"/>
      </w:pPr>
      <w:r>
        <w:t xml:space="preserve">From </w:t>
      </w:r>
      <w:r w:rsidR="00EA4897" w:rsidRPr="004E0219">
        <w:t>a_emp.</w:t>
      </w:r>
      <w:r w:rsidR="00F41BD2" w:rsidRPr="004E0219">
        <w:t>employees</w:t>
      </w:r>
    </w:p>
    <w:p w:rsidR="002D2241" w:rsidRPr="004E0219" w:rsidRDefault="00E0553B" w:rsidP="004E0219">
      <w:pPr>
        <w:pStyle w:val="code1"/>
      </w:pPr>
      <w:r>
        <w:t xml:space="preserve">Where </w:t>
      </w:r>
      <w:r w:rsidR="002D2241" w:rsidRPr="004E0219">
        <w:t>hire_date BETWEEN '2008-01-01' AND '2008-12-31'</w:t>
      </w:r>
    </w:p>
    <w:p w:rsidR="00E0553B" w:rsidRDefault="002D2241" w:rsidP="004E0219">
      <w:pPr>
        <w:pStyle w:val="code1"/>
      </w:pPr>
      <w:r w:rsidRPr="004E0219">
        <w:t xml:space="preserve">   </w:t>
      </w:r>
      <w:r w:rsidR="00E0553B">
        <w:t xml:space="preserve">AND </w:t>
      </w:r>
      <w:r w:rsidRPr="004E0219">
        <w:t xml:space="preserve">salary &gt; </w:t>
      </w:r>
      <w:r w:rsidR="00FE7E36" w:rsidRPr="004E0219">
        <w:t>5</w:t>
      </w:r>
      <w:r w:rsidRPr="004E0219">
        <w:t>0000</w:t>
      </w:r>
    </w:p>
    <w:p w:rsidR="002D2241" w:rsidRPr="004E0219" w:rsidRDefault="002D2241" w:rsidP="004E0219">
      <w:pPr>
        <w:pStyle w:val="code1"/>
      </w:pPr>
      <w:r w:rsidRPr="004E0219">
        <w:t>;</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hire_date  | salary   |</w:t>
      </w:r>
    </w:p>
    <w:p w:rsidR="00FE7E36" w:rsidRPr="004E0219" w:rsidRDefault="00FE7E36" w:rsidP="004E0219">
      <w:pPr>
        <w:pStyle w:val="code1"/>
      </w:pPr>
      <w:r w:rsidRPr="004E0219">
        <w:t>+--------+----------+------------+----------+</w:t>
      </w:r>
    </w:p>
    <w:p w:rsidR="00FE7E36" w:rsidRPr="004E0219" w:rsidRDefault="00FE7E36" w:rsidP="004E0219">
      <w:pPr>
        <w:pStyle w:val="code1"/>
      </w:pPr>
      <w:r w:rsidRPr="004E0219">
        <w:t>|    101 | Koch     | 2008-06-17 | 98005.00 |</w:t>
      </w:r>
    </w:p>
    <w:p w:rsidR="00FE7E36" w:rsidRPr="004E0219" w:rsidRDefault="00FE7E36" w:rsidP="004E0219">
      <w:pPr>
        <w:pStyle w:val="code1"/>
      </w:pPr>
      <w:r w:rsidRPr="004E0219">
        <w:t>|    145 | Russ     | 2008-03-30 | 65000.00 |</w:t>
      </w:r>
    </w:p>
    <w:p w:rsidR="00FE7E36" w:rsidRPr="004E0219" w:rsidRDefault="00FE7E36" w:rsidP="004E0219">
      <w:pPr>
        <w:pStyle w:val="code1"/>
      </w:pPr>
      <w:r w:rsidRPr="004E0219">
        <w:t>+--------+----------+------------+----------+</w:t>
      </w:r>
    </w:p>
    <w:p w:rsidR="002D2241" w:rsidRPr="002D2241" w:rsidRDefault="002D2241" w:rsidP="00717464">
      <w:pPr>
        <w:pStyle w:val="body1"/>
      </w:pPr>
    </w:p>
    <w:p w:rsidR="007007ED" w:rsidRDefault="002D2241" w:rsidP="00717464">
      <w:pPr>
        <w:pStyle w:val="body1"/>
      </w:pPr>
      <w:r w:rsidRPr="002D2241">
        <w:t>When we AND in another filter we will generally reduce the number of rows returned by the query.</w:t>
      </w:r>
    </w:p>
    <w:p w:rsidR="007007ED" w:rsidRPr="00F10865" w:rsidRDefault="007007ED" w:rsidP="00717464">
      <w:pPr>
        <w:pStyle w:val="demonum1"/>
      </w:pPr>
      <w:r w:rsidRPr="00F10865">
        <w:t xml:space="preserve">We want to see </w:t>
      </w:r>
      <w:r w:rsidR="00890799">
        <w:t>jobs</w:t>
      </w:r>
      <w:r w:rsidRPr="00F10865">
        <w:t xml:space="preserve"> </w:t>
      </w:r>
      <w:r w:rsidR="00890799">
        <w:t xml:space="preserve">that do not seem to be in Sales with a minimum salary </w:t>
      </w:r>
      <w:r w:rsidRPr="00F10865">
        <w:t xml:space="preserve">more than </w:t>
      </w:r>
      <w:r w:rsidR="00CD748A">
        <w:t>4</w:t>
      </w:r>
      <w:r w:rsidRPr="00F10865">
        <w:t>0000.</w:t>
      </w:r>
      <w:r>
        <w:t xml:space="preserve"> </w:t>
      </w:r>
      <w:r w:rsidR="00CD748A">
        <w:t xml:space="preserve">We cannot be certain that these are all </w:t>
      </w:r>
      <w:proofErr w:type="gramStart"/>
      <w:r w:rsidR="00CD748A">
        <w:t>of  the</w:t>
      </w:r>
      <w:proofErr w:type="gramEnd"/>
      <w:r w:rsidR="00CD748A">
        <w:t xml:space="preserve"> non-sales jobs- just that they are job</w:t>
      </w:r>
      <w:r w:rsidR="00C806A6">
        <w:t>s</w:t>
      </w:r>
      <w:r w:rsidR="00CD748A">
        <w:t xml:space="preserve"> which do not have Sales in the job title.</w:t>
      </w:r>
    </w:p>
    <w:p w:rsidR="00890799" w:rsidRPr="002D51EF" w:rsidRDefault="00E0553B" w:rsidP="002D51EF">
      <w:pPr>
        <w:pStyle w:val="code1"/>
      </w:pPr>
      <w:r>
        <w:lastRenderedPageBreak/>
        <w:t xml:space="preserve">Select </w:t>
      </w:r>
      <w:r w:rsidR="00890799" w:rsidRPr="002D51EF">
        <w:t>job_id, min_salary, max_salary</w:t>
      </w:r>
    </w:p>
    <w:p w:rsidR="00890799" w:rsidRPr="004E0219" w:rsidRDefault="00E0553B" w:rsidP="004E0219">
      <w:pPr>
        <w:pStyle w:val="code1"/>
      </w:pPr>
      <w:r>
        <w:t xml:space="preserve">From </w:t>
      </w:r>
      <w:r w:rsidR="00EA4897" w:rsidRPr="004E0219">
        <w:t>a_emp.</w:t>
      </w:r>
      <w:r w:rsidR="00F41BD2" w:rsidRPr="004E0219">
        <w:t>jobs</w:t>
      </w:r>
    </w:p>
    <w:p w:rsidR="00890799" w:rsidRPr="004E0219" w:rsidRDefault="00E0553B" w:rsidP="004E0219">
      <w:pPr>
        <w:pStyle w:val="code1"/>
      </w:pPr>
      <w:r>
        <w:t xml:space="preserve">Where </w:t>
      </w:r>
      <w:r w:rsidR="00890799" w:rsidRPr="004E0219">
        <w:t>job_</w:t>
      </w:r>
      <w:r w:rsidR="00DF21A6" w:rsidRPr="004E0219">
        <w:t>title</w:t>
      </w:r>
      <w:r w:rsidR="00890799" w:rsidRPr="004E0219">
        <w:t xml:space="preserve"> NOT LIKE '</w:t>
      </w:r>
      <w:r w:rsidR="00CD748A" w:rsidRPr="004E0219">
        <w:t>%</w:t>
      </w:r>
      <w:r w:rsidR="00890799" w:rsidRPr="004E0219">
        <w:t>Sales%'</w:t>
      </w:r>
    </w:p>
    <w:p w:rsidR="00890799" w:rsidRPr="004E0219" w:rsidRDefault="00890799" w:rsidP="004E0219">
      <w:pPr>
        <w:pStyle w:val="code1"/>
      </w:pPr>
      <w:r w:rsidRPr="004E0219">
        <w:t xml:space="preserve">   </w:t>
      </w:r>
      <w:r w:rsidR="00E0553B">
        <w:t xml:space="preserve">AND </w:t>
      </w:r>
      <w:r w:rsidRPr="004E0219">
        <w:t>min_salary &gt; 40000;</w:t>
      </w:r>
    </w:p>
    <w:p w:rsidR="00FE7E36" w:rsidRPr="004E0219" w:rsidRDefault="00FE7E36" w:rsidP="004E0219">
      <w:pPr>
        <w:pStyle w:val="code1"/>
      </w:pPr>
      <w:r w:rsidRPr="004E0219">
        <w:t>+--------+------------+------------+</w:t>
      </w:r>
    </w:p>
    <w:p w:rsidR="00FE7E36" w:rsidRPr="004E0219" w:rsidRDefault="00FE7E36" w:rsidP="004E0219">
      <w:pPr>
        <w:pStyle w:val="code1"/>
      </w:pPr>
      <w:r w:rsidRPr="004E0219">
        <w:t>| job_id | min_salary | max_salary |</w:t>
      </w:r>
    </w:p>
    <w:p w:rsidR="00FE7E36" w:rsidRPr="004E0219" w:rsidRDefault="00FE7E36" w:rsidP="004E0219">
      <w:pPr>
        <w:pStyle w:val="code1"/>
      </w:pPr>
      <w:r w:rsidRPr="004E0219">
        <w:t>+--------+------------+------------+</w:t>
      </w:r>
    </w:p>
    <w:p w:rsidR="00FE7E36" w:rsidRPr="004E0219" w:rsidRDefault="00FE7E36" w:rsidP="004E0219">
      <w:pPr>
        <w:pStyle w:val="code1"/>
      </w:pPr>
      <w:r w:rsidRPr="004E0219">
        <w:t>|     16 |   60000.00 |  120000.00 |</w:t>
      </w:r>
    </w:p>
    <w:p w:rsidR="00FE7E36" w:rsidRPr="004E0219" w:rsidRDefault="00FE7E36" w:rsidP="004E0219">
      <w:pPr>
        <w:pStyle w:val="code1"/>
      </w:pPr>
      <w:r w:rsidRPr="004E0219">
        <w:t>|     32 |   60000.00 |       NULL |</w:t>
      </w:r>
    </w:p>
    <w:p w:rsidR="00FE7E36" w:rsidRPr="004E0219" w:rsidRDefault="00FE7E36" w:rsidP="004E0219">
      <w:pPr>
        <w:pStyle w:val="code1"/>
      </w:pPr>
      <w:r w:rsidRPr="004E0219">
        <w:t>|     64 |   60000.00 |       NULL |</w:t>
      </w:r>
    </w:p>
    <w:p w:rsidR="00FE7E36" w:rsidRPr="004E0219" w:rsidRDefault="00FE7E36" w:rsidP="004E0219">
      <w:pPr>
        <w:pStyle w:val="code1"/>
      </w:pPr>
      <w:r w:rsidRPr="004E0219">
        <w:t>|    128 |   60000.00 |       NULL |</w:t>
      </w:r>
    </w:p>
    <w:p w:rsidR="00FE7E36" w:rsidRPr="004E0219" w:rsidRDefault="00FE7E36" w:rsidP="004E0219">
      <w:pPr>
        <w:pStyle w:val="code1"/>
      </w:pPr>
      <w:r w:rsidRPr="004E0219">
        <w:t>+--------+------------+------------+</w:t>
      </w:r>
    </w:p>
    <w:p w:rsidR="007007ED" w:rsidRDefault="007007ED" w:rsidP="00717464">
      <w:pPr>
        <w:pStyle w:val="demonum1"/>
      </w:pPr>
      <w:r w:rsidRPr="00F10865">
        <w:t xml:space="preserve">This shows employees with a </w:t>
      </w:r>
      <w:r>
        <w:t xml:space="preserve">salary </w:t>
      </w:r>
      <w:r w:rsidRPr="00F10865">
        <w:t xml:space="preserve"> between </w:t>
      </w:r>
      <w:r>
        <w:t>1</w:t>
      </w:r>
      <w:r w:rsidR="00CD748A">
        <w:t>2</w:t>
      </w:r>
      <w:r>
        <w:t>000</w:t>
      </w:r>
      <w:r w:rsidRPr="00F10865">
        <w:t xml:space="preserve"> and </w:t>
      </w:r>
      <w:r w:rsidR="00CD748A">
        <w:t>2</w:t>
      </w:r>
      <w:r>
        <w:t>5000</w:t>
      </w:r>
      <w:r w:rsidRPr="00CD748A">
        <w:t xml:space="preserve"> </w:t>
      </w:r>
    </w:p>
    <w:p w:rsidR="007007ED" w:rsidRPr="004E0219" w:rsidRDefault="00E0553B" w:rsidP="004E0219">
      <w:pPr>
        <w:pStyle w:val="code1"/>
      </w:pPr>
      <w:r>
        <w:t xml:space="preserve">Select </w:t>
      </w:r>
      <w:r w:rsidR="00561B54" w:rsidRPr="004E0219">
        <w:t>emp_id, name_last</w:t>
      </w:r>
      <w:r w:rsidR="007007ED" w:rsidRPr="004E0219">
        <w:t xml:space="preserve"> as "Employee", salary</w:t>
      </w:r>
      <w:r w:rsidR="007007ED" w:rsidRPr="004E0219">
        <w:cr/>
      </w: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007ED" w:rsidRPr="004E0219">
        <w:t>salary between 1</w:t>
      </w:r>
      <w:r w:rsidR="00CF77C9" w:rsidRPr="004E0219">
        <w:t>2</w:t>
      </w:r>
      <w:r w:rsidR="007007ED" w:rsidRPr="004E0219">
        <w:t xml:space="preserve">000 and </w:t>
      </w:r>
      <w:r w:rsidR="00CF77C9" w:rsidRPr="004E0219">
        <w:t>2</w:t>
      </w:r>
      <w:r w:rsidR="007007ED" w:rsidRPr="004E0219">
        <w:t>5000</w:t>
      </w:r>
    </w:p>
    <w:p w:rsidR="004E0219" w:rsidRDefault="007007ED" w:rsidP="004E0219">
      <w:pPr>
        <w:pStyle w:val="code1"/>
      </w:pPr>
      <w:r w:rsidRPr="004E0219">
        <w:t>order by salary;</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salary   |</w:t>
      </w:r>
    </w:p>
    <w:p w:rsidR="00FE7E36" w:rsidRPr="004E0219" w:rsidRDefault="00FE7E36" w:rsidP="004E0219">
      <w:pPr>
        <w:pStyle w:val="code1"/>
      </w:pPr>
      <w:r w:rsidRPr="004E0219">
        <w:t>+--------+----------+----------+</w:t>
      </w:r>
    </w:p>
    <w:p w:rsidR="00FE7E36" w:rsidRPr="004E0219" w:rsidRDefault="00FE7E36" w:rsidP="004E0219">
      <w:pPr>
        <w:pStyle w:val="code1"/>
      </w:pPr>
      <w:r w:rsidRPr="004E0219">
        <w:t>|    108 | Green    | 12000.00 |</w:t>
      </w:r>
    </w:p>
    <w:p w:rsidR="00FE7E36" w:rsidRPr="004E0219" w:rsidRDefault="00FE7E36" w:rsidP="004E0219">
      <w:pPr>
        <w:pStyle w:val="code1"/>
      </w:pPr>
      <w:r w:rsidRPr="004E0219">
        <w:t>|    109 | Fiet     | 15000.00 |</w:t>
      </w:r>
    </w:p>
    <w:p w:rsidR="00FE7E36" w:rsidRPr="004E0219" w:rsidRDefault="00FE7E36" w:rsidP="004E0219">
      <w:pPr>
        <w:pStyle w:val="code1"/>
      </w:pPr>
      <w:r w:rsidRPr="004E0219">
        <w:t>|    160 | Dorna    | 15000.00 |</w:t>
      </w:r>
    </w:p>
    <w:p w:rsidR="00FE7E36" w:rsidRPr="004E0219" w:rsidRDefault="00FE7E36" w:rsidP="004E0219">
      <w:pPr>
        <w:pStyle w:val="code1"/>
      </w:pPr>
      <w:r w:rsidRPr="004E0219">
        <w:t>|    161 | Dewal    | 15000.00 |</w:t>
      </w:r>
    </w:p>
    <w:p w:rsidR="00FE7E36" w:rsidRPr="004E0219" w:rsidRDefault="00FE7E36" w:rsidP="004E0219">
      <w:pPr>
        <w:pStyle w:val="code1"/>
      </w:pPr>
      <w:r w:rsidRPr="004E0219">
        <w:t>|    201 | Harts    | 15000.00 |</w:t>
      </w:r>
    </w:p>
    <w:p w:rsidR="00FE7E36" w:rsidRPr="004E0219" w:rsidRDefault="00FE7E36" w:rsidP="004E0219">
      <w:pPr>
        <w:pStyle w:val="code1"/>
      </w:pPr>
      <w:r w:rsidRPr="004E0219">
        <w:t>|    204 | King     | 15000.00 |</w:t>
      </w:r>
    </w:p>
    <w:p w:rsidR="00FE7E36" w:rsidRPr="004E0219" w:rsidRDefault="00FE7E36" w:rsidP="004E0219">
      <w:pPr>
        <w:pStyle w:val="code1"/>
      </w:pPr>
      <w:r w:rsidRPr="004E0219">
        <w:t>|    205 | Higgs    | 15000.00 |</w:t>
      </w:r>
    </w:p>
    <w:p w:rsidR="00FE7E36" w:rsidRPr="004E0219" w:rsidRDefault="00FE7E36" w:rsidP="004E0219">
      <w:pPr>
        <w:pStyle w:val="code1"/>
      </w:pPr>
      <w:r w:rsidRPr="004E0219">
        <w:t>|    100 | King     | 24000.00 |</w:t>
      </w:r>
    </w:p>
    <w:p w:rsidR="00FE7E36" w:rsidRPr="004E0219" w:rsidRDefault="00FE7E36" w:rsidP="004E0219">
      <w:pPr>
        <w:pStyle w:val="code1"/>
      </w:pPr>
      <w:r w:rsidRPr="004E0219">
        <w:t>+--------+----------+----------+</w:t>
      </w:r>
    </w:p>
    <w:p w:rsidR="007007ED" w:rsidRPr="004E0219" w:rsidRDefault="00FE7E36" w:rsidP="004E0219">
      <w:pPr>
        <w:pStyle w:val="code1"/>
      </w:pPr>
      <w:r w:rsidRPr="004E0219">
        <w:t>8 rows in set (0.00 sec)</w:t>
      </w:r>
    </w:p>
    <w:p w:rsidR="007007ED" w:rsidRPr="00F10865" w:rsidRDefault="007007ED" w:rsidP="00717464">
      <w:pPr>
        <w:pStyle w:val="demonum1"/>
      </w:pPr>
      <w:r w:rsidRPr="00F10865">
        <w:t xml:space="preserve">If you need to exclude the end point, then use </w:t>
      </w:r>
      <w:proofErr w:type="spellStart"/>
      <w:r w:rsidRPr="00F10865">
        <w:t>fld</w:t>
      </w:r>
      <w:proofErr w:type="spellEnd"/>
      <w:r w:rsidRPr="00F10865">
        <w:t xml:space="preserve"> &gt; x and </w:t>
      </w:r>
      <w:proofErr w:type="spellStart"/>
      <w:r w:rsidRPr="00F10865">
        <w:t>fld</w:t>
      </w:r>
      <w:proofErr w:type="spellEnd"/>
      <w:r w:rsidRPr="00F10865">
        <w:t xml:space="preserve"> &lt; y. </w:t>
      </w:r>
      <w:r>
        <w:t xml:space="preserve"> </w:t>
      </w:r>
    </w:p>
    <w:p w:rsidR="007007ED" w:rsidRPr="004E0219" w:rsidRDefault="00E0553B" w:rsidP="004E0219">
      <w:pPr>
        <w:pStyle w:val="code1"/>
      </w:pPr>
      <w:r>
        <w:t xml:space="preserve">Select </w:t>
      </w:r>
      <w:r w:rsidR="00561B54" w:rsidRPr="004E0219">
        <w:t>emp_id, name_last</w:t>
      </w:r>
      <w:r w:rsidR="007007ED" w:rsidRPr="004E0219">
        <w:t xml:space="preserve"> as "Employee", salary </w:t>
      </w:r>
      <w:r w:rsidR="007007ED" w:rsidRPr="004E0219">
        <w:cr/>
      </w: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007ED" w:rsidRPr="004E0219">
        <w:t>salary &gt; 1</w:t>
      </w:r>
      <w:r w:rsidR="00CD748A" w:rsidRPr="004E0219">
        <w:t>2</w:t>
      </w:r>
      <w:r w:rsidR="007007ED" w:rsidRPr="004E0219">
        <w:t>000</w:t>
      </w:r>
    </w:p>
    <w:p w:rsidR="007007ED" w:rsidRPr="004E0219" w:rsidRDefault="007007ED" w:rsidP="004E0219">
      <w:pPr>
        <w:pStyle w:val="code1"/>
      </w:pPr>
      <w:r w:rsidRPr="004E0219">
        <w:t xml:space="preserve">   </w:t>
      </w:r>
      <w:r w:rsidR="00E0553B">
        <w:t xml:space="preserve">AND </w:t>
      </w:r>
      <w:r w:rsidRPr="004E0219">
        <w:t xml:space="preserve">salary &lt; </w:t>
      </w:r>
      <w:r w:rsidR="00CD748A" w:rsidRPr="004E0219">
        <w:t>2</w:t>
      </w:r>
      <w:r w:rsidRPr="004E0219">
        <w:t>5000</w:t>
      </w:r>
    </w:p>
    <w:p w:rsidR="007007ED" w:rsidRPr="004E0219" w:rsidRDefault="00E0553B" w:rsidP="004E0219">
      <w:pPr>
        <w:pStyle w:val="code1"/>
      </w:pPr>
      <w:r>
        <w:t>O</w:t>
      </w:r>
      <w:r w:rsidR="007007ED" w:rsidRPr="004E0219">
        <w:t>rder by salary;</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salary   |</w:t>
      </w:r>
    </w:p>
    <w:p w:rsidR="00FE7E36" w:rsidRPr="004E0219" w:rsidRDefault="00FE7E36" w:rsidP="004E0219">
      <w:pPr>
        <w:pStyle w:val="code1"/>
      </w:pPr>
      <w:r w:rsidRPr="004E0219">
        <w:t>+--------+----------+----------+</w:t>
      </w:r>
    </w:p>
    <w:p w:rsidR="00FE7E36" w:rsidRPr="004E0219" w:rsidRDefault="00FE7E36" w:rsidP="004E0219">
      <w:pPr>
        <w:pStyle w:val="code1"/>
      </w:pPr>
      <w:r w:rsidRPr="004E0219">
        <w:t>|    109 | Fiet     | 15000.00 |</w:t>
      </w:r>
    </w:p>
    <w:p w:rsidR="00FE7E36" w:rsidRPr="004E0219" w:rsidRDefault="00FE7E36" w:rsidP="004E0219">
      <w:pPr>
        <w:pStyle w:val="code1"/>
      </w:pPr>
      <w:r w:rsidRPr="004E0219">
        <w:t>|    160 | Dorna    | 15000.00 |</w:t>
      </w:r>
    </w:p>
    <w:p w:rsidR="00FE7E36" w:rsidRPr="004E0219" w:rsidRDefault="00FE7E36" w:rsidP="004E0219">
      <w:pPr>
        <w:pStyle w:val="code1"/>
      </w:pPr>
      <w:r w:rsidRPr="004E0219">
        <w:t>|    161 | Dewal    | 15000.00 |</w:t>
      </w:r>
    </w:p>
    <w:p w:rsidR="00FE7E36" w:rsidRPr="004E0219" w:rsidRDefault="00FE7E36" w:rsidP="004E0219">
      <w:pPr>
        <w:pStyle w:val="code1"/>
      </w:pPr>
      <w:r w:rsidRPr="004E0219">
        <w:t>|    201 | Harts    | 15000.00 |</w:t>
      </w:r>
    </w:p>
    <w:p w:rsidR="00FE7E36" w:rsidRPr="004E0219" w:rsidRDefault="00FE7E36" w:rsidP="004E0219">
      <w:pPr>
        <w:pStyle w:val="code1"/>
      </w:pPr>
      <w:r w:rsidRPr="004E0219">
        <w:t>|    204 | King     | 15000.00 |</w:t>
      </w:r>
    </w:p>
    <w:p w:rsidR="00FE7E36" w:rsidRPr="004E0219" w:rsidRDefault="00FE7E36" w:rsidP="004E0219">
      <w:pPr>
        <w:pStyle w:val="code1"/>
      </w:pPr>
      <w:r w:rsidRPr="004E0219">
        <w:t>|    205 | Higgs    | 15000.00 |</w:t>
      </w:r>
    </w:p>
    <w:p w:rsidR="00FE7E36" w:rsidRPr="004E0219" w:rsidRDefault="00FE7E36" w:rsidP="004E0219">
      <w:pPr>
        <w:pStyle w:val="code1"/>
      </w:pPr>
      <w:r w:rsidRPr="004E0219">
        <w:t>|    100 | King     | 24000.00 |</w:t>
      </w:r>
    </w:p>
    <w:p w:rsidR="00FE7E36" w:rsidRPr="004E0219" w:rsidRDefault="00FE7E36" w:rsidP="004E0219">
      <w:pPr>
        <w:pStyle w:val="code1"/>
      </w:pPr>
      <w:r w:rsidRPr="004E0219">
        <w:t>+--------+----------+----------+</w:t>
      </w:r>
    </w:p>
    <w:p w:rsidR="00005F08" w:rsidRDefault="00FE7E36" w:rsidP="00FE7E36">
      <w:pPr>
        <w:pStyle w:val="body1"/>
      </w:pPr>
      <w:r>
        <w:rPr>
          <w:rFonts w:ascii="Courier New" w:hAnsi="Courier New" w:cs="Courier New"/>
          <w:sz w:val="20"/>
          <w:szCs w:val="20"/>
        </w:rPr>
        <w:t>7</w:t>
      </w:r>
      <w:r w:rsidRPr="00FE7E36">
        <w:rPr>
          <w:rFonts w:ascii="Courier New" w:hAnsi="Courier New" w:cs="Courier New"/>
          <w:sz w:val="20"/>
          <w:szCs w:val="20"/>
        </w:rPr>
        <w:t xml:space="preserve"> rows in set (0.00 sec)</w:t>
      </w:r>
    </w:p>
    <w:p w:rsidR="007007ED" w:rsidRPr="00F10865" w:rsidRDefault="007007ED" w:rsidP="00717464">
      <w:pPr>
        <w:pStyle w:val="demonum1"/>
      </w:pPr>
      <w:r w:rsidRPr="00F10865">
        <w:t xml:space="preserve">Avoid writing tests that </w:t>
      </w:r>
      <w:r w:rsidR="00F72E5B">
        <w:t xml:space="preserve">logically </w:t>
      </w:r>
      <w:r w:rsidRPr="00F10865">
        <w:t xml:space="preserve">can never have a True value. </w:t>
      </w:r>
    </w:p>
    <w:p w:rsidR="007007ED" w:rsidRPr="004E0219" w:rsidRDefault="00E0553B" w:rsidP="004E0219">
      <w:pPr>
        <w:pStyle w:val="code1"/>
      </w:pPr>
      <w:r>
        <w:t xml:space="preserve">Select </w:t>
      </w:r>
      <w:r w:rsidR="00561B54" w:rsidRPr="004E0219">
        <w:t>emp_id, name_last</w:t>
      </w:r>
      <w:r w:rsidR="007007ED" w:rsidRPr="004E0219">
        <w:t xml:space="preserve"> as "Employee", salary </w:t>
      </w:r>
      <w:r w:rsidR="007007ED" w:rsidRPr="004E0219">
        <w:cr/>
      </w: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007ED" w:rsidRPr="004E0219">
        <w:t>salary &lt; 1</w:t>
      </w:r>
      <w:r w:rsidR="00CD748A" w:rsidRPr="004E0219">
        <w:t>2</w:t>
      </w:r>
      <w:r w:rsidR="007007ED" w:rsidRPr="004E0219">
        <w:t>000</w:t>
      </w:r>
    </w:p>
    <w:p w:rsidR="007007ED" w:rsidRPr="004E0219" w:rsidRDefault="007007ED" w:rsidP="004E0219">
      <w:pPr>
        <w:pStyle w:val="code1"/>
      </w:pPr>
      <w:r w:rsidRPr="004E0219">
        <w:t xml:space="preserve">   </w:t>
      </w:r>
      <w:r w:rsidR="00E0553B">
        <w:t xml:space="preserve">AND </w:t>
      </w:r>
      <w:r w:rsidRPr="004E0219">
        <w:t xml:space="preserve">salary &gt; </w:t>
      </w:r>
      <w:r w:rsidR="00CD748A" w:rsidRPr="004E0219">
        <w:t>2</w:t>
      </w:r>
      <w:r w:rsidRPr="004E0219">
        <w:t>5000</w:t>
      </w:r>
    </w:p>
    <w:p w:rsidR="007007ED" w:rsidRPr="004E0219" w:rsidRDefault="00E0553B" w:rsidP="004E0219">
      <w:pPr>
        <w:pStyle w:val="code1"/>
      </w:pPr>
      <w:r>
        <w:lastRenderedPageBreak/>
        <w:t>O</w:t>
      </w:r>
      <w:r w:rsidR="007007ED" w:rsidRPr="004E0219">
        <w:t>rder by salary;</w:t>
      </w:r>
    </w:p>
    <w:p w:rsidR="001E680B" w:rsidRDefault="001E680B" w:rsidP="001E680B">
      <w:pPr>
        <w:pStyle w:val="outputBox1"/>
      </w:pPr>
      <w:r w:rsidRPr="001E680B">
        <w:t>Empty set (0.00 sec)</w:t>
      </w:r>
    </w:p>
    <w:p w:rsidR="00FE7E36" w:rsidRDefault="007007ED" w:rsidP="00CD748A">
      <w:pPr>
        <w:pStyle w:val="demonum1"/>
      </w:pPr>
      <w:r w:rsidRPr="00F10865">
        <w:t xml:space="preserve">You are not limited to combining two tests. </w:t>
      </w:r>
    </w:p>
    <w:p w:rsidR="00CD748A" w:rsidRPr="004E0219" w:rsidRDefault="00E0553B" w:rsidP="004E0219">
      <w:pPr>
        <w:pStyle w:val="code1"/>
      </w:pPr>
      <w:r>
        <w:t xml:space="preserve">Select </w:t>
      </w:r>
      <w:r w:rsidR="00CD748A" w:rsidRPr="004E0219">
        <w:t>emp_id, name_last as "Employee"</w:t>
      </w:r>
    </w:p>
    <w:p w:rsidR="00CD748A" w:rsidRPr="004E0219" w:rsidRDefault="00CD748A" w:rsidP="004E0219">
      <w:pPr>
        <w:pStyle w:val="code1"/>
      </w:pPr>
      <w:r w:rsidRPr="004E0219">
        <w:t>,</w:t>
      </w:r>
      <w:r w:rsidR="00E0553B">
        <w:t xml:space="preserve"> </w:t>
      </w:r>
      <w:r w:rsidRPr="004E0219">
        <w:t>hire_date, salary, job_id</w:t>
      </w:r>
    </w:p>
    <w:p w:rsidR="00CD748A" w:rsidRPr="004E0219" w:rsidRDefault="00E0553B" w:rsidP="004E0219">
      <w:pPr>
        <w:pStyle w:val="code1"/>
      </w:pPr>
      <w:r>
        <w:t xml:space="preserve">From </w:t>
      </w:r>
      <w:r w:rsidR="00EA4897" w:rsidRPr="004E0219">
        <w:t>a_emp.</w:t>
      </w:r>
      <w:r w:rsidR="00F41BD2" w:rsidRPr="004E0219">
        <w:t>employees</w:t>
      </w:r>
    </w:p>
    <w:p w:rsidR="00CD748A" w:rsidRPr="004E0219" w:rsidRDefault="00E0553B" w:rsidP="004E0219">
      <w:pPr>
        <w:pStyle w:val="code1"/>
      </w:pPr>
      <w:r>
        <w:t xml:space="preserve">Where </w:t>
      </w:r>
      <w:r w:rsidR="00CD748A" w:rsidRPr="004E0219">
        <w:t>hire_date between '1985</w:t>
      </w:r>
      <w:r w:rsidR="00CA7ABE" w:rsidRPr="004E0219">
        <w:t>-01-01</w:t>
      </w:r>
      <w:r w:rsidR="00CD748A" w:rsidRPr="004E0219">
        <w:t>' and '2005</w:t>
      </w:r>
      <w:r w:rsidR="00CA7ABE" w:rsidRPr="004E0219">
        <w:t>-12-31</w:t>
      </w:r>
      <w:r w:rsidR="00CD748A" w:rsidRPr="004E0219">
        <w:t>'</w:t>
      </w:r>
    </w:p>
    <w:p w:rsidR="00CD748A" w:rsidRPr="004E0219" w:rsidRDefault="00E0553B" w:rsidP="004E0219">
      <w:pPr>
        <w:pStyle w:val="code1"/>
      </w:pPr>
      <w:r>
        <w:t xml:space="preserve">AND </w:t>
      </w:r>
      <w:r w:rsidR="00CD748A" w:rsidRPr="004E0219">
        <w:t xml:space="preserve"> salary &gt; 15000</w:t>
      </w:r>
    </w:p>
    <w:p w:rsidR="00440A98" w:rsidRPr="004E0219" w:rsidRDefault="00E0553B" w:rsidP="004E0219">
      <w:pPr>
        <w:pStyle w:val="code1"/>
      </w:pPr>
      <w:r>
        <w:t xml:space="preserve">AND </w:t>
      </w:r>
      <w:r w:rsidR="00CD748A" w:rsidRPr="004E0219">
        <w:t xml:space="preserve"> job_id in (8</w:t>
      </w:r>
      <w:r w:rsidR="00E96500" w:rsidRPr="004E0219">
        <w:t>, 16</w:t>
      </w:r>
      <w:r w:rsidR="00CD748A" w:rsidRPr="004E0219">
        <w:t>)</w:t>
      </w:r>
    </w:p>
    <w:p w:rsidR="00CD748A" w:rsidRPr="004E0219" w:rsidRDefault="00CD748A" w:rsidP="004E0219">
      <w:pPr>
        <w:pStyle w:val="code1"/>
      </w:pPr>
      <w:r w:rsidRPr="004E0219">
        <w:t>;</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hire_date  | salary   | job_id |</w:t>
      </w:r>
    </w:p>
    <w:p w:rsidR="00FE7E36" w:rsidRPr="004E0219" w:rsidRDefault="00FE7E36" w:rsidP="004E0219">
      <w:pPr>
        <w:pStyle w:val="code1"/>
      </w:pPr>
      <w:r w:rsidRPr="004E0219">
        <w:t>+--------+----------+------------+----------+--------+</w:t>
      </w:r>
    </w:p>
    <w:p w:rsidR="00FE7E36" w:rsidRPr="004E0219" w:rsidRDefault="00FE7E36" w:rsidP="004E0219">
      <w:pPr>
        <w:pStyle w:val="code1"/>
      </w:pPr>
      <w:r w:rsidRPr="004E0219">
        <w:t>|    155 | Hiller   | 2004-03-05 | 80000.00 |      8 |</w:t>
      </w:r>
    </w:p>
    <w:p w:rsidR="00FE7E36" w:rsidRPr="004E0219" w:rsidRDefault="00FE7E36" w:rsidP="004E0219">
      <w:pPr>
        <w:pStyle w:val="code1"/>
      </w:pPr>
      <w:r w:rsidRPr="004E0219">
        <w:t>+--------+----------+------------+----------+--------+</w:t>
      </w:r>
    </w:p>
    <w:p w:rsidR="00FE7E36" w:rsidRPr="004E0219" w:rsidRDefault="00FE7E36" w:rsidP="004E0219">
      <w:pPr>
        <w:pStyle w:val="code1"/>
      </w:pPr>
      <w:r w:rsidRPr="004E0219">
        <w:t>1 row in set (0.00 sec)</w:t>
      </w:r>
    </w:p>
    <w:p w:rsidR="00724114" w:rsidRDefault="00724114" w:rsidP="00724114">
      <w:pPr>
        <w:pStyle w:val="demonum1"/>
      </w:pPr>
      <w:r>
        <w:t>Earlier we had a row constructor with an equality test</w:t>
      </w:r>
    </w:p>
    <w:p w:rsidR="00724114" w:rsidRPr="004E0219" w:rsidRDefault="00E0553B" w:rsidP="004E0219">
      <w:pPr>
        <w:pStyle w:val="code1"/>
      </w:pPr>
      <w:r>
        <w:t xml:space="preserve">Select </w:t>
      </w:r>
      <w:r w:rsidR="00724114" w:rsidRPr="004E0219">
        <w:t>prod_id, prod_name, catg_id, prod_warranty_period</w:t>
      </w:r>
    </w:p>
    <w:p w:rsidR="00724114" w:rsidRPr="004E0219" w:rsidRDefault="00E0553B" w:rsidP="004E0219">
      <w:pPr>
        <w:pStyle w:val="code1"/>
      </w:pPr>
      <w:r>
        <w:t xml:space="preserve">From </w:t>
      </w:r>
      <w:r w:rsidR="00EA4897" w:rsidRPr="004E0219">
        <w:t>a_prd.</w:t>
      </w:r>
      <w:r w:rsidR="00724114" w:rsidRPr="004E0219">
        <w:t xml:space="preserve">products </w:t>
      </w:r>
    </w:p>
    <w:p w:rsidR="00724114" w:rsidRPr="004E0219" w:rsidRDefault="00E0553B" w:rsidP="004E0219">
      <w:pPr>
        <w:pStyle w:val="code1"/>
      </w:pPr>
      <w:r>
        <w:t xml:space="preserve">Where </w:t>
      </w:r>
      <w:r w:rsidR="00724114" w:rsidRPr="004E0219">
        <w:t>row(catg_id, prod_warranty_period ) = row('HW', 12);</w:t>
      </w:r>
    </w:p>
    <w:p w:rsidR="00724114" w:rsidRDefault="00724114" w:rsidP="00724114">
      <w:pPr>
        <w:pStyle w:val="body1"/>
      </w:pPr>
      <w:r>
        <w:t>We could do this with an AND test.</w:t>
      </w:r>
    </w:p>
    <w:p w:rsidR="00724114" w:rsidRPr="004E0219" w:rsidRDefault="00E0553B" w:rsidP="004E0219">
      <w:pPr>
        <w:pStyle w:val="code1"/>
      </w:pPr>
      <w:r>
        <w:t xml:space="preserve">Select </w:t>
      </w:r>
      <w:r w:rsidR="00724114" w:rsidRPr="004E0219">
        <w:t>prod_id, prod_name, catg_id, prod_warranty_period</w:t>
      </w:r>
    </w:p>
    <w:p w:rsidR="00724114" w:rsidRPr="004E0219" w:rsidRDefault="00E0553B" w:rsidP="004E0219">
      <w:pPr>
        <w:pStyle w:val="code1"/>
      </w:pPr>
      <w:r>
        <w:t xml:space="preserve">From </w:t>
      </w:r>
      <w:r w:rsidR="00EA4897" w:rsidRPr="004E0219">
        <w:t>a_prd.</w:t>
      </w:r>
      <w:r w:rsidR="00724114" w:rsidRPr="004E0219">
        <w:t xml:space="preserve">products </w:t>
      </w:r>
    </w:p>
    <w:p w:rsidR="00572DB7" w:rsidRPr="004E0219" w:rsidRDefault="00E0553B" w:rsidP="004E0219">
      <w:pPr>
        <w:pStyle w:val="code1"/>
      </w:pPr>
      <w:r>
        <w:t xml:space="preserve">Where </w:t>
      </w:r>
      <w:r w:rsidR="00724114" w:rsidRPr="004E0219">
        <w:t>catg_id= 'HW' and prod_warranty_period = 12;</w:t>
      </w:r>
    </w:p>
    <w:p w:rsidR="00724114" w:rsidRDefault="00724114" w:rsidP="00724114">
      <w:pPr>
        <w:pStyle w:val="body1"/>
      </w:pPr>
    </w:p>
    <w:p w:rsidR="002D51EF" w:rsidRDefault="002D51EF" w:rsidP="00724114">
      <w:pPr>
        <w:pStyle w:val="body1"/>
      </w:pPr>
    </w:p>
    <w:p w:rsidR="007007ED" w:rsidRDefault="007007ED" w:rsidP="007007ED">
      <w:pPr>
        <w:pStyle w:val="outline1"/>
      </w:pPr>
      <w:bookmarkStart w:id="2" w:name="_Toc363598155"/>
      <w:r>
        <w:t>The OR logical operator</w:t>
      </w:r>
      <w:bookmarkEnd w:id="2"/>
    </w:p>
    <w:p w:rsidR="007007ED" w:rsidRDefault="007007ED" w:rsidP="00717464">
      <w:pPr>
        <w:pStyle w:val="body1"/>
      </w:pPr>
      <w:r>
        <w:t xml:space="preserve">With this operator, the compound test has a true value if either one or both conditions are true. </w:t>
      </w:r>
    </w:p>
    <w:p w:rsidR="007007ED" w:rsidRPr="00F10865" w:rsidRDefault="002D2241" w:rsidP="00717464">
      <w:pPr>
        <w:pStyle w:val="demonum1"/>
      </w:pPr>
      <w:r w:rsidRPr="002D2241">
        <w:t xml:space="preserve">Find employees </w:t>
      </w:r>
      <w:r w:rsidR="007007ED" w:rsidRPr="00F10865">
        <w:t xml:space="preserve">who work in either dept 20 or </w:t>
      </w:r>
      <w:r w:rsidR="00CD748A">
        <w:t>3</w:t>
      </w:r>
      <w:r w:rsidR="007007ED" w:rsidRPr="00F10865">
        <w:t>0. It would be better to use an IN operator for this test. Notice that you have to repeat the full test for each OR clause</w:t>
      </w:r>
      <w:r w:rsidR="007007ED">
        <w:t xml:space="preserve">. </w:t>
      </w:r>
    </w:p>
    <w:p w:rsidR="007007ED" w:rsidRPr="004E0219" w:rsidRDefault="00E0553B" w:rsidP="004E0219">
      <w:pPr>
        <w:pStyle w:val="code1"/>
      </w:pPr>
      <w:r>
        <w:t xml:space="preserve">Select </w:t>
      </w:r>
      <w:r w:rsidR="007E34B2" w:rsidRPr="004E0219">
        <w:t>emp_id</w:t>
      </w:r>
      <w:r w:rsidR="007007ED" w:rsidRPr="004E0219">
        <w:t xml:space="preserve">, </w:t>
      </w:r>
      <w:r w:rsidR="007E34B2" w:rsidRPr="004E0219">
        <w:t>name_last</w:t>
      </w:r>
      <w:r w:rsidR="007007ED" w:rsidRPr="004E0219">
        <w:t xml:space="preserve"> as "Employee", </w:t>
      </w:r>
      <w:r w:rsidR="007E34B2" w:rsidRPr="004E0219">
        <w:t>dept_id</w:t>
      </w:r>
      <w:r w:rsidR="007007ED" w:rsidRPr="004E0219">
        <w:cr/>
      </w: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E34B2" w:rsidRPr="004E0219">
        <w:t>dept_id</w:t>
      </w:r>
      <w:r w:rsidR="007007ED" w:rsidRPr="004E0219">
        <w:t xml:space="preserve"> = </w:t>
      </w:r>
      <w:r w:rsidR="00CD748A" w:rsidRPr="004E0219">
        <w:t>3</w:t>
      </w:r>
      <w:r w:rsidR="007007ED" w:rsidRPr="004E0219">
        <w:t>0</w:t>
      </w:r>
    </w:p>
    <w:p w:rsidR="007007ED" w:rsidRPr="004E0219" w:rsidRDefault="007007ED" w:rsidP="004E0219">
      <w:pPr>
        <w:pStyle w:val="code1"/>
      </w:pPr>
      <w:r w:rsidRPr="004E0219">
        <w:t xml:space="preserve">    OR   </w:t>
      </w:r>
      <w:r w:rsidR="007E34B2" w:rsidRPr="004E0219">
        <w:t>dept_id</w:t>
      </w:r>
      <w:r w:rsidRPr="004E0219">
        <w:t xml:space="preserve"> = 20</w:t>
      </w:r>
    </w:p>
    <w:p w:rsidR="007007ED" w:rsidRPr="004E0219" w:rsidRDefault="007007ED" w:rsidP="004E0219">
      <w:pPr>
        <w:pStyle w:val="code1"/>
      </w:pPr>
      <w:r w:rsidRPr="004E0219">
        <w:t xml:space="preserve">order by </w:t>
      </w:r>
      <w:r w:rsidR="00634BEF" w:rsidRPr="004E0219">
        <w:t>`</w:t>
      </w:r>
      <w:r w:rsidRPr="004E0219">
        <w:t>Employee</w:t>
      </w:r>
      <w:r w:rsidR="00634BEF" w:rsidRPr="004E0219">
        <w:t>`</w:t>
      </w:r>
      <w:r w:rsidRPr="004E0219">
        <w:t>;</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dept_id |</w:t>
      </w:r>
    </w:p>
    <w:p w:rsidR="00FE7E36" w:rsidRPr="004E0219" w:rsidRDefault="00FE7E36" w:rsidP="004E0219">
      <w:pPr>
        <w:pStyle w:val="code1"/>
      </w:pPr>
      <w:r w:rsidRPr="004E0219">
        <w:t>+--------+----------+---------+</w:t>
      </w:r>
    </w:p>
    <w:p w:rsidR="00FE7E36" w:rsidRPr="004E0219" w:rsidRDefault="00FE7E36" w:rsidP="004E0219">
      <w:pPr>
        <w:pStyle w:val="code1"/>
      </w:pPr>
      <w:r w:rsidRPr="004E0219">
        <w:t>|    110 | Chen     |      30 |</w:t>
      </w:r>
    </w:p>
    <w:p w:rsidR="00FE7E36" w:rsidRPr="004E0219" w:rsidRDefault="00FE7E36" w:rsidP="004E0219">
      <w:pPr>
        <w:pStyle w:val="code1"/>
      </w:pPr>
      <w:r w:rsidRPr="004E0219">
        <w:t>|    109 | Fiet     |      30 |</w:t>
      </w:r>
    </w:p>
    <w:p w:rsidR="00FE7E36" w:rsidRPr="004E0219" w:rsidRDefault="00FE7E36" w:rsidP="004E0219">
      <w:pPr>
        <w:pStyle w:val="code1"/>
      </w:pPr>
      <w:r w:rsidRPr="004E0219">
        <w:t>|    206 | Geitz    |      30 |</w:t>
      </w:r>
    </w:p>
    <w:p w:rsidR="00FE7E36" w:rsidRPr="004E0219" w:rsidRDefault="00FE7E36" w:rsidP="004E0219">
      <w:pPr>
        <w:pStyle w:val="code1"/>
      </w:pPr>
      <w:r w:rsidRPr="004E0219">
        <w:t>|    108 | Green    |      30 |</w:t>
      </w:r>
    </w:p>
    <w:p w:rsidR="00FE7E36" w:rsidRPr="004E0219" w:rsidRDefault="00FE7E36" w:rsidP="004E0219">
      <w:pPr>
        <w:pStyle w:val="code1"/>
      </w:pPr>
      <w:r w:rsidRPr="004E0219">
        <w:t>|    201 | Harts    |      20 |</w:t>
      </w:r>
    </w:p>
    <w:p w:rsidR="00FE7E36" w:rsidRDefault="00FE7E36" w:rsidP="00FE7E36">
      <w:pPr>
        <w:pStyle w:val="code1"/>
      </w:pPr>
      <w:r>
        <w:t>|    205 | Higgs    |      30 |</w:t>
      </w:r>
    </w:p>
    <w:p w:rsidR="00FE7E36" w:rsidRDefault="00FE7E36" w:rsidP="00FE7E36">
      <w:pPr>
        <w:pStyle w:val="code1"/>
      </w:pPr>
      <w:r>
        <w:t>|    204 | King     |      30 |</w:t>
      </w:r>
    </w:p>
    <w:p w:rsidR="00FE7E36" w:rsidRDefault="00FE7E36" w:rsidP="00FE7E36">
      <w:pPr>
        <w:pStyle w:val="code1"/>
      </w:pPr>
      <w:r>
        <w:t>|    101 | Koch     |      30 |</w:t>
      </w:r>
    </w:p>
    <w:p w:rsidR="00FE7E36" w:rsidRDefault="00FE7E36" w:rsidP="00FE7E36">
      <w:pPr>
        <w:pStyle w:val="code1"/>
      </w:pPr>
      <w:r>
        <w:t>|    203 | Mays     |      30 |</w:t>
      </w:r>
    </w:p>
    <w:p w:rsidR="00FE7E36" w:rsidRDefault="00FE7E36" w:rsidP="00FE7E36">
      <w:pPr>
        <w:pStyle w:val="code1"/>
      </w:pPr>
      <w:r>
        <w:t>+--------+----------+---------+</w:t>
      </w:r>
    </w:p>
    <w:p w:rsidR="00FE7E36" w:rsidRDefault="00FE7E36" w:rsidP="00FE7E36">
      <w:pPr>
        <w:pStyle w:val="code1"/>
      </w:pPr>
      <w:r>
        <w:t>9 rows in set (0.00 sec)</w:t>
      </w:r>
    </w:p>
    <w:p w:rsidR="00717464" w:rsidRDefault="00717464" w:rsidP="00717464">
      <w:pPr>
        <w:pStyle w:val="body1"/>
      </w:pPr>
    </w:p>
    <w:p w:rsidR="00CD748A" w:rsidRDefault="007007ED" w:rsidP="00717464">
      <w:pPr>
        <w:pStyle w:val="demonum1"/>
      </w:pPr>
      <w:r w:rsidRPr="00F10865">
        <w:lastRenderedPageBreak/>
        <w:t xml:space="preserve">Here we want employees who earn more than </w:t>
      </w:r>
      <w:r w:rsidR="00FE7E36">
        <w:t>50</w:t>
      </w:r>
      <w:r w:rsidRPr="00F10865">
        <w:t>000</w:t>
      </w:r>
    </w:p>
    <w:p w:rsidR="00BF41B3" w:rsidRPr="004E0219" w:rsidRDefault="00E0553B" w:rsidP="004E0219">
      <w:pPr>
        <w:pStyle w:val="code1"/>
      </w:pPr>
      <w:r>
        <w:t xml:space="preserve">Select </w:t>
      </w:r>
      <w:r w:rsidR="00CD748A" w:rsidRPr="004E0219">
        <w:t>emp_id, name_last as "Employee"</w:t>
      </w:r>
      <w:r w:rsidR="00BF41B3" w:rsidRPr="004E0219">
        <w:t>, hire_date, salary, job_id</w:t>
      </w:r>
    </w:p>
    <w:p w:rsidR="00CD748A" w:rsidRPr="004E0219" w:rsidRDefault="00E0553B" w:rsidP="004E0219">
      <w:pPr>
        <w:pStyle w:val="code1"/>
      </w:pPr>
      <w:r>
        <w:t xml:space="preserve">From </w:t>
      </w:r>
      <w:r w:rsidR="00EA4897" w:rsidRPr="004E0219">
        <w:t>a_emp.</w:t>
      </w:r>
      <w:r w:rsidR="00F41BD2" w:rsidRPr="004E0219">
        <w:t>employees</w:t>
      </w:r>
    </w:p>
    <w:p w:rsidR="00CD748A" w:rsidRPr="004E0219" w:rsidRDefault="00E0553B" w:rsidP="004E0219">
      <w:pPr>
        <w:pStyle w:val="code1"/>
      </w:pPr>
      <w:r>
        <w:t xml:space="preserve">Where </w:t>
      </w:r>
      <w:r w:rsidR="00CD748A" w:rsidRPr="004E0219">
        <w:t xml:space="preserve">salary &gt; </w:t>
      </w:r>
      <w:r w:rsidR="00FE7E36" w:rsidRPr="004E0219">
        <w:t>50</w:t>
      </w:r>
      <w:r w:rsidR="00CD748A" w:rsidRPr="004E0219">
        <w:t>000;</w:t>
      </w:r>
    </w:p>
    <w:p w:rsidR="00FE7E36" w:rsidRPr="004E0219" w:rsidRDefault="00FE7E36" w:rsidP="004E0219">
      <w:pPr>
        <w:pStyle w:val="code1"/>
      </w:pPr>
      <w:r w:rsidRPr="004E0219">
        <w:t>+--------+------------+----------+--------+</w:t>
      </w:r>
    </w:p>
    <w:p w:rsidR="00FE7E36" w:rsidRPr="004E0219" w:rsidRDefault="00FE7E36" w:rsidP="004E0219">
      <w:pPr>
        <w:pStyle w:val="code1"/>
      </w:pPr>
      <w:r w:rsidRPr="004E0219">
        <w:t>| emp_id | hire_date  | salary   | job_id |</w:t>
      </w:r>
    </w:p>
    <w:p w:rsidR="00FE7E36" w:rsidRPr="004E0219" w:rsidRDefault="00FE7E36" w:rsidP="004E0219">
      <w:pPr>
        <w:pStyle w:val="code1"/>
      </w:pPr>
      <w:r w:rsidRPr="004E0219">
        <w:t>+--------+------------+----------+--------+</w:t>
      </w:r>
    </w:p>
    <w:p w:rsidR="00FE7E36" w:rsidRPr="004E0219" w:rsidRDefault="00FE7E36" w:rsidP="004E0219">
      <w:pPr>
        <w:pStyle w:val="code1"/>
      </w:pPr>
      <w:r w:rsidRPr="004E0219">
        <w:t>|    101 | 2008-06-17 | 98005.00 |     16 |</w:t>
      </w:r>
    </w:p>
    <w:p w:rsidR="00FE7E36" w:rsidRPr="004E0219" w:rsidRDefault="00FE7E36" w:rsidP="004E0219">
      <w:pPr>
        <w:pStyle w:val="code1"/>
      </w:pPr>
      <w:r w:rsidRPr="004E0219">
        <w:t>|    145 | 2008-03-30 | 65000.00 |      4 |</w:t>
      </w:r>
    </w:p>
    <w:p w:rsidR="00FE7E36" w:rsidRPr="004E0219" w:rsidRDefault="00FE7E36" w:rsidP="004E0219">
      <w:pPr>
        <w:pStyle w:val="code1"/>
      </w:pPr>
      <w:r w:rsidRPr="004E0219">
        <w:t>|    146 | 2011-06-15 | 88954.00 |     64 |</w:t>
      </w:r>
    </w:p>
    <w:p w:rsidR="00FE7E36" w:rsidRPr="004E0219" w:rsidRDefault="00FE7E36" w:rsidP="004E0219">
      <w:pPr>
        <w:pStyle w:val="code1"/>
      </w:pPr>
      <w:r w:rsidRPr="004E0219">
        <w:t>|    155 | 2004-03-05 | 80000.00 |      8 |</w:t>
      </w:r>
    </w:p>
    <w:p w:rsidR="00FE7E36" w:rsidRPr="004E0219" w:rsidRDefault="00FE7E36" w:rsidP="004E0219">
      <w:pPr>
        <w:pStyle w:val="code1"/>
      </w:pPr>
      <w:r w:rsidRPr="004E0219">
        <w:t>|    162 | 2011-03-17 | 98000.00 |     16 |</w:t>
      </w:r>
    </w:p>
    <w:p w:rsidR="00FE7E36" w:rsidRPr="004E0219" w:rsidRDefault="00FE7E36" w:rsidP="004E0219">
      <w:pPr>
        <w:pStyle w:val="code1"/>
      </w:pPr>
      <w:r w:rsidRPr="004E0219">
        <w:t>|    200 | 2011-06-17 | 65000.00 |     16 |</w:t>
      </w:r>
    </w:p>
    <w:p w:rsidR="00FE7E36" w:rsidRPr="004E0219" w:rsidRDefault="00FE7E36" w:rsidP="004E0219">
      <w:pPr>
        <w:pStyle w:val="code1"/>
      </w:pPr>
      <w:r w:rsidRPr="004E0219">
        <w:t>|    206 | 2011-06-15 | 88954.00 |     32 |</w:t>
      </w:r>
    </w:p>
    <w:p w:rsidR="00FE7E36" w:rsidRPr="004E0219" w:rsidRDefault="00FE7E36" w:rsidP="004E0219">
      <w:pPr>
        <w:pStyle w:val="code1"/>
      </w:pPr>
      <w:r w:rsidRPr="004E0219">
        <w:t>|    207 | 2011-06-17 | 65000.00 |      8 |</w:t>
      </w:r>
    </w:p>
    <w:p w:rsidR="00FE7E36" w:rsidRPr="004E0219" w:rsidRDefault="00FE7E36" w:rsidP="004E0219">
      <w:pPr>
        <w:pStyle w:val="code1"/>
      </w:pPr>
      <w:r w:rsidRPr="004E0219">
        <w:t>+--------+------------+----------+--------+</w:t>
      </w:r>
    </w:p>
    <w:p w:rsidR="00FE7E36" w:rsidRPr="004E0219" w:rsidRDefault="00FE7E36" w:rsidP="004E0219">
      <w:pPr>
        <w:pStyle w:val="code1"/>
      </w:pPr>
      <w:r w:rsidRPr="004E0219">
        <w:t>8 rows in set (0.00 sec)</w:t>
      </w:r>
    </w:p>
    <w:p w:rsidR="00CD748A" w:rsidRDefault="00CD748A" w:rsidP="00717464">
      <w:pPr>
        <w:pStyle w:val="demonum1"/>
      </w:pPr>
      <w:r w:rsidRPr="00F10865">
        <w:t xml:space="preserve">Here we want employees who earn more than </w:t>
      </w:r>
      <w:r w:rsidR="00FE7E36">
        <w:t>50</w:t>
      </w:r>
      <w:r w:rsidRPr="00F10865">
        <w:t>000</w:t>
      </w:r>
      <w:r>
        <w:t xml:space="preserve"> </w:t>
      </w:r>
      <w:r w:rsidRPr="00F10865">
        <w:t>or who were hired between 19</w:t>
      </w:r>
      <w:r>
        <w:t>8</w:t>
      </w:r>
      <w:r w:rsidRPr="00F10865">
        <w:t xml:space="preserve">5 and </w:t>
      </w:r>
      <w:r>
        <w:t>2005</w:t>
      </w:r>
    </w:p>
    <w:p w:rsidR="00BF41B3" w:rsidRPr="004E0219" w:rsidRDefault="00E0553B" w:rsidP="004E0219">
      <w:pPr>
        <w:pStyle w:val="code1"/>
      </w:pPr>
      <w:r>
        <w:t xml:space="preserve">Select </w:t>
      </w:r>
      <w:r w:rsidR="00CD748A" w:rsidRPr="004E0219">
        <w:t>emp_id, name_last as "Employee"</w:t>
      </w:r>
      <w:r w:rsidR="00BF41B3" w:rsidRPr="004E0219">
        <w:t>,</w:t>
      </w:r>
      <w:r w:rsidR="00561B54" w:rsidRPr="004E0219">
        <w:t xml:space="preserve"> </w:t>
      </w:r>
      <w:r w:rsidR="00BF41B3" w:rsidRPr="004E0219">
        <w:t>hire_date, salary, job_id</w:t>
      </w:r>
    </w:p>
    <w:p w:rsidR="00CD748A" w:rsidRPr="004E0219" w:rsidRDefault="00E0553B" w:rsidP="004E0219">
      <w:pPr>
        <w:pStyle w:val="code1"/>
      </w:pPr>
      <w:r>
        <w:t xml:space="preserve">From </w:t>
      </w:r>
      <w:r w:rsidR="00EA4897" w:rsidRPr="004E0219">
        <w:t>a_emp.</w:t>
      </w:r>
      <w:r w:rsidR="00F41BD2" w:rsidRPr="004E0219">
        <w:t>employees</w:t>
      </w:r>
    </w:p>
    <w:p w:rsidR="00CD748A" w:rsidRPr="004E0219" w:rsidRDefault="00E0553B" w:rsidP="004E0219">
      <w:pPr>
        <w:pStyle w:val="code1"/>
      </w:pPr>
      <w:r>
        <w:t xml:space="preserve">Where </w:t>
      </w:r>
      <w:r w:rsidR="00CD748A" w:rsidRPr="004E0219">
        <w:t xml:space="preserve">hire_date between </w:t>
      </w:r>
      <w:r w:rsidR="00CA7ABE" w:rsidRPr="004E0219">
        <w:t>'1985-01-01' and '2005-12-31'</w:t>
      </w:r>
    </w:p>
    <w:p w:rsidR="00CD748A" w:rsidRPr="004E0219" w:rsidRDefault="00CD748A" w:rsidP="004E0219">
      <w:pPr>
        <w:pStyle w:val="code1"/>
      </w:pPr>
      <w:r w:rsidRPr="004E0219">
        <w:t xml:space="preserve">    OR   salary &gt; </w:t>
      </w:r>
      <w:r w:rsidR="00FE7E36" w:rsidRPr="004E0219">
        <w:t>50</w:t>
      </w:r>
      <w:r w:rsidRPr="004E0219">
        <w:t>000;</w:t>
      </w:r>
    </w:p>
    <w:p w:rsidR="002D51EF" w:rsidRDefault="002D51EF" w:rsidP="002D51EF">
      <w:pPr>
        <w:pStyle w:val="code1"/>
      </w:pPr>
      <w:r>
        <w:t>+--------+------------+----------+--------+</w:t>
      </w:r>
    </w:p>
    <w:p w:rsidR="002D51EF" w:rsidRDefault="002D51EF" w:rsidP="002D51EF">
      <w:pPr>
        <w:pStyle w:val="code1"/>
      </w:pPr>
      <w:r>
        <w:t>| emp_id | hire_date  | salary   | job_id |</w:t>
      </w:r>
    </w:p>
    <w:p w:rsidR="002D51EF" w:rsidRDefault="002D51EF" w:rsidP="002D51EF">
      <w:pPr>
        <w:pStyle w:val="code1"/>
      </w:pPr>
      <w:r>
        <w:t>+--------+------------+----------+--------+</w:t>
      </w:r>
    </w:p>
    <w:p w:rsidR="002D51EF" w:rsidRDefault="002D51EF" w:rsidP="002D51EF">
      <w:pPr>
        <w:pStyle w:val="code1"/>
      </w:pPr>
      <w:r>
        <w:t>|    100 | 1989-06-17 | 24000.00 |      1 |</w:t>
      </w:r>
    </w:p>
    <w:p w:rsidR="002D51EF" w:rsidRDefault="002D51EF" w:rsidP="002D51EF">
      <w:pPr>
        <w:pStyle w:val="code1"/>
      </w:pPr>
      <w:r>
        <w:t>|    101 | 2008-06-17 | 98005.00 |     16 |</w:t>
      </w:r>
    </w:p>
    <w:p w:rsidR="002D51EF" w:rsidRDefault="002D51EF" w:rsidP="002D51EF">
      <w:pPr>
        <w:pStyle w:val="code1"/>
      </w:pPr>
      <w:r>
        <w:t>|    108 | 1995-04-14 | 12000.00 |     16 |</w:t>
      </w:r>
    </w:p>
    <w:p w:rsidR="002D51EF" w:rsidRDefault="002D51EF" w:rsidP="002D51EF">
      <w:pPr>
        <w:pStyle w:val="code1"/>
      </w:pPr>
      <w:r>
        <w:t>|    145 | 2008-03-30 | 65000.00 |      4 |</w:t>
      </w:r>
    </w:p>
    <w:p w:rsidR="002D51EF" w:rsidRDefault="002D51EF" w:rsidP="002D51EF">
      <w:pPr>
        <w:pStyle w:val="code1"/>
      </w:pPr>
      <w:r>
        <w:t>|    146 | 2012-02-29 | 88954.00 |     64 |</w:t>
      </w:r>
    </w:p>
    <w:p w:rsidR="002D51EF" w:rsidRDefault="002D51EF" w:rsidP="002D51EF">
      <w:pPr>
        <w:pStyle w:val="code1"/>
      </w:pPr>
      <w:r>
        <w:t>|    150 | 2001-10-28 |  6500.00 |      8 |</w:t>
      </w:r>
    </w:p>
    <w:p w:rsidR="002D51EF" w:rsidRDefault="002D51EF" w:rsidP="002D51EF">
      <w:pPr>
        <w:pStyle w:val="code1"/>
      </w:pPr>
      <w:r>
        <w:t>|    155 | 2004-03-05 | 80000.00 |      8 |</w:t>
      </w:r>
    </w:p>
    <w:p w:rsidR="002D51EF" w:rsidRDefault="002D51EF" w:rsidP="002D51EF">
      <w:pPr>
        <w:pStyle w:val="code1"/>
      </w:pPr>
      <w:r>
        <w:t>|    162 | 2011-03-17 | 98000.00 |     16 |</w:t>
      </w:r>
    </w:p>
    <w:p w:rsidR="002D51EF" w:rsidRDefault="002D51EF" w:rsidP="002D51EF">
      <w:pPr>
        <w:pStyle w:val="code1"/>
      </w:pPr>
      <w:r>
        <w:t>|    200 | 2011-06-17 | 65000.00 |     16 |</w:t>
      </w:r>
    </w:p>
    <w:p w:rsidR="002D51EF" w:rsidRDefault="002D51EF" w:rsidP="002D51EF">
      <w:pPr>
        <w:pStyle w:val="code1"/>
      </w:pPr>
      <w:r>
        <w:t>|    201 | 2004-08-25 | 15000.00 |      2 |</w:t>
      </w:r>
    </w:p>
    <w:p w:rsidR="002D51EF" w:rsidRDefault="002D51EF" w:rsidP="002D51EF">
      <w:pPr>
        <w:pStyle w:val="code1"/>
      </w:pPr>
      <w:r>
        <w:t>|    206 | 2011-06-15 | 88954.00 |     32 |</w:t>
      </w:r>
    </w:p>
    <w:p w:rsidR="002D51EF" w:rsidRDefault="002D51EF" w:rsidP="002D51EF">
      <w:pPr>
        <w:pStyle w:val="code1"/>
      </w:pPr>
      <w:r>
        <w:t>|    207 | 2011-06-17 | 65000.00 |      8 |</w:t>
      </w:r>
    </w:p>
    <w:p w:rsidR="002D51EF" w:rsidRDefault="002D51EF" w:rsidP="002D51EF">
      <w:pPr>
        <w:pStyle w:val="code1"/>
      </w:pPr>
      <w:r>
        <w:t>+--------+------------+----------+--------+</w:t>
      </w:r>
    </w:p>
    <w:p w:rsidR="002D51EF" w:rsidRDefault="002D51EF" w:rsidP="002D51EF">
      <w:pPr>
        <w:pStyle w:val="code1"/>
      </w:pPr>
      <w:r>
        <w:t>12 rows in set (0.00 sec)</w:t>
      </w:r>
    </w:p>
    <w:p w:rsidR="00CD748A" w:rsidRDefault="00BF41B3" w:rsidP="00717464">
      <w:pPr>
        <w:pStyle w:val="demonum1"/>
      </w:pPr>
      <w:r>
        <w:t>Now we add another possibility - that the employee's job id is 8 or 16</w:t>
      </w:r>
    </w:p>
    <w:p w:rsidR="00BF41B3" w:rsidRPr="004E0219" w:rsidRDefault="00E0553B" w:rsidP="004E0219">
      <w:pPr>
        <w:pStyle w:val="code1"/>
      </w:pPr>
      <w:r>
        <w:t xml:space="preserve">Select </w:t>
      </w:r>
      <w:r w:rsidR="00BF41B3" w:rsidRPr="004E0219">
        <w:t>emp_id, name_last as "Employee"</w:t>
      </w:r>
      <w:r w:rsidR="00561B54" w:rsidRPr="004E0219">
        <w:t xml:space="preserve"> </w:t>
      </w:r>
      <w:r w:rsidR="00BF41B3" w:rsidRPr="004E0219">
        <w:t>,hire_date, salary, job_id</w:t>
      </w:r>
    </w:p>
    <w:p w:rsidR="00BF41B3" w:rsidRPr="004E0219" w:rsidRDefault="00E0553B" w:rsidP="004E0219">
      <w:pPr>
        <w:pStyle w:val="code1"/>
      </w:pPr>
      <w:r>
        <w:t xml:space="preserve">From </w:t>
      </w:r>
      <w:r w:rsidR="00EA4897" w:rsidRPr="004E0219">
        <w:t>a_emp.</w:t>
      </w:r>
      <w:r w:rsidR="00F41BD2" w:rsidRPr="004E0219">
        <w:t>employees</w:t>
      </w:r>
    </w:p>
    <w:p w:rsidR="00BF41B3" w:rsidRPr="004E0219" w:rsidRDefault="00E0553B" w:rsidP="004E0219">
      <w:pPr>
        <w:pStyle w:val="code1"/>
      </w:pPr>
      <w:r>
        <w:t xml:space="preserve">Where </w:t>
      </w:r>
      <w:r w:rsidR="00BF41B3" w:rsidRPr="004E0219">
        <w:t xml:space="preserve">hire_date between </w:t>
      </w:r>
      <w:r w:rsidR="00CA7ABE" w:rsidRPr="004E0219">
        <w:t>'1985-01-01' and '2005-12-31'</w:t>
      </w:r>
    </w:p>
    <w:p w:rsidR="00BF41B3" w:rsidRPr="004E0219" w:rsidRDefault="00BF41B3" w:rsidP="004E0219">
      <w:pPr>
        <w:pStyle w:val="code1"/>
      </w:pPr>
      <w:r w:rsidRPr="004E0219">
        <w:t xml:space="preserve">    OR   salary &gt; 15000</w:t>
      </w:r>
    </w:p>
    <w:p w:rsidR="00BF41B3" w:rsidRDefault="00BF41B3" w:rsidP="004E0219">
      <w:pPr>
        <w:pStyle w:val="code1"/>
      </w:pPr>
      <w:r w:rsidRPr="004E0219">
        <w:t xml:space="preserve">    OR   job_id in (8, 16);</w:t>
      </w:r>
    </w:p>
    <w:p w:rsidR="002D51EF" w:rsidRDefault="002D51EF" w:rsidP="002D51EF">
      <w:pPr>
        <w:pStyle w:val="code1"/>
      </w:pPr>
      <w:r>
        <w:t>+--------+------------+----------+--------+</w:t>
      </w:r>
    </w:p>
    <w:p w:rsidR="002D51EF" w:rsidRDefault="002D51EF" w:rsidP="002D51EF">
      <w:pPr>
        <w:pStyle w:val="code1"/>
      </w:pPr>
      <w:r>
        <w:t>| emp_id | hire_date  | salary   | job_id |</w:t>
      </w:r>
    </w:p>
    <w:p w:rsidR="002D51EF" w:rsidRDefault="002D51EF" w:rsidP="002D51EF">
      <w:pPr>
        <w:pStyle w:val="code1"/>
      </w:pPr>
      <w:r>
        <w:t>+--------+------------+----------+--------+</w:t>
      </w:r>
    </w:p>
    <w:p w:rsidR="002D51EF" w:rsidRDefault="002D51EF" w:rsidP="002D51EF">
      <w:pPr>
        <w:pStyle w:val="code1"/>
      </w:pPr>
      <w:r>
        <w:t>|    100 | 1989-06-17 | 24000.00 |      1 |</w:t>
      </w:r>
    </w:p>
    <w:p w:rsidR="002D51EF" w:rsidRDefault="002D51EF" w:rsidP="002D51EF">
      <w:pPr>
        <w:pStyle w:val="code1"/>
      </w:pPr>
      <w:r>
        <w:t>|    101 | 2008-06-17 | 98005.00 |     16 |</w:t>
      </w:r>
    </w:p>
    <w:p w:rsidR="002D51EF" w:rsidRDefault="002D51EF" w:rsidP="002D51EF">
      <w:pPr>
        <w:pStyle w:val="code1"/>
      </w:pPr>
      <w:r>
        <w:t>|    108 | 1995-04-14 | 12000.00 |     16 |</w:t>
      </w:r>
    </w:p>
    <w:p w:rsidR="002D51EF" w:rsidRDefault="002D51EF" w:rsidP="002D51EF">
      <w:pPr>
        <w:pStyle w:val="code1"/>
      </w:pPr>
      <w:r>
        <w:t>|    145 | 2008-03-30 | 65000.00 |      4 |</w:t>
      </w:r>
    </w:p>
    <w:p w:rsidR="002D51EF" w:rsidRDefault="002D51EF" w:rsidP="002D51EF">
      <w:pPr>
        <w:pStyle w:val="code1"/>
      </w:pPr>
      <w:r>
        <w:t>|    146 | 2012-02-29 | 88954.00 |     64 |</w:t>
      </w:r>
    </w:p>
    <w:p w:rsidR="002D51EF" w:rsidRDefault="002D51EF" w:rsidP="002D51EF">
      <w:pPr>
        <w:pStyle w:val="code1"/>
      </w:pPr>
      <w:r>
        <w:t>|    150 | 2001-10-28 |  6500.00 |      8 |</w:t>
      </w:r>
    </w:p>
    <w:p w:rsidR="002D51EF" w:rsidRDefault="002D51EF" w:rsidP="002D51EF">
      <w:pPr>
        <w:pStyle w:val="code1"/>
      </w:pPr>
      <w:r>
        <w:lastRenderedPageBreak/>
        <w:t>|    155 | 2004-03-05 | 80000.00 |      8 |</w:t>
      </w:r>
    </w:p>
    <w:p w:rsidR="002D51EF" w:rsidRDefault="002D51EF" w:rsidP="002D51EF">
      <w:pPr>
        <w:pStyle w:val="code1"/>
      </w:pPr>
      <w:r>
        <w:t>|    161 | 2011-06-15 | 15000.00 |     16 |</w:t>
      </w:r>
    </w:p>
    <w:p w:rsidR="002D51EF" w:rsidRDefault="002D51EF" w:rsidP="002D51EF">
      <w:pPr>
        <w:pStyle w:val="code1"/>
      </w:pPr>
      <w:r>
        <w:t>|    162 | 2011-03-17 | 98000.00 |     16 |</w:t>
      </w:r>
    </w:p>
    <w:p w:rsidR="002D51EF" w:rsidRDefault="002D51EF" w:rsidP="002D51EF">
      <w:pPr>
        <w:pStyle w:val="code1"/>
      </w:pPr>
      <w:r>
        <w:t>|    200 | 2011-06-17 | 65000.00 |     16 |</w:t>
      </w:r>
    </w:p>
    <w:p w:rsidR="002D51EF" w:rsidRDefault="002D51EF" w:rsidP="002D51EF">
      <w:pPr>
        <w:pStyle w:val="code1"/>
      </w:pPr>
      <w:r>
        <w:t>|    201 | 2004-08-25 | 15000.00 |      2 |</w:t>
      </w:r>
    </w:p>
    <w:p w:rsidR="002D51EF" w:rsidRDefault="002D51EF" w:rsidP="002D51EF">
      <w:pPr>
        <w:pStyle w:val="code1"/>
      </w:pPr>
      <w:r>
        <w:t>|    203 | 2010-06-30 | 44450.00 |     16 |</w:t>
      </w:r>
    </w:p>
    <w:p w:rsidR="002D51EF" w:rsidRDefault="002D51EF" w:rsidP="002D51EF">
      <w:pPr>
        <w:pStyle w:val="code1"/>
      </w:pPr>
      <w:r>
        <w:t>|    205 | 2008-06-01 | 15000.00 |     16 |</w:t>
      </w:r>
    </w:p>
    <w:p w:rsidR="002D51EF" w:rsidRDefault="002D51EF" w:rsidP="002D51EF">
      <w:pPr>
        <w:pStyle w:val="code1"/>
      </w:pPr>
      <w:r>
        <w:t>|    206 | 2011-06-15 | 88954.00 |     32 |</w:t>
      </w:r>
    </w:p>
    <w:p w:rsidR="002D51EF" w:rsidRDefault="002D51EF" w:rsidP="002D51EF">
      <w:pPr>
        <w:pStyle w:val="code1"/>
      </w:pPr>
      <w:r>
        <w:t>|    207 | 2011-06-17 | 65000.00 |      8 |</w:t>
      </w:r>
    </w:p>
    <w:p w:rsidR="002D51EF" w:rsidRDefault="002D51EF" w:rsidP="002D51EF">
      <w:pPr>
        <w:pStyle w:val="code1"/>
      </w:pPr>
      <w:r>
        <w:t>+--------+------------+----------+--------+</w:t>
      </w:r>
    </w:p>
    <w:p w:rsidR="002D51EF" w:rsidRDefault="002D51EF" w:rsidP="002D51EF">
      <w:pPr>
        <w:pStyle w:val="code1"/>
      </w:pPr>
      <w:r>
        <w:t>15 rows in set (0.00 sec)</w:t>
      </w:r>
    </w:p>
    <w:p w:rsidR="002D51EF" w:rsidRPr="004E0219" w:rsidRDefault="002D51EF" w:rsidP="002D51EF">
      <w:pPr>
        <w:pStyle w:val="code1"/>
      </w:pPr>
    </w:p>
    <w:p w:rsidR="002D51EF" w:rsidRDefault="00FE7E36" w:rsidP="002D51EF">
      <w:pPr>
        <w:pStyle w:val="body1"/>
      </w:pPr>
      <w:r>
        <w:t xml:space="preserve">With each additional </w:t>
      </w:r>
      <w:proofErr w:type="gramStart"/>
      <w:r>
        <w:t>Or</w:t>
      </w:r>
      <w:proofErr w:type="gramEnd"/>
      <w:r>
        <w:t xml:space="preserve"> clause we add, we have the potential of having more rows match.</w:t>
      </w:r>
    </w:p>
    <w:p w:rsidR="00CF77C9" w:rsidRPr="00F10865" w:rsidRDefault="00CD748A" w:rsidP="002D51EF">
      <w:pPr>
        <w:pStyle w:val="demonum1"/>
      </w:pPr>
      <w:r w:rsidRPr="00CD748A">
        <w:t xml:space="preserve">    </w:t>
      </w:r>
      <w:r w:rsidR="00E96500">
        <w:t xml:space="preserve">We had a previous query for </w:t>
      </w:r>
      <w:proofErr w:type="spellStart"/>
      <w:r w:rsidR="00E96500">
        <w:t>max_salary</w:t>
      </w:r>
      <w:proofErr w:type="spellEnd"/>
      <w:r w:rsidR="00E96500">
        <w:t xml:space="preserve"> &gt;= 20000 </w:t>
      </w:r>
      <w:r w:rsidR="00CF77C9" w:rsidRPr="00F10865">
        <w:t xml:space="preserve">Here we </w:t>
      </w:r>
      <w:r w:rsidR="00E96500">
        <w:t>are also including the nulls with an IS NULL test</w:t>
      </w:r>
    </w:p>
    <w:p w:rsidR="00CF77C9" w:rsidRPr="004E0219" w:rsidRDefault="00E0553B" w:rsidP="004E0219">
      <w:pPr>
        <w:pStyle w:val="code1"/>
      </w:pPr>
      <w:r>
        <w:t xml:space="preserve">Select </w:t>
      </w:r>
      <w:r w:rsidR="00CF77C9" w:rsidRPr="004E0219">
        <w:t>job_id</w:t>
      </w:r>
      <w:r w:rsidR="00E96500" w:rsidRPr="004E0219">
        <w:t xml:space="preserve">, </w:t>
      </w:r>
      <w:r w:rsidR="00CF77C9" w:rsidRPr="004E0219">
        <w:t>job_title</w:t>
      </w:r>
      <w:r w:rsidR="00E96500" w:rsidRPr="004E0219">
        <w:t>, min_salary, max_salary</w:t>
      </w:r>
    </w:p>
    <w:p w:rsidR="00CF77C9" w:rsidRPr="004E0219" w:rsidRDefault="00E0553B" w:rsidP="004E0219">
      <w:pPr>
        <w:pStyle w:val="code1"/>
      </w:pPr>
      <w:r>
        <w:t xml:space="preserve">From </w:t>
      </w:r>
      <w:r w:rsidR="00EA4897" w:rsidRPr="004E0219">
        <w:t>a_emp.</w:t>
      </w:r>
      <w:r w:rsidR="00F41BD2" w:rsidRPr="004E0219">
        <w:t>jobs</w:t>
      </w:r>
    </w:p>
    <w:p w:rsidR="00E96500" w:rsidRPr="004E0219" w:rsidRDefault="00E0553B" w:rsidP="004E0219">
      <w:pPr>
        <w:pStyle w:val="code1"/>
      </w:pPr>
      <w:r>
        <w:t xml:space="preserve">Where </w:t>
      </w:r>
      <w:r w:rsidR="00CF77C9" w:rsidRPr="004E0219">
        <w:t xml:space="preserve">max_salary &gt;= 20000 </w:t>
      </w:r>
    </w:p>
    <w:p w:rsidR="00CF77C9" w:rsidRPr="004E0219" w:rsidRDefault="00E96500" w:rsidP="004E0219">
      <w:pPr>
        <w:pStyle w:val="code1"/>
      </w:pPr>
      <w:r w:rsidRPr="004E0219">
        <w:t xml:space="preserve">OR   </w:t>
      </w:r>
      <w:r w:rsidR="00CF77C9" w:rsidRPr="004E0219">
        <w:t xml:space="preserve"> </w:t>
      </w:r>
      <w:r w:rsidRPr="004E0219">
        <w:t>m</w:t>
      </w:r>
      <w:r w:rsidR="00CF77C9" w:rsidRPr="004E0219">
        <w:t>ax_salary is null;</w:t>
      </w:r>
    </w:p>
    <w:p w:rsidR="00FE7E36" w:rsidRPr="004E0219" w:rsidRDefault="00FE7E36" w:rsidP="004E0219">
      <w:pPr>
        <w:pStyle w:val="code1"/>
      </w:pPr>
      <w:r w:rsidRPr="004E0219">
        <w:t>+--------+---------------+------------+------------+</w:t>
      </w:r>
    </w:p>
    <w:p w:rsidR="00FE7E36" w:rsidRPr="004E0219" w:rsidRDefault="00FE7E36" w:rsidP="004E0219">
      <w:pPr>
        <w:pStyle w:val="code1"/>
      </w:pPr>
      <w:r w:rsidRPr="004E0219">
        <w:t>| job_id | job_title     | min_salary | max_salary |</w:t>
      </w:r>
    </w:p>
    <w:p w:rsidR="00FE7E36" w:rsidRPr="004E0219" w:rsidRDefault="00FE7E36" w:rsidP="004E0219">
      <w:pPr>
        <w:pStyle w:val="code1"/>
      </w:pPr>
      <w:r w:rsidRPr="004E0219">
        <w:t>+--------+---------------+------------+------------+</w:t>
      </w:r>
    </w:p>
    <w:p w:rsidR="00FE7E36" w:rsidRPr="004E0219" w:rsidRDefault="00FE7E36" w:rsidP="004E0219">
      <w:pPr>
        <w:pStyle w:val="code1"/>
      </w:pPr>
      <w:r w:rsidRPr="004E0219">
        <w:t>|      1 | President     |   10000.00 |  100000.00 |</w:t>
      </w:r>
    </w:p>
    <w:p w:rsidR="00FE7E36" w:rsidRPr="004E0219" w:rsidRDefault="00FE7E36" w:rsidP="004E0219">
      <w:pPr>
        <w:pStyle w:val="code1"/>
      </w:pPr>
      <w:r w:rsidRPr="004E0219">
        <w:t>|      2 | Marketing     |    5000.00 |   75000.00 |</w:t>
      </w:r>
    </w:p>
    <w:p w:rsidR="00FE7E36" w:rsidRPr="004E0219" w:rsidRDefault="00FE7E36" w:rsidP="004E0219">
      <w:pPr>
        <w:pStyle w:val="code1"/>
      </w:pPr>
      <w:r w:rsidRPr="004E0219">
        <w:t>|      4 | Sales Manager |   15000.00 |   60000.00 |</w:t>
      </w:r>
    </w:p>
    <w:p w:rsidR="00FE7E36" w:rsidRPr="004E0219" w:rsidRDefault="00FE7E36" w:rsidP="004E0219">
      <w:pPr>
        <w:pStyle w:val="code1"/>
      </w:pPr>
      <w:r w:rsidRPr="004E0219">
        <w:t>|      8 | Sales Rep     |   10000.00 |   30000.00 |</w:t>
      </w:r>
    </w:p>
    <w:p w:rsidR="00FE7E36" w:rsidRPr="004E0219" w:rsidRDefault="00FE7E36" w:rsidP="004E0219">
      <w:pPr>
        <w:pStyle w:val="code1"/>
      </w:pPr>
      <w:r w:rsidRPr="004E0219">
        <w:t>|     16 | Programmer    |   60000.00 |  120000.00 |</w:t>
      </w:r>
    </w:p>
    <w:p w:rsidR="00FE7E36" w:rsidRPr="004E0219" w:rsidRDefault="00FE7E36" w:rsidP="004E0219">
      <w:pPr>
        <w:pStyle w:val="code1"/>
      </w:pPr>
      <w:r w:rsidRPr="004E0219">
        <w:t>|     32 | Code Debugger |   60000.00 |       NULL |</w:t>
      </w:r>
    </w:p>
    <w:p w:rsidR="00FE7E36" w:rsidRPr="004E0219" w:rsidRDefault="00FE7E36" w:rsidP="004E0219">
      <w:pPr>
        <w:pStyle w:val="code1"/>
      </w:pPr>
      <w:r w:rsidRPr="004E0219">
        <w:t>|     64 | DBA           |   60000.00 |       NULL |</w:t>
      </w:r>
    </w:p>
    <w:p w:rsidR="00FE7E36" w:rsidRPr="004E0219" w:rsidRDefault="00FE7E36" w:rsidP="004E0219">
      <w:pPr>
        <w:pStyle w:val="code1"/>
      </w:pPr>
      <w:r w:rsidRPr="004E0219">
        <w:t>|    128 | RD            |   60000.00 |       NULL |</w:t>
      </w:r>
    </w:p>
    <w:p w:rsidR="00FE7E36" w:rsidRPr="004E0219" w:rsidRDefault="00FE7E36" w:rsidP="004E0219">
      <w:pPr>
        <w:pStyle w:val="code1"/>
      </w:pPr>
      <w:r w:rsidRPr="004E0219">
        <w:t>+--------+---------------+------------+------------+</w:t>
      </w:r>
    </w:p>
    <w:p w:rsidR="00724114" w:rsidRPr="00E96500" w:rsidRDefault="00724114" w:rsidP="00717464">
      <w:pPr>
        <w:pStyle w:val="body1"/>
      </w:pPr>
    </w:p>
    <w:p w:rsidR="007007ED" w:rsidRDefault="007007ED" w:rsidP="007007ED">
      <w:pPr>
        <w:pStyle w:val="outline1"/>
      </w:pPr>
      <w:bookmarkStart w:id="3" w:name="_Toc363598156"/>
      <w:r>
        <w:t>The NOT logical operator</w:t>
      </w:r>
      <w:bookmarkEnd w:id="3"/>
    </w:p>
    <w:p w:rsidR="007007ED" w:rsidRDefault="007007ED" w:rsidP="00145BE4">
      <w:pPr>
        <w:pStyle w:val="demonum1"/>
      </w:pPr>
      <w:r>
        <w:t xml:space="preserve">The NOT operator works on a single test and reverses the value of that test. The NOT test is commonly used in combination with AND or </w:t>
      </w:r>
      <w:proofErr w:type="spellStart"/>
      <w:r>
        <w:t>OR</w:t>
      </w:r>
      <w:proofErr w:type="spellEnd"/>
      <w:r>
        <w:t xml:space="preserve"> tests.</w:t>
      </w:r>
    </w:p>
    <w:p w:rsidR="007007ED" w:rsidRPr="00F10865" w:rsidRDefault="007007ED" w:rsidP="00717464">
      <w:pPr>
        <w:pStyle w:val="demonum1"/>
      </w:pPr>
      <w:r w:rsidRPr="00F10865">
        <w:t xml:space="preserve">We want employees who are </w:t>
      </w:r>
      <w:r w:rsidRPr="00E96500">
        <w:rPr>
          <w:b/>
        </w:rPr>
        <w:t>not</w:t>
      </w:r>
      <w:r w:rsidRPr="00F10865">
        <w:t xml:space="preserve"> in depart</w:t>
      </w:r>
      <w:r>
        <w:t>ment</w:t>
      </w:r>
      <w:r w:rsidRPr="00F10865">
        <w:t xml:space="preserve"> 20 or </w:t>
      </w:r>
      <w:r w:rsidR="00E96500">
        <w:t>3</w:t>
      </w:r>
      <w:r w:rsidRPr="00F10865">
        <w:t>0.</w:t>
      </w:r>
      <w:r>
        <w:t xml:space="preserve"> </w:t>
      </w:r>
      <w:r w:rsidRPr="00F10865">
        <w:t>This could also be written as a NOT IN test.</w:t>
      </w:r>
      <w:r>
        <w:t xml:space="preserve"> </w:t>
      </w:r>
    </w:p>
    <w:p w:rsidR="007007ED" w:rsidRPr="004E0219" w:rsidRDefault="00E0553B" w:rsidP="004E0219">
      <w:pPr>
        <w:pStyle w:val="code1"/>
      </w:pPr>
      <w:r>
        <w:t xml:space="preserve">Select </w:t>
      </w:r>
      <w:r w:rsidR="007E34B2" w:rsidRPr="004E0219">
        <w:t>emp_id</w:t>
      </w:r>
      <w:r w:rsidR="007007ED" w:rsidRPr="004E0219">
        <w:t xml:space="preserve">, </w:t>
      </w:r>
      <w:r w:rsidR="007E34B2" w:rsidRPr="004E0219">
        <w:t>name_last</w:t>
      </w:r>
      <w:r w:rsidR="007007ED" w:rsidRPr="004E0219">
        <w:t xml:space="preserve"> as "Employee", </w:t>
      </w:r>
      <w:r w:rsidR="007E34B2" w:rsidRPr="004E0219">
        <w:t>dept_id</w:t>
      </w:r>
      <w:r w:rsidR="007007ED" w:rsidRPr="004E0219">
        <w:cr/>
      </w:r>
      <w:r>
        <w:t xml:space="preserve">From </w:t>
      </w:r>
      <w:r w:rsidR="00EA4897" w:rsidRPr="004E0219">
        <w:t>a_emp.</w:t>
      </w:r>
      <w:r w:rsidR="00F41BD2" w:rsidRPr="004E0219">
        <w:t>employees</w:t>
      </w:r>
    </w:p>
    <w:p w:rsidR="007007ED" w:rsidRPr="004E0219" w:rsidRDefault="00E0553B" w:rsidP="004E0219">
      <w:pPr>
        <w:pStyle w:val="code1"/>
      </w:pPr>
      <w:r>
        <w:t xml:space="preserve">Where </w:t>
      </w:r>
      <w:r w:rsidR="007007ED" w:rsidRPr="004E0219">
        <w:t xml:space="preserve">NOT </w:t>
      </w:r>
      <w:r w:rsidR="007E34B2" w:rsidRPr="004E0219">
        <w:t>dept_id</w:t>
      </w:r>
      <w:r w:rsidR="007007ED" w:rsidRPr="004E0219">
        <w:t xml:space="preserve"> IN ( </w:t>
      </w:r>
      <w:r w:rsidR="00E96500" w:rsidRPr="004E0219">
        <w:t>30</w:t>
      </w:r>
      <w:r w:rsidR="007007ED" w:rsidRPr="004E0219">
        <w:t>, 20)</w:t>
      </w:r>
    </w:p>
    <w:p w:rsidR="007007ED" w:rsidRPr="004E0219" w:rsidRDefault="007007ED" w:rsidP="004E0219">
      <w:pPr>
        <w:pStyle w:val="code1"/>
      </w:pPr>
      <w:r w:rsidRPr="004E0219">
        <w:t>o</w:t>
      </w:r>
      <w:r w:rsidR="00E96500" w:rsidRPr="004E0219">
        <w:t>r</w:t>
      </w:r>
      <w:r w:rsidRPr="004E0219">
        <w:t xml:space="preserve">der by </w:t>
      </w:r>
      <w:r w:rsidR="00145BE4">
        <w:t>`</w:t>
      </w:r>
      <w:r w:rsidRPr="004E0219">
        <w:t>Employee</w:t>
      </w:r>
      <w:r w:rsidR="00145BE4">
        <w:t>`</w:t>
      </w:r>
      <w:r w:rsidRPr="004E0219">
        <w:t>;</w:t>
      </w:r>
    </w:p>
    <w:p w:rsidR="00FE7E36" w:rsidRPr="004E0219" w:rsidRDefault="00FE7E36" w:rsidP="004E0219">
      <w:pPr>
        <w:pStyle w:val="code1"/>
      </w:pPr>
      <w:r w:rsidRPr="004E0219">
        <w:t>+--------+----------+---------+</w:t>
      </w:r>
    </w:p>
    <w:p w:rsidR="00FE7E36" w:rsidRPr="004E0219" w:rsidRDefault="00FE7E36" w:rsidP="004E0219">
      <w:pPr>
        <w:pStyle w:val="code1"/>
      </w:pPr>
      <w:r w:rsidRPr="004E0219">
        <w:t>| emp_id | Employee | dept_id |</w:t>
      </w:r>
    </w:p>
    <w:p w:rsidR="00FE7E36" w:rsidRPr="004E0219" w:rsidRDefault="00FE7E36" w:rsidP="004E0219">
      <w:pPr>
        <w:pStyle w:val="code1"/>
      </w:pPr>
      <w:r w:rsidRPr="004E0219">
        <w:t>+--------+----------+---------+</w:t>
      </w:r>
    </w:p>
    <w:p w:rsidR="00145BE4" w:rsidRPr="004E0219" w:rsidRDefault="00145BE4" w:rsidP="004E0219">
      <w:pPr>
        <w:pStyle w:val="code1"/>
      </w:pPr>
      <w:r w:rsidRPr="004E0219">
        <w:t>|    102 | D'Haa    |     215 |</w:t>
      </w:r>
    </w:p>
    <w:p w:rsidR="00145BE4" w:rsidRPr="004E0219" w:rsidRDefault="00145BE4" w:rsidP="004E0219">
      <w:pPr>
        <w:pStyle w:val="code1"/>
      </w:pPr>
      <w:r w:rsidRPr="004E0219">
        <w:t>|    161 | Dewal    |     215 |</w:t>
      </w:r>
    </w:p>
    <w:p w:rsidR="00145BE4" w:rsidRPr="004E0219" w:rsidRDefault="00145BE4" w:rsidP="004E0219">
      <w:pPr>
        <w:pStyle w:val="code1"/>
      </w:pPr>
      <w:r w:rsidRPr="004E0219">
        <w:t>|    160 | Dorna    |     215 |</w:t>
      </w:r>
    </w:p>
    <w:p w:rsidR="00145BE4" w:rsidRPr="004E0219" w:rsidRDefault="00145BE4" w:rsidP="004E0219">
      <w:pPr>
        <w:pStyle w:val="code1"/>
      </w:pPr>
      <w:r w:rsidRPr="004E0219">
        <w:t>|    104 | Ernst    |     210 |</w:t>
      </w:r>
    </w:p>
    <w:p w:rsidR="00145BE4" w:rsidRPr="004E0219" w:rsidRDefault="00145BE4" w:rsidP="004E0219">
      <w:pPr>
        <w:pStyle w:val="code1"/>
      </w:pPr>
      <w:r w:rsidRPr="004E0219">
        <w:t>|    155 | Hiller   |      80 |</w:t>
      </w:r>
    </w:p>
    <w:p w:rsidR="00145BE4" w:rsidRPr="004E0219" w:rsidRDefault="00145BE4" w:rsidP="004E0219">
      <w:pPr>
        <w:pStyle w:val="code1"/>
      </w:pPr>
      <w:r w:rsidRPr="004E0219">
        <w:t>|    162 | Holme    |      35 |</w:t>
      </w:r>
    </w:p>
    <w:p w:rsidR="00FE7E36" w:rsidRPr="004E0219" w:rsidRDefault="00FE7E36" w:rsidP="004E0219">
      <w:pPr>
        <w:pStyle w:val="code1"/>
      </w:pPr>
      <w:r w:rsidRPr="004E0219">
        <w:t>|    103 | Hunol    |     210 |</w:t>
      </w:r>
    </w:p>
    <w:p w:rsidR="00145BE4" w:rsidRPr="004E0219" w:rsidRDefault="00145BE4" w:rsidP="004E0219">
      <w:pPr>
        <w:pStyle w:val="code1"/>
      </w:pPr>
      <w:r w:rsidRPr="004E0219">
        <w:lastRenderedPageBreak/>
        <w:t>|    100 | King     |      10 |</w:t>
      </w:r>
    </w:p>
    <w:p w:rsidR="00145BE4" w:rsidRPr="004E0219" w:rsidRDefault="00145BE4" w:rsidP="004E0219">
      <w:pPr>
        <w:pStyle w:val="code1"/>
      </w:pPr>
      <w:r w:rsidRPr="004E0219">
        <w:t>|    146 | Partne   |     215 |</w:t>
      </w:r>
    </w:p>
    <w:p w:rsidR="00145BE4" w:rsidRPr="004E0219" w:rsidRDefault="00145BE4" w:rsidP="004E0219">
      <w:pPr>
        <w:pStyle w:val="code1"/>
      </w:pPr>
      <w:r w:rsidRPr="004E0219">
        <w:t>|    207 | Russ     |      35 |</w:t>
      </w:r>
    </w:p>
    <w:p w:rsidR="00FE7E36" w:rsidRPr="004E0219" w:rsidRDefault="00FE7E36" w:rsidP="004E0219">
      <w:pPr>
        <w:pStyle w:val="code1"/>
      </w:pPr>
      <w:r w:rsidRPr="004E0219">
        <w:t>|    145 | Russ     |      80 |</w:t>
      </w:r>
    </w:p>
    <w:p w:rsidR="00FE7E36" w:rsidRPr="004E0219" w:rsidRDefault="00FE7E36" w:rsidP="004E0219">
      <w:pPr>
        <w:pStyle w:val="code1"/>
      </w:pPr>
      <w:r w:rsidRPr="004E0219">
        <w:t>|    150 | Tuck     |      80 |</w:t>
      </w:r>
    </w:p>
    <w:p w:rsidR="00FE7E36" w:rsidRPr="004E0219" w:rsidRDefault="00FE7E36" w:rsidP="004E0219">
      <w:pPr>
        <w:pStyle w:val="code1"/>
      </w:pPr>
      <w:r w:rsidRPr="004E0219">
        <w:t>|    200 | Whale    |      35 |</w:t>
      </w:r>
    </w:p>
    <w:p w:rsidR="00FE7E36" w:rsidRPr="004E0219" w:rsidRDefault="00FE7E36" w:rsidP="004E0219">
      <w:pPr>
        <w:pStyle w:val="code1"/>
      </w:pPr>
      <w:r w:rsidRPr="004E0219">
        <w:t>+--------+----------+---------+</w:t>
      </w:r>
    </w:p>
    <w:p w:rsidR="00780952" w:rsidRDefault="00780952" w:rsidP="007007ED">
      <w:pPr>
        <w:pStyle w:val="outline1"/>
      </w:pPr>
      <w:bookmarkStart w:id="4" w:name="_Toc363598157"/>
      <w:proofErr w:type="spellStart"/>
      <w:r>
        <w:t>Xor</w:t>
      </w:r>
      <w:bookmarkEnd w:id="4"/>
      <w:proofErr w:type="spellEnd"/>
    </w:p>
    <w:p w:rsidR="00780952" w:rsidRDefault="00D60CD9" w:rsidP="00780952">
      <w:pPr>
        <w:pStyle w:val="body1"/>
      </w:pPr>
      <w:r>
        <w:t xml:space="preserve">MySQL supports the </w:t>
      </w:r>
      <w:proofErr w:type="spellStart"/>
      <w:r>
        <w:t>XOr</w:t>
      </w:r>
      <w:proofErr w:type="spellEnd"/>
      <w:r>
        <w:t xml:space="preserve"> operator; this is used when you have two logical expressions and you test that they have different truth values.</w:t>
      </w:r>
      <w:r w:rsidR="00145BE4">
        <w:t xml:space="preserve"> This is not commonly used but sometimes it is the easiest way to write a query.</w:t>
      </w:r>
    </w:p>
    <w:p w:rsidR="00145BE4" w:rsidRDefault="00145BE4" w:rsidP="00145BE4">
      <w:pPr>
        <w:pStyle w:val="demonum1"/>
      </w:pPr>
      <w:r>
        <w:t>This is a simple OR. Rows are returned if the dept id is 30 or if the salary &lt; 200 or if both are true. We have some rows for people from dept 30 with a low salary</w:t>
      </w:r>
    </w:p>
    <w:p w:rsidR="00D60CD9" w:rsidRPr="00145BE4" w:rsidRDefault="00E0553B" w:rsidP="00145BE4">
      <w:pPr>
        <w:pStyle w:val="code1"/>
      </w:pPr>
      <w:r>
        <w:t xml:space="preserve">Select </w:t>
      </w:r>
      <w:r w:rsidR="00D60CD9" w:rsidRPr="00145BE4">
        <w:t>emp_id, name_last as  Employee, dept_id , salary</w:t>
      </w:r>
    </w:p>
    <w:p w:rsidR="00D60CD9" w:rsidRPr="00145BE4" w:rsidRDefault="00E0553B" w:rsidP="00145BE4">
      <w:pPr>
        <w:pStyle w:val="code1"/>
      </w:pPr>
      <w:r>
        <w:t xml:space="preserve">From </w:t>
      </w:r>
      <w:r w:rsidR="00D60CD9" w:rsidRPr="00145BE4">
        <w:t>a_emp.employees</w:t>
      </w:r>
    </w:p>
    <w:p w:rsidR="00D60CD9" w:rsidRPr="00145BE4" w:rsidRDefault="00E0553B" w:rsidP="00145BE4">
      <w:pPr>
        <w:pStyle w:val="code1"/>
      </w:pPr>
      <w:r>
        <w:t xml:space="preserve">Where </w:t>
      </w:r>
      <w:r w:rsidR="00D60CD9" w:rsidRPr="00145BE4">
        <w:t>dept_id =30</w:t>
      </w:r>
    </w:p>
    <w:p w:rsidR="00D60CD9" w:rsidRPr="00145BE4" w:rsidRDefault="00D60CD9" w:rsidP="00145BE4">
      <w:pPr>
        <w:pStyle w:val="code1"/>
      </w:pPr>
      <w:r w:rsidRPr="00145BE4">
        <w:t>or salary &lt; 20000</w:t>
      </w:r>
    </w:p>
    <w:p w:rsidR="00D60CD9" w:rsidRPr="00145BE4" w:rsidRDefault="00D60CD9" w:rsidP="00145BE4">
      <w:pPr>
        <w:pStyle w:val="code1"/>
      </w:pPr>
      <w:r w:rsidRPr="00145BE4">
        <w:t>order by dept_id , salary;</w:t>
      </w:r>
    </w:p>
    <w:p w:rsidR="00D60CD9" w:rsidRPr="00145BE4" w:rsidRDefault="00D60CD9" w:rsidP="00145BE4">
      <w:pPr>
        <w:pStyle w:val="code1"/>
      </w:pPr>
      <w:r w:rsidRPr="00145BE4">
        <w:t>+--------+----------+---------+----------+</w:t>
      </w:r>
    </w:p>
    <w:p w:rsidR="00D60CD9" w:rsidRPr="00145BE4" w:rsidRDefault="00D60CD9" w:rsidP="00145BE4">
      <w:pPr>
        <w:pStyle w:val="code1"/>
      </w:pPr>
      <w:r w:rsidRPr="00145BE4">
        <w:t>| emp_id | Employee | dept_id | salary   |</w:t>
      </w:r>
    </w:p>
    <w:p w:rsidR="00D60CD9" w:rsidRPr="00145BE4" w:rsidRDefault="00D60CD9" w:rsidP="00145BE4">
      <w:pPr>
        <w:pStyle w:val="code1"/>
      </w:pPr>
      <w:r w:rsidRPr="00145BE4">
        <w:t>+--------+----------+---------+----------+</w:t>
      </w:r>
    </w:p>
    <w:p w:rsidR="00D60CD9" w:rsidRPr="00145BE4" w:rsidRDefault="00D60CD9" w:rsidP="00145BE4">
      <w:pPr>
        <w:pStyle w:val="code1"/>
      </w:pPr>
      <w:r w:rsidRPr="00145BE4">
        <w:t>|    201 | Harts    |      20 | 15000.00 |</w:t>
      </w:r>
    </w:p>
    <w:p w:rsidR="00D60CD9" w:rsidRPr="00145BE4" w:rsidRDefault="00D60CD9" w:rsidP="00145BE4">
      <w:pPr>
        <w:pStyle w:val="code1"/>
      </w:pPr>
      <w:r w:rsidRPr="00145BE4">
        <w:t>|    108 | Green    |      30 | 12000.00 |</w:t>
      </w:r>
    </w:p>
    <w:p w:rsidR="00D60CD9" w:rsidRPr="00145BE4" w:rsidRDefault="00D60CD9" w:rsidP="00145BE4">
      <w:pPr>
        <w:pStyle w:val="code1"/>
      </w:pPr>
      <w:r w:rsidRPr="00145BE4">
        <w:t>|    205 | Higgs    |      30 | 15000.00 |</w:t>
      </w:r>
    </w:p>
    <w:p w:rsidR="00D60CD9" w:rsidRPr="00145BE4" w:rsidRDefault="00D60CD9" w:rsidP="00145BE4">
      <w:pPr>
        <w:pStyle w:val="code1"/>
      </w:pPr>
      <w:r w:rsidRPr="00145BE4">
        <w:t>|    109 | Fiet     |      30 | 15000.00 |</w:t>
      </w:r>
    </w:p>
    <w:p w:rsidR="00D60CD9" w:rsidRPr="00145BE4" w:rsidRDefault="00D60CD9" w:rsidP="00145BE4">
      <w:pPr>
        <w:pStyle w:val="code1"/>
      </w:pPr>
      <w:r w:rsidRPr="00145BE4">
        <w:t>|    204 | King     |      30 | 15000.00 |</w:t>
      </w:r>
    </w:p>
    <w:p w:rsidR="00D60CD9" w:rsidRPr="00145BE4" w:rsidRDefault="00D60CD9" w:rsidP="00145BE4">
      <w:pPr>
        <w:pStyle w:val="code1"/>
      </w:pPr>
      <w:r w:rsidRPr="00145BE4">
        <w:t>|    110 | Chen     |      30 | 30300.00 |</w:t>
      </w:r>
    </w:p>
    <w:p w:rsidR="00D60CD9" w:rsidRPr="00145BE4" w:rsidRDefault="00D60CD9" w:rsidP="00145BE4">
      <w:pPr>
        <w:pStyle w:val="code1"/>
      </w:pPr>
      <w:r w:rsidRPr="00145BE4">
        <w:t>|    203 | Mays     |      30 | 44450.00 |</w:t>
      </w:r>
    </w:p>
    <w:p w:rsidR="00D60CD9" w:rsidRPr="00145BE4" w:rsidRDefault="00D60CD9" w:rsidP="00145BE4">
      <w:pPr>
        <w:pStyle w:val="code1"/>
      </w:pPr>
      <w:r w:rsidRPr="00145BE4">
        <w:t>|    206 | Geitz    |      30 | 88954.00 |</w:t>
      </w:r>
    </w:p>
    <w:p w:rsidR="00D60CD9" w:rsidRPr="00145BE4" w:rsidRDefault="00D60CD9" w:rsidP="00145BE4">
      <w:pPr>
        <w:pStyle w:val="code1"/>
      </w:pPr>
      <w:r w:rsidRPr="00145BE4">
        <w:t>|    101 | Koch     |      30 | 98005.00 |</w:t>
      </w:r>
    </w:p>
    <w:p w:rsidR="00D60CD9" w:rsidRPr="00145BE4" w:rsidRDefault="00D60CD9" w:rsidP="00145BE4">
      <w:pPr>
        <w:pStyle w:val="code1"/>
      </w:pPr>
      <w:r w:rsidRPr="00145BE4">
        <w:t>|    150 | Tuck     |      80 |  6500.00 |</w:t>
      </w:r>
    </w:p>
    <w:p w:rsidR="00D60CD9" w:rsidRPr="00145BE4" w:rsidRDefault="00D60CD9" w:rsidP="00145BE4">
      <w:pPr>
        <w:pStyle w:val="code1"/>
      </w:pPr>
      <w:r w:rsidRPr="00145BE4">
        <w:t>|    103 | Hunol    |     210 |  9000.00 |</w:t>
      </w:r>
    </w:p>
    <w:p w:rsidR="00D60CD9" w:rsidRPr="00145BE4" w:rsidRDefault="00D60CD9" w:rsidP="00145BE4">
      <w:pPr>
        <w:pStyle w:val="code1"/>
      </w:pPr>
      <w:r w:rsidRPr="00145BE4">
        <w:t>|    161 | Dewal    |     215 | 15000.00 |</w:t>
      </w:r>
    </w:p>
    <w:p w:rsidR="00D60CD9" w:rsidRPr="00145BE4" w:rsidRDefault="00D60CD9" w:rsidP="00145BE4">
      <w:pPr>
        <w:pStyle w:val="code1"/>
      </w:pPr>
      <w:r w:rsidRPr="00145BE4">
        <w:t>|    160 | Dorna    |     215 | 15000.00 |</w:t>
      </w:r>
    </w:p>
    <w:p w:rsidR="00D60CD9" w:rsidRPr="00145BE4" w:rsidRDefault="00D60CD9" w:rsidP="00145BE4">
      <w:pPr>
        <w:pStyle w:val="code1"/>
      </w:pPr>
      <w:r w:rsidRPr="00145BE4">
        <w:t>+--------+----------+---------+----------+</w:t>
      </w:r>
    </w:p>
    <w:p w:rsidR="00D60CD9" w:rsidRPr="00145BE4" w:rsidRDefault="00D60CD9" w:rsidP="00145BE4">
      <w:pPr>
        <w:pStyle w:val="code1"/>
      </w:pPr>
      <w:r w:rsidRPr="00145BE4">
        <w:t>13 rows in set (0.00 sec)</w:t>
      </w:r>
    </w:p>
    <w:p w:rsidR="00D60CD9" w:rsidRPr="00145BE4" w:rsidRDefault="00D60CD9" w:rsidP="00145BE4">
      <w:pPr>
        <w:pStyle w:val="code1"/>
      </w:pPr>
    </w:p>
    <w:p w:rsidR="00145BE4" w:rsidRDefault="00145BE4" w:rsidP="00145BE4">
      <w:pPr>
        <w:pStyle w:val="demonum1"/>
      </w:pPr>
      <w:r>
        <w:t xml:space="preserve">With the XOR operation a person who is in dept 30 and who has a low salary is not returned. We get rows for people in dept 30 who </w:t>
      </w:r>
      <w:proofErr w:type="gramStart"/>
      <w:r>
        <w:t>do</w:t>
      </w:r>
      <w:proofErr w:type="gramEnd"/>
      <w:r>
        <w:t xml:space="preserve"> not have a low salary and we get rows for people with a low salary who are not in dept 30.</w:t>
      </w:r>
    </w:p>
    <w:p w:rsidR="00D60CD9" w:rsidRPr="00145BE4" w:rsidRDefault="00E0553B" w:rsidP="00145BE4">
      <w:pPr>
        <w:pStyle w:val="code1"/>
      </w:pPr>
      <w:r>
        <w:t xml:space="preserve">Select </w:t>
      </w:r>
      <w:r w:rsidR="00D60CD9" w:rsidRPr="00145BE4">
        <w:t>emp_id, name_last as Employee, dept_id , salary</w:t>
      </w:r>
    </w:p>
    <w:p w:rsidR="00D60CD9" w:rsidRPr="00145BE4" w:rsidRDefault="00E0553B" w:rsidP="00145BE4">
      <w:pPr>
        <w:pStyle w:val="code1"/>
      </w:pPr>
      <w:r>
        <w:t xml:space="preserve">From </w:t>
      </w:r>
      <w:r w:rsidR="00D60CD9" w:rsidRPr="00145BE4">
        <w:t>a_emp.employees</w:t>
      </w:r>
    </w:p>
    <w:p w:rsidR="00D60CD9" w:rsidRPr="00145BE4" w:rsidRDefault="00E0553B" w:rsidP="00145BE4">
      <w:pPr>
        <w:pStyle w:val="code1"/>
      </w:pPr>
      <w:r>
        <w:t xml:space="preserve">Where </w:t>
      </w:r>
      <w:r w:rsidR="00D60CD9" w:rsidRPr="00145BE4">
        <w:t>dept_id =30</w:t>
      </w:r>
    </w:p>
    <w:p w:rsidR="00D60CD9" w:rsidRPr="00145BE4" w:rsidRDefault="00D60CD9" w:rsidP="00145BE4">
      <w:pPr>
        <w:pStyle w:val="code1"/>
      </w:pPr>
      <w:r w:rsidRPr="00145BE4">
        <w:t>Xor  salary &lt; 20000</w:t>
      </w:r>
    </w:p>
    <w:p w:rsidR="00D60CD9" w:rsidRPr="00145BE4" w:rsidRDefault="00D60CD9" w:rsidP="00145BE4">
      <w:pPr>
        <w:pStyle w:val="code1"/>
      </w:pPr>
      <w:r w:rsidRPr="00145BE4">
        <w:t>order by dept_id , salary;</w:t>
      </w:r>
    </w:p>
    <w:p w:rsidR="00D60CD9" w:rsidRPr="00145BE4" w:rsidRDefault="00D60CD9" w:rsidP="00145BE4">
      <w:pPr>
        <w:pStyle w:val="code1"/>
      </w:pPr>
      <w:r w:rsidRPr="00145BE4">
        <w:t>+--------+----------+---------+----------+</w:t>
      </w:r>
    </w:p>
    <w:p w:rsidR="00D60CD9" w:rsidRPr="00145BE4" w:rsidRDefault="00D60CD9" w:rsidP="00145BE4">
      <w:pPr>
        <w:pStyle w:val="code1"/>
      </w:pPr>
      <w:r w:rsidRPr="00145BE4">
        <w:t>| emp_id | Employee | dept_id | salary   |</w:t>
      </w:r>
    </w:p>
    <w:p w:rsidR="00D60CD9" w:rsidRPr="00145BE4" w:rsidRDefault="00D60CD9" w:rsidP="00145BE4">
      <w:pPr>
        <w:pStyle w:val="code1"/>
      </w:pPr>
      <w:r w:rsidRPr="00145BE4">
        <w:t>+--------+----------+---------+----------+</w:t>
      </w:r>
    </w:p>
    <w:p w:rsidR="00D60CD9" w:rsidRPr="00145BE4" w:rsidRDefault="00D60CD9" w:rsidP="00145BE4">
      <w:pPr>
        <w:pStyle w:val="code1"/>
      </w:pPr>
      <w:r w:rsidRPr="00145BE4">
        <w:t>|    201 | Harts    |      20 | 15000.00 |</w:t>
      </w:r>
    </w:p>
    <w:p w:rsidR="00D60CD9" w:rsidRPr="00145BE4" w:rsidRDefault="00D60CD9" w:rsidP="00145BE4">
      <w:pPr>
        <w:pStyle w:val="code1"/>
      </w:pPr>
      <w:r w:rsidRPr="00145BE4">
        <w:t>|    110 | Chen     |      30 | 30300.00 |</w:t>
      </w:r>
    </w:p>
    <w:p w:rsidR="00D60CD9" w:rsidRPr="00145BE4" w:rsidRDefault="00D60CD9" w:rsidP="00145BE4">
      <w:pPr>
        <w:pStyle w:val="code1"/>
      </w:pPr>
      <w:r w:rsidRPr="00145BE4">
        <w:t>|    203 | Mays     |      30 | 44450.00 |</w:t>
      </w:r>
    </w:p>
    <w:p w:rsidR="00D60CD9" w:rsidRPr="00145BE4" w:rsidRDefault="00D60CD9" w:rsidP="00145BE4">
      <w:pPr>
        <w:pStyle w:val="code1"/>
      </w:pPr>
      <w:r w:rsidRPr="00145BE4">
        <w:t>|    206 | Geitz    |      30 | 88954.00 |</w:t>
      </w:r>
    </w:p>
    <w:p w:rsidR="00D60CD9" w:rsidRPr="00145BE4" w:rsidRDefault="00D60CD9" w:rsidP="00145BE4">
      <w:pPr>
        <w:pStyle w:val="code1"/>
      </w:pPr>
      <w:r w:rsidRPr="00145BE4">
        <w:t>|    101 | Koch     |      30 | 98005.00 |</w:t>
      </w:r>
    </w:p>
    <w:p w:rsidR="00D60CD9" w:rsidRPr="00145BE4" w:rsidRDefault="00D60CD9" w:rsidP="00145BE4">
      <w:pPr>
        <w:pStyle w:val="code1"/>
      </w:pPr>
      <w:r w:rsidRPr="00145BE4">
        <w:t>|    150 | Tuck     |      80 |  6500.00 |</w:t>
      </w:r>
    </w:p>
    <w:p w:rsidR="00D60CD9" w:rsidRPr="00145BE4" w:rsidRDefault="00D60CD9" w:rsidP="00145BE4">
      <w:pPr>
        <w:pStyle w:val="code1"/>
      </w:pPr>
      <w:r w:rsidRPr="00145BE4">
        <w:lastRenderedPageBreak/>
        <w:t>|    103 | Hunol    |     210 |  9000.00 |</w:t>
      </w:r>
    </w:p>
    <w:p w:rsidR="00D60CD9" w:rsidRPr="00145BE4" w:rsidRDefault="00D60CD9" w:rsidP="00145BE4">
      <w:pPr>
        <w:pStyle w:val="code1"/>
      </w:pPr>
      <w:r w:rsidRPr="00145BE4">
        <w:t>|    160 | Dorna    |     215 | 15000.00 |</w:t>
      </w:r>
    </w:p>
    <w:p w:rsidR="00D60CD9" w:rsidRPr="00145BE4" w:rsidRDefault="00D60CD9" w:rsidP="00145BE4">
      <w:pPr>
        <w:pStyle w:val="code1"/>
      </w:pPr>
      <w:r w:rsidRPr="00145BE4">
        <w:t>|    161 | Dewal    |     215 | 15000.00 |</w:t>
      </w:r>
    </w:p>
    <w:p w:rsidR="00D60CD9" w:rsidRPr="00145BE4" w:rsidRDefault="00D60CD9" w:rsidP="00145BE4">
      <w:pPr>
        <w:pStyle w:val="code1"/>
      </w:pPr>
      <w:r w:rsidRPr="00145BE4">
        <w:t>+--------+----------+---------+----------+</w:t>
      </w:r>
    </w:p>
    <w:p w:rsidR="00D60CD9" w:rsidRPr="00145BE4" w:rsidRDefault="00D60CD9" w:rsidP="00145BE4">
      <w:pPr>
        <w:pStyle w:val="code1"/>
      </w:pPr>
      <w:r w:rsidRPr="00145BE4">
        <w:t>9 rows in set (0.00 sec)</w:t>
      </w:r>
    </w:p>
    <w:p w:rsidR="007007ED" w:rsidRDefault="007007ED" w:rsidP="00D60CD9">
      <w:pPr>
        <w:pStyle w:val="head1"/>
      </w:pPr>
      <w:bookmarkStart w:id="5" w:name="_Toc363598158"/>
      <w:r>
        <w:t>Hierarchy of evaluation of the logical operators</w:t>
      </w:r>
      <w:bookmarkEnd w:id="5"/>
    </w:p>
    <w:p w:rsidR="007007ED" w:rsidRDefault="007007ED" w:rsidP="00717464">
      <w:pPr>
        <w:pStyle w:val="body1"/>
      </w:pPr>
      <w:r>
        <w:t xml:space="preserve">If you write a criterion that includes more than one logical operator, you need to be concerned about the hierarchy of evaluation. The order of operations is </w:t>
      </w:r>
      <w:r w:rsidR="00F72E5B">
        <w:t xml:space="preserve">first the </w:t>
      </w:r>
      <w:r>
        <w:t>NOT</w:t>
      </w:r>
      <w:r w:rsidR="00F72E5B">
        <w:t xml:space="preserve"> operators are evaluated then </w:t>
      </w:r>
      <w:proofErr w:type="gramStart"/>
      <w:r w:rsidR="00F72E5B">
        <w:t xml:space="preserve">the </w:t>
      </w:r>
      <w:r>
        <w:t xml:space="preserve"> AND</w:t>
      </w:r>
      <w:r w:rsidR="00F72E5B">
        <w:t>s</w:t>
      </w:r>
      <w:proofErr w:type="gramEnd"/>
      <w:r w:rsidR="00F72E5B">
        <w:t xml:space="preserve"> and then the</w:t>
      </w:r>
      <w:r>
        <w:t xml:space="preserve"> OR</w:t>
      </w:r>
      <w:r w:rsidR="00F72E5B">
        <w:t>s</w:t>
      </w:r>
      <w:r>
        <w:t>. Parentheses are used to change the order of operations.</w:t>
      </w:r>
    </w:p>
    <w:p w:rsidR="00E42CD7" w:rsidRDefault="00E42CD7" w:rsidP="00717464">
      <w:pPr>
        <w:pStyle w:val="body1"/>
      </w:pPr>
    </w:p>
    <w:p w:rsidR="00E42CD7" w:rsidRDefault="00E42CD7" w:rsidP="00717464">
      <w:pPr>
        <w:pStyle w:val="body1"/>
      </w:pPr>
      <w:r w:rsidRPr="00F10865">
        <w:t xml:space="preserve">Suppose we </w:t>
      </w:r>
      <w:r>
        <w:t>w</w:t>
      </w:r>
      <w:r w:rsidRPr="00F10865">
        <w:t xml:space="preserve">ant </w:t>
      </w:r>
      <w:r>
        <w:t>to see products that are either pet supplies or sporting goods that cost less than 100. We can look at the current set of data and find the following rows.</w:t>
      </w:r>
    </w:p>
    <w:p w:rsidR="00E42CD7" w:rsidRDefault="00E42CD7" w:rsidP="00E42CD7">
      <w:pPr>
        <w:pStyle w:val="outputBox1"/>
      </w:pPr>
      <w:r>
        <w:t>PROD_I PROD_LIST_PRICE CATG_I</w:t>
      </w:r>
    </w:p>
    <w:p w:rsidR="00E42CD7" w:rsidRDefault="00E42CD7" w:rsidP="00E42CD7">
      <w:pPr>
        <w:pStyle w:val="outputBox1"/>
      </w:pPr>
      <w:r>
        <w:t>------ --------------- ------</w:t>
      </w:r>
    </w:p>
    <w:p w:rsidR="00E42CD7" w:rsidRDefault="00E42CD7" w:rsidP="00E42CD7">
      <w:pPr>
        <w:pStyle w:val="outputBox1"/>
      </w:pPr>
      <w:r>
        <w:t>1020             12.95 SPG</w:t>
      </w:r>
    </w:p>
    <w:p w:rsidR="00E42CD7" w:rsidRDefault="00E42CD7" w:rsidP="00E42CD7">
      <w:pPr>
        <w:pStyle w:val="outputBox1"/>
      </w:pPr>
      <w:r>
        <w:t>1030             29.95 SPG</w:t>
      </w:r>
    </w:p>
    <w:p w:rsidR="00E42CD7" w:rsidRDefault="00E42CD7" w:rsidP="00E42CD7">
      <w:pPr>
        <w:pStyle w:val="outputBox1"/>
      </w:pPr>
      <w:r>
        <w:t>1140             14.99 PET</w:t>
      </w:r>
    </w:p>
    <w:p w:rsidR="00E42CD7" w:rsidRDefault="00E42CD7" w:rsidP="00E42CD7">
      <w:pPr>
        <w:pStyle w:val="outputBox1"/>
      </w:pPr>
      <w:r>
        <w:t>1141             99.99 PET</w:t>
      </w:r>
    </w:p>
    <w:p w:rsidR="00E42CD7" w:rsidRDefault="00E42CD7" w:rsidP="00E42CD7">
      <w:pPr>
        <w:pStyle w:val="outputBox1"/>
      </w:pPr>
      <w:r>
        <w:t>1142               2.5 PET</w:t>
      </w:r>
    </w:p>
    <w:p w:rsidR="00E42CD7" w:rsidRDefault="00E42CD7" w:rsidP="00E42CD7">
      <w:pPr>
        <w:pStyle w:val="outputBox1"/>
      </w:pPr>
      <w:r>
        <w:t>1150              4.99 PET</w:t>
      </w:r>
    </w:p>
    <w:p w:rsidR="00E42CD7" w:rsidRDefault="00E42CD7" w:rsidP="00E42CD7">
      <w:pPr>
        <w:pStyle w:val="outputBox1"/>
      </w:pPr>
      <w:r>
        <w:t>1151             14.99 PET</w:t>
      </w:r>
    </w:p>
    <w:p w:rsidR="00E42CD7" w:rsidRDefault="00E42CD7" w:rsidP="00E42CD7">
      <w:pPr>
        <w:pStyle w:val="outputBox1"/>
      </w:pPr>
      <w:r>
        <w:t>1152                55 PET</w:t>
      </w:r>
    </w:p>
    <w:p w:rsidR="00E42CD7" w:rsidRDefault="00E42CD7" w:rsidP="00E42CD7">
      <w:pPr>
        <w:pStyle w:val="outputBox1"/>
      </w:pPr>
      <w:r>
        <w:t>4576             29.95 PET</w:t>
      </w:r>
    </w:p>
    <w:p w:rsidR="00E42CD7" w:rsidRDefault="00E42CD7" w:rsidP="00E42CD7">
      <w:pPr>
        <w:pStyle w:val="outputBox1"/>
      </w:pPr>
      <w:r>
        <w:t>4577             29.95 PET</w:t>
      </w:r>
    </w:p>
    <w:p w:rsidR="00005F08" w:rsidRDefault="00005F08" w:rsidP="00717464">
      <w:pPr>
        <w:pStyle w:val="body1"/>
      </w:pPr>
    </w:p>
    <w:p w:rsidR="007007ED" w:rsidRPr="00E42CD7" w:rsidRDefault="007007ED" w:rsidP="00717464">
      <w:pPr>
        <w:pStyle w:val="demonum1"/>
      </w:pPr>
      <w:r>
        <w:t xml:space="preserve">This </w:t>
      </w:r>
      <w:r w:rsidRPr="00E42CD7">
        <w:t xml:space="preserve">query </w:t>
      </w:r>
      <w:r w:rsidR="00E42CD7">
        <w:t xml:space="preserve">following the wording of the task description but </w:t>
      </w:r>
      <w:r w:rsidRPr="00E42CD7">
        <w:t xml:space="preserve">does not do the job. </w:t>
      </w:r>
      <w:r w:rsidR="00E42CD7">
        <w:t>We have two Pet items that cost more than $100.</w:t>
      </w:r>
    </w:p>
    <w:p w:rsidR="00E42CD7" w:rsidRPr="004E0219" w:rsidRDefault="00E0553B" w:rsidP="004E0219">
      <w:pPr>
        <w:pStyle w:val="code1"/>
      </w:pPr>
      <w:r>
        <w:t xml:space="preserve">Select </w:t>
      </w:r>
      <w:r w:rsidR="00E42CD7" w:rsidRPr="004E0219">
        <w:t>prod_id, prod_list_price, catg_id</w:t>
      </w:r>
    </w:p>
    <w:p w:rsidR="00E42CD7" w:rsidRPr="004E0219" w:rsidRDefault="00E0553B" w:rsidP="004E0219">
      <w:pPr>
        <w:pStyle w:val="code1"/>
      </w:pPr>
      <w:r>
        <w:t xml:space="preserve">From </w:t>
      </w:r>
      <w:r w:rsidR="00EA4897" w:rsidRPr="004E0219">
        <w:t>a_prd.</w:t>
      </w:r>
      <w:r w:rsidR="00E42CD7" w:rsidRPr="004E0219">
        <w:t>products</w:t>
      </w:r>
    </w:p>
    <w:p w:rsidR="00E42CD7" w:rsidRPr="004E0219" w:rsidRDefault="00E0553B" w:rsidP="004E0219">
      <w:pPr>
        <w:pStyle w:val="code1"/>
      </w:pPr>
      <w:r>
        <w:t xml:space="preserve">Where </w:t>
      </w:r>
      <w:r w:rsidR="00E42CD7" w:rsidRPr="004E0219">
        <w:t>catg_id = 'PET' or catg_id = 'SPG'</w:t>
      </w:r>
    </w:p>
    <w:p w:rsidR="007007ED" w:rsidRPr="004E0219" w:rsidRDefault="00E0553B" w:rsidP="004E0219">
      <w:pPr>
        <w:pStyle w:val="code1"/>
      </w:pPr>
      <w:r>
        <w:t xml:space="preserve">And  </w:t>
      </w:r>
      <w:r w:rsidR="00E42CD7" w:rsidRPr="004E0219">
        <w:t xml:space="preserve"> prod_list_price &lt; 100;</w:t>
      </w:r>
    </w:p>
    <w:p w:rsidR="00CA7ABE" w:rsidRPr="004E0219" w:rsidRDefault="00CA7ABE" w:rsidP="004E0219">
      <w:pPr>
        <w:pStyle w:val="code1"/>
      </w:pPr>
      <w:r w:rsidRPr="004E0219">
        <w:t>+---------+-----------------+---------+</w:t>
      </w:r>
    </w:p>
    <w:p w:rsidR="00CA7ABE" w:rsidRPr="004E0219" w:rsidRDefault="00CA7ABE" w:rsidP="004E0219">
      <w:pPr>
        <w:pStyle w:val="code1"/>
      </w:pPr>
      <w:r w:rsidRPr="004E0219">
        <w:t>| prod_id | prod_list_price | catg_id |</w:t>
      </w:r>
    </w:p>
    <w:p w:rsidR="00CA7ABE" w:rsidRPr="004E0219" w:rsidRDefault="00CA7ABE" w:rsidP="004E0219">
      <w:pPr>
        <w:pStyle w:val="code1"/>
      </w:pPr>
      <w:r w:rsidRPr="004E0219">
        <w:t>+---------+-----------------+---------+</w:t>
      </w:r>
    </w:p>
    <w:p w:rsidR="00CA7ABE" w:rsidRPr="004E0219" w:rsidRDefault="00CA7ABE" w:rsidP="004E0219">
      <w:pPr>
        <w:pStyle w:val="code1"/>
      </w:pPr>
      <w:r w:rsidRPr="004E0219">
        <w:t>|    1020 |           12.95 | SPG     |</w:t>
      </w:r>
    </w:p>
    <w:p w:rsidR="00CA7ABE" w:rsidRPr="004E0219" w:rsidRDefault="00CA7ABE" w:rsidP="004E0219">
      <w:pPr>
        <w:pStyle w:val="code1"/>
      </w:pPr>
      <w:r w:rsidRPr="004E0219">
        <w:t>|    1030 |           29.95 | SPG     |</w:t>
      </w:r>
    </w:p>
    <w:p w:rsidR="00CA7ABE" w:rsidRPr="004E0219" w:rsidRDefault="00CA7ABE" w:rsidP="004E0219">
      <w:pPr>
        <w:pStyle w:val="code1"/>
      </w:pPr>
      <w:r w:rsidRPr="004E0219">
        <w:t>|    1140 |           14.99 | PET     |</w:t>
      </w:r>
    </w:p>
    <w:p w:rsidR="00CA7ABE" w:rsidRPr="004E0219" w:rsidRDefault="00CA7ABE" w:rsidP="004E0219">
      <w:pPr>
        <w:pStyle w:val="code1"/>
      </w:pPr>
      <w:r w:rsidRPr="004E0219">
        <w:t>|    1141 |           99.99 | PET     |</w:t>
      </w:r>
    </w:p>
    <w:p w:rsidR="00CA7ABE" w:rsidRPr="004E0219" w:rsidRDefault="00CA7ABE" w:rsidP="004E0219">
      <w:pPr>
        <w:pStyle w:val="code1"/>
      </w:pPr>
      <w:r w:rsidRPr="004E0219">
        <w:t>|    1142 |            2.50 | PET     |</w:t>
      </w:r>
    </w:p>
    <w:p w:rsidR="00CA7ABE" w:rsidRPr="004E0219" w:rsidRDefault="00CA7ABE" w:rsidP="004E0219">
      <w:pPr>
        <w:pStyle w:val="code1"/>
      </w:pPr>
      <w:r w:rsidRPr="004E0219">
        <w:t>|    1150 |            4.99 | PET     |</w:t>
      </w:r>
    </w:p>
    <w:p w:rsidR="00CA7ABE" w:rsidRPr="004E0219" w:rsidRDefault="00CA7ABE" w:rsidP="004E0219">
      <w:pPr>
        <w:pStyle w:val="code1"/>
      </w:pPr>
      <w:r w:rsidRPr="004E0219">
        <w:t>|    1151 |           14.99 | PET     |</w:t>
      </w:r>
    </w:p>
    <w:p w:rsidR="00CA7ABE" w:rsidRPr="004E0219" w:rsidRDefault="00CA7ABE" w:rsidP="004E0219">
      <w:pPr>
        <w:pStyle w:val="code1"/>
      </w:pPr>
      <w:r w:rsidRPr="004E0219">
        <w:t>|    1152 |           55.00 | PET     |</w:t>
      </w:r>
    </w:p>
    <w:p w:rsidR="00CA7ABE" w:rsidRPr="004E0219" w:rsidRDefault="00CA7ABE" w:rsidP="004E0219">
      <w:pPr>
        <w:pStyle w:val="code1"/>
      </w:pPr>
      <w:r w:rsidRPr="004E0219">
        <w:t>|    4567 |          549.99 | PET     |</w:t>
      </w:r>
    </w:p>
    <w:p w:rsidR="00CA7ABE" w:rsidRPr="004E0219" w:rsidRDefault="00CA7ABE" w:rsidP="004E0219">
      <w:pPr>
        <w:pStyle w:val="code1"/>
      </w:pPr>
      <w:r w:rsidRPr="004E0219">
        <w:t>|    4568 |          549.99 | PET     |</w:t>
      </w:r>
    </w:p>
    <w:p w:rsidR="00CA7ABE" w:rsidRPr="004E0219" w:rsidRDefault="00CA7ABE" w:rsidP="004E0219">
      <w:pPr>
        <w:pStyle w:val="code1"/>
      </w:pPr>
      <w:r w:rsidRPr="004E0219">
        <w:t>|    4576 |           29.95 | PET     |</w:t>
      </w:r>
    </w:p>
    <w:p w:rsidR="00CA7ABE" w:rsidRPr="004E0219" w:rsidRDefault="00CA7ABE" w:rsidP="004E0219">
      <w:pPr>
        <w:pStyle w:val="code1"/>
      </w:pPr>
      <w:r w:rsidRPr="004E0219">
        <w:t>|    4577 |           29.95 | PET     |</w:t>
      </w:r>
    </w:p>
    <w:p w:rsidR="00CA7ABE" w:rsidRPr="004E0219" w:rsidRDefault="00CA7ABE" w:rsidP="004E0219">
      <w:pPr>
        <w:pStyle w:val="code1"/>
      </w:pPr>
      <w:r w:rsidRPr="004E0219">
        <w:t>+---------+-----------------+---------+</w:t>
      </w:r>
    </w:p>
    <w:p w:rsidR="00E42CD7" w:rsidRPr="004E0219" w:rsidRDefault="00CA7ABE" w:rsidP="004E0219">
      <w:pPr>
        <w:pStyle w:val="code1"/>
      </w:pPr>
      <w:r w:rsidRPr="004E0219">
        <w:t>12 rows in set (0.00 sec)</w:t>
      </w:r>
    </w:p>
    <w:p w:rsidR="00717464" w:rsidRDefault="00717464" w:rsidP="00717464">
      <w:pPr>
        <w:pStyle w:val="body1"/>
      </w:pPr>
    </w:p>
    <w:p w:rsidR="00E42CD7" w:rsidRPr="00E42CD7" w:rsidRDefault="00E42CD7" w:rsidP="00717464">
      <w:pPr>
        <w:pStyle w:val="demonum1"/>
      </w:pPr>
      <w:r>
        <w:t>If we reverse the testing of the two categories, we get sporting goods items that cost more than $100. That is not right.</w:t>
      </w:r>
    </w:p>
    <w:p w:rsidR="00E42CD7" w:rsidRPr="004E0219" w:rsidRDefault="00E0553B" w:rsidP="004E0219">
      <w:pPr>
        <w:pStyle w:val="code1"/>
      </w:pPr>
      <w:r>
        <w:t xml:space="preserve">Select </w:t>
      </w:r>
      <w:r w:rsidR="00E42CD7" w:rsidRPr="004E0219">
        <w:t>prod_id, prod_list_price, catg_id</w:t>
      </w:r>
    </w:p>
    <w:p w:rsidR="00E42CD7" w:rsidRPr="004E0219" w:rsidRDefault="00E0553B" w:rsidP="004E0219">
      <w:pPr>
        <w:pStyle w:val="code1"/>
      </w:pPr>
      <w:r>
        <w:lastRenderedPageBreak/>
        <w:t xml:space="preserve">From </w:t>
      </w:r>
      <w:r w:rsidR="00EA4897" w:rsidRPr="004E0219">
        <w:t>a_prd.</w:t>
      </w:r>
      <w:r w:rsidR="00E42CD7" w:rsidRPr="004E0219">
        <w:t>products</w:t>
      </w:r>
    </w:p>
    <w:p w:rsidR="00E42CD7" w:rsidRPr="004E0219" w:rsidRDefault="00E0553B" w:rsidP="004E0219">
      <w:pPr>
        <w:pStyle w:val="code1"/>
      </w:pPr>
      <w:r>
        <w:t xml:space="preserve">Where </w:t>
      </w:r>
      <w:r w:rsidR="00E42CD7" w:rsidRPr="004E0219">
        <w:t>catg_id = 'SPG' or catg_id = 'PET'</w:t>
      </w:r>
    </w:p>
    <w:p w:rsidR="00E42CD7" w:rsidRPr="004E0219" w:rsidRDefault="00E0553B" w:rsidP="004E0219">
      <w:pPr>
        <w:pStyle w:val="code1"/>
      </w:pPr>
      <w:r>
        <w:t xml:space="preserve">And </w:t>
      </w:r>
      <w:r w:rsidR="00E42CD7" w:rsidRPr="004E0219">
        <w:t xml:space="preserve"> prod_list_price &lt; 100;</w:t>
      </w:r>
    </w:p>
    <w:p w:rsidR="00CA7ABE" w:rsidRPr="004E0219" w:rsidRDefault="00CA7ABE" w:rsidP="004E0219">
      <w:pPr>
        <w:pStyle w:val="code1"/>
      </w:pPr>
      <w:r w:rsidRPr="004E0219">
        <w:t>+---------+-----------------+---------+</w:t>
      </w:r>
    </w:p>
    <w:p w:rsidR="00CA7ABE" w:rsidRPr="004E0219" w:rsidRDefault="00CA7ABE" w:rsidP="004E0219">
      <w:pPr>
        <w:pStyle w:val="code1"/>
      </w:pPr>
      <w:r w:rsidRPr="004E0219">
        <w:t>| prod_id | prod_list_price | catg_id |</w:t>
      </w:r>
    </w:p>
    <w:p w:rsidR="00CA7ABE" w:rsidRPr="004E0219" w:rsidRDefault="00CA7ABE" w:rsidP="004E0219">
      <w:pPr>
        <w:pStyle w:val="code1"/>
      </w:pPr>
      <w:r w:rsidRPr="004E0219">
        <w:t>+---------+-----------------+---------+</w:t>
      </w:r>
    </w:p>
    <w:p w:rsidR="00CA7ABE" w:rsidRPr="004E0219" w:rsidRDefault="00CA7ABE" w:rsidP="004E0219">
      <w:pPr>
        <w:pStyle w:val="code1"/>
      </w:pPr>
      <w:r w:rsidRPr="004E0219">
        <w:t>|    1010 |          150.00 | SPG     |</w:t>
      </w:r>
    </w:p>
    <w:p w:rsidR="00CA7ABE" w:rsidRPr="004E0219" w:rsidRDefault="00CA7ABE" w:rsidP="004E0219">
      <w:pPr>
        <w:pStyle w:val="code1"/>
      </w:pPr>
      <w:r w:rsidRPr="004E0219">
        <w:t>|    1020 |           12.95 | SPG     |</w:t>
      </w:r>
    </w:p>
    <w:p w:rsidR="00CA7ABE" w:rsidRPr="004E0219" w:rsidRDefault="00CA7ABE" w:rsidP="004E0219">
      <w:pPr>
        <w:pStyle w:val="code1"/>
      </w:pPr>
      <w:r w:rsidRPr="004E0219">
        <w:t>|    1030 |           29.95 | SPG     |</w:t>
      </w:r>
    </w:p>
    <w:p w:rsidR="00CA7ABE" w:rsidRPr="004E0219" w:rsidRDefault="00CA7ABE" w:rsidP="004E0219">
      <w:pPr>
        <w:pStyle w:val="code1"/>
      </w:pPr>
      <w:r w:rsidRPr="004E0219">
        <w:t>|    1040 |          349.95 | SPG     |</w:t>
      </w:r>
    </w:p>
    <w:p w:rsidR="00CA7ABE" w:rsidRPr="004E0219" w:rsidRDefault="00CA7ABE" w:rsidP="004E0219">
      <w:pPr>
        <w:pStyle w:val="code1"/>
      </w:pPr>
      <w:r w:rsidRPr="004E0219">
        <w:t>|    1050 |          269.95 | SPG     |</w:t>
      </w:r>
    </w:p>
    <w:p w:rsidR="00CA7ABE" w:rsidRPr="004E0219" w:rsidRDefault="00CA7ABE" w:rsidP="004E0219">
      <w:pPr>
        <w:pStyle w:val="code1"/>
      </w:pPr>
      <w:r w:rsidRPr="004E0219">
        <w:t>|    1060 |          255.95 | SPG     |</w:t>
      </w:r>
    </w:p>
    <w:p w:rsidR="00CA7ABE" w:rsidRPr="004E0219" w:rsidRDefault="00CA7ABE" w:rsidP="004E0219">
      <w:pPr>
        <w:pStyle w:val="code1"/>
      </w:pPr>
      <w:r w:rsidRPr="004E0219">
        <w:t>|    1140 |           14.99 | PET     |</w:t>
      </w:r>
    </w:p>
    <w:p w:rsidR="00CA7ABE" w:rsidRPr="004E0219" w:rsidRDefault="00CA7ABE" w:rsidP="004E0219">
      <w:pPr>
        <w:pStyle w:val="code1"/>
      </w:pPr>
      <w:r w:rsidRPr="004E0219">
        <w:t>|    1141 |           99.99 | PET     |</w:t>
      </w:r>
    </w:p>
    <w:p w:rsidR="00CA7ABE" w:rsidRPr="004E0219" w:rsidRDefault="00CA7ABE" w:rsidP="004E0219">
      <w:pPr>
        <w:pStyle w:val="code1"/>
      </w:pPr>
      <w:r w:rsidRPr="004E0219">
        <w:t>|    1142 |            2.50 | PET     |</w:t>
      </w:r>
    </w:p>
    <w:p w:rsidR="00CA7ABE" w:rsidRPr="004E0219" w:rsidRDefault="00CA7ABE" w:rsidP="004E0219">
      <w:pPr>
        <w:pStyle w:val="code1"/>
      </w:pPr>
      <w:r w:rsidRPr="004E0219">
        <w:t>|    1150 |            4.99 | PET     |</w:t>
      </w:r>
    </w:p>
    <w:p w:rsidR="00CA7ABE" w:rsidRPr="004E0219" w:rsidRDefault="00CA7ABE" w:rsidP="004E0219">
      <w:pPr>
        <w:pStyle w:val="code1"/>
      </w:pPr>
      <w:r w:rsidRPr="004E0219">
        <w:t>|    1151 |           14.99 | PET     |</w:t>
      </w:r>
    </w:p>
    <w:p w:rsidR="00CA7ABE" w:rsidRPr="004E0219" w:rsidRDefault="00CA7ABE" w:rsidP="004E0219">
      <w:pPr>
        <w:pStyle w:val="code1"/>
      </w:pPr>
      <w:r w:rsidRPr="004E0219">
        <w:t>|    1152 |           55.00 | PET     |</w:t>
      </w:r>
    </w:p>
    <w:p w:rsidR="00CA7ABE" w:rsidRPr="004E0219" w:rsidRDefault="00CA7ABE" w:rsidP="004E0219">
      <w:pPr>
        <w:pStyle w:val="code1"/>
      </w:pPr>
      <w:r w:rsidRPr="004E0219">
        <w:t>|    4576 |           29.95 | PET     |</w:t>
      </w:r>
    </w:p>
    <w:p w:rsidR="00CA7ABE" w:rsidRPr="004E0219" w:rsidRDefault="00CA7ABE" w:rsidP="004E0219">
      <w:pPr>
        <w:pStyle w:val="code1"/>
      </w:pPr>
      <w:r w:rsidRPr="004E0219">
        <w:t>|    4577 |           29.95 | PET     |</w:t>
      </w:r>
    </w:p>
    <w:p w:rsidR="00CA7ABE" w:rsidRPr="004E0219" w:rsidRDefault="00CA7ABE" w:rsidP="004E0219">
      <w:pPr>
        <w:pStyle w:val="code1"/>
      </w:pPr>
      <w:r w:rsidRPr="004E0219">
        <w:t>+---------+-----------------+---------+</w:t>
      </w:r>
    </w:p>
    <w:p w:rsidR="00E42CD7" w:rsidRDefault="00E42CD7" w:rsidP="00717464">
      <w:pPr>
        <w:pStyle w:val="body1"/>
      </w:pPr>
    </w:p>
    <w:p w:rsidR="00E42CD7" w:rsidRDefault="00E42CD7" w:rsidP="00717464">
      <w:pPr>
        <w:pStyle w:val="body1"/>
      </w:pPr>
      <w:r>
        <w:t xml:space="preserve">What is happening here is that we have an AND operator and an OR operator. The rules of precedence is that the AND operator is evaluated first. So the second of these where clauses </w:t>
      </w:r>
    </w:p>
    <w:p w:rsidR="00E42CD7" w:rsidRPr="004E0219" w:rsidRDefault="00E42CD7" w:rsidP="004E0219">
      <w:pPr>
        <w:pStyle w:val="code1"/>
      </w:pPr>
      <w:r w:rsidRPr="004E0219">
        <w:t>where catg_id = 'SPG' or catg_id = 'PET' and prod_list_price &lt; 100;</w:t>
      </w:r>
    </w:p>
    <w:p w:rsidR="00E42CD7" w:rsidRDefault="00E42CD7" w:rsidP="00717464">
      <w:pPr>
        <w:pStyle w:val="body1"/>
      </w:pPr>
      <w:proofErr w:type="gramStart"/>
      <w:r>
        <w:t>is</w:t>
      </w:r>
      <w:proofErr w:type="gramEnd"/>
      <w:r>
        <w:t xml:space="preserve"> evaluated as shown here and all of the </w:t>
      </w:r>
      <w:r w:rsidR="00561B54">
        <w:t>sporting</w:t>
      </w:r>
      <w:r>
        <w:t xml:space="preserve"> goods items are returned and Pet supplies that cost more than $100 are returned.</w:t>
      </w:r>
    </w:p>
    <w:p w:rsidR="00E42CD7" w:rsidRPr="004E0219" w:rsidRDefault="00E42CD7" w:rsidP="004E0219">
      <w:pPr>
        <w:pStyle w:val="code1"/>
      </w:pPr>
      <w:r w:rsidRPr="004E0219">
        <w:t>where catg_id = 'SPG' or (catg_id = 'PET' and prod_list_price &lt; 100);</w:t>
      </w:r>
    </w:p>
    <w:p w:rsidR="00E42CD7" w:rsidRDefault="00E42CD7" w:rsidP="00717464">
      <w:pPr>
        <w:pStyle w:val="body1"/>
      </w:pPr>
      <w:r>
        <w:t>We can use parentheses to change the order of evaluation</w:t>
      </w:r>
      <w:r w:rsidR="00145BE4">
        <w:t>. The order of precedence for these operators is:</w:t>
      </w:r>
    </w:p>
    <w:p w:rsidR="00145BE4" w:rsidRDefault="00145BE4" w:rsidP="00717464">
      <w:pPr>
        <w:pStyle w:val="body1"/>
      </w:pPr>
      <w:r>
        <w:t>NOT</w:t>
      </w:r>
    </w:p>
    <w:p w:rsidR="00145BE4" w:rsidRDefault="00145BE4" w:rsidP="00717464">
      <w:pPr>
        <w:pStyle w:val="body1"/>
      </w:pPr>
      <w:r>
        <w:t>AND</w:t>
      </w:r>
    </w:p>
    <w:p w:rsidR="00145BE4" w:rsidRDefault="00145BE4" w:rsidP="00717464">
      <w:pPr>
        <w:pStyle w:val="body1"/>
      </w:pPr>
      <w:r>
        <w:t>XOR</w:t>
      </w:r>
    </w:p>
    <w:p w:rsidR="00145BE4" w:rsidRDefault="00145BE4" w:rsidP="00717464">
      <w:pPr>
        <w:pStyle w:val="body1"/>
      </w:pPr>
      <w:r>
        <w:t>OR</w:t>
      </w:r>
    </w:p>
    <w:p w:rsidR="00E42CD7" w:rsidRPr="00E42CD7" w:rsidRDefault="00E42CD7" w:rsidP="00717464">
      <w:pPr>
        <w:pStyle w:val="demonum1"/>
      </w:pPr>
      <w:r>
        <w:t>Adding the parentheses gives us the correct result.</w:t>
      </w:r>
    </w:p>
    <w:p w:rsidR="00E42CD7" w:rsidRPr="004E0219" w:rsidRDefault="00E0553B" w:rsidP="004E0219">
      <w:pPr>
        <w:pStyle w:val="code1"/>
      </w:pPr>
      <w:r>
        <w:t xml:space="preserve">Select </w:t>
      </w:r>
      <w:r w:rsidR="00E42CD7" w:rsidRPr="004E0219">
        <w:t>prod_id, prod_list_price, catg_id</w:t>
      </w:r>
    </w:p>
    <w:p w:rsidR="00E42CD7" w:rsidRPr="004E0219" w:rsidRDefault="00E0553B" w:rsidP="004E0219">
      <w:pPr>
        <w:pStyle w:val="code1"/>
      </w:pPr>
      <w:r>
        <w:t xml:space="preserve">From </w:t>
      </w:r>
      <w:r w:rsidR="00EA4897" w:rsidRPr="004E0219">
        <w:t>a_prd.</w:t>
      </w:r>
      <w:r w:rsidR="00E42CD7" w:rsidRPr="004E0219">
        <w:t>products</w:t>
      </w:r>
    </w:p>
    <w:p w:rsidR="00E42CD7" w:rsidRPr="004E0219" w:rsidRDefault="00E0553B" w:rsidP="004E0219">
      <w:pPr>
        <w:pStyle w:val="code1"/>
      </w:pPr>
      <w:r>
        <w:t xml:space="preserve">Where </w:t>
      </w:r>
      <w:r w:rsidR="00E42CD7" w:rsidRPr="004E0219">
        <w:t>(catg_id = 'SPG' or catg_id = 'PET')</w:t>
      </w:r>
    </w:p>
    <w:p w:rsidR="00E42CD7" w:rsidRPr="004E0219" w:rsidRDefault="00E0553B" w:rsidP="004E0219">
      <w:pPr>
        <w:pStyle w:val="code1"/>
      </w:pPr>
      <w:r>
        <w:t xml:space="preserve">And </w:t>
      </w:r>
      <w:r w:rsidR="00E42CD7" w:rsidRPr="004E0219">
        <w:t xml:space="preserve"> </w:t>
      </w:r>
      <w:r>
        <w:t xml:space="preserve"> </w:t>
      </w:r>
      <w:r w:rsidR="00E42CD7" w:rsidRPr="004E0219">
        <w:t>prod_list_price &lt; 100;</w:t>
      </w:r>
    </w:p>
    <w:p w:rsidR="00CA7ABE" w:rsidRPr="004E0219" w:rsidRDefault="00CA7ABE" w:rsidP="004E0219">
      <w:pPr>
        <w:pStyle w:val="code1"/>
      </w:pPr>
      <w:r w:rsidRPr="004E0219">
        <w:t>+---------+-----------------+---------+</w:t>
      </w:r>
    </w:p>
    <w:p w:rsidR="00CA7ABE" w:rsidRPr="004E0219" w:rsidRDefault="00CA7ABE" w:rsidP="004E0219">
      <w:pPr>
        <w:pStyle w:val="code1"/>
      </w:pPr>
      <w:r w:rsidRPr="004E0219">
        <w:t>| prod_id | prod_list_price | catg_id |</w:t>
      </w:r>
    </w:p>
    <w:p w:rsidR="00CA7ABE" w:rsidRPr="004E0219" w:rsidRDefault="00CA7ABE" w:rsidP="004E0219">
      <w:pPr>
        <w:pStyle w:val="code1"/>
      </w:pPr>
      <w:r w:rsidRPr="004E0219">
        <w:t>+---------+-----------------+---------+</w:t>
      </w:r>
    </w:p>
    <w:p w:rsidR="00CA7ABE" w:rsidRPr="004E0219" w:rsidRDefault="00CA7ABE" w:rsidP="004E0219">
      <w:pPr>
        <w:pStyle w:val="code1"/>
      </w:pPr>
      <w:r w:rsidRPr="004E0219">
        <w:t>|    1020 |           12.95 | SPG     |</w:t>
      </w:r>
    </w:p>
    <w:p w:rsidR="00CA7ABE" w:rsidRPr="004E0219" w:rsidRDefault="00CA7ABE" w:rsidP="004E0219">
      <w:pPr>
        <w:pStyle w:val="code1"/>
      </w:pPr>
      <w:r w:rsidRPr="004E0219">
        <w:t>|    1030 |           29.95 | SPG     |</w:t>
      </w:r>
    </w:p>
    <w:p w:rsidR="00CA7ABE" w:rsidRPr="004E0219" w:rsidRDefault="00CA7ABE" w:rsidP="004E0219">
      <w:pPr>
        <w:pStyle w:val="code1"/>
      </w:pPr>
      <w:r w:rsidRPr="004E0219">
        <w:t>|    1140 |           14.99 | PET     |</w:t>
      </w:r>
    </w:p>
    <w:p w:rsidR="00CA7ABE" w:rsidRPr="004E0219" w:rsidRDefault="00CA7ABE" w:rsidP="004E0219">
      <w:pPr>
        <w:pStyle w:val="code1"/>
      </w:pPr>
      <w:r w:rsidRPr="004E0219">
        <w:t>|    1141 |           99.99 | PET     |</w:t>
      </w:r>
    </w:p>
    <w:p w:rsidR="00CA7ABE" w:rsidRPr="004E0219" w:rsidRDefault="00CA7ABE" w:rsidP="004E0219">
      <w:pPr>
        <w:pStyle w:val="code1"/>
      </w:pPr>
      <w:r w:rsidRPr="004E0219">
        <w:t>|    1142 |            2.50 | PET     |</w:t>
      </w:r>
    </w:p>
    <w:p w:rsidR="00CA7ABE" w:rsidRPr="004E0219" w:rsidRDefault="00CA7ABE" w:rsidP="004E0219">
      <w:pPr>
        <w:pStyle w:val="code1"/>
      </w:pPr>
      <w:r w:rsidRPr="004E0219">
        <w:t>|    1150 |            4.99 | PET     |</w:t>
      </w:r>
    </w:p>
    <w:p w:rsidR="00CA7ABE" w:rsidRPr="004E0219" w:rsidRDefault="00CA7ABE" w:rsidP="004E0219">
      <w:pPr>
        <w:pStyle w:val="code1"/>
      </w:pPr>
      <w:r w:rsidRPr="004E0219">
        <w:t>|    1151 |           14.99 | PET     |</w:t>
      </w:r>
    </w:p>
    <w:p w:rsidR="00CA7ABE" w:rsidRPr="004E0219" w:rsidRDefault="00CA7ABE" w:rsidP="004E0219">
      <w:pPr>
        <w:pStyle w:val="code1"/>
      </w:pPr>
      <w:r w:rsidRPr="004E0219">
        <w:t>|    1152 |           55.00 | PET     |</w:t>
      </w:r>
    </w:p>
    <w:p w:rsidR="00CA7ABE" w:rsidRPr="004E0219" w:rsidRDefault="00CA7ABE" w:rsidP="004E0219">
      <w:pPr>
        <w:pStyle w:val="code1"/>
      </w:pPr>
      <w:r w:rsidRPr="004E0219">
        <w:t>|    4576 |           29.95 | PET     |</w:t>
      </w:r>
    </w:p>
    <w:p w:rsidR="00CA7ABE" w:rsidRPr="004E0219" w:rsidRDefault="00CA7ABE" w:rsidP="004E0219">
      <w:pPr>
        <w:pStyle w:val="code1"/>
      </w:pPr>
      <w:r w:rsidRPr="004E0219">
        <w:t>|    4577 |           29.95 | PET     |</w:t>
      </w:r>
    </w:p>
    <w:p w:rsidR="00CA7ABE" w:rsidRPr="004E0219" w:rsidRDefault="00CA7ABE" w:rsidP="004E0219">
      <w:pPr>
        <w:pStyle w:val="code1"/>
      </w:pPr>
      <w:r w:rsidRPr="004E0219">
        <w:t>+---------+-----------------+---------+</w:t>
      </w:r>
    </w:p>
    <w:p w:rsidR="007007ED" w:rsidRPr="002C6FCB" w:rsidRDefault="007007ED" w:rsidP="00717464">
      <w:pPr>
        <w:pStyle w:val="body1"/>
      </w:pPr>
    </w:p>
    <w:p w:rsidR="007007ED" w:rsidRPr="00F10865" w:rsidRDefault="007007ED" w:rsidP="00717464">
      <w:pPr>
        <w:pStyle w:val="demonum1"/>
      </w:pPr>
      <w:r w:rsidRPr="00F10865">
        <w:lastRenderedPageBreak/>
        <w:t>It is better to use the IN operator, avoiding the AND/OR Issue</w:t>
      </w:r>
      <w:r>
        <w:t xml:space="preserve">. </w:t>
      </w:r>
    </w:p>
    <w:p w:rsidR="00E42CD7" w:rsidRPr="004E0219" w:rsidRDefault="00E0553B" w:rsidP="004E0219">
      <w:pPr>
        <w:pStyle w:val="code1"/>
      </w:pPr>
      <w:r>
        <w:t xml:space="preserve">Select </w:t>
      </w:r>
      <w:r w:rsidR="00E42CD7" w:rsidRPr="004E0219">
        <w:t>prod_id, prod_list_price, catg_id</w:t>
      </w:r>
    </w:p>
    <w:p w:rsidR="00E42CD7" w:rsidRPr="004E0219" w:rsidRDefault="00E0553B" w:rsidP="004E0219">
      <w:pPr>
        <w:pStyle w:val="code1"/>
      </w:pPr>
      <w:r>
        <w:t xml:space="preserve">From </w:t>
      </w:r>
      <w:r w:rsidR="00EA4897" w:rsidRPr="004E0219">
        <w:t>a_prd.</w:t>
      </w:r>
      <w:r w:rsidR="00E42CD7" w:rsidRPr="004E0219">
        <w:t>products</w:t>
      </w:r>
    </w:p>
    <w:p w:rsidR="00E42CD7" w:rsidRPr="004E0219" w:rsidRDefault="00E0553B" w:rsidP="004E0219">
      <w:pPr>
        <w:pStyle w:val="code1"/>
      </w:pPr>
      <w:r>
        <w:t xml:space="preserve">Where </w:t>
      </w:r>
      <w:r w:rsidR="00E42CD7" w:rsidRPr="004E0219">
        <w:t>catg_id IN ( 'SPG', 'PET')</w:t>
      </w:r>
    </w:p>
    <w:p w:rsidR="00E42CD7" w:rsidRPr="004E0219" w:rsidRDefault="00E0553B" w:rsidP="004E0219">
      <w:pPr>
        <w:pStyle w:val="code1"/>
      </w:pPr>
      <w:r>
        <w:t xml:space="preserve">And </w:t>
      </w:r>
      <w:r w:rsidR="00E42CD7" w:rsidRPr="004E0219">
        <w:t xml:space="preserve"> </w:t>
      </w:r>
      <w:r>
        <w:t xml:space="preserve"> </w:t>
      </w:r>
      <w:r w:rsidR="00E42CD7" w:rsidRPr="004E0219">
        <w:t>prod_list_price &lt; 100;</w:t>
      </w:r>
    </w:p>
    <w:p w:rsidR="00CA7ABE" w:rsidRPr="004E0219" w:rsidRDefault="00CA7ABE" w:rsidP="004E0219">
      <w:pPr>
        <w:pStyle w:val="code1"/>
      </w:pPr>
      <w:r w:rsidRPr="004E0219">
        <w:t>+---------+-----------------+---------+</w:t>
      </w:r>
    </w:p>
    <w:p w:rsidR="00CA7ABE" w:rsidRPr="004E0219" w:rsidRDefault="00CA7ABE" w:rsidP="004E0219">
      <w:pPr>
        <w:pStyle w:val="code1"/>
      </w:pPr>
      <w:r w:rsidRPr="004E0219">
        <w:t>| prod_id | prod_list_price | catg_id |</w:t>
      </w:r>
    </w:p>
    <w:p w:rsidR="00CA7ABE" w:rsidRPr="004E0219" w:rsidRDefault="00CA7ABE" w:rsidP="004E0219">
      <w:pPr>
        <w:pStyle w:val="code1"/>
      </w:pPr>
      <w:r w:rsidRPr="004E0219">
        <w:t>+---------+-----------------+---------+</w:t>
      </w:r>
    </w:p>
    <w:p w:rsidR="00CA7ABE" w:rsidRPr="004E0219" w:rsidRDefault="00CA7ABE" w:rsidP="004E0219">
      <w:pPr>
        <w:pStyle w:val="code1"/>
      </w:pPr>
      <w:r w:rsidRPr="004E0219">
        <w:t>|    1020 |           12.95 | SPG     |</w:t>
      </w:r>
    </w:p>
    <w:p w:rsidR="00CA7ABE" w:rsidRPr="004E0219" w:rsidRDefault="00CA7ABE" w:rsidP="004E0219">
      <w:pPr>
        <w:pStyle w:val="code1"/>
      </w:pPr>
      <w:r w:rsidRPr="004E0219">
        <w:t>|    1030 |           29.95 | SPG     |</w:t>
      </w:r>
    </w:p>
    <w:p w:rsidR="00CA7ABE" w:rsidRPr="004E0219" w:rsidRDefault="00CA7ABE" w:rsidP="004E0219">
      <w:pPr>
        <w:pStyle w:val="code1"/>
      </w:pPr>
      <w:r w:rsidRPr="004E0219">
        <w:t>|    1140 |           14.99 | PET     |</w:t>
      </w:r>
    </w:p>
    <w:p w:rsidR="00CA7ABE" w:rsidRPr="004E0219" w:rsidRDefault="00CA7ABE" w:rsidP="004E0219">
      <w:pPr>
        <w:pStyle w:val="code1"/>
      </w:pPr>
      <w:r w:rsidRPr="004E0219">
        <w:t>|    1141 |           99.99 | PET     |</w:t>
      </w:r>
    </w:p>
    <w:p w:rsidR="00CA7ABE" w:rsidRPr="004E0219" w:rsidRDefault="00CA7ABE" w:rsidP="004E0219">
      <w:pPr>
        <w:pStyle w:val="code1"/>
      </w:pPr>
      <w:r w:rsidRPr="004E0219">
        <w:t>|    1142 |            2.50 | PET     |</w:t>
      </w:r>
    </w:p>
    <w:p w:rsidR="00CA7ABE" w:rsidRPr="004E0219" w:rsidRDefault="00CA7ABE" w:rsidP="004E0219">
      <w:pPr>
        <w:pStyle w:val="code1"/>
      </w:pPr>
      <w:r w:rsidRPr="004E0219">
        <w:t>|    1150 |            4.99 | PET     |</w:t>
      </w:r>
    </w:p>
    <w:p w:rsidR="00CA7ABE" w:rsidRPr="004E0219" w:rsidRDefault="00CA7ABE" w:rsidP="004E0219">
      <w:pPr>
        <w:pStyle w:val="code1"/>
      </w:pPr>
      <w:r w:rsidRPr="004E0219">
        <w:t>|    1151 |           14.99 | PET     |</w:t>
      </w:r>
    </w:p>
    <w:p w:rsidR="00CA7ABE" w:rsidRPr="004E0219" w:rsidRDefault="00CA7ABE" w:rsidP="004E0219">
      <w:pPr>
        <w:pStyle w:val="code1"/>
      </w:pPr>
      <w:r w:rsidRPr="004E0219">
        <w:t>|    1152 |           55.00 | PET     |</w:t>
      </w:r>
    </w:p>
    <w:p w:rsidR="00CA7ABE" w:rsidRPr="004E0219" w:rsidRDefault="00CA7ABE" w:rsidP="004E0219">
      <w:pPr>
        <w:pStyle w:val="code1"/>
      </w:pPr>
      <w:r w:rsidRPr="004E0219">
        <w:t>|    4576 |           29.95 | PET     |</w:t>
      </w:r>
    </w:p>
    <w:p w:rsidR="00CA7ABE" w:rsidRPr="004E0219" w:rsidRDefault="00CA7ABE" w:rsidP="004E0219">
      <w:pPr>
        <w:pStyle w:val="code1"/>
      </w:pPr>
      <w:r w:rsidRPr="004E0219">
        <w:t>|    4577 |           29.95 | PET     |</w:t>
      </w:r>
    </w:p>
    <w:p w:rsidR="00CA7ABE" w:rsidRPr="004E0219" w:rsidRDefault="00CA7ABE" w:rsidP="004E0219">
      <w:pPr>
        <w:pStyle w:val="code1"/>
      </w:pPr>
      <w:r w:rsidRPr="004E0219">
        <w:t>+---------+-----------------+---------+</w:t>
      </w:r>
    </w:p>
    <w:p w:rsidR="00717464" w:rsidRDefault="00717464" w:rsidP="00717464">
      <w:pPr>
        <w:pStyle w:val="body1"/>
      </w:pPr>
    </w:p>
    <w:p w:rsidR="007007ED" w:rsidRDefault="007007ED" w:rsidP="00D60CD9">
      <w:pPr>
        <w:pStyle w:val="head1"/>
      </w:pPr>
      <w:bookmarkStart w:id="6" w:name="_Toc363598159"/>
      <w:r>
        <w:t>DeMorgan's laws</w:t>
      </w:r>
      <w:bookmarkEnd w:id="6"/>
    </w:p>
    <w:p w:rsidR="007007ED" w:rsidRDefault="007007ED" w:rsidP="00717464">
      <w:pPr>
        <w:pStyle w:val="body1"/>
      </w:pPr>
      <w:r>
        <w:t>Often, there is more than one way to write a complex logical expression.  The following equivalencies are known as DeMorgan's Laws.</w:t>
      </w:r>
    </w:p>
    <w:p w:rsidR="007007ED" w:rsidRDefault="007007ED" w:rsidP="00717464">
      <w:pPr>
        <w:pStyle w:val="body1"/>
      </w:pPr>
      <w:r>
        <w:t>Where expP and expQ represent logical expressions</w:t>
      </w:r>
    </w:p>
    <w:p w:rsidR="007007ED" w:rsidRDefault="007007ED" w:rsidP="00717464">
      <w:pPr>
        <w:pStyle w:val="body1"/>
      </w:pPr>
      <w:r>
        <w:t>NOT (</w:t>
      </w:r>
      <w:proofErr w:type="spellStart"/>
      <w:r>
        <w:t>expP</w:t>
      </w:r>
      <w:proofErr w:type="spellEnd"/>
      <w:r>
        <w:t xml:space="preserve">   </w:t>
      </w:r>
      <w:r w:rsidR="00E0553B">
        <w:t xml:space="preserve">AND </w:t>
      </w:r>
      <w:proofErr w:type="spellStart"/>
      <w:r>
        <w:t>expQ</w:t>
      </w:r>
      <w:proofErr w:type="spellEnd"/>
      <w:r>
        <w:t xml:space="preserve">)   </w:t>
      </w:r>
      <w:r>
        <w:tab/>
        <w:t xml:space="preserve">is equivalent to  </w:t>
      </w:r>
      <w:r>
        <w:tab/>
      </w:r>
      <w:r>
        <w:tab/>
        <w:t xml:space="preserve">NOT expP   OR    </w:t>
      </w:r>
      <w:proofErr w:type="gramStart"/>
      <w:r>
        <w:t>NOT  expQ</w:t>
      </w:r>
      <w:proofErr w:type="gramEnd"/>
    </w:p>
    <w:p w:rsidR="007007ED" w:rsidRDefault="007007ED" w:rsidP="00717464">
      <w:pPr>
        <w:pStyle w:val="body1"/>
      </w:pPr>
      <w:r>
        <w:t xml:space="preserve">NOT (expP   OR     expQ)   </w:t>
      </w:r>
      <w:r>
        <w:tab/>
        <w:t xml:space="preserve">is equivalent to  </w:t>
      </w:r>
      <w:r>
        <w:tab/>
      </w:r>
      <w:r>
        <w:tab/>
        <w:t xml:space="preserve">NOT expP   </w:t>
      </w:r>
      <w:proofErr w:type="gramStart"/>
      <w:r>
        <w:t>AND  NOT</w:t>
      </w:r>
      <w:proofErr w:type="gramEnd"/>
      <w:r>
        <w:t xml:space="preserve">  expQ</w:t>
      </w:r>
    </w:p>
    <w:p w:rsidR="007007ED" w:rsidRDefault="007007ED" w:rsidP="00717464">
      <w:pPr>
        <w:pStyle w:val="body1"/>
      </w:pPr>
    </w:p>
    <w:p w:rsidR="007007ED" w:rsidRDefault="007007ED" w:rsidP="00D60CD9">
      <w:pPr>
        <w:pStyle w:val="head1"/>
      </w:pPr>
      <w:bookmarkStart w:id="7" w:name="_Toc363598160"/>
      <w:r>
        <w:t>Three-way logic and truth tables</w:t>
      </w:r>
      <w:bookmarkEnd w:id="7"/>
    </w:p>
    <w:p w:rsidR="007007ED" w:rsidRDefault="007007ED" w:rsidP="00717464">
      <w:pPr>
        <w:pStyle w:val="body1"/>
      </w:pPr>
      <w:r>
        <w:t xml:space="preserve">Generally we think of logical expressions having two possible values — </w:t>
      </w:r>
      <w:proofErr w:type="gramStart"/>
      <w:r>
        <w:t>True</w:t>
      </w:r>
      <w:proofErr w:type="gramEnd"/>
      <w:r>
        <w:t xml:space="preserve"> and False. Because database systems allow the use of Null, we have to be concerned with three logical values —True, False, and Unknown. </w:t>
      </w:r>
      <w:r w:rsidR="00D02042">
        <w:t>Suppose</w:t>
      </w:r>
      <w:r>
        <w:t xml:space="preserve"> we have a row in the </w:t>
      </w:r>
      <w:proofErr w:type="gramStart"/>
      <w:r w:rsidR="00D02042">
        <w:t xml:space="preserve">jobs </w:t>
      </w:r>
      <w:r>
        <w:t xml:space="preserve"> table</w:t>
      </w:r>
      <w:proofErr w:type="gramEnd"/>
      <w:r>
        <w:t xml:space="preserve"> with no value for the attribute </w:t>
      </w:r>
      <w:proofErr w:type="spellStart"/>
      <w:r w:rsidR="00D02042">
        <w:t>max_salary</w:t>
      </w:r>
      <w:proofErr w:type="spellEnd"/>
      <w:r w:rsidR="00D02042">
        <w:t xml:space="preserve"> </w:t>
      </w:r>
      <w:r>
        <w:t xml:space="preserve">, and we evaluate the logical expression: </w:t>
      </w:r>
      <w:r w:rsidR="007E34B2">
        <w:t xml:space="preserve"> </w:t>
      </w:r>
      <w:proofErr w:type="spellStart"/>
      <w:r w:rsidR="00D02042">
        <w:t>max_salary</w:t>
      </w:r>
      <w:proofErr w:type="spellEnd"/>
      <w:r w:rsidR="00D02042">
        <w:t xml:space="preserve"> </w:t>
      </w:r>
      <w:r>
        <w:t xml:space="preserve"> &gt; </w:t>
      </w:r>
      <w:r w:rsidR="00D02042">
        <w:t>25000</w:t>
      </w:r>
      <w:r>
        <w:t xml:space="preserve">   the value of the expression is Unknown for that row. </w:t>
      </w:r>
      <w:r w:rsidR="00D02042">
        <w:t xml:space="preserve">If you are executing a query with a </w:t>
      </w:r>
      <w:r>
        <w:t>Where clause, if the value of the test is Unknown</w:t>
      </w:r>
      <w:r w:rsidR="00D02042">
        <w:t>,</w:t>
      </w:r>
      <w:r>
        <w:t xml:space="preserve"> the row is not returned.</w:t>
      </w:r>
    </w:p>
    <w:p w:rsidR="007007ED" w:rsidRDefault="007007ED" w:rsidP="00717464">
      <w:pPr>
        <w:pStyle w:val="body1"/>
      </w:pPr>
      <w:r>
        <w:t>Remember, NULL is a data value, UNKNOWN is a logical value.</w:t>
      </w:r>
    </w:p>
    <w:p w:rsidR="00592D98" w:rsidRDefault="00D02042" w:rsidP="00717464">
      <w:pPr>
        <w:pStyle w:val="body1"/>
      </w:pPr>
      <w:r>
        <w:t xml:space="preserve">These are the truth tables for the operators NOT, AND, </w:t>
      </w:r>
      <w:proofErr w:type="gramStart"/>
      <w:r w:rsidR="00D60CD9">
        <w:t>Or</w:t>
      </w:r>
      <w:proofErr w:type="gramEnd"/>
      <w:r w:rsidR="00D60CD9">
        <w:t xml:space="preserve"> </w:t>
      </w:r>
      <w:r>
        <w:t xml:space="preserve">and </w:t>
      </w:r>
      <w:r w:rsidR="00D60CD9">
        <w:t>X</w:t>
      </w:r>
      <w:r>
        <w:t xml:space="preserve">OR. </w:t>
      </w:r>
    </w:p>
    <w:p w:rsidR="00592D98" w:rsidRDefault="00592D98" w:rsidP="00717464">
      <w:pPr>
        <w:pStyle w:val="body1"/>
      </w:pPr>
      <w:r>
        <w:t xml:space="preserve">The </w:t>
      </w:r>
      <w:proofErr w:type="gramStart"/>
      <w:r>
        <w:t>evaluation of the True and False cases are</w:t>
      </w:r>
      <w:proofErr w:type="gramEnd"/>
      <w:r>
        <w:t xml:space="preserve"> straight forward. With the NOT operator, if I do not know the value of an expression is </w:t>
      </w:r>
      <w:proofErr w:type="gramStart"/>
      <w:r>
        <w:t>True</w:t>
      </w:r>
      <w:proofErr w:type="gramEnd"/>
      <w:r>
        <w:t xml:space="preserve"> or False then I do not know if the negation of that </w:t>
      </w:r>
      <w:r w:rsidR="002D2241" w:rsidRPr="002D2241">
        <w:t xml:space="preserve">expression </w:t>
      </w:r>
      <w:r>
        <w:t>is True or False.</w:t>
      </w:r>
    </w:p>
    <w:p w:rsidR="00005F08" w:rsidRDefault="00005F08" w:rsidP="00717464">
      <w:pPr>
        <w:pStyle w:val="body1"/>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440"/>
        <w:gridCol w:w="1440"/>
      </w:tblGrid>
      <w:tr w:rsidR="007007ED" w:rsidRPr="00523516" w:rsidTr="00746BAD">
        <w:tc>
          <w:tcPr>
            <w:tcW w:w="1440" w:type="dxa"/>
            <w:tcBorders>
              <w:top w:val="nil"/>
              <w:left w:val="nil"/>
              <w:bottom w:val="single" w:sz="12" w:space="0" w:color="000000"/>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NOT</w:t>
            </w:r>
          </w:p>
        </w:tc>
        <w:tc>
          <w:tcPr>
            <w:tcW w:w="1440" w:type="dxa"/>
            <w:tcBorders>
              <w:top w:val="nil"/>
              <w:left w:val="single" w:sz="12" w:space="0" w:color="000000"/>
              <w:bottom w:val="single" w:sz="12" w:space="0" w:color="000000"/>
              <w:right w:val="nil"/>
            </w:tcBorders>
          </w:tcPr>
          <w:p w:rsidR="007007ED" w:rsidRPr="00523516" w:rsidRDefault="007007ED" w:rsidP="00746BAD">
            <w:pPr>
              <w:pStyle w:val="BodyTextChar"/>
              <w:rPr>
                <w:rFonts w:ascii="Courier New" w:hAnsi="Courier New" w:cs="Courier New"/>
              </w:rPr>
            </w:pPr>
          </w:p>
        </w:tc>
      </w:tr>
      <w:tr w:rsidR="007007ED" w:rsidRPr="00523516" w:rsidTr="00746BAD">
        <w:tc>
          <w:tcPr>
            <w:tcW w:w="1440" w:type="dxa"/>
            <w:tcBorders>
              <w:top w:val="single" w:sz="12" w:space="0" w:color="000000"/>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c>
          <w:tcPr>
            <w:tcW w:w="1440" w:type="dxa"/>
            <w:tcBorders>
              <w:top w:val="single" w:sz="12" w:space="0" w:color="000000"/>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r>
      <w:tr w:rsidR="007007ED" w:rsidRPr="00523516" w:rsidTr="00746BAD">
        <w:tc>
          <w:tcPr>
            <w:tcW w:w="1440" w:type="dxa"/>
            <w:tcBorders>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r>
      <w:tr w:rsidR="007007ED" w:rsidRPr="00523516" w:rsidTr="00746BAD">
        <w:tc>
          <w:tcPr>
            <w:tcW w:w="1440" w:type="dxa"/>
            <w:tcBorders>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r>
    </w:tbl>
    <w:p w:rsidR="007007ED" w:rsidRDefault="007007ED" w:rsidP="00717464">
      <w:pPr>
        <w:pStyle w:val="body1"/>
      </w:pPr>
    </w:p>
    <w:p w:rsidR="00592D98" w:rsidRPr="00523516" w:rsidRDefault="00592D98" w:rsidP="00717464">
      <w:pPr>
        <w:pStyle w:val="body1"/>
      </w:pPr>
      <w:r>
        <w:t xml:space="preserve">For the AND operator to Return True both of the </w:t>
      </w:r>
      <w:proofErr w:type="gramStart"/>
      <w:r w:rsidR="00D60CD9">
        <w:t xml:space="preserve">operands </w:t>
      </w:r>
      <w:r w:rsidR="00D60CD9" w:rsidRPr="002D2241">
        <w:t xml:space="preserve"> </w:t>
      </w:r>
      <w:r>
        <w:t>must</w:t>
      </w:r>
      <w:proofErr w:type="gramEnd"/>
      <w:r>
        <w:t xml:space="preserve"> have a True value. So if one of the operands is </w:t>
      </w:r>
      <w:proofErr w:type="gramStart"/>
      <w:r>
        <w:t>True</w:t>
      </w:r>
      <w:proofErr w:type="gramEnd"/>
      <w:r>
        <w:t xml:space="preserve"> and the other is unknown, then I cannot know if the </w:t>
      </w:r>
      <w:proofErr w:type="spellStart"/>
      <w:r>
        <w:t>ANDed</w:t>
      </w:r>
      <w:proofErr w:type="spellEnd"/>
      <w:r>
        <w:t xml:space="preserve"> expression is true- so the value is unknown. But if one of the operands is False, then the </w:t>
      </w:r>
      <w:proofErr w:type="spellStart"/>
      <w:r>
        <w:t>ANDed</w:t>
      </w:r>
      <w:proofErr w:type="spellEnd"/>
      <w:r>
        <w:t xml:space="preserve"> expression cannot be true and </w:t>
      </w:r>
      <w:r w:rsidR="002D2241">
        <w:t xml:space="preserve">we know </w:t>
      </w:r>
      <w:r>
        <w:t>its value i</w:t>
      </w:r>
      <w:r w:rsidR="002D2241">
        <w:t>s</w:t>
      </w:r>
      <w:r>
        <w:t xml:space="preserve"> False.</w:t>
      </w:r>
    </w:p>
    <w:p w:rsidR="007007ED" w:rsidRPr="00523516" w:rsidRDefault="007007ED" w:rsidP="00717464">
      <w:pPr>
        <w:pStyle w:val="body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440"/>
        <w:gridCol w:w="1440"/>
        <w:gridCol w:w="1440"/>
      </w:tblGrid>
      <w:tr w:rsidR="007007ED" w:rsidRPr="00523516" w:rsidTr="00746BAD">
        <w:tc>
          <w:tcPr>
            <w:tcW w:w="1440" w:type="dxa"/>
            <w:tcBorders>
              <w:top w:val="nil"/>
              <w:bottom w:val="single" w:sz="12" w:space="0" w:color="auto"/>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AND</w:t>
            </w:r>
          </w:p>
        </w:tc>
        <w:tc>
          <w:tcPr>
            <w:tcW w:w="1440" w:type="dxa"/>
            <w:tcBorders>
              <w:left w:val="single" w:sz="12" w:space="0" w:color="000000"/>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c>
          <w:tcPr>
            <w:tcW w:w="1440" w:type="dxa"/>
            <w:tcBorders>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c>
          <w:tcPr>
            <w:tcW w:w="1440" w:type="dxa"/>
            <w:tcBorders>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r>
      <w:tr w:rsidR="007007ED" w:rsidRPr="00523516" w:rsidTr="00746BAD">
        <w:tc>
          <w:tcPr>
            <w:tcW w:w="1440" w:type="dxa"/>
            <w:tcBorders>
              <w:top w:val="single" w:sz="12" w:space="0" w:color="auto"/>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c>
          <w:tcPr>
            <w:tcW w:w="1440" w:type="dxa"/>
            <w:tcBorders>
              <w:top w:val="single" w:sz="12" w:space="0" w:color="auto"/>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c>
          <w:tcPr>
            <w:tcW w:w="1440" w:type="dxa"/>
            <w:tcBorders>
              <w:top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c>
          <w:tcPr>
            <w:tcW w:w="1440" w:type="dxa"/>
            <w:tcBorders>
              <w:top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r>
      <w:tr w:rsidR="007007ED" w:rsidRPr="00523516" w:rsidTr="00746BAD">
        <w:tc>
          <w:tcPr>
            <w:tcW w:w="1440" w:type="dxa"/>
            <w:tcBorders>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r>
      <w:tr w:rsidR="007007ED" w:rsidRPr="00523516" w:rsidTr="00746BAD">
        <w:tc>
          <w:tcPr>
            <w:tcW w:w="1440" w:type="dxa"/>
            <w:tcBorders>
              <w:bottom w:val="single" w:sz="6" w:space="0" w:color="000000"/>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r>
    </w:tbl>
    <w:p w:rsidR="00592D98" w:rsidRDefault="00592D98" w:rsidP="00717464">
      <w:pPr>
        <w:pStyle w:val="body1"/>
      </w:pPr>
    </w:p>
    <w:p w:rsidR="002D2241" w:rsidRPr="002D2241" w:rsidRDefault="002D2241" w:rsidP="00717464">
      <w:pPr>
        <w:pStyle w:val="body1"/>
      </w:pPr>
      <w:r w:rsidRPr="002D2241">
        <w:t xml:space="preserve">For the OR operator to Return True at least one of the </w:t>
      </w:r>
      <w:proofErr w:type="gramStart"/>
      <w:r w:rsidR="00D60CD9">
        <w:t xml:space="preserve">operands </w:t>
      </w:r>
      <w:r w:rsidR="00D60CD9" w:rsidRPr="002D2241">
        <w:t xml:space="preserve"> </w:t>
      </w:r>
      <w:r w:rsidRPr="002D2241">
        <w:t>must</w:t>
      </w:r>
      <w:proofErr w:type="gramEnd"/>
      <w:r w:rsidRPr="002D2241">
        <w:t xml:space="preserve"> have  a True value. So if one of the operands is </w:t>
      </w:r>
      <w:proofErr w:type="gramStart"/>
      <w:r w:rsidRPr="002D2241">
        <w:t>True</w:t>
      </w:r>
      <w:proofErr w:type="gramEnd"/>
      <w:r w:rsidRPr="002D2241">
        <w:t xml:space="preserve"> and the other is unknown, then the </w:t>
      </w:r>
      <w:proofErr w:type="spellStart"/>
      <w:r w:rsidRPr="002D2241">
        <w:t>ORed</w:t>
      </w:r>
      <w:proofErr w:type="spellEnd"/>
      <w:r w:rsidRPr="002D2241">
        <w:t xml:space="preserve"> expression is TRUE. If one of the operands is False and the other is unknown then I cannot know the value of the </w:t>
      </w:r>
      <w:proofErr w:type="spellStart"/>
      <w:r w:rsidRPr="002D2241">
        <w:t>Ored</w:t>
      </w:r>
      <w:proofErr w:type="spellEnd"/>
      <w:r w:rsidRPr="002D2241">
        <w:t xml:space="preserve"> expression and its value is Unknown.</w:t>
      </w:r>
    </w:p>
    <w:p w:rsidR="007007ED" w:rsidRPr="00523516" w:rsidRDefault="007007ED" w:rsidP="00717464">
      <w:pPr>
        <w:pStyle w:val="body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440"/>
        <w:gridCol w:w="1440"/>
        <w:gridCol w:w="1440"/>
      </w:tblGrid>
      <w:tr w:rsidR="007007ED" w:rsidRPr="00523516" w:rsidTr="00746BAD">
        <w:tc>
          <w:tcPr>
            <w:tcW w:w="1440" w:type="dxa"/>
            <w:tcBorders>
              <w:top w:val="nil"/>
              <w:bottom w:val="single" w:sz="12" w:space="0" w:color="auto"/>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OR</w:t>
            </w:r>
          </w:p>
        </w:tc>
        <w:tc>
          <w:tcPr>
            <w:tcW w:w="1440" w:type="dxa"/>
            <w:tcBorders>
              <w:left w:val="single" w:sz="12" w:space="0" w:color="000000"/>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c>
          <w:tcPr>
            <w:tcW w:w="1440" w:type="dxa"/>
            <w:tcBorders>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c>
          <w:tcPr>
            <w:tcW w:w="1440" w:type="dxa"/>
            <w:tcBorders>
              <w:bottom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r>
      <w:tr w:rsidR="007007ED" w:rsidRPr="00523516" w:rsidTr="00746BAD">
        <w:tc>
          <w:tcPr>
            <w:tcW w:w="1440" w:type="dxa"/>
            <w:tcBorders>
              <w:top w:val="single" w:sz="12" w:space="0" w:color="auto"/>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True</w:t>
            </w:r>
          </w:p>
        </w:tc>
        <w:tc>
          <w:tcPr>
            <w:tcW w:w="1440" w:type="dxa"/>
            <w:tcBorders>
              <w:top w:val="single" w:sz="12" w:space="0" w:color="auto"/>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c>
          <w:tcPr>
            <w:tcW w:w="1440" w:type="dxa"/>
            <w:tcBorders>
              <w:top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c>
          <w:tcPr>
            <w:tcW w:w="1440" w:type="dxa"/>
            <w:tcBorders>
              <w:top w:val="single" w:sz="12" w:space="0" w:color="auto"/>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r>
      <w:tr w:rsidR="007007ED" w:rsidRPr="00523516" w:rsidTr="00746BAD">
        <w:tc>
          <w:tcPr>
            <w:tcW w:w="1440" w:type="dxa"/>
            <w:tcBorders>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Unknown</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r>
      <w:tr w:rsidR="007007ED" w:rsidRPr="00523516" w:rsidTr="00746BAD">
        <w:tc>
          <w:tcPr>
            <w:tcW w:w="1440" w:type="dxa"/>
            <w:tcBorders>
              <w:bottom w:val="single" w:sz="6" w:space="0" w:color="000000"/>
              <w:righ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rPr>
              <w:t>False</w:t>
            </w:r>
          </w:p>
        </w:tc>
        <w:tc>
          <w:tcPr>
            <w:tcW w:w="1440" w:type="dxa"/>
            <w:tcBorders>
              <w:left w:val="single" w:sz="12" w:space="0" w:color="000000"/>
            </w:tcBorders>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True</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Unknown</w:t>
            </w:r>
          </w:p>
        </w:tc>
        <w:tc>
          <w:tcPr>
            <w:tcW w:w="1440" w:type="dxa"/>
          </w:tcPr>
          <w:p w:rsidR="007007ED" w:rsidRPr="00523516" w:rsidRDefault="007007ED" w:rsidP="00746BAD">
            <w:pPr>
              <w:pStyle w:val="BodyTextChar"/>
              <w:rPr>
                <w:rFonts w:ascii="Courier New" w:hAnsi="Courier New" w:cs="Courier New"/>
              </w:rPr>
            </w:pPr>
            <w:r w:rsidRPr="00523516">
              <w:rPr>
                <w:rFonts w:ascii="Courier New" w:hAnsi="Courier New" w:cs="Courier New"/>
                <w:sz w:val="20"/>
              </w:rPr>
              <w:t>False</w:t>
            </w:r>
          </w:p>
        </w:tc>
      </w:tr>
    </w:tbl>
    <w:p w:rsidR="00717464" w:rsidRDefault="00717464" w:rsidP="00717464">
      <w:pPr>
        <w:pStyle w:val="body1"/>
      </w:pPr>
    </w:p>
    <w:p w:rsidR="00D60CD9" w:rsidRPr="00523516" w:rsidRDefault="00D60CD9" w:rsidP="00D60CD9">
      <w:pPr>
        <w:pStyle w:val="body1"/>
      </w:pPr>
      <w:r w:rsidRPr="002D2241">
        <w:t xml:space="preserve">For the </w:t>
      </w:r>
      <w:r>
        <w:t>X</w:t>
      </w:r>
      <w:r w:rsidRPr="002D2241">
        <w:t xml:space="preserve">OR operator to Return one of the </w:t>
      </w:r>
      <w:r>
        <w:t xml:space="preserve">operands </w:t>
      </w:r>
      <w:r w:rsidRPr="002D2241">
        <w:t xml:space="preserve">must </w:t>
      </w:r>
      <w:proofErr w:type="gramStart"/>
      <w:r w:rsidRPr="002D2241">
        <w:t>have  a</w:t>
      </w:r>
      <w:proofErr w:type="gramEnd"/>
      <w:r w:rsidRPr="002D2241">
        <w:t xml:space="preserve"> True value</w:t>
      </w:r>
      <w:r>
        <w:t xml:space="preserve"> and the other operand a False value. If both</w:t>
      </w:r>
      <w:r w:rsidRPr="00D60CD9">
        <w:t xml:space="preserve"> </w:t>
      </w:r>
      <w:r>
        <w:t xml:space="preserve">operands </w:t>
      </w:r>
      <w:r w:rsidRPr="002D2241">
        <w:t xml:space="preserve"> </w:t>
      </w:r>
      <w:r>
        <w:t xml:space="preserve"> and True or if both operands </w:t>
      </w:r>
      <w:r w:rsidRPr="002D2241">
        <w:t xml:space="preserve"> </w:t>
      </w:r>
      <w:r>
        <w:t xml:space="preserve"> are false then the result is False.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440"/>
        <w:gridCol w:w="1440"/>
        <w:gridCol w:w="1440"/>
      </w:tblGrid>
      <w:tr w:rsidR="00D60CD9" w:rsidRPr="00523516" w:rsidTr="00D60CD9">
        <w:tc>
          <w:tcPr>
            <w:tcW w:w="1440" w:type="dxa"/>
            <w:tcBorders>
              <w:top w:val="nil"/>
              <w:bottom w:val="single" w:sz="12" w:space="0" w:color="auto"/>
              <w:right w:val="single" w:sz="12" w:space="0" w:color="000000"/>
            </w:tcBorders>
          </w:tcPr>
          <w:p w:rsidR="00D60CD9" w:rsidRPr="00523516" w:rsidRDefault="00D60CD9" w:rsidP="00D60CD9">
            <w:pPr>
              <w:pStyle w:val="BodyTextChar"/>
              <w:rPr>
                <w:rFonts w:ascii="Courier New" w:hAnsi="Courier New" w:cs="Courier New"/>
              </w:rPr>
            </w:pPr>
            <w:r>
              <w:rPr>
                <w:rFonts w:ascii="Courier New" w:hAnsi="Courier New" w:cs="Courier New"/>
              </w:rPr>
              <w:t>X</w:t>
            </w:r>
            <w:r w:rsidRPr="00523516">
              <w:rPr>
                <w:rFonts w:ascii="Courier New" w:hAnsi="Courier New" w:cs="Courier New"/>
              </w:rPr>
              <w:t>OR</w:t>
            </w:r>
          </w:p>
        </w:tc>
        <w:tc>
          <w:tcPr>
            <w:tcW w:w="1440" w:type="dxa"/>
            <w:tcBorders>
              <w:left w:val="single" w:sz="12" w:space="0" w:color="000000"/>
              <w:bottom w:val="single" w:sz="12" w:space="0" w:color="auto"/>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True</w:t>
            </w:r>
          </w:p>
        </w:tc>
        <w:tc>
          <w:tcPr>
            <w:tcW w:w="1440" w:type="dxa"/>
            <w:tcBorders>
              <w:bottom w:val="single" w:sz="12" w:space="0" w:color="auto"/>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Unknown</w:t>
            </w:r>
          </w:p>
        </w:tc>
        <w:tc>
          <w:tcPr>
            <w:tcW w:w="1440" w:type="dxa"/>
            <w:tcBorders>
              <w:bottom w:val="single" w:sz="12" w:space="0" w:color="auto"/>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False</w:t>
            </w:r>
          </w:p>
        </w:tc>
      </w:tr>
      <w:tr w:rsidR="00D60CD9" w:rsidRPr="00523516" w:rsidTr="00D60CD9">
        <w:tc>
          <w:tcPr>
            <w:tcW w:w="1440" w:type="dxa"/>
            <w:tcBorders>
              <w:top w:val="single" w:sz="12" w:space="0" w:color="auto"/>
              <w:right w:val="single" w:sz="12" w:space="0" w:color="000000"/>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True</w:t>
            </w:r>
          </w:p>
        </w:tc>
        <w:tc>
          <w:tcPr>
            <w:tcW w:w="1440" w:type="dxa"/>
            <w:tcBorders>
              <w:top w:val="single" w:sz="12" w:space="0" w:color="auto"/>
              <w:left w:val="single" w:sz="12" w:space="0" w:color="000000"/>
            </w:tcBorders>
          </w:tcPr>
          <w:p w:rsidR="00D60CD9" w:rsidRPr="00523516" w:rsidRDefault="00D60CD9" w:rsidP="00D60CD9">
            <w:pPr>
              <w:pStyle w:val="BodyTextChar"/>
              <w:rPr>
                <w:rFonts w:ascii="Courier New" w:hAnsi="Courier New" w:cs="Courier New"/>
              </w:rPr>
            </w:pPr>
            <w:r>
              <w:rPr>
                <w:rFonts w:ascii="Courier New" w:hAnsi="Courier New" w:cs="Courier New"/>
                <w:sz w:val="20"/>
              </w:rPr>
              <w:t>False</w:t>
            </w:r>
          </w:p>
        </w:tc>
        <w:tc>
          <w:tcPr>
            <w:tcW w:w="1440" w:type="dxa"/>
            <w:tcBorders>
              <w:top w:val="single" w:sz="12" w:space="0" w:color="auto"/>
            </w:tcBorders>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Unknown</w:t>
            </w:r>
          </w:p>
        </w:tc>
        <w:tc>
          <w:tcPr>
            <w:tcW w:w="1440" w:type="dxa"/>
            <w:tcBorders>
              <w:top w:val="single" w:sz="12" w:space="0" w:color="auto"/>
            </w:tcBorders>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True</w:t>
            </w:r>
          </w:p>
        </w:tc>
      </w:tr>
      <w:tr w:rsidR="00D60CD9" w:rsidRPr="00523516" w:rsidTr="00D60CD9">
        <w:tc>
          <w:tcPr>
            <w:tcW w:w="1440" w:type="dxa"/>
            <w:tcBorders>
              <w:right w:val="single" w:sz="12" w:space="0" w:color="000000"/>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Unknown</w:t>
            </w:r>
          </w:p>
        </w:tc>
        <w:tc>
          <w:tcPr>
            <w:tcW w:w="1440" w:type="dxa"/>
            <w:tcBorders>
              <w:left w:val="single" w:sz="12" w:space="0" w:color="000000"/>
            </w:tcBorders>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Unknown</w:t>
            </w:r>
          </w:p>
        </w:tc>
        <w:tc>
          <w:tcPr>
            <w:tcW w:w="1440" w:type="dxa"/>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Unknown</w:t>
            </w:r>
          </w:p>
        </w:tc>
        <w:tc>
          <w:tcPr>
            <w:tcW w:w="1440" w:type="dxa"/>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Unknown</w:t>
            </w:r>
          </w:p>
        </w:tc>
      </w:tr>
      <w:tr w:rsidR="00D60CD9" w:rsidRPr="00523516" w:rsidTr="00D60CD9">
        <w:tc>
          <w:tcPr>
            <w:tcW w:w="1440" w:type="dxa"/>
            <w:tcBorders>
              <w:bottom w:val="single" w:sz="6" w:space="0" w:color="000000"/>
              <w:right w:val="single" w:sz="12" w:space="0" w:color="000000"/>
            </w:tcBorders>
          </w:tcPr>
          <w:p w:rsidR="00D60CD9" w:rsidRPr="00523516" w:rsidRDefault="00D60CD9" w:rsidP="00D60CD9">
            <w:pPr>
              <w:pStyle w:val="BodyTextChar"/>
              <w:rPr>
                <w:rFonts w:ascii="Courier New" w:hAnsi="Courier New" w:cs="Courier New"/>
              </w:rPr>
            </w:pPr>
            <w:r w:rsidRPr="00523516">
              <w:rPr>
                <w:rFonts w:ascii="Courier New" w:hAnsi="Courier New" w:cs="Courier New"/>
              </w:rPr>
              <w:t>False</w:t>
            </w:r>
          </w:p>
        </w:tc>
        <w:tc>
          <w:tcPr>
            <w:tcW w:w="1440" w:type="dxa"/>
            <w:tcBorders>
              <w:left w:val="single" w:sz="12" w:space="0" w:color="000000"/>
            </w:tcBorders>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True</w:t>
            </w:r>
          </w:p>
        </w:tc>
        <w:tc>
          <w:tcPr>
            <w:tcW w:w="1440" w:type="dxa"/>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Unknown</w:t>
            </w:r>
          </w:p>
        </w:tc>
        <w:tc>
          <w:tcPr>
            <w:tcW w:w="1440" w:type="dxa"/>
          </w:tcPr>
          <w:p w:rsidR="00D60CD9" w:rsidRPr="00523516" w:rsidRDefault="00D60CD9" w:rsidP="00D60CD9">
            <w:pPr>
              <w:pStyle w:val="BodyTextChar"/>
              <w:rPr>
                <w:rFonts w:ascii="Courier New" w:hAnsi="Courier New" w:cs="Courier New"/>
              </w:rPr>
            </w:pPr>
            <w:r w:rsidRPr="00523516">
              <w:rPr>
                <w:rFonts w:ascii="Courier New" w:hAnsi="Courier New" w:cs="Courier New"/>
                <w:sz w:val="20"/>
              </w:rPr>
              <w:t>False</w:t>
            </w:r>
          </w:p>
        </w:tc>
      </w:tr>
    </w:tbl>
    <w:p w:rsidR="002E2C5D" w:rsidRDefault="002E2C5D" w:rsidP="00717464">
      <w:pPr>
        <w:pStyle w:val="body1"/>
      </w:pPr>
    </w:p>
    <w:sectPr w:rsidR="002E2C5D"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17C" w:rsidRDefault="00D2617C" w:rsidP="00E41217">
      <w:r>
        <w:separator/>
      </w:r>
    </w:p>
  </w:endnote>
  <w:endnote w:type="continuationSeparator" w:id="0">
    <w:p w:rsidR="00D2617C" w:rsidRDefault="00D2617C" w:rsidP="00E41217">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Minion Bold">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538"/>
      <w:gridCol w:w="6344"/>
      <w:gridCol w:w="1254"/>
    </w:tblGrid>
    <w:tr w:rsidR="00D60CD9" w:rsidTr="003F3733">
      <w:tc>
        <w:tcPr>
          <w:tcW w:w="2538" w:type="dxa"/>
        </w:tcPr>
        <w:p w:rsidR="00D60CD9" w:rsidRPr="00000E7E" w:rsidRDefault="00D60CD9" w:rsidP="00FA643B">
          <w:pPr>
            <w:pStyle w:val="Footer"/>
            <w:tabs>
              <w:tab w:val="clear" w:pos="4680"/>
              <w:tab w:val="clear" w:pos="9360"/>
            </w:tabs>
            <w:rPr>
              <w:sz w:val="18"/>
              <w:szCs w:val="18"/>
            </w:rPr>
          </w:pPr>
          <w:r>
            <w:rPr>
              <w:sz w:val="18"/>
              <w:szCs w:val="18"/>
            </w:rPr>
            <w:t xml:space="preserve"> RM Endres ©  </w:t>
          </w:r>
          <w:r w:rsidR="004E56E7">
            <w:rPr>
              <w:sz w:val="18"/>
              <w:szCs w:val="18"/>
            </w:rPr>
            <w:fldChar w:fldCharType="begin"/>
          </w:r>
          <w:r>
            <w:rPr>
              <w:sz w:val="18"/>
              <w:szCs w:val="18"/>
            </w:rPr>
            <w:instrText xml:space="preserve"> SAVEDATE  \@ "yyyy-MM-dd"  \* MERGEFORMAT </w:instrText>
          </w:r>
          <w:r w:rsidR="004E56E7">
            <w:rPr>
              <w:sz w:val="18"/>
              <w:szCs w:val="18"/>
            </w:rPr>
            <w:fldChar w:fldCharType="separate"/>
          </w:r>
          <w:r w:rsidR="00CA0B27">
            <w:rPr>
              <w:noProof/>
              <w:sz w:val="18"/>
              <w:szCs w:val="18"/>
            </w:rPr>
            <w:t>2013-08-07</w:t>
          </w:r>
          <w:r w:rsidR="004E56E7">
            <w:rPr>
              <w:sz w:val="18"/>
              <w:szCs w:val="18"/>
            </w:rPr>
            <w:fldChar w:fldCharType="end"/>
          </w:r>
        </w:p>
      </w:tc>
      <w:tc>
        <w:tcPr>
          <w:tcW w:w="6344" w:type="dxa"/>
        </w:tcPr>
        <w:p w:rsidR="00D60CD9" w:rsidRPr="000C547F" w:rsidRDefault="004E56E7" w:rsidP="00C57FB2">
          <w:pPr>
            <w:pStyle w:val="Footer"/>
            <w:tabs>
              <w:tab w:val="clear" w:pos="4680"/>
              <w:tab w:val="clear" w:pos="9360"/>
            </w:tabs>
            <w:jc w:val="center"/>
            <w:rPr>
              <w:rFonts w:asciiTheme="minorHAnsi" w:hAnsiTheme="minorHAnsi"/>
              <w:sz w:val="18"/>
              <w:szCs w:val="18"/>
            </w:rPr>
          </w:pPr>
          <w:fldSimple w:instr=" FILENAME   \* MERGEFORMAT ">
            <w:r w:rsidR="00CA0B27" w:rsidRPr="00CA0B27">
              <w:rPr>
                <w:rFonts w:asciiTheme="minorHAnsi" w:hAnsiTheme="minorHAnsi"/>
                <w:noProof/>
                <w:sz w:val="18"/>
                <w:szCs w:val="18"/>
              </w:rPr>
              <w:t>155A_04-04_notes_RowFilters_LogicalOperators.docx</w:t>
            </w:r>
          </w:fldSimple>
        </w:p>
      </w:tc>
      <w:tc>
        <w:tcPr>
          <w:tcW w:w="1254" w:type="dxa"/>
        </w:tcPr>
        <w:p w:rsidR="00D60CD9" w:rsidRDefault="00D60CD9" w:rsidP="00FA643B">
          <w:pPr>
            <w:pStyle w:val="Footer"/>
            <w:tabs>
              <w:tab w:val="clear" w:pos="4680"/>
              <w:tab w:val="left" w:pos="7392"/>
            </w:tabs>
            <w:jc w:val="right"/>
          </w:pPr>
          <w:r>
            <w:rPr>
              <w:sz w:val="18"/>
              <w:szCs w:val="18"/>
            </w:rPr>
            <w:t xml:space="preserve">Page </w:t>
          </w:r>
          <w:r w:rsidR="004E56E7" w:rsidRPr="00000E7E">
            <w:rPr>
              <w:sz w:val="18"/>
              <w:szCs w:val="18"/>
            </w:rPr>
            <w:fldChar w:fldCharType="begin"/>
          </w:r>
          <w:r w:rsidRPr="00000E7E">
            <w:rPr>
              <w:sz w:val="18"/>
              <w:szCs w:val="18"/>
            </w:rPr>
            <w:instrText xml:space="preserve"> PAGE   \* MERGEFORMAT </w:instrText>
          </w:r>
          <w:r w:rsidR="004E56E7" w:rsidRPr="00000E7E">
            <w:rPr>
              <w:sz w:val="18"/>
              <w:szCs w:val="18"/>
            </w:rPr>
            <w:fldChar w:fldCharType="separate"/>
          </w:r>
          <w:r w:rsidR="00CA0B27">
            <w:rPr>
              <w:noProof/>
              <w:sz w:val="18"/>
              <w:szCs w:val="18"/>
            </w:rPr>
            <w:t>10</w:t>
          </w:r>
          <w:r w:rsidR="004E56E7" w:rsidRPr="00000E7E">
            <w:rPr>
              <w:sz w:val="18"/>
              <w:szCs w:val="18"/>
            </w:rPr>
            <w:fldChar w:fldCharType="end"/>
          </w:r>
          <w:r>
            <w:rPr>
              <w:sz w:val="18"/>
              <w:szCs w:val="18"/>
            </w:rPr>
            <w:t xml:space="preserve"> of </w:t>
          </w:r>
          <w:fldSimple w:instr=" NUMPAGES   \* MERGEFORMAT ">
            <w:r w:rsidR="00CA0B27" w:rsidRPr="00CA0B27">
              <w:rPr>
                <w:noProof/>
                <w:sz w:val="18"/>
                <w:szCs w:val="18"/>
              </w:rPr>
              <w:t>10</w:t>
            </w:r>
          </w:fldSimple>
          <w:r>
            <w:t xml:space="preserve">   </w:t>
          </w:r>
        </w:p>
      </w:tc>
    </w:tr>
  </w:tbl>
  <w:p w:rsidR="00D60CD9" w:rsidRDefault="00D60CD9"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17C" w:rsidRDefault="00D2617C" w:rsidP="00E41217">
      <w:r>
        <w:separator/>
      </w:r>
    </w:p>
  </w:footnote>
  <w:footnote w:type="continuationSeparator" w:id="0">
    <w:p w:rsidR="00D2617C" w:rsidRDefault="00D2617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89"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070"/>
      <w:gridCol w:w="7667"/>
    </w:tblGrid>
    <w:tr w:rsidR="00D60CD9" w:rsidTr="00BD46DD">
      <w:trPr>
        <w:trHeight w:val="46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070" w:type="dxa"/>
            </w:tcPr>
            <w:p w:rsidR="00D60CD9" w:rsidRDefault="00D60CD9" w:rsidP="00BD46DD">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667" w:type="dxa"/>
        </w:tcPr>
        <w:p w:rsidR="00D60CD9" w:rsidRPr="00D75A8D" w:rsidRDefault="00D60CD9" w:rsidP="00BD46DD">
          <w:pPr>
            <w:pStyle w:val="Header"/>
            <w:jc w:val="right"/>
            <w:rPr>
              <w:rFonts w:ascii="Arial Black" w:eastAsiaTheme="majorEastAsia" w:hAnsi="Arial Black"/>
              <w:b/>
              <w:bCs/>
              <w:sz w:val="32"/>
              <w:szCs w:val="32"/>
            </w:rPr>
          </w:pPr>
          <w:r w:rsidRPr="00DB22B3">
            <w:rPr>
              <w:rFonts w:eastAsiaTheme="majorEastAsia"/>
              <w:sz w:val="36"/>
              <w:szCs w:val="36"/>
            </w:rPr>
            <w:t>Logical</w:t>
          </w:r>
          <w:r>
            <w:rPr>
              <w:rFonts w:eastAsiaTheme="majorEastAsia"/>
              <w:sz w:val="36"/>
              <w:szCs w:val="36"/>
            </w:rPr>
            <w:t xml:space="preserve"> </w:t>
          </w:r>
          <w:r w:rsidRPr="00DB22B3">
            <w:rPr>
              <w:rFonts w:eastAsiaTheme="majorEastAsia"/>
              <w:sz w:val="36"/>
              <w:szCs w:val="36"/>
            </w:rPr>
            <w:t xml:space="preserve">Operators </w:t>
          </w:r>
          <w:r>
            <w:rPr>
              <w:rFonts w:eastAsiaTheme="majorEastAsia"/>
              <w:sz w:val="36"/>
              <w:szCs w:val="36"/>
            </w:rPr>
            <w:t xml:space="preserve"> and Compound Criteria</w:t>
          </w:r>
        </w:p>
      </w:tc>
    </w:tr>
  </w:tbl>
  <w:p w:rsidR="00D60CD9" w:rsidRDefault="00D60C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710E1F"/>
    <w:multiLevelType w:val="hybridMultilevel"/>
    <w:tmpl w:val="E1B45B14"/>
    <w:lvl w:ilvl="0" w:tplc="BD8AF3F6">
      <w:start w:val="1"/>
      <w:numFmt w:val="bullet"/>
      <w:pStyle w:val="bullet1"/>
      <w:lvlText w:val=""/>
      <w:lvlJc w:val="left"/>
      <w:pPr>
        <w:ind w:left="720" w:hanging="360"/>
      </w:pPr>
      <w:rPr>
        <w:rFonts w:ascii="Symbol" w:hAnsi="Symbol" w:hint="default"/>
      </w:rPr>
    </w:lvl>
    <w:lvl w:ilvl="1" w:tplc="D5F80230" w:tentative="1">
      <w:start w:val="1"/>
      <w:numFmt w:val="bullet"/>
      <w:lvlText w:val="o"/>
      <w:lvlJc w:val="left"/>
      <w:pPr>
        <w:ind w:left="1440" w:hanging="360"/>
      </w:pPr>
      <w:rPr>
        <w:rFonts w:ascii="Courier New" w:hAnsi="Courier New" w:cs="Courier New" w:hint="default"/>
      </w:rPr>
    </w:lvl>
    <w:lvl w:ilvl="2" w:tplc="640E07D2" w:tentative="1">
      <w:start w:val="1"/>
      <w:numFmt w:val="bullet"/>
      <w:lvlText w:val=""/>
      <w:lvlJc w:val="left"/>
      <w:pPr>
        <w:ind w:left="2160" w:hanging="360"/>
      </w:pPr>
      <w:rPr>
        <w:rFonts w:ascii="Wingdings" w:hAnsi="Wingdings" w:hint="default"/>
      </w:rPr>
    </w:lvl>
    <w:lvl w:ilvl="3" w:tplc="5DD2D0F4" w:tentative="1">
      <w:start w:val="1"/>
      <w:numFmt w:val="bullet"/>
      <w:lvlText w:val=""/>
      <w:lvlJc w:val="left"/>
      <w:pPr>
        <w:ind w:left="2880" w:hanging="360"/>
      </w:pPr>
      <w:rPr>
        <w:rFonts w:ascii="Symbol" w:hAnsi="Symbol" w:hint="default"/>
      </w:rPr>
    </w:lvl>
    <w:lvl w:ilvl="4" w:tplc="D10C74D8" w:tentative="1">
      <w:start w:val="1"/>
      <w:numFmt w:val="bullet"/>
      <w:lvlText w:val="o"/>
      <w:lvlJc w:val="left"/>
      <w:pPr>
        <w:ind w:left="3600" w:hanging="360"/>
      </w:pPr>
      <w:rPr>
        <w:rFonts w:ascii="Courier New" w:hAnsi="Courier New" w:cs="Courier New" w:hint="default"/>
      </w:rPr>
    </w:lvl>
    <w:lvl w:ilvl="5" w:tplc="EFAA0F48" w:tentative="1">
      <w:start w:val="1"/>
      <w:numFmt w:val="bullet"/>
      <w:lvlText w:val=""/>
      <w:lvlJc w:val="left"/>
      <w:pPr>
        <w:ind w:left="4320" w:hanging="360"/>
      </w:pPr>
      <w:rPr>
        <w:rFonts w:ascii="Wingdings" w:hAnsi="Wingdings" w:hint="default"/>
      </w:rPr>
    </w:lvl>
    <w:lvl w:ilvl="6" w:tplc="8548B474" w:tentative="1">
      <w:start w:val="1"/>
      <w:numFmt w:val="bullet"/>
      <w:lvlText w:val=""/>
      <w:lvlJc w:val="left"/>
      <w:pPr>
        <w:ind w:left="5040" w:hanging="360"/>
      </w:pPr>
      <w:rPr>
        <w:rFonts w:ascii="Symbol" w:hAnsi="Symbol" w:hint="default"/>
      </w:rPr>
    </w:lvl>
    <w:lvl w:ilvl="7" w:tplc="7018B226" w:tentative="1">
      <w:start w:val="1"/>
      <w:numFmt w:val="bullet"/>
      <w:lvlText w:val="o"/>
      <w:lvlJc w:val="left"/>
      <w:pPr>
        <w:ind w:left="5760" w:hanging="360"/>
      </w:pPr>
      <w:rPr>
        <w:rFonts w:ascii="Courier New" w:hAnsi="Courier New" w:cs="Courier New" w:hint="default"/>
      </w:rPr>
    </w:lvl>
    <w:lvl w:ilvl="8" w:tplc="FF1C90E8" w:tentative="1">
      <w:start w:val="1"/>
      <w:numFmt w:val="bullet"/>
      <w:lvlText w:val=""/>
      <w:lvlJc w:val="left"/>
      <w:pPr>
        <w:ind w:left="6480" w:hanging="360"/>
      </w:pPr>
      <w:rPr>
        <w:rFonts w:ascii="Wingdings" w:hAnsi="Wingdings" w:hint="default"/>
      </w:rPr>
    </w:lvl>
  </w:abstractNum>
  <w:abstractNum w:abstractNumId="2">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665F0CF3"/>
    <w:multiLevelType w:val="hybridMultilevel"/>
    <w:tmpl w:val="7068E45C"/>
    <w:lvl w:ilvl="0" w:tplc="3F8436D0">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4"/>
  </w:num>
  <w:num w:numId="6">
    <w:abstractNumId w:val="4"/>
  </w:num>
  <w:num w:numId="7">
    <w:abstractNumId w:val="4"/>
  </w:num>
  <w:num w:numId="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125954"/>
  </w:hdrShapeDefaults>
  <w:footnotePr>
    <w:footnote w:id="-1"/>
    <w:footnote w:id="0"/>
  </w:footnotePr>
  <w:endnotePr>
    <w:endnote w:id="-1"/>
    <w:endnote w:id="0"/>
  </w:endnotePr>
  <w:compat/>
  <w:rsids>
    <w:rsidRoot w:val="007007ED"/>
    <w:rsid w:val="00000E7E"/>
    <w:rsid w:val="00001113"/>
    <w:rsid w:val="00003D6F"/>
    <w:rsid w:val="00005F08"/>
    <w:rsid w:val="0001430E"/>
    <w:rsid w:val="00052BE8"/>
    <w:rsid w:val="0009327D"/>
    <w:rsid w:val="000C2A00"/>
    <w:rsid w:val="000C547F"/>
    <w:rsid w:val="001076D3"/>
    <w:rsid w:val="00113FA5"/>
    <w:rsid w:val="001214C0"/>
    <w:rsid w:val="00123DBE"/>
    <w:rsid w:val="00134611"/>
    <w:rsid w:val="001420D8"/>
    <w:rsid w:val="00145BE4"/>
    <w:rsid w:val="00186311"/>
    <w:rsid w:val="00193B48"/>
    <w:rsid w:val="001D55C5"/>
    <w:rsid w:val="001D60A1"/>
    <w:rsid w:val="001E680B"/>
    <w:rsid w:val="00205522"/>
    <w:rsid w:val="00226979"/>
    <w:rsid w:val="00232B7C"/>
    <w:rsid w:val="00233384"/>
    <w:rsid w:val="00241B4D"/>
    <w:rsid w:val="0027239B"/>
    <w:rsid w:val="002746EB"/>
    <w:rsid w:val="00285157"/>
    <w:rsid w:val="002A5EEE"/>
    <w:rsid w:val="002A6098"/>
    <w:rsid w:val="002A6114"/>
    <w:rsid w:val="002D14CF"/>
    <w:rsid w:val="002D2241"/>
    <w:rsid w:val="002D51EF"/>
    <w:rsid w:val="002D6F11"/>
    <w:rsid w:val="002D76AE"/>
    <w:rsid w:val="002E2C5D"/>
    <w:rsid w:val="002E4FBA"/>
    <w:rsid w:val="002F606C"/>
    <w:rsid w:val="003152BB"/>
    <w:rsid w:val="003163B6"/>
    <w:rsid w:val="00335D6D"/>
    <w:rsid w:val="00356F7E"/>
    <w:rsid w:val="003A5E48"/>
    <w:rsid w:val="003B43B7"/>
    <w:rsid w:val="003D05D8"/>
    <w:rsid w:val="003F3733"/>
    <w:rsid w:val="0041522D"/>
    <w:rsid w:val="00440A98"/>
    <w:rsid w:val="00443F95"/>
    <w:rsid w:val="00455ADA"/>
    <w:rsid w:val="00476A6A"/>
    <w:rsid w:val="004835AF"/>
    <w:rsid w:val="00483A19"/>
    <w:rsid w:val="004909CC"/>
    <w:rsid w:val="0049119D"/>
    <w:rsid w:val="004A2714"/>
    <w:rsid w:val="004B2C5F"/>
    <w:rsid w:val="004C278C"/>
    <w:rsid w:val="004D124D"/>
    <w:rsid w:val="004E0219"/>
    <w:rsid w:val="004E0604"/>
    <w:rsid w:val="004E56E7"/>
    <w:rsid w:val="00525B69"/>
    <w:rsid w:val="00554AD0"/>
    <w:rsid w:val="00560535"/>
    <w:rsid w:val="00561B54"/>
    <w:rsid w:val="00572DB7"/>
    <w:rsid w:val="00592D98"/>
    <w:rsid w:val="00596D39"/>
    <w:rsid w:val="005B484D"/>
    <w:rsid w:val="005C1B97"/>
    <w:rsid w:val="00612D01"/>
    <w:rsid w:val="00634BEF"/>
    <w:rsid w:val="00651E44"/>
    <w:rsid w:val="00660087"/>
    <w:rsid w:val="00673254"/>
    <w:rsid w:val="006B2D02"/>
    <w:rsid w:val="006D0559"/>
    <w:rsid w:val="007007ED"/>
    <w:rsid w:val="00717464"/>
    <w:rsid w:val="00724114"/>
    <w:rsid w:val="00737070"/>
    <w:rsid w:val="00746BAD"/>
    <w:rsid w:val="007570C3"/>
    <w:rsid w:val="00780952"/>
    <w:rsid w:val="007967F4"/>
    <w:rsid w:val="007B16D3"/>
    <w:rsid w:val="007E34B2"/>
    <w:rsid w:val="00804C89"/>
    <w:rsid w:val="00812B62"/>
    <w:rsid w:val="00826772"/>
    <w:rsid w:val="00844B50"/>
    <w:rsid w:val="00861F7E"/>
    <w:rsid w:val="008777AD"/>
    <w:rsid w:val="00890799"/>
    <w:rsid w:val="008D1B88"/>
    <w:rsid w:val="008D6D15"/>
    <w:rsid w:val="008F1E5E"/>
    <w:rsid w:val="008F76ED"/>
    <w:rsid w:val="009B31F9"/>
    <w:rsid w:val="009B61BC"/>
    <w:rsid w:val="009D3BC9"/>
    <w:rsid w:val="00A45B56"/>
    <w:rsid w:val="00A50174"/>
    <w:rsid w:val="00A5199E"/>
    <w:rsid w:val="00A63D7F"/>
    <w:rsid w:val="00A873A4"/>
    <w:rsid w:val="00A9279E"/>
    <w:rsid w:val="00AA751F"/>
    <w:rsid w:val="00AB2ED6"/>
    <w:rsid w:val="00B25589"/>
    <w:rsid w:val="00B33947"/>
    <w:rsid w:val="00B35C3E"/>
    <w:rsid w:val="00B40F4D"/>
    <w:rsid w:val="00B626AD"/>
    <w:rsid w:val="00B74778"/>
    <w:rsid w:val="00BC3708"/>
    <w:rsid w:val="00BD46DD"/>
    <w:rsid w:val="00BF1C60"/>
    <w:rsid w:val="00BF41B3"/>
    <w:rsid w:val="00C14BED"/>
    <w:rsid w:val="00C23400"/>
    <w:rsid w:val="00C2500B"/>
    <w:rsid w:val="00C349D4"/>
    <w:rsid w:val="00C34B87"/>
    <w:rsid w:val="00C57FB2"/>
    <w:rsid w:val="00C77BB3"/>
    <w:rsid w:val="00C806A6"/>
    <w:rsid w:val="00C84DE5"/>
    <w:rsid w:val="00C917EF"/>
    <w:rsid w:val="00CA0B27"/>
    <w:rsid w:val="00CA0F40"/>
    <w:rsid w:val="00CA7ABE"/>
    <w:rsid w:val="00CD52E9"/>
    <w:rsid w:val="00CD748A"/>
    <w:rsid w:val="00CF77C9"/>
    <w:rsid w:val="00D02042"/>
    <w:rsid w:val="00D210C3"/>
    <w:rsid w:val="00D2617C"/>
    <w:rsid w:val="00D458CB"/>
    <w:rsid w:val="00D60CD9"/>
    <w:rsid w:val="00D61040"/>
    <w:rsid w:val="00D75A8D"/>
    <w:rsid w:val="00D81DE7"/>
    <w:rsid w:val="00D900EB"/>
    <w:rsid w:val="00D97568"/>
    <w:rsid w:val="00D97CF5"/>
    <w:rsid w:val="00DA0D73"/>
    <w:rsid w:val="00DC23D4"/>
    <w:rsid w:val="00DF21A6"/>
    <w:rsid w:val="00DF2DA1"/>
    <w:rsid w:val="00E0553B"/>
    <w:rsid w:val="00E14037"/>
    <w:rsid w:val="00E275B4"/>
    <w:rsid w:val="00E41217"/>
    <w:rsid w:val="00E42CD7"/>
    <w:rsid w:val="00E4329A"/>
    <w:rsid w:val="00E439DB"/>
    <w:rsid w:val="00E45E78"/>
    <w:rsid w:val="00E548B2"/>
    <w:rsid w:val="00E81457"/>
    <w:rsid w:val="00E93723"/>
    <w:rsid w:val="00E94C5A"/>
    <w:rsid w:val="00E96500"/>
    <w:rsid w:val="00EA4897"/>
    <w:rsid w:val="00EC63D5"/>
    <w:rsid w:val="00ED5FB8"/>
    <w:rsid w:val="00ED611B"/>
    <w:rsid w:val="00F41BD2"/>
    <w:rsid w:val="00F470F9"/>
    <w:rsid w:val="00F72E5B"/>
    <w:rsid w:val="00F90B04"/>
    <w:rsid w:val="00FA643B"/>
    <w:rsid w:val="00FD4B93"/>
    <w:rsid w:val="00FD6081"/>
    <w:rsid w:val="00FE7E36"/>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7007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7007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7007ED"/>
    <w:pPr>
      <w:ind w:left="720" w:hanging="360"/>
      <w:outlineLvl w:val="5"/>
    </w:pPr>
    <w:rPr>
      <w:rFonts w:ascii="Tahoma" w:hAnsi="Tahoma"/>
      <w:bCs/>
      <w:sz w:val="28"/>
      <w:szCs w:val="28"/>
    </w:rPr>
  </w:style>
  <w:style w:type="paragraph" w:styleId="Heading7">
    <w:name w:val="heading 7"/>
    <w:basedOn w:val="Normal"/>
    <w:next w:val="Normal"/>
    <w:link w:val="Heading7Char"/>
    <w:qFormat/>
    <w:rsid w:val="007007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7007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7007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4E0219"/>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4E0219"/>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1"/>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1"/>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717464"/>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717464"/>
    <w:rPr>
      <w:rFonts w:ascii="Times New Roman" w:eastAsia="Times New Roman" w:hAnsi="Times New Roman" w:cs="Times New Roman"/>
    </w:rPr>
  </w:style>
  <w:style w:type="paragraph" w:customStyle="1" w:styleId="bullet1">
    <w:name w:val="bullet_1"/>
    <w:basedOn w:val="Normal"/>
    <w:qFormat/>
    <w:rsid w:val="002A6114"/>
    <w:pPr>
      <w:numPr>
        <w:numId w:val="2"/>
      </w:numPr>
    </w:pPr>
  </w:style>
  <w:style w:type="paragraph" w:customStyle="1" w:styleId="demonum1">
    <w:name w:val="demo_num_1"/>
    <w:basedOn w:val="Normal"/>
    <w:link w:val="demonum1Char"/>
    <w:qFormat/>
    <w:rsid w:val="00717464"/>
    <w:pPr>
      <w:numPr>
        <w:numId w:val="3"/>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717464"/>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7007ED"/>
    <w:rPr>
      <w:rFonts w:ascii="Tahoma" w:eastAsia="Times New Roman" w:hAnsi="Tahoma" w:cs="Times New Roman"/>
      <w:bCs/>
      <w:sz w:val="28"/>
      <w:szCs w:val="28"/>
    </w:rPr>
  </w:style>
  <w:style w:type="character" w:customStyle="1" w:styleId="Heading5Char">
    <w:name w:val="Heading 5 Char"/>
    <w:basedOn w:val="DefaultParagraphFont"/>
    <w:link w:val="Heading5"/>
    <w:rsid w:val="007007ED"/>
    <w:rPr>
      <w:rFonts w:ascii="Tahoma" w:eastAsia="Times New Roman" w:hAnsi="Tahoma" w:cs="Times New Roman"/>
      <w:bCs/>
      <w:iCs/>
      <w:sz w:val="28"/>
      <w:szCs w:val="28"/>
    </w:rPr>
  </w:style>
  <w:style w:type="character" w:customStyle="1" w:styleId="Heading6Char">
    <w:name w:val="Heading 6 Char"/>
    <w:basedOn w:val="DefaultParagraphFont"/>
    <w:link w:val="Heading6"/>
    <w:rsid w:val="007007ED"/>
    <w:rPr>
      <w:rFonts w:ascii="Tahoma" w:eastAsia="Times New Roman" w:hAnsi="Tahoma" w:cs="Times New Roman"/>
      <w:bCs/>
      <w:sz w:val="28"/>
      <w:szCs w:val="28"/>
    </w:rPr>
  </w:style>
  <w:style w:type="character" w:customStyle="1" w:styleId="Heading7Char">
    <w:name w:val="Heading 7 Char"/>
    <w:basedOn w:val="DefaultParagraphFont"/>
    <w:link w:val="Heading7"/>
    <w:rsid w:val="007007ED"/>
    <w:rPr>
      <w:rFonts w:ascii="Tahoma" w:eastAsia="Times New Roman" w:hAnsi="Tahoma" w:cs="Times New Roman"/>
      <w:sz w:val="24"/>
      <w:szCs w:val="24"/>
    </w:rPr>
  </w:style>
  <w:style w:type="character" w:customStyle="1" w:styleId="Heading8Char">
    <w:name w:val="Heading 8 Char"/>
    <w:basedOn w:val="DefaultParagraphFont"/>
    <w:link w:val="Heading8"/>
    <w:rsid w:val="007007ED"/>
    <w:rPr>
      <w:rFonts w:ascii="Tahoma" w:eastAsia="Times New Roman" w:hAnsi="Tahoma" w:cs="Times New Roman"/>
      <w:i/>
      <w:iCs/>
      <w:sz w:val="24"/>
      <w:szCs w:val="24"/>
    </w:rPr>
  </w:style>
  <w:style w:type="character" w:customStyle="1" w:styleId="Heading9Char">
    <w:name w:val="Heading 9 Char"/>
    <w:basedOn w:val="DefaultParagraphFont"/>
    <w:link w:val="Heading9"/>
    <w:rsid w:val="007007ED"/>
    <w:rPr>
      <w:rFonts w:ascii="Tahoma" w:eastAsia="Times New Roman" w:hAnsi="Tahoma" w:cs="Arial"/>
    </w:rPr>
  </w:style>
  <w:style w:type="paragraph" w:customStyle="1" w:styleId="myNormal">
    <w:name w:val="_myNormal"/>
    <w:basedOn w:val="Normal"/>
    <w:rsid w:val="007007ED"/>
    <w:pPr>
      <w:spacing w:before="120"/>
    </w:pPr>
    <w:rPr>
      <w:sz w:val="22"/>
    </w:rPr>
  </w:style>
  <w:style w:type="paragraph" w:customStyle="1" w:styleId="Bullet">
    <w:name w:val="_Bullet"/>
    <w:basedOn w:val="myNormal"/>
    <w:rsid w:val="007007ED"/>
    <w:pPr>
      <w:numPr>
        <w:numId w:val="4"/>
      </w:numPr>
      <w:tabs>
        <w:tab w:val="clear" w:pos="2925"/>
        <w:tab w:val="left" w:pos="360"/>
      </w:tabs>
      <w:spacing w:before="0"/>
      <w:ind w:left="360"/>
    </w:pPr>
  </w:style>
  <w:style w:type="paragraph" w:customStyle="1" w:styleId="BodyTextChar">
    <w:name w:val="_BodyText Char"/>
    <w:basedOn w:val="Normal"/>
    <w:link w:val="BodyTextCharChar"/>
    <w:rsid w:val="007007ED"/>
    <w:pPr>
      <w:spacing w:before="60"/>
    </w:pPr>
    <w:rPr>
      <w:rFonts w:ascii="Minion" w:hAnsi="Minion"/>
      <w:sz w:val="22"/>
      <w:szCs w:val="20"/>
    </w:rPr>
  </w:style>
  <w:style w:type="character" w:customStyle="1" w:styleId="BodyTextCharChar">
    <w:name w:val="_BodyText Char Char"/>
    <w:basedOn w:val="DefaultParagraphFont"/>
    <w:link w:val="BodyTextChar"/>
    <w:rsid w:val="007007ED"/>
    <w:rPr>
      <w:rFonts w:ascii="Minion" w:eastAsia="Times New Roman" w:hAnsi="Minion" w:cs="Times New Roman"/>
      <w:szCs w:val="20"/>
    </w:rPr>
  </w:style>
  <w:style w:type="paragraph" w:customStyle="1" w:styleId="SQLDisplayChar">
    <w:name w:val="_SQLDisplay Char"/>
    <w:basedOn w:val="Normal"/>
    <w:link w:val="SQLDisplayCharChar"/>
    <w:rsid w:val="007007ED"/>
    <w:pPr>
      <w:pBdr>
        <w:left w:val="single" w:sz="4" w:space="4" w:color="auto"/>
      </w:pBdr>
      <w:tabs>
        <w:tab w:val="right" w:pos="1800"/>
        <w:tab w:val="left" w:pos="2160"/>
      </w:tabs>
      <w:ind w:left="720"/>
    </w:pPr>
    <w:rPr>
      <w:rFonts w:ascii="Courier" w:hAnsi="Courier" w:cs="Courier New"/>
      <w:noProof/>
      <w:sz w:val="18"/>
      <w:szCs w:val="18"/>
    </w:rPr>
  </w:style>
  <w:style w:type="character" w:customStyle="1" w:styleId="SQLDisplayCharChar">
    <w:name w:val="_SQLDisplay Char Char"/>
    <w:basedOn w:val="DefaultParagraphFont"/>
    <w:link w:val="SQLDisplayChar"/>
    <w:rsid w:val="007007ED"/>
    <w:rPr>
      <w:rFonts w:ascii="Courier" w:eastAsia="Times New Roman" w:hAnsi="Courier" w:cs="Courier New"/>
      <w:noProof/>
      <w:sz w:val="18"/>
      <w:szCs w:val="18"/>
    </w:rPr>
  </w:style>
  <w:style w:type="paragraph" w:customStyle="1" w:styleId="SQLHeader">
    <w:name w:val="_SQLHeader"/>
    <w:basedOn w:val="Normal"/>
    <w:link w:val="SQLHeaderChar"/>
    <w:rsid w:val="007007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7007ED"/>
    <w:rPr>
      <w:rFonts w:ascii="Tahoma" w:eastAsia="Times New Roman" w:hAnsi="Tahoma" w:cs="Courier New"/>
      <w:sz w:val="18"/>
      <w:szCs w:val="18"/>
    </w:rPr>
  </w:style>
  <w:style w:type="paragraph" w:customStyle="1" w:styleId="MinTitle14">
    <w:name w:val="_MinTitle14"/>
    <w:basedOn w:val="Normal"/>
    <w:link w:val="MinTitle14Char"/>
    <w:rsid w:val="007007ED"/>
    <w:pPr>
      <w:spacing w:before="120"/>
    </w:pPr>
    <w:rPr>
      <w:rFonts w:ascii="Minion Bold" w:hAnsi="Minion Bold"/>
      <w:smallCaps/>
      <w:sz w:val="28"/>
      <w:szCs w:val="28"/>
    </w:rPr>
  </w:style>
  <w:style w:type="character" w:customStyle="1" w:styleId="MinTitle14Char">
    <w:name w:val="_MinTitle14 Char"/>
    <w:basedOn w:val="DefaultParagraphFont"/>
    <w:link w:val="MinTitle14"/>
    <w:rsid w:val="007007ED"/>
    <w:rPr>
      <w:rFonts w:ascii="Minion Bold" w:eastAsia="Times New Roman" w:hAnsi="Minion Bold" w:cs="Times New Roman"/>
      <w:smallCaps/>
      <w:sz w:val="28"/>
      <w:szCs w:val="28"/>
    </w:rPr>
  </w:style>
  <w:style w:type="paragraph" w:customStyle="1" w:styleId="151Abox">
    <w:name w:val="151A_box"/>
    <w:basedOn w:val="Normal"/>
    <w:rsid w:val="007007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7007ED"/>
    <w:pPr>
      <w:tabs>
        <w:tab w:val="right" w:pos="1800"/>
        <w:tab w:val="left" w:pos="2160"/>
      </w:tabs>
      <w:ind w:left="720"/>
    </w:pPr>
    <w:rPr>
      <w:rFonts w:ascii="Courier" w:hAnsi="Courier" w:cs="Courier New"/>
      <w:noProof/>
      <w:sz w:val="18"/>
      <w:szCs w:val="18"/>
    </w:rPr>
  </w:style>
  <w:style w:type="paragraph" w:styleId="PlainText">
    <w:name w:val="Plain Text"/>
    <w:basedOn w:val="Normal"/>
    <w:link w:val="PlainTextChar"/>
    <w:uiPriority w:val="99"/>
    <w:unhideWhenUsed/>
    <w:rsid w:val="0089079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90799"/>
    <w:rPr>
      <w:rFonts w:ascii="Consolas" w:hAnsi="Consolas"/>
      <w:sz w:val="21"/>
      <w:szCs w:val="21"/>
    </w:rPr>
  </w:style>
  <w:style w:type="paragraph" w:styleId="TOCHeading">
    <w:name w:val="TOC Heading"/>
    <w:basedOn w:val="Heading1"/>
    <w:next w:val="Normal"/>
    <w:uiPriority w:val="39"/>
    <w:unhideWhenUsed/>
    <w:qFormat/>
    <w:rsid w:val="008D6D15"/>
    <w:pPr>
      <w:spacing w:line="276" w:lineRule="auto"/>
      <w:outlineLvl w:val="9"/>
    </w:pPr>
  </w:style>
  <w:style w:type="paragraph" w:styleId="TOC1">
    <w:name w:val="toc 1"/>
    <w:basedOn w:val="Normal"/>
    <w:next w:val="Normal"/>
    <w:autoRedefine/>
    <w:uiPriority w:val="39"/>
    <w:unhideWhenUsed/>
    <w:rsid w:val="008D6D15"/>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296</TotalTime>
  <Pages>10</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17</cp:revision>
  <cp:lastPrinted>2012-07-25T06:41:00Z</cp:lastPrinted>
  <dcterms:created xsi:type="dcterms:W3CDTF">2011-01-08T06:15:00Z</dcterms:created>
  <dcterms:modified xsi:type="dcterms:W3CDTF">2013-08-10T22:09:00Z</dcterms:modified>
</cp:coreProperties>
</file>