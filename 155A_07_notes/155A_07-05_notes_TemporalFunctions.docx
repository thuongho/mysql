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5B00FD" w:rsidRPr="00617953" w:rsidRDefault="005B00FD" w:rsidP="009E04D6">
          <w:pPr>
            <w:pStyle w:val="TOCHeading"/>
            <w:spacing w:before="0" w:line="240" w:lineRule="auto"/>
            <w:rPr>
              <w:color w:val="auto"/>
            </w:rPr>
          </w:pPr>
          <w:r w:rsidRPr="00617953">
            <w:rPr>
              <w:color w:val="auto"/>
            </w:rPr>
            <w:t>Table of Contents</w:t>
          </w:r>
        </w:p>
        <w:p w:rsidR="005F6645" w:rsidRDefault="00A50858">
          <w:pPr>
            <w:pStyle w:val="TOC1"/>
            <w:rPr>
              <w:rFonts w:eastAsiaTheme="minorEastAsia"/>
              <w:noProof/>
            </w:rPr>
          </w:pPr>
          <w:r>
            <w:fldChar w:fldCharType="begin"/>
          </w:r>
          <w:r w:rsidR="005B00FD">
            <w:instrText xml:space="preserve"> TOC \o "1-3" \h \z \u </w:instrText>
          </w:r>
          <w:r>
            <w:fldChar w:fldCharType="separate"/>
          </w:r>
          <w:hyperlink w:anchor="_Toc363674030" w:history="1">
            <w:r w:rsidR="005F6645" w:rsidRPr="00450B6A">
              <w:rPr>
                <w:rStyle w:val="Hyperlink"/>
                <w:noProof/>
              </w:rPr>
              <w:t>1.</w:t>
            </w:r>
            <w:r w:rsidR="005F6645">
              <w:rPr>
                <w:rFonts w:eastAsiaTheme="minorEastAsia"/>
                <w:noProof/>
              </w:rPr>
              <w:tab/>
            </w:r>
            <w:r w:rsidR="005F6645" w:rsidRPr="00450B6A">
              <w:rPr>
                <w:rStyle w:val="Hyperlink"/>
                <w:noProof/>
              </w:rPr>
              <w:t>What is a date?</w:t>
            </w:r>
            <w:r w:rsidR="005F6645">
              <w:rPr>
                <w:noProof/>
                <w:webHidden/>
              </w:rPr>
              <w:tab/>
            </w:r>
            <w:r>
              <w:rPr>
                <w:noProof/>
                <w:webHidden/>
              </w:rPr>
              <w:fldChar w:fldCharType="begin"/>
            </w:r>
            <w:r w:rsidR="005F6645">
              <w:rPr>
                <w:noProof/>
                <w:webHidden/>
              </w:rPr>
              <w:instrText xml:space="preserve"> PAGEREF _Toc363674030 \h </w:instrText>
            </w:r>
            <w:r>
              <w:rPr>
                <w:noProof/>
                <w:webHidden/>
              </w:rPr>
            </w:r>
            <w:r>
              <w:rPr>
                <w:noProof/>
                <w:webHidden/>
              </w:rPr>
              <w:fldChar w:fldCharType="separate"/>
            </w:r>
            <w:r w:rsidR="005F6645">
              <w:rPr>
                <w:noProof/>
                <w:webHidden/>
              </w:rPr>
              <w:t>1</w:t>
            </w:r>
            <w:r>
              <w:rPr>
                <w:noProof/>
                <w:webHidden/>
              </w:rPr>
              <w:fldChar w:fldCharType="end"/>
            </w:r>
          </w:hyperlink>
        </w:p>
        <w:p w:rsidR="005F6645" w:rsidRDefault="00A50858">
          <w:pPr>
            <w:pStyle w:val="TOC1"/>
            <w:rPr>
              <w:rFonts w:eastAsiaTheme="minorEastAsia"/>
              <w:noProof/>
            </w:rPr>
          </w:pPr>
          <w:hyperlink w:anchor="_Toc363674031" w:history="1">
            <w:r w:rsidR="005F6645" w:rsidRPr="00450B6A">
              <w:rPr>
                <w:rStyle w:val="Hyperlink"/>
                <w:noProof/>
              </w:rPr>
              <w:t>2.</w:t>
            </w:r>
            <w:r w:rsidR="005F6645">
              <w:rPr>
                <w:rFonts w:eastAsiaTheme="minorEastAsia"/>
                <w:noProof/>
              </w:rPr>
              <w:tab/>
            </w:r>
            <w:r w:rsidR="005F6645" w:rsidRPr="00450B6A">
              <w:rPr>
                <w:rStyle w:val="Hyperlink"/>
                <w:noProof/>
              </w:rPr>
              <w:t>Data types for temporal data</w:t>
            </w:r>
            <w:r w:rsidR="005F6645">
              <w:rPr>
                <w:noProof/>
                <w:webHidden/>
              </w:rPr>
              <w:tab/>
            </w:r>
            <w:r>
              <w:rPr>
                <w:noProof/>
                <w:webHidden/>
              </w:rPr>
              <w:fldChar w:fldCharType="begin"/>
            </w:r>
            <w:r w:rsidR="005F6645">
              <w:rPr>
                <w:noProof/>
                <w:webHidden/>
              </w:rPr>
              <w:instrText xml:space="preserve"> PAGEREF _Toc363674031 \h </w:instrText>
            </w:r>
            <w:r>
              <w:rPr>
                <w:noProof/>
                <w:webHidden/>
              </w:rPr>
            </w:r>
            <w:r>
              <w:rPr>
                <w:noProof/>
                <w:webHidden/>
              </w:rPr>
              <w:fldChar w:fldCharType="separate"/>
            </w:r>
            <w:r w:rsidR="005F6645">
              <w:rPr>
                <w:noProof/>
                <w:webHidden/>
              </w:rPr>
              <w:t>2</w:t>
            </w:r>
            <w:r>
              <w:rPr>
                <w:noProof/>
                <w:webHidden/>
              </w:rPr>
              <w:fldChar w:fldCharType="end"/>
            </w:r>
          </w:hyperlink>
        </w:p>
        <w:p w:rsidR="005F6645" w:rsidRDefault="00A50858">
          <w:pPr>
            <w:pStyle w:val="TOC1"/>
            <w:rPr>
              <w:rFonts w:eastAsiaTheme="minorEastAsia"/>
              <w:noProof/>
            </w:rPr>
          </w:pPr>
          <w:hyperlink w:anchor="_Toc363674032" w:history="1">
            <w:r w:rsidR="005F6645" w:rsidRPr="00450B6A">
              <w:rPr>
                <w:rStyle w:val="Hyperlink"/>
                <w:noProof/>
              </w:rPr>
              <w:t>2.1.</w:t>
            </w:r>
            <w:r w:rsidR="005F6645">
              <w:rPr>
                <w:rFonts w:eastAsiaTheme="minorEastAsia"/>
                <w:noProof/>
              </w:rPr>
              <w:tab/>
            </w:r>
            <w:r w:rsidR="005F6645" w:rsidRPr="00450B6A">
              <w:rPr>
                <w:rStyle w:val="Hyperlink"/>
                <w:noProof/>
              </w:rPr>
              <w:t>Date literals</w:t>
            </w:r>
            <w:r w:rsidR="005F6645">
              <w:rPr>
                <w:noProof/>
                <w:webHidden/>
              </w:rPr>
              <w:tab/>
            </w:r>
            <w:r>
              <w:rPr>
                <w:noProof/>
                <w:webHidden/>
              </w:rPr>
              <w:fldChar w:fldCharType="begin"/>
            </w:r>
            <w:r w:rsidR="005F6645">
              <w:rPr>
                <w:noProof/>
                <w:webHidden/>
              </w:rPr>
              <w:instrText xml:space="preserve"> PAGEREF _Toc363674032 \h </w:instrText>
            </w:r>
            <w:r>
              <w:rPr>
                <w:noProof/>
                <w:webHidden/>
              </w:rPr>
            </w:r>
            <w:r>
              <w:rPr>
                <w:noProof/>
                <w:webHidden/>
              </w:rPr>
              <w:fldChar w:fldCharType="separate"/>
            </w:r>
            <w:r w:rsidR="005F6645">
              <w:rPr>
                <w:noProof/>
                <w:webHidden/>
              </w:rPr>
              <w:t>2</w:t>
            </w:r>
            <w:r>
              <w:rPr>
                <w:noProof/>
                <w:webHidden/>
              </w:rPr>
              <w:fldChar w:fldCharType="end"/>
            </w:r>
          </w:hyperlink>
        </w:p>
        <w:p w:rsidR="005F6645" w:rsidRDefault="00A50858">
          <w:pPr>
            <w:pStyle w:val="TOC1"/>
            <w:rPr>
              <w:rFonts w:eastAsiaTheme="minorEastAsia"/>
              <w:noProof/>
            </w:rPr>
          </w:pPr>
          <w:hyperlink w:anchor="_Toc363674033" w:history="1">
            <w:r w:rsidR="005F6645" w:rsidRPr="00450B6A">
              <w:rPr>
                <w:rStyle w:val="Hyperlink"/>
                <w:noProof/>
              </w:rPr>
              <w:t>2.2.</w:t>
            </w:r>
            <w:r w:rsidR="005F6645">
              <w:rPr>
                <w:rFonts w:eastAsiaTheme="minorEastAsia"/>
                <w:noProof/>
              </w:rPr>
              <w:tab/>
            </w:r>
            <w:r w:rsidR="005F6645" w:rsidRPr="00450B6A">
              <w:rPr>
                <w:rStyle w:val="Hyperlink"/>
                <w:noProof/>
              </w:rPr>
              <w:t>4 digit years</w:t>
            </w:r>
            <w:r w:rsidR="005F6645">
              <w:rPr>
                <w:noProof/>
                <w:webHidden/>
              </w:rPr>
              <w:tab/>
            </w:r>
            <w:r>
              <w:rPr>
                <w:noProof/>
                <w:webHidden/>
              </w:rPr>
              <w:fldChar w:fldCharType="begin"/>
            </w:r>
            <w:r w:rsidR="005F6645">
              <w:rPr>
                <w:noProof/>
                <w:webHidden/>
              </w:rPr>
              <w:instrText xml:space="preserve"> PAGEREF _Toc363674033 \h </w:instrText>
            </w:r>
            <w:r>
              <w:rPr>
                <w:noProof/>
                <w:webHidden/>
              </w:rPr>
            </w:r>
            <w:r>
              <w:rPr>
                <w:noProof/>
                <w:webHidden/>
              </w:rPr>
              <w:fldChar w:fldCharType="separate"/>
            </w:r>
            <w:r w:rsidR="005F6645">
              <w:rPr>
                <w:noProof/>
                <w:webHidden/>
              </w:rPr>
              <w:t>2</w:t>
            </w:r>
            <w:r>
              <w:rPr>
                <w:noProof/>
                <w:webHidden/>
              </w:rPr>
              <w:fldChar w:fldCharType="end"/>
            </w:r>
          </w:hyperlink>
        </w:p>
        <w:p w:rsidR="005F6645" w:rsidRDefault="00A50858">
          <w:pPr>
            <w:pStyle w:val="TOC1"/>
            <w:rPr>
              <w:rFonts w:eastAsiaTheme="minorEastAsia"/>
              <w:noProof/>
            </w:rPr>
          </w:pPr>
          <w:hyperlink w:anchor="_Toc363674034" w:history="1">
            <w:r w:rsidR="005F6645" w:rsidRPr="00450B6A">
              <w:rPr>
                <w:rStyle w:val="Hyperlink"/>
                <w:noProof/>
              </w:rPr>
              <w:t>3.</w:t>
            </w:r>
            <w:r w:rsidR="005F6645">
              <w:rPr>
                <w:rFonts w:eastAsiaTheme="minorEastAsia"/>
                <w:noProof/>
              </w:rPr>
              <w:tab/>
            </w:r>
            <w:r w:rsidR="005F6645" w:rsidRPr="00450B6A">
              <w:rPr>
                <w:rStyle w:val="Hyperlink"/>
                <w:noProof/>
              </w:rPr>
              <w:t>Getting the current date</w:t>
            </w:r>
            <w:r w:rsidR="005F6645">
              <w:rPr>
                <w:noProof/>
                <w:webHidden/>
              </w:rPr>
              <w:tab/>
            </w:r>
            <w:r>
              <w:rPr>
                <w:noProof/>
                <w:webHidden/>
              </w:rPr>
              <w:fldChar w:fldCharType="begin"/>
            </w:r>
            <w:r w:rsidR="005F6645">
              <w:rPr>
                <w:noProof/>
                <w:webHidden/>
              </w:rPr>
              <w:instrText xml:space="preserve"> PAGEREF _Toc363674034 \h </w:instrText>
            </w:r>
            <w:r>
              <w:rPr>
                <w:noProof/>
                <w:webHidden/>
              </w:rPr>
            </w:r>
            <w:r>
              <w:rPr>
                <w:noProof/>
                <w:webHidden/>
              </w:rPr>
              <w:fldChar w:fldCharType="separate"/>
            </w:r>
            <w:r w:rsidR="005F6645">
              <w:rPr>
                <w:noProof/>
                <w:webHidden/>
              </w:rPr>
              <w:t>3</w:t>
            </w:r>
            <w:r>
              <w:rPr>
                <w:noProof/>
                <w:webHidden/>
              </w:rPr>
              <w:fldChar w:fldCharType="end"/>
            </w:r>
          </w:hyperlink>
        </w:p>
        <w:p w:rsidR="005F6645" w:rsidRDefault="00A50858">
          <w:pPr>
            <w:pStyle w:val="TOC1"/>
            <w:rPr>
              <w:rFonts w:eastAsiaTheme="minorEastAsia"/>
              <w:noProof/>
            </w:rPr>
          </w:pPr>
          <w:hyperlink w:anchor="_Toc363674035" w:history="1">
            <w:r w:rsidR="005F6645" w:rsidRPr="00450B6A">
              <w:rPr>
                <w:rStyle w:val="Hyperlink"/>
                <w:noProof/>
              </w:rPr>
              <w:t>4.</w:t>
            </w:r>
            <w:r w:rsidR="005F6645">
              <w:rPr>
                <w:rFonts w:eastAsiaTheme="minorEastAsia"/>
                <w:noProof/>
              </w:rPr>
              <w:tab/>
            </w:r>
            <w:r w:rsidR="005F6645" w:rsidRPr="00450B6A">
              <w:rPr>
                <w:rStyle w:val="Hyperlink"/>
                <w:noProof/>
              </w:rPr>
              <w:t>Date values versus string values</w:t>
            </w:r>
            <w:r w:rsidR="005F6645">
              <w:rPr>
                <w:noProof/>
                <w:webHidden/>
              </w:rPr>
              <w:tab/>
            </w:r>
            <w:r>
              <w:rPr>
                <w:noProof/>
                <w:webHidden/>
              </w:rPr>
              <w:fldChar w:fldCharType="begin"/>
            </w:r>
            <w:r w:rsidR="005F6645">
              <w:rPr>
                <w:noProof/>
                <w:webHidden/>
              </w:rPr>
              <w:instrText xml:space="preserve"> PAGEREF _Toc363674035 \h </w:instrText>
            </w:r>
            <w:r>
              <w:rPr>
                <w:noProof/>
                <w:webHidden/>
              </w:rPr>
            </w:r>
            <w:r>
              <w:rPr>
                <w:noProof/>
                <w:webHidden/>
              </w:rPr>
              <w:fldChar w:fldCharType="separate"/>
            </w:r>
            <w:r w:rsidR="005F6645">
              <w:rPr>
                <w:noProof/>
                <w:webHidden/>
              </w:rPr>
              <w:t>3</w:t>
            </w:r>
            <w:r>
              <w:rPr>
                <w:noProof/>
                <w:webHidden/>
              </w:rPr>
              <w:fldChar w:fldCharType="end"/>
            </w:r>
          </w:hyperlink>
        </w:p>
        <w:p w:rsidR="005F6645" w:rsidRDefault="00A50858">
          <w:pPr>
            <w:pStyle w:val="TOC1"/>
            <w:rPr>
              <w:rFonts w:eastAsiaTheme="minorEastAsia"/>
              <w:noProof/>
            </w:rPr>
          </w:pPr>
          <w:hyperlink w:anchor="_Toc363674036" w:history="1">
            <w:r w:rsidR="005F6645" w:rsidRPr="00450B6A">
              <w:rPr>
                <w:rStyle w:val="Hyperlink"/>
                <w:noProof/>
              </w:rPr>
              <w:t>5.</w:t>
            </w:r>
            <w:r w:rsidR="005F6645">
              <w:rPr>
                <w:rFonts w:eastAsiaTheme="minorEastAsia"/>
                <w:noProof/>
              </w:rPr>
              <w:tab/>
            </w:r>
            <w:r w:rsidR="005F6645" w:rsidRPr="00450B6A">
              <w:rPr>
                <w:rStyle w:val="Hyperlink"/>
                <w:noProof/>
              </w:rPr>
              <w:t>Date formatting as a string</w:t>
            </w:r>
            <w:r w:rsidR="005F6645">
              <w:rPr>
                <w:noProof/>
                <w:webHidden/>
              </w:rPr>
              <w:tab/>
            </w:r>
            <w:r>
              <w:rPr>
                <w:noProof/>
                <w:webHidden/>
              </w:rPr>
              <w:fldChar w:fldCharType="begin"/>
            </w:r>
            <w:r w:rsidR="005F6645">
              <w:rPr>
                <w:noProof/>
                <w:webHidden/>
              </w:rPr>
              <w:instrText xml:space="preserve"> PAGEREF _Toc363674036 \h </w:instrText>
            </w:r>
            <w:r>
              <w:rPr>
                <w:noProof/>
                <w:webHidden/>
              </w:rPr>
            </w:r>
            <w:r>
              <w:rPr>
                <w:noProof/>
                <w:webHidden/>
              </w:rPr>
              <w:fldChar w:fldCharType="separate"/>
            </w:r>
            <w:r w:rsidR="005F6645">
              <w:rPr>
                <w:noProof/>
                <w:webHidden/>
              </w:rPr>
              <w:t>4</w:t>
            </w:r>
            <w:r>
              <w:rPr>
                <w:noProof/>
                <w:webHidden/>
              </w:rPr>
              <w:fldChar w:fldCharType="end"/>
            </w:r>
          </w:hyperlink>
        </w:p>
        <w:p w:rsidR="005F6645" w:rsidRDefault="00A50858">
          <w:pPr>
            <w:pStyle w:val="TOC1"/>
            <w:rPr>
              <w:rFonts w:eastAsiaTheme="minorEastAsia"/>
              <w:noProof/>
            </w:rPr>
          </w:pPr>
          <w:hyperlink w:anchor="_Toc363674037" w:history="1">
            <w:r w:rsidR="005F6645" w:rsidRPr="00450B6A">
              <w:rPr>
                <w:rStyle w:val="Hyperlink"/>
                <w:noProof/>
              </w:rPr>
              <w:t>5.1.</w:t>
            </w:r>
            <w:r w:rsidR="005F6645">
              <w:rPr>
                <w:rFonts w:eastAsiaTheme="minorEastAsia"/>
                <w:noProof/>
              </w:rPr>
              <w:tab/>
            </w:r>
            <w:r w:rsidR="005F6645" w:rsidRPr="00450B6A">
              <w:rPr>
                <w:rStyle w:val="Hyperlink"/>
                <w:noProof/>
              </w:rPr>
              <w:t>Date _Format()</w:t>
            </w:r>
            <w:r w:rsidR="005F6645">
              <w:rPr>
                <w:noProof/>
                <w:webHidden/>
              </w:rPr>
              <w:tab/>
            </w:r>
            <w:r>
              <w:rPr>
                <w:noProof/>
                <w:webHidden/>
              </w:rPr>
              <w:fldChar w:fldCharType="begin"/>
            </w:r>
            <w:r w:rsidR="005F6645">
              <w:rPr>
                <w:noProof/>
                <w:webHidden/>
              </w:rPr>
              <w:instrText xml:space="preserve"> PAGEREF _Toc363674037 \h </w:instrText>
            </w:r>
            <w:r>
              <w:rPr>
                <w:noProof/>
                <w:webHidden/>
              </w:rPr>
            </w:r>
            <w:r>
              <w:rPr>
                <w:noProof/>
                <w:webHidden/>
              </w:rPr>
              <w:fldChar w:fldCharType="separate"/>
            </w:r>
            <w:r w:rsidR="005F6645">
              <w:rPr>
                <w:noProof/>
                <w:webHidden/>
              </w:rPr>
              <w:t>4</w:t>
            </w:r>
            <w:r>
              <w:rPr>
                <w:noProof/>
                <w:webHidden/>
              </w:rPr>
              <w:fldChar w:fldCharType="end"/>
            </w:r>
          </w:hyperlink>
        </w:p>
        <w:p w:rsidR="005F6645" w:rsidRDefault="00A50858">
          <w:pPr>
            <w:pStyle w:val="TOC1"/>
            <w:rPr>
              <w:rFonts w:eastAsiaTheme="minorEastAsia"/>
              <w:noProof/>
            </w:rPr>
          </w:pPr>
          <w:hyperlink w:anchor="_Toc363674038" w:history="1">
            <w:r w:rsidR="005F6645" w:rsidRPr="00450B6A">
              <w:rPr>
                <w:rStyle w:val="Hyperlink"/>
                <w:noProof/>
              </w:rPr>
              <w:t>5.2.</w:t>
            </w:r>
            <w:r w:rsidR="005F6645">
              <w:rPr>
                <w:rFonts w:eastAsiaTheme="minorEastAsia"/>
                <w:noProof/>
              </w:rPr>
              <w:tab/>
            </w:r>
            <w:r w:rsidR="005F6645" w:rsidRPr="00450B6A">
              <w:rPr>
                <w:rStyle w:val="Hyperlink"/>
                <w:noProof/>
              </w:rPr>
              <w:t>Str_To_Date()</w:t>
            </w:r>
            <w:r w:rsidR="005F6645">
              <w:rPr>
                <w:noProof/>
                <w:webHidden/>
              </w:rPr>
              <w:tab/>
            </w:r>
            <w:r>
              <w:rPr>
                <w:noProof/>
                <w:webHidden/>
              </w:rPr>
              <w:fldChar w:fldCharType="begin"/>
            </w:r>
            <w:r w:rsidR="005F6645">
              <w:rPr>
                <w:noProof/>
                <w:webHidden/>
              </w:rPr>
              <w:instrText xml:space="preserve"> PAGEREF _Toc363674038 \h </w:instrText>
            </w:r>
            <w:r>
              <w:rPr>
                <w:noProof/>
                <w:webHidden/>
              </w:rPr>
            </w:r>
            <w:r>
              <w:rPr>
                <w:noProof/>
                <w:webHidden/>
              </w:rPr>
              <w:fldChar w:fldCharType="separate"/>
            </w:r>
            <w:r w:rsidR="005F6645">
              <w:rPr>
                <w:noProof/>
                <w:webHidden/>
              </w:rPr>
              <w:t>5</w:t>
            </w:r>
            <w:r>
              <w:rPr>
                <w:noProof/>
                <w:webHidden/>
              </w:rPr>
              <w:fldChar w:fldCharType="end"/>
            </w:r>
          </w:hyperlink>
        </w:p>
        <w:p w:rsidR="005F6645" w:rsidRDefault="00A50858">
          <w:pPr>
            <w:pStyle w:val="TOC1"/>
            <w:rPr>
              <w:rFonts w:eastAsiaTheme="minorEastAsia"/>
              <w:noProof/>
            </w:rPr>
          </w:pPr>
          <w:hyperlink w:anchor="_Toc363674039" w:history="1">
            <w:r w:rsidR="005F6645" w:rsidRPr="00450B6A">
              <w:rPr>
                <w:rStyle w:val="Hyperlink"/>
                <w:noProof/>
              </w:rPr>
              <w:t>6.</w:t>
            </w:r>
            <w:r w:rsidR="005F6645">
              <w:rPr>
                <w:rFonts w:eastAsiaTheme="minorEastAsia"/>
                <w:noProof/>
              </w:rPr>
              <w:tab/>
            </w:r>
            <w:r w:rsidR="005F6645" w:rsidRPr="00450B6A">
              <w:rPr>
                <w:rStyle w:val="Hyperlink"/>
                <w:noProof/>
              </w:rPr>
              <w:t>Extracting part of a date value</w:t>
            </w:r>
            <w:r w:rsidR="005F6645">
              <w:rPr>
                <w:noProof/>
                <w:webHidden/>
              </w:rPr>
              <w:tab/>
            </w:r>
            <w:r>
              <w:rPr>
                <w:noProof/>
                <w:webHidden/>
              </w:rPr>
              <w:fldChar w:fldCharType="begin"/>
            </w:r>
            <w:r w:rsidR="005F6645">
              <w:rPr>
                <w:noProof/>
                <w:webHidden/>
              </w:rPr>
              <w:instrText xml:space="preserve"> PAGEREF _Toc363674039 \h </w:instrText>
            </w:r>
            <w:r>
              <w:rPr>
                <w:noProof/>
                <w:webHidden/>
              </w:rPr>
            </w:r>
            <w:r>
              <w:rPr>
                <w:noProof/>
                <w:webHidden/>
              </w:rPr>
              <w:fldChar w:fldCharType="separate"/>
            </w:r>
            <w:r w:rsidR="005F6645">
              <w:rPr>
                <w:noProof/>
                <w:webHidden/>
              </w:rPr>
              <w:t>5</w:t>
            </w:r>
            <w:r>
              <w:rPr>
                <w:noProof/>
                <w:webHidden/>
              </w:rPr>
              <w:fldChar w:fldCharType="end"/>
            </w:r>
          </w:hyperlink>
        </w:p>
        <w:p w:rsidR="005F6645" w:rsidRDefault="00A50858">
          <w:pPr>
            <w:pStyle w:val="TOC1"/>
            <w:rPr>
              <w:rFonts w:eastAsiaTheme="minorEastAsia"/>
              <w:noProof/>
            </w:rPr>
          </w:pPr>
          <w:hyperlink w:anchor="_Toc363674040" w:history="1">
            <w:r w:rsidR="005F6645" w:rsidRPr="00450B6A">
              <w:rPr>
                <w:rStyle w:val="Hyperlink"/>
                <w:noProof/>
              </w:rPr>
              <w:t>7.</w:t>
            </w:r>
            <w:r w:rsidR="005F6645">
              <w:rPr>
                <w:rFonts w:eastAsiaTheme="minorEastAsia"/>
                <w:noProof/>
              </w:rPr>
              <w:tab/>
            </w:r>
            <w:r w:rsidR="005F6645" w:rsidRPr="00450B6A">
              <w:rPr>
                <w:rStyle w:val="Hyperlink"/>
                <w:noProof/>
              </w:rPr>
              <w:t>Date Arithmetic</w:t>
            </w:r>
            <w:r w:rsidR="005F6645">
              <w:rPr>
                <w:noProof/>
                <w:webHidden/>
              </w:rPr>
              <w:tab/>
            </w:r>
            <w:r>
              <w:rPr>
                <w:noProof/>
                <w:webHidden/>
              </w:rPr>
              <w:fldChar w:fldCharType="begin"/>
            </w:r>
            <w:r w:rsidR="005F6645">
              <w:rPr>
                <w:noProof/>
                <w:webHidden/>
              </w:rPr>
              <w:instrText xml:space="preserve"> PAGEREF _Toc363674040 \h </w:instrText>
            </w:r>
            <w:r>
              <w:rPr>
                <w:noProof/>
                <w:webHidden/>
              </w:rPr>
            </w:r>
            <w:r>
              <w:rPr>
                <w:noProof/>
                <w:webHidden/>
              </w:rPr>
              <w:fldChar w:fldCharType="separate"/>
            </w:r>
            <w:r w:rsidR="005F6645">
              <w:rPr>
                <w:noProof/>
                <w:webHidden/>
              </w:rPr>
              <w:t>8</w:t>
            </w:r>
            <w:r>
              <w:rPr>
                <w:noProof/>
                <w:webHidden/>
              </w:rPr>
              <w:fldChar w:fldCharType="end"/>
            </w:r>
          </w:hyperlink>
        </w:p>
        <w:p w:rsidR="005F6645" w:rsidRDefault="00A50858">
          <w:pPr>
            <w:pStyle w:val="TOC1"/>
            <w:rPr>
              <w:rFonts w:eastAsiaTheme="minorEastAsia"/>
              <w:noProof/>
            </w:rPr>
          </w:pPr>
          <w:hyperlink w:anchor="_Toc363674041" w:history="1">
            <w:r w:rsidR="005F6645" w:rsidRPr="00450B6A">
              <w:rPr>
                <w:rStyle w:val="Hyperlink"/>
                <w:noProof/>
              </w:rPr>
              <w:t>7.1.</w:t>
            </w:r>
            <w:r w:rsidR="005F6645">
              <w:rPr>
                <w:rFonts w:eastAsiaTheme="minorEastAsia"/>
                <w:noProof/>
              </w:rPr>
              <w:tab/>
            </w:r>
            <w:r w:rsidR="005F6645" w:rsidRPr="00450B6A">
              <w:rPr>
                <w:rStyle w:val="Hyperlink"/>
                <w:noProof/>
              </w:rPr>
              <w:t>Intervals</w:t>
            </w:r>
            <w:r w:rsidR="005F6645">
              <w:rPr>
                <w:noProof/>
                <w:webHidden/>
              </w:rPr>
              <w:tab/>
            </w:r>
            <w:r>
              <w:rPr>
                <w:noProof/>
                <w:webHidden/>
              </w:rPr>
              <w:fldChar w:fldCharType="begin"/>
            </w:r>
            <w:r w:rsidR="005F6645">
              <w:rPr>
                <w:noProof/>
                <w:webHidden/>
              </w:rPr>
              <w:instrText xml:space="preserve"> PAGEREF _Toc363674041 \h </w:instrText>
            </w:r>
            <w:r>
              <w:rPr>
                <w:noProof/>
                <w:webHidden/>
              </w:rPr>
            </w:r>
            <w:r>
              <w:rPr>
                <w:noProof/>
                <w:webHidden/>
              </w:rPr>
              <w:fldChar w:fldCharType="separate"/>
            </w:r>
            <w:r w:rsidR="005F6645">
              <w:rPr>
                <w:noProof/>
                <w:webHidden/>
              </w:rPr>
              <w:t>8</w:t>
            </w:r>
            <w:r>
              <w:rPr>
                <w:noProof/>
                <w:webHidden/>
              </w:rPr>
              <w:fldChar w:fldCharType="end"/>
            </w:r>
          </w:hyperlink>
        </w:p>
        <w:p w:rsidR="005F6645" w:rsidRDefault="00A50858">
          <w:pPr>
            <w:pStyle w:val="TOC1"/>
            <w:rPr>
              <w:rFonts w:eastAsiaTheme="minorEastAsia"/>
              <w:noProof/>
            </w:rPr>
          </w:pPr>
          <w:hyperlink w:anchor="_Toc363674042" w:history="1">
            <w:r w:rsidR="005F6645" w:rsidRPr="00450B6A">
              <w:rPr>
                <w:rStyle w:val="Hyperlink"/>
                <w:noProof/>
              </w:rPr>
              <w:t>7.2.</w:t>
            </w:r>
            <w:r w:rsidR="005F6645">
              <w:rPr>
                <w:rFonts w:eastAsiaTheme="minorEastAsia"/>
                <w:noProof/>
              </w:rPr>
              <w:tab/>
            </w:r>
            <w:r w:rsidR="005F6645" w:rsidRPr="00450B6A">
              <w:rPr>
                <w:rStyle w:val="Hyperlink"/>
                <w:noProof/>
              </w:rPr>
              <w:t>Date_Add(),  AddDate()</w:t>
            </w:r>
            <w:r w:rsidR="005F6645">
              <w:rPr>
                <w:noProof/>
                <w:webHidden/>
              </w:rPr>
              <w:tab/>
            </w:r>
            <w:r>
              <w:rPr>
                <w:noProof/>
                <w:webHidden/>
              </w:rPr>
              <w:fldChar w:fldCharType="begin"/>
            </w:r>
            <w:r w:rsidR="005F6645">
              <w:rPr>
                <w:noProof/>
                <w:webHidden/>
              </w:rPr>
              <w:instrText xml:space="preserve"> PAGEREF _Toc363674042 \h </w:instrText>
            </w:r>
            <w:r>
              <w:rPr>
                <w:noProof/>
                <w:webHidden/>
              </w:rPr>
            </w:r>
            <w:r>
              <w:rPr>
                <w:noProof/>
                <w:webHidden/>
              </w:rPr>
              <w:fldChar w:fldCharType="separate"/>
            </w:r>
            <w:r w:rsidR="005F6645">
              <w:rPr>
                <w:noProof/>
                <w:webHidden/>
              </w:rPr>
              <w:t>8</w:t>
            </w:r>
            <w:r>
              <w:rPr>
                <w:noProof/>
                <w:webHidden/>
              </w:rPr>
              <w:fldChar w:fldCharType="end"/>
            </w:r>
          </w:hyperlink>
        </w:p>
        <w:p w:rsidR="005F6645" w:rsidRDefault="00A50858">
          <w:pPr>
            <w:pStyle w:val="TOC1"/>
            <w:rPr>
              <w:rFonts w:eastAsiaTheme="minorEastAsia"/>
              <w:noProof/>
            </w:rPr>
          </w:pPr>
          <w:hyperlink w:anchor="_Toc363674043" w:history="1">
            <w:r w:rsidR="005F6645" w:rsidRPr="00450B6A">
              <w:rPr>
                <w:rStyle w:val="Hyperlink"/>
                <w:noProof/>
              </w:rPr>
              <w:t>7.3.</w:t>
            </w:r>
            <w:r w:rsidR="005F6645">
              <w:rPr>
                <w:rFonts w:eastAsiaTheme="minorEastAsia"/>
                <w:noProof/>
              </w:rPr>
              <w:tab/>
            </w:r>
            <w:r w:rsidR="005F6645" w:rsidRPr="00450B6A">
              <w:rPr>
                <w:rStyle w:val="Hyperlink"/>
                <w:noProof/>
              </w:rPr>
              <w:t>Date_Sub(),  SubDate()</w:t>
            </w:r>
            <w:r w:rsidR="005F6645">
              <w:rPr>
                <w:noProof/>
                <w:webHidden/>
              </w:rPr>
              <w:tab/>
            </w:r>
            <w:r>
              <w:rPr>
                <w:noProof/>
                <w:webHidden/>
              </w:rPr>
              <w:fldChar w:fldCharType="begin"/>
            </w:r>
            <w:r w:rsidR="005F6645">
              <w:rPr>
                <w:noProof/>
                <w:webHidden/>
              </w:rPr>
              <w:instrText xml:space="preserve"> PAGEREF _Toc363674043 \h </w:instrText>
            </w:r>
            <w:r>
              <w:rPr>
                <w:noProof/>
                <w:webHidden/>
              </w:rPr>
            </w:r>
            <w:r>
              <w:rPr>
                <w:noProof/>
                <w:webHidden/>
              </w:rPr>
              <w:fldChar w:fldCharType="separate"/>
            </w:r>
            <w:r w:rsidR="005F6645">
              <w:rPr>
                <w:noProof/>
                <w:webHidden/>
              </w:rPr>
              <w:t>9</w:t>
            </w:r>
            <w:r>
              <w:rPr>
                <w:noProof/>
                <w:webHidden/>
              </w:rPr>
              <w:fldChar w:fldCharType="end"/>
            </w:r>
          </w:hyperlink>
        </w:p>
        <w:p w:rsidR="005F6645" w:rsidRDefault="00A50858">
          <w:pPr>
            <w:pStyle w:val="TOC1"/>
            <w:rPr>
              <w:rFonts w:eastAsiaTheme="minorEastAsia"/>
              <w:noProof/>
            </w:rPr>
          </w:pPr>
          <w:hyperlink w:anchor="_Toc363674044" w:history="1">
            <w:r w:rsidR="005F6645" w:rsidRPr="00450B6A">
              <w:rPr>
                <w:rStyle w:val="Hyperlink"/>
                <w:noProof/>
              </w:rPr>
              <w:t>7.4.</w:t>
            </w:r>
            <w:r w:rsidR="005F6645">
              <w:rPr>
                <w:rFonts w:eastAsiaTheme="minorEastAsia"/>
                <w:noProof/>
              </w:rPr>
              <w:tab/>
            </w:r>
            <w:r w:rsidR="005F6645" w:rsidRPr="00450B6A">
              <w:rPr>
                <w:rStyle w:val="Hyperlink"/>
                <w:noProof/>
              </w:rPr>
              <w:t>DateDiff()</w:t>
            </w:r>
            <w:r w:rsidR="005F6645">
              <w:rPr>
                <w:noProof/>
                <w:webHidden/>
              </w:rPr>
              <w:tab/>
            </w:r>
            <w:r>
              <w:rPr>
                <w:noProof/>
                <w:webHidden/>
              </w:rPr>
              <w:fldChar w:fldCharType="begin"/>
            </w:r>
            <w:r w:rsidR="005F6645">
              <w:rPr>
                <w:noProof/>
                <w:webHidden/>
              </w:rPr>
              <w:instrText xml:space="preserve"> PAGEREF _Toc363674044 \h </w:instrText>
            </w:r>
            <w:r>
              <w:rPr>
                <w:noProof/>
                <w:webHidden/>
              </w:rPr>
            </w:r>
            <w:r>
              <w:rPr>
                <w:noProof/>
                <w:webHidden/>
              </w:rPr>
              <w:fldChar w:fldCharType="separate"/>
            </w:r>
            <w:r w:rsidR="005F6645">
              <w:rPr>
                <w:noProof/>
                <w:webHidden/>
              </w:rPr>
              <w:t>10</w:t>
            </w:r>
            <w:r>
              <w:rPr>
                <w:noProof/>
                <w:webHidden/>
              </w:rPr>
              <w:fldChar w:fldCharType="end"/>
            </w:r>
          </w:hyperlink>
        </w:p>
        <w:p w:rsidR="005F6645" w:rsidRDefault="00A50858">
          <w:pPr>
            <w:pStyle w:val="TOC1"/>
            <w:rPr>
              <w:rFonts w:eastAsiaTheme="minorEastAsia"/>
              <w:noProof/>
            </w:rPr>
          </w:pPr>
          <w:hyperlink w:anchor="_Toc363674045" w:history="1">
            <w:r w:rsidR="005F6645" w:rsidRPr="00450B6A">
              <w:rPr>
                <w:rStyle w:val="Hyperlink"/>
                <w:noProof/>
              </w:rPr>
              <w:t>8.</w:t>
            </w:r>
            <w:r w:rsidR="005F6645">
              <w:rPr>
                <w:rFonts w:eastAsiaTheme="minorEastAsia"/>
                <w:noProof/>
              </w:rPr>
              <w:tab/>
            </w:r>
            <w:r w:rsidR="005F6645" w:rsidRPr="00450B6A">
              <w:rPr>
                <w:rStyle w:val="Hyperlink"/>
                <w:noProof/>
              </w:rPr>
              <w:t>Other temporal functions</w:t>
            </w:r>
            <w:r w:rsidR="005F6645">
              <w:rPr>
                <w:noProof/>
                <w:webHidden/>
              </w:rPr>
              <w:tab/>
            </w:r>
            <w:r>
              <w:rPr>
                <w:noProof/>
                <w:webHidden/>
              </w:rPr>
              <w:fldChar w:fldCharType="begin"/>
            </w:r>
            <w:r w:rsidR="005F6645">
              <w:rPr>
                <w:noProof/>
                <w:webHidden/>
              </w:rPr>
              <w:instrText xml:space="preserve"> PAGEREF _Toc363674045 \h </w:instrText>
            </w:r>
            <w:r>
              <w:rPr>
                <w:noProof/>
                <w:webHidden/>
              </w:rPr>
            </w:r>
            <w:r>
              <w:rPr>
                <w:noProof/>
                <w:webHidden/>
              </w:rPr>
              <w:fldChar w:fldCharType="separate"/>
            </w:r>
            <w:r w:rsidR="005F6645">
              <w:rPr>
                <w:noProof/>
                <w:webHidden/>
              </w:rPr>
              <w:t>11</w:t>
            </w:r>
            <w:r>
              <w:rPr>
                <w:noProof/>
                <w:webHidden/>
              </w:rPr>
              <w:fldChar w:fldCharType="end"/>
            </w:r>
          </w:hyperlink>
        </w:p>
        <w:p w:rsidR="005F6645" w:rsidRDefault="00A50858">
          <w:pPr>
            <w:pStyle w:val="TOC1"/>
            <w:rPr>
              <w:rFonts w:eastAsiaTheme="minorEastAsia"/>
              <w:noProof/>
            </w:rPr>
          </w:pPr>
          <w:hyperlink w:anchor="_Toc363674046" w:history="1">
            <w:r w:rsidR="005F6645" w:rsidRPr="00450B6A">
              <w:rPr>
                <w:rStyle w:val="Hyperlink"/>
                <w:noProof/>
              </w:rPr>
              <w:t>8.1.</w:t>
            </w:r>
            <w:r w:rsidR="005F6645">
              <w:rPr>
                <w:rFonts w:eastAsiaTheme="minorEastAsia"/>
                <w:noProof/>
              </w:rPr>
              <w:tab/>
            </w:r>
            <w:r w:rsidR="005F6645" w:rsidRPr="00450B6A">
              <w:rPr>
                <w:rStyle w:val="Hyperlink"/>
                <w:noProof/>
              </w:rPr>
              <w:t>To_Days()</w:t>
            </w:r>
            <w:r w:rsidR="005F6645">
              <w:rPr>
                <w:noProof/>
                <w:webHidden/>
              </w:rPr>
              <w:tab/>
            </w:r>
            <w:r>
              <w:rPr>
                <w:noProof/>
                <w:webHidden/>
              </w:rPr>
              <w:fldChar w:fldCharType="begin"/>
            </w:r>
            <w:r w:rsidR="005F6645">
              <w:rPr>
                <w:noProof/>
                <w:webHidden/>
              </w:rPr>
              <w:instrText xml:space="preserve"> PAGEREF _Toc363674046 \h </w:instrText>
            </w:r>
            <w:r>
              <w:rPr>
                <w:noProof/>
                <w:webHidden/>
              </w:rPr>
            </w:r>
            <w:r>
              <w:rPr>
                <w:noProof/>
                <w:webHidden/>
              </w:rPr>
              <w:fldChar w:fldCharType="separate"/>
            </w:r>
            <w:r w:rsidR="005F6645">
              <w:rPr>
                <w:noProof/>
                <w:webHidden/>
              </w:rPr>
              <w:t>11</w:t>
            </w:r>
            <w:r>
              <w:rPr>
                <w:noProof/>
                <w:webHidden/>
              </w:rPr>
              <w:fldChar w:fldCharType="end"/>
            </w:r>
          </w:hyperlink>
        </w:p>
        <w:p w:rsidR="005F6645" w:rsidRDefault="00A50858">
          <w:pPr>
            <w:pStyle w:val="TOC1"/>
            <w:rPr>
              <w:rFonts w:eastAsiaTheme="minorEastAsia"/>
              <w:noProof/>
            </w:rPr>
          </w:pPr>
          <w:hyperlink w:anchor="_Toc363674047" w:history="1">
            <w:r w:rsidR="005F6645" w:rsidRPr="00450B6A">
              <w:rPr>
                <w:rStyle w:val="Hyperlink"/>
                <w:noProof/>
              </w:rPr>
              <w:t>8.2.</w:t>
            </w:r>
            <w:r w:rsidR="005F6645">
              <w:rPr>
                <w:rFonts w:eastAsiaTheme="minorEastAsia"/>
                <w:noProof/>
              </w:rPr>
              <w:tab/>
            </w:r>
            <w:r w:rsidR="005F6645" w:rsidRPr="00450B6A">
              <w:rPr>
                <w:rStyle w:val="Hyperlink"/>
                <w:noProof/>
              </w:rPr>
              <w:t>From_Days()</w:t>
            </w:r>
            <w:r w:rsidR="005F6645">
              <w:rPr>
                <w:noProof/>
                <w:webHidden/>
              </w:rPr>
              <w:tab/>
            </w:r>
            <w:r>
              <w:rPr>
                <w:noProof/>
                <w:webHidden/>
              </w:rPr>
              <w:fldChar w:fldCharType="begin"/>
            </w:r>
            <w:r w:rsidR="005F6645">
              <w:rPr>
                <w:noProof/>
                <w:webHidden/>
              </w:rPr>
              <w:instrText xml:space="preserve"> PAGEREF _Toc363674047 \h </w:instrText>
            </w:r>
            <w:r>
              <w:rPr>
                <w:noProof/>
                <w:webHidden/>
              </w:rPr>
            </w:r>
            <w:r>
              <w:rPr>
                <w:noProof/>
                <w:webHidden/>
              </w:rPr>
              <w:fldChar w:fldCharType="separate"/>
            </w:r>
            <w:r w:rsidR="005F6645">
              <w:rPr>
                <w:noProof/>
                <w:webHidden/>
              </w:rPr>
              <w:t>11</w:t>
            </w:r>
            <w:r>
              <w:rPr>
                <w:noProof/>
                <w:webHidden/>
              </w:rPr>
              <w:fldChar w:fldCharType="end"/>
            </w:r>
          </w:hyperlink>
        </w:p>
        <w:p w:rsidR="005F6645" w:rsidRDefault="00A50858">
          <w:pPr>
            <w:pStyle w:val="TOC1"/>
            <w:rPr>
              <w:rFonts w:eastAsiaTheme="minorEastAsia"/>
              <w:noProof/>
            </w:rPr>
          </w:pPr>
          <w:hyperlink w:anchor="_Toc363674048" w:history="1">
            <w:r w:rsidR="005F6645" w:rsidRPr="00450B6A">
              <w:rPr>
                <w:rStyle w:val="Hyperlink"/>
                <w:noProof/>
              </w:rPr>
              <w:t>8.3.</w:t>
            </w:r>
            <w:r w:rsidR="005F6645">
              <w:rPr>
                <w:rFonts w:eastAsiaTheme="minorEastAsia"/>
                <w:noProof/>
              </w:rPr>
              <w:tab/>
            </w:r>
            <w:r w:rsidR="005F6645" w:rsidRPr="00450B6A">
              <w:rPr>
                <w:rStyle w:val="Hyperlink"/>
                <w:noProof/>
              </w:rPr>
              <w:t>Last_Day</w:t>
            </w:r>
            <w:r w:rsidR="005F6645">
              <w:rPr>
                <w:noProof/>
                <w:webHidden/>
              </w:rPr>
              <w:tab/>
            </w:r>
            <w:r>
              <w:rPr>
                <w:noProof/>
                <w:webHidden/>
              </w:rPr>
              <w:fldChar w:fldCharType="begin"/>
            </w:r>
            <w:r w:rsidR="005F6645">
              <w:rPr>
                <w:noProof/>
                <w:webHidden/>
              </w:rPr>
              <w:instrText xml:space="preserve"> PAGEREF _Toc363674048 \h </w:instrText>
            </w:r>
            <w:r>
              <w:rPr>
                <w:noProof/>
                <w:webHidden/>
              </w:rPr>
            </w:r>
            <w:r>
              <w:rPr>
                <w:noProof/>
                <w:webHidden/>
              </w:rPr>
              <w:fldChar w:fldCharType="separate"/>
            </w:r>
            <w:r w:rsidR="005F6645">
              <w:rPr>
                <w:noProof/>
                <w:webHidden/>
              </w:rPr>
              <w:t>11</w:t>
            </w:r>
            <w:r>
              <w:rPr>
                <w:noProof/>
                <w:webHidden/>
              </w:rPr>
              <w:fldChar w:fldCharType="end"/>
            </w:r>
          </w:hyperlink>
        </w:p>
        <w:p w:rsidR="005F6645" w:rsidRDefault="00A50858">
          <w:pPr>
            <w:pStyle w:val="TOC1"/>
            <w:rPr>
              <w:rFonts w:eastAsiaTheme="minorEastAsia"/>
              <w:noProof/>
            </w:rPr>
          </w:pPr>
          <w:hyperlink w:anchor="_Toc363674049" w:history="1">
            <w:r w:rsidR="005F6645" w:rsidRPr="00450B6A">
              <w:rPr>
                <w:rStyle w:val="Hyperlink"/>
                <w:noProof/>
              </w:rPr>
              <w:t>9.</w:t>
            </w:r>
            <w:r w:rsidR="005F6645">
              <w:rPr>
                <w:rFonts w:eastAsiaTheme="minorEastAsia"/>
                <w:noProof/>
              </w:rPr>
              <w:tab/>
            </w:r>
            <w:r w:rsidR="005F6645" w:rsidRPr="00450B6A">
              <w:rPr>
                <w:rStyle w:val="Hyperlink"/>
                <w:noProof/>
              </w:rPr>
              <w:t>Direct manipulation of date values</w:t>
            </w:r>
            <w:r w:rsidR="005F6645">
              <w:rPr>
                <w:noProof/>
                <w:webHidden/>
              </w:rPr>
              <w:tab/>
            </w:r>
            <w:r>
              <w:rPr>
                <w:noProof/>
                <w:webHidden/>
              </w:rPr>
              <w:fldChar w:fldCharType="begin"/>
            </w:r>
            <w:r w:rsidR="005F6645">
              <w:rPr>
                <w:noProof/>
                <w:webHidden/>
              </w:rPr>
              <w:instrText xml:space="preserve"> PAGEREF _Toc363674049 \h </w:instrText>
            </w:r>
            <w:r>
              <w:rPr>
                <w:noProof/>
                <w:webHidden/>
              </w:rPr>
            </w:r>
            <w:r>
              <w:rPr>
                <w:noProof/>
                <w:webHidden/>
              </w:rPr>
              <w:fldChar w:fldCharType="separate"/>
            </w:r>
            <w:r w:rsidR="005F6645">
              <w:rPr>
                <w:noProof/>
                <w:webHidden/>
              </w:rPr>
              <w:t>12</w:t>
            </w:r>
            <w:r>
              <w:rPr>
                <w:noProof/>
                <w:webHidden/>
              </w:rPr>
              <w:fldChar w:fldCharType="end"/>
            </w:r>
          </w:hyperlink>
        </w:p>
        <w:p w:rsidR="005F6645" w:rsidRDefault="00A50858">
          <w:pPr>
            <w:pStyle w:val="TOC1"/>
            <w:rPr>
              <w:rFonts w:eastAsiaTheme="minorEastAsia"/>
              <w:noProof/>
            </w:rPr>
          </w:pPr>
          <w:hyperlink w:anchor="_Toc363674050" w:history="1">
            <w:r w:rsidR="005F6645" w:rsidRPr="00450B6A">
              <w:rPr>
                <w:rStyle w:val="Hyperlink"/>
                <w:noProof/>
              </w:rPr>
              <w:t>10.</w:t>
            </w:r>
            <w:r w:rsidR="005F6645">
              <w:rPr>
                <w:rFonts w:eastAsiaTheme="minorEastAsia"/>
                <w:noProof/>
              </w:rPr>
              <w:tab/>
            </w:r>
            <w:r w:rsidR="005F6645" w:rsidRPr="00450B6A">
              <w:rPr>
                <w:rStyle w:val="Hyperlink"/>
                <w:noProof/>
              </w:rPr>
              <w:t>MySQL issues with temporal data</w:t>
            </w:r>
            <w:r w:rsidR="005F6645">
              <w:rPr>
                <w:noProof/>
                <w:webHidden/>
              </w:rPr>
              <w:tab/>
            </w:r>
            <w:r>
              <w:rPr>
                <w:noProof/>
                <w:webHidden/>
              </w:rPr>
              <w:fldChar w:fldCharType="begin"/>
            </w:r>
            <w:r w:rsidR="005F6645">
              <w:rPr>
                <w:noProof/>
                <w:webHidden/>
              </w:rPr>
              <w:instrText xml:space="preserve"> PAGEREF _Toc363674050 \h </w:instrText>
            </w:r>
            <w:r>
              <w:rPr>
                <w:noProof/>
                <w:webHidden/>
              </w:rPr>
            </w:r>
            <w:r>
              <w:rPr>
                <w:noProof/>
                <w:webHidden/>
              </w:rPr>
              <w:fldChar w:fldCharType="separate"/>
            </w:r>
            <w:r w:rsidR="005F6645">
              <w:rPr>
                <w:noProof/>
                <w:webHidden/>
              </w:rPr>
              <w:t>12</w:t>
            </w:r>
            <w:r>
              <w:rPr>
                <w:noProof/>
                <w:webHidden/>
              </w:rPr>
              <w:fldChar w:fldCharType="end"/>
            </w:r>
          </w:hyperlink>
        </w:p>
        <w:p w:rsidR="005F6645" w:rsidRDefault="00A50858">
          <w:pPr>
            <w:pStyle w:val="TOC1"/>
            <w:rPr>
              <w:rFonts w:eastAsiaTheme="minorEastAsia"/>
              <w:noProof/>
            </w:rPr>
          </w:pPr>
          <w:hyperlink w:anchor="_Toc363674051" w:history="1">
            <w:r w:rsidR="005F6645" w:rsidRPr="00450B6A">
              <w:rPr>
                <w:rStyle w:val="Hyperlink"/>
                <w:noProof/>
              </w:rPr>
              <w:t>11.</w:t>
            </w:r>
            <w:r w:rsidR="005F6645">
              <w:rPr>
                <w:rFonts w:eastAsiaTheme="minorEastAsia"/>
                <w:noProof/>
              </w:rPr>
              <w:tab/>
            </w:r>
            <w:r w:rsidR="005F6645" w:rsidRPr="00450B6A">
              <w:rPr>
                <w:rStyle w:val="Hyperlink"/>
                <w:noProof/>
              </w:rPr>
              <w:t>More complex date manipulation</w:t>
            </w:r>
            <w:r w:rsidR="005F6645">
              <w:rPr>
                <w:noProof/>
                <w:webHidden/>
              </w:rPr>
              <w:tab/>
            </w:r>
            <w:r>
              <w:rPr>
                <w:noProof/>
                <w:webHidden/>
              </w:rPr>
              <w:fldChar w:fldCharType="begin"/>
            </w:r>
            <w:r w:rsidR="005F6645">
              <w:rPr>
                <w:noProof/>
                <w:webHidden/>
              </w:rPr>
              <w:instrText xml:space="preserve"> PAGEREF _Toc363674051 \h </w:instrText>
            </w:r>
            <w:r>
              <w:rPr>
                <w:noProof/>
                <w:webHidden/>
              </w:rPr>
            </w:r>
            <w:r>
              <w:rPr>
                <w:noProof/>
                <w:webHidden/>
              </w:rPr>
              <w:fldChar w:fldCharType="separate"/>
            </w:r>
            <w:r w:rsidR="005F6645">
              <w:rPr>
                <w:noProof/>
                <w:webHidden/>
              </w:rPr>
              <w:t>13</w:t>
            </w:r>
            <w:r>
              <w:rPr>
                <w:noProof/>
                <w:webHidden/>
              </w:rPr>
              <w:fldChar w:fldCharType="end"/>
            </w:r>
          </w:hyperlink>
        </w:p>
        <w:p w:rsidR="005F6645" w:rsidRDefault="00A50858">
          <w:pPr>
            <w:pStyle w:val="TOC1"/>
            <w:rPr>
              <w:rFonts w:eastAsiaTheme="minorEastAsia"/>
              <w:noProof/>
            </w:rPr>
          </w:pPr>
          <w:hyperlink w:anchor="_Toc363674052" w:history="1">
            <w:r w:rsidR="005F6645" w:rsidRPr="00450B6A">
              <w:rPr>
                <w:rStyle w:val="Hyperlink"/>
                <w:noProof/>
              </w:rPr>
              <w:t>12.</w:t>
            </w:r>
            <w:r w:rsidR="005F6645">
              <w:rPr>
                <w:rFonts w:eastAsiaTheme="minorEastAsia"/>
                <w:noProof/>
              </w:rPr>
              <w:tab/>
            </w:r>
            <w:r w:rsidR="005F6645" w:rsidRPr="00450B6A">
              <w:rPr>
                <w:rStyle w:val="Hyperlink"/>
                <w:noProof/>
              </w:rPr>
              <w:t>How DateTime values are stored</w:t>
            </w:r>
            <w:r w:rsidR="005F6645">
              <w:rPr>
                <w:noProof/>
                <w:webHidden/>
              </w:rPr>
              <w:tab/>
            </w:r>
            <w:r>
              <w:rPr>
                <w:noProof/>
                <w:webHidden/>
              </w:rPr>
              <w:fldChar w:fldCharType="begin"/>
            </w:r>
            <w:r w:rsidR="005F6645">
              <w:rPr>
                <w:noProof/>
                <w:webHidden/>
              </w:rPr>
              <w:instrText xml:space="preserve"> PAGEREF _Toc363674052 \h </w:instrText>
            </w:r>
            <w:r>
              <w:rPr>
                <w:noProof/>
                <w:webHidden/>
              </w:rPr>
            </w:r>
            <w:r>
              <w:rPr>
                <w:noProof/>
                <w:webHidden/>
              </w:rPr>
              <w:fldChar w:fldCharType="separate"/>
            </w:r>
            <w:r w:rsidR="005F6645">
              <w:rPr>
                <w:noProof/>
                <w:webHidden/>
              </w:rPr>
              <w:t>14</w:t>
            </w:r>
            <w:r>
              <w:rPr>
                <w:noProof/>
                <w:webHidden/>
              </w:rPr>
              <w:fldChar w:fldCharType="end"/>
            </w:r>
          </w:hyperlink>
        </w:p>
        <w:p w:rsidR="005B00FD" w:rsidRDefault="00A50858" w:rsidP="005B00FD">
          <w:pPr>
            <w:spacing w:after="0" w:line="240" w:lineRule="auto"/>
          </w:pPr>
          <w:r>
            <w:fldChar w:fldCharType="end"/>
          </w:r>
        </w:p>
      </w:sdtContent>
    </w:sdt>
    <w:p w:rsidR="00001CA2" w:rsidRDefault="00001CA2" w:rsidP="00001CA2">
      <w:pPr>
        <w:pStyle w:val="head1"/>
      </w:pPr>
      <w:bookmarkStart w:id="0" w:name="_Toc363674030"/>
      <w:r>
        <w:t>What is a date?</w:t>
      </w:r>
      <w:bookmarkEnd w:id="0"/>
    </w:p>
    <w:p w:rsidR="00842539" w:rsidRPr="00853CB4" w:rsidRDefault="00842539" w:rsidP="0017683C">
      <w:pPr>
        <w:pStyle w:val="body1"/>
      </w:pPr>
      <w:r w:rsidRPr="00853CB4">
        <w:t xml:space="preserve">Dates are always a rather complex piece of data. How do you think of time and time values? Do you think of time as a point of time (July 15, </w:t>
      </w:r>
      <w:proofErr w:type="gramStart"/>
      <w:r w:rsidRPr="00853CB4">
        <w:t>1902  3:20</w:t>
      </w:r>
      <w:proofErr w:type="gramEnd"/>
      <w:r w:rsidRPr="00853CB4">
        <w:t xml:space="preserve"> p.m.) – if so how much precision do you use when you think of time. Is hours and minutes enough precision- do you need fractions of a second? Or would you just prefer to have the day (July 15, </w:t>
      </w:r>
      <w:proofErr w:type="gramStart"/>
      <w:r w:rsidRPr="00853CB4">
        <w:t>1902 )</w:t>
      </w:r>
      <w:proofErr w:type="gramEnd"/>
      <w:r w:rsidRPr="00853CB4">
        <w:t>?  Is this Pacific Standard Time? Did we have daylight saving in place in 1902? If so, was it in effect at the location where this data value was entered? If you are asking for the current date and time is this in reference to the computer that runs the server or the computer which runs the client- which could be in different time zones.</w:t>
      </w:r>
    </w:p>
    <w:p w:rsidR="00842539" w:rsidRPr="00853CB4" w:rsidRDefault="00842539" w:rsidP="00842539">
      <w:pPr>
        <w:pStyle w:val="body1"/>
      </w:pPr>
      <w:r w:rsidRPr="00853CB4">
        <w:t>Or do you think of time as duration</w:t>
      </w:r>
      <w:proofErr w:type="gramStart"/>
      <w:r w:rsidRPr="00853CB4">
        <w:t xml:space="preserve">- </w:t>
      </w:r>
      <w:r>
        <w:t xml:space="preserve"> 5</w:t>
      </w:r>
      <w:proofErr w:type="gramEnd"/>
      <w:r>
        <w:t xml:space="preserve"> days and 10 minutes </w:t>
      </w:r>
      <w:r w:rsidRPr="00853CB4">
        <w:t xml:space="preserve"> from now?</w:t>
      </w:r>
    </w:p>
    <w:p w:rsidR="00842539" w:rsidRPr="00853CB4" w:rsidRDefault="00842539" w:rsidP="00842539">
      <w:pPr>
        <w:pStyle w:val="body1"/>
      </w:pPr>
      <w:r w:rsidRPr="00853CB4">
        <w:t>Do you think of time as a stream- as an analog value that continuously change</w:t>
      </w:r>
      <w:r>
        <w:t>s</w:t>
      </w:r>
      <w:r w:rsidRPr="00853CB4">
        <w:t>? Or is your picture of time digital- clicks of a clock?</w:t>
      </w:r>
    </w:p>
    <w:p w:rsidR="00842539" w:rsidRDefault="00842539" w:rsidP="00842539">
      <w:pPr>
        <w:pStyle w:val="body1"/>
      </w:pPr>
      <w:r w:rsidRPr="00853CB4">
        <w:t xml:space="preserve">Businesses need to record both point in time values for time and duration values and manipulate these values. In this section we focus on </w:t>
      </w:r>
      <w:r>
        <w:t>p</w:t>
      </w:r>
      <w:r w:rsidRPr="00853CB4">
        <w:t>oint of time values</w:t>
      </w:r>
      <w:r w:rsidR="00001CA2">
        <w:t xml:space="preserve"> with the understanding that a computer cannot actually store a point of time- there is always a precision involved.</w:t>
      </w:r>
    </w:p>
    <w:p w:rsidR="00216839" w:rsidRDefault="00216839" w:rsidP="00216839">
      <w:pPr>
        <w:pStyle w:val="body1"/>
      </w:pPr>
      <w:r>
        <w:t xml:space="preserve">Please note that it is *not* an established business rule that a month is 30 days- a month can be 28, 29, 30 or 31 days. If you are not certain if there </w:t>
      </w:r>
      <w:proofErr w:type="gramStart"/>
      <w:r>
        <w:t>is</w:t>
      </w:r>
      <w:proofErr w:type="gramEnd"/>
      <w:r>
        <w:t xml:space="preserve"> a standard number of days in a month for a particular business situation you should ask the business expert.</w:t>
      </w:r>
    </w:p>
    <w:p w:rsidR="00134720" w:rsidRDefault="00134720" w:rsidP="00842539">
      <w:pPr>
        <w:pStyle w:val="body1"/>
      </w:pPr>
      <w:r>
        <w:t>The MySQL manual lists 60 functions in this area- we will break these down into groups- and we will not cover them</w:t>
      </w:r>
      <w:r w:rsidR="009C45C7">
        <w:t xml:space="preserve"> </w:t>
      </w:r>
      <w:r>
        <w:t>all.</w:t>
      </w:r>
    </w:p>
    <w:p w:rsidR="00AC6C30" w:rsidRDefault="00AC6C30" w:rsidP="00842539">
      <w:pPr>
        <w:pStyle w:val="body1"/>
      </w:pPr>
    </w:p>
    <w:p w:rsidR="00E52491" w:rsidRPr="00E52491" w:rsidRDefault="00E52491" w:rsidP="00E52491">
      <w:pPr>
        <w:pStyle w:val="head1"/>
      </w:pPr>
      <w:bookmarkStart w:id="1" w:name="_Toc363674031"/>
      <w:r w:rsidRPr="00E52491">
        <w:lastRenderedPageBreak/>
        <w:t>Data types for temporal data</w:t>
      </w:r>
      <w:bookmarkEnd w:id="1"/>
    </w:p>
    <w:p w:rsidR="00E52491" w:rsidRDefault="00E52491" w:rsidP="00E52491">
      <w:pPr>
        <w:pStyle w:val="body1"/>
      </w:pPr>
      <w:r>
        <w:t>MySQL supports the following data types for temporal data</w:t>
      </w:r>
      <w:r w:rsidR="00001CA2">
        <w:t xml:space="preserve">: Date, DateTime. Year, Time, </w:t>
      </w:r>
      <w:proofErr w:type="spellStart"/>
      <w:r w:rsidR="00001CA2">
        <w:t>TimeStamp</w:t>
      </w:r>
      <w:proofErr w:type="spellEnd"/>
    </w:p>
    <w:p w:rsidR="00AC6C30" w:rsidRDefault="00AC6C30" w:rsidP="00E52491">
      <w:pPr>
        <w:pStyle w:val="body1"/>
      </w:pPr>
    </w:p>
    <w:p w:rsidR="00E52491" w:rsidRDefault="00E52491" w:rsidP="00E52491">
      <w:pPr>
        <w:pStyle w:val="body1"/>
      </w:pPr>
      <w:r w:rsidRPr="0083193A">
        <w:rPr>
          <w:b/>
        </w:rPr>
        <w:t>Date</w:t>
      </w:r>
      <w:r w:rsidR="00001CA2">
        <w:t xml:space="preserve"> values have</w:t>
      </w:r>
      <w:r w:rsidR="00752783">
        <w:t xml:space="preserve"> the format CCYY-MM-DD with a range of 1000-01-01 to 9999-12-31</w:t>
      </w:r>
      <w:r w:rsidR="0083193A">
        <w:t xml:space="preserve"> such as 2010-06-15</w:t>
      </w:r>
    </w:p>
    <w:p w:rsidR="00B62A94" w:rsidRDefault="00001CA2" w:rsidP="00E52491">
      <w:pPr>
        <w:pStyle w:val="body1"/>
      </w:pPr>
      <w:r>
        <w:t>(You</w:t>
      </w:r>
      <w:r w:rsidR="00B62A94">
        <w:t xml:space="preserve"> can insert earlier date values - such as '0005-11-26' but the MySQL manual states that these dates are not supported and might not work as expected.)</w:t>
      </w:r>
    </w:p>
    <w:p w:rsidR="00752783" w:rsidRDefault="003E377C" w:rsidP="00E52491">
      <w:pPr>
        <w:pStyle w:val="body1"/>
      </w:pPr>
      <w:r>
        <w:t xml:space="preserve">You can also use the CCYYMMDD </w:t>
      </w:r>
      <w:r w:rsidR="00001CA2">
        <w:t>format such</w:t>
      </w:r>
      <w:r w:rsidR="0083193A">
        <w:t xml:space="preserve"> as 20100615</w:t>
      </w:r>
      <w:r>
        <w:t>.</w:t>
      </w:r>
    </w:p>
    <w:p w:rsidR="0083193A" w:rsidRDefault="0083193A" w:rsidP="0083193A">
      <w:pPr>
        <w:pStyle w:val="body1"/>
        <w:rPr>
          <w:b/>
        </w:rPr>
      </w:pPr>
    </w:p>
    <w:p w:rsidR="0083193A" w:rsidRDefault="0083193A" w:rsidP="0083193A">
      <w:pPr>
        <w:pStyle w:val="body1"/>
      </w:pPr>
      <w:r w:rsidRPr="0083193A">
        <w:rPr>
          <w:b/>
        </w:rPr>
        <w:t>DateTime</w:t>
      </w:r>
      <w:r>
        <w:t xml:space="preserve"> </w:t>
      </w:r>
      <w:r w:rsidR="00001CA2">
        <w:t>values have the format CCYY</w:t>
      </w:r>
      <w:r>
        <w:t>-MM-DD hh:mm:ss. The time component defaults to midnight. In the DateTime type</w:t>
      </w:r>
      <w:r w:rsidR="00001CA2">
        <w:t>, the</w:t>
      </w:r>
      <w:r>
        <w:t xml:space="preserve"> time component is time of day.</w:t>
      </w:r>
    </w:p>
    <w:p w:rsidR="0083193A" w:rsidRDefault="0083193A" w:rsidP="0083193A">
      <w:pPr>
        <w:pStyle w:val="body1"/>
      </w:pPr>
      <w:r w:rsidRPr="0083193A">
        <w:rPr>
          <w:b/>
        </w:rPr>
        <w:t>Year</w:t>
      </w:r>
      <w:r>
        <w:t xml:space="preserve"> </w:t>
      </w:r>
      <w:r w:rsidR="00001CA2">
        <w:t xml:space="preserve">values have the format </w:t>
      </w:r>
      <w:proofErr w:type="gramStart"/>
      <w:r w:rsidR="00001CA2">
        <w:t>CCYY</w:t>
      </w:r>
      <w:r>
        <w:t xml:space="preserve">  or</w:t>
      </w:r>
      <w:proofErr w:type="gramEnd"/>
      <w:r>
        <w:t xml:space="preserve"> YY . The 4 digit year has a range of 1901-2155; the 2 digit year has a range of 1970-2069. The Year type is more efficient for storing these values than an integer value.</w:t>
      </w:r>
      <w:r w:rsidR="00134720">
        <w:t xml:space="preserve"> But note the reduced range for a year- 2155 is not that far away!</w:t>
      </w:r>
    </w:p>
    <w:p w:rsidR="00AC6C30" w:rsidRDefault="00AC6C30" w:rsidP="0083193A">
      <w:pPr>
        <w:pStyle w:val="body1"/>
      </w:pPr>
    </w:p>
    <w:p w:rsidR="00E52491" w:rsidRDefault="00E52491" w:rsidP="00E52491">
      <w:pPr>
        <w:pStyle w:val="body1"/>
      </w:pPr>
      <w:r w:rsidRPr="0083193A">
        <w:rPr>
          <w:b/>
        </w:rPr>
        <w:t>Time</w:t>
      </w:r>
      <w:r w:rsidR="00752783">
        <w:t xml:space="preserve"> </w:t>
      </w:r>
      <w:r w:rsidR="00001CA2">
        <w:t xml:space="preserve">values have the </w:t>
      </w:r>
      <w:r w:rsidR="00752783">
        <w:t>format hh:mm:ss with a range of +- 839:59:59. A TIME value is elapsed time, not time of day.</w:t>
      </w:r>
    </w:p>
    <w:p w:rsidR="00752783" w:rsidRDefault="00752783" w:rsidP="00752783">
      <w:pPr>
        <w:pStyle w:val="body1"/>
      </w:pPr>
      <w:r w:rsidRPr="0083193A">
        <w:rPr>
          <w:b/>
        </w:rPr>
        <w:t>TimeStamp</w:t>
      </w:r>
      <w:r>
        <w:t xml:space="preserve"> </w:t>
      </w:r>
      <w:r w:rsidR="00001CA2">
        <w:t>values have the format CCYY</w:t>
      </w:r>
      <w:r>
        <w:t>-MM-DD hh:mm:ss. We will discuss this type when we talk about updating tables.</w:t>
      </w:r>
    </w:p>
    <w:p w:rsidR="00AC6C30" w:rsidRDefault="00AC6C30" w:rsidP="00752783">
      <w:pPr>
        <w:pStyle w:val="body1"/>
      </w:pPr>
    </w:p>
    <w:p w:rsidR="000851BC" w:rsidRDefault="009950EE" w:rsidP="009950EE">
      <w:pPr>
        <w:pStyle w:val="body1"/>
      </w:pPr>
      <w:r>
        <w:t xml:space="preserve">In class we will work mostly with the </w:t>
      </w:r>
      <w:r w:rsidR="0083193A">
        <w:t>D</w:t>
      </w:r>
      <w:r>
        <w:t>ate</w:t>
      </w:r>
      <w:r w:rsidR="0083193A">
        <w:t xml:space="preserve"> and Datetime types</w:t>
      </w:r>
      <w:r>
        <w:t>.</w:t>
      </w:r>
    </w:p>
    <w:p w:rsidR="00AC6C30" w:rsidRDefault="00AC6C30" w:rsidP="009950EE">
      <w:pPr>
        <w:pStyle w:val="body1"/>
      </w:pPr>
    </w:p>
    <w:p w:rsidR="00134720" w:rsidRDefault="00134720" w:rsidP="00134720">
      <w:pPr>
        <w:pStyle w:val="head2"/>
      </w:pPr>
      <w:bookmarkStart w:id="2" w:name="_Toc363674032"/>
      <w:r>
        <w:t>Date literals</w:t>
      </w:r>
      <w:bookmarkEnd w:id="2"/>
    </w:p>
    <w:p w:rsidR="00E52491" w:rsidRDefault="00134720" w:rsidP="00E52491">
      <w:pPr>
        <w:pStyle w:val="body1"/>
      </w:pPr>
      <w:r>
        <w:t xml:space="preserve">MySQL has a standard format for dates which is </w:t>
      </w:r>
      <w:r w:rsidRPr="00001CA2">
        <w:rPr>
          <w:rStyle w:val="code1Char"/>
        </w:rPr>
        <w:t>'YYYY-MM-DD'</w:t>
      </w:r>
    </w:p>
    <w:p w:rsidR="00134720" w:rsidRDefault="00134720" w:rsidP="00E52491">
      <w:pPr>
        <w:pStyle w:val="body1"/>
      </w:pPr>
      <w:r>
        <w:t>When you are entering date values</w:t>
      </w:r>
      <w:r w:rsidR="00001CA2">
        <w:t>,</w:t>
      </w:r>
      <w:r>
        <w:t xml:space="preserve"> they need to have the year first, then the month and then the day. You can enter a date value with a variety of delimiter between the components- such as</w:t>
      </w:r>
    </w:p>
    <w:p w:rsidR="00134720" w:rsidRDefault="00134720" w:rsidP="00E52491">
      <w:pPr>
        <w:pStyle w:val="body1"/>
      </w:pPr>
      <w:proofErr w:type="gramStart"/>
      <w:r>
        <w:t>'2015-05-31'</w:t>
      </w:r>
      <w:r w:rsidR="00001CA2">
        <w:t>, '2015</w:t>
      </w:r>
      <w:r>
        <w:t>/05/31', '2015/5/</w:t>
      </w:r>
      <w:r w:rsidR="00001CA2">
        <w:t>3',</w:t>
      </w:r>
      <w:r>
        <w:t xml:space="preserve"> '2015^12#29'</w:t>
      </w:r>
      <w:r w:rsidR="00001CA2">
        <w:t>.</w:t>
      </w:r>
      <w:proofErr w:type="gramEnd"/>
      <w:r>
        <w:t xml:space="preserve">  You can use any punctuation character.</w:t>
      </w:r>
    </w:p>
    <w:p w:rsidR="00134720" w:rsidRDefault="00134720" w:rsidP="00E52491">
      <w:pPr>
        <w:pStyle w:val="body1"/>
      </w:pPr>
      <w:r>
        <w:t>You can also enter date values without delimiter</w:t>
      </w:r>
      <w:r w:rsidR="00001CA2">
        <w:t>s</w:t>
      </w:r>
      <w:r>
        <w:t xml:space="preserve">- as a </w:t>
      </w:r>
      <w:r w:rsidR="00001CA2">
        <w:t>string '20150625'</w:t>
      </w:r>
      <w:r>
        <w:t xml:space="preserve"> or as a</w:t>
      </w:r>
      <w:r w:rsidR="00001CA2">
        <w:t>n</w:t>
      </w:r>
      <w:r>
        <w:t xml:space="preserve"> integer 20150623- as long as the value "makes sense as a date".   Since there is no delimiter with this format you need a 2 digit month and a 2 digit day.</w:t>
      </w:r>
    </w:p>
    <w:p w:rsidR="00134720" w:rsidRDefault="00134720" w:rsidP="00E52491">
      <w:pPr>
        <w:pStyle w:val="body1"/>
      </w:pPr>
      <w:r>
        <w:t xml:space="preserve">It probably makes the most sense to use the </w:t>
      </w:r>
      <w:r w:rsidR="00001CA2">
        <w:t>format '2025</w:t>
      </w:r>
      <w:r>
        <w:t>-08-15', but if you are getting date values from another source you might not have to reformat them for input.</w:t>
      </w:r>
    </w:p>
    <w:p w:rsidR="00AC6C30" w:rsidRDefault="00AC6C30" w:rsidP="00E52491">
      <w:pPr>
        <w:pStyle w:val="body1"/>
      </w:pPr>
    </w:p>
    <w:p w:rsidR="004B6B33" w:rsidRPr="009F5983" w:rsidRDefault="004B6B33" w:rsidP="009B2FB1">
      <w:pPr>
        <w:pStyle w:val="head2"/>
      </w:pPr>
      <w:bookmarkStart w:id="3" w:name="_Toc315622917"/>
      <w:bookmarkStart w:id="4" w:name="_Toc363674033"/>
      <w:r>
        <w:t>4 digit years</w:t>
      </w:r>
      <w:bookmarkEnd w:id="3"/>
      <w:bookmarkEnd w:id="4"/>
    </w:p>
    <w:p w:rsidR="004B6B33" w:rsidRDefault="004B6B33" w:rsidP="004B6B33">
      <w:pPr>
        <w:pStyle w:val="body1"/>
      </w:pPr>
      <w:r>
        <w:t>It is a good idea to avoid problems by entering data value as string with 4 digit year values. In these demo the string '000731' is treated as YY=00 and MM=07 and DD=31. The second and third columns use a numeric argument and both are evaluated the same way. Some parsers have had trouble with the second and third version.</w:t>
      </w:r>
    </w:p>
    <w:p w:rsidR="004B6B33" w:rsidRPr="00E52491" w:rsidRDefault="004B6B33" w:rsidP="004B6B33">
      <w:pPr>
        <w:pStyle w:val="demonum1"/>
        <w:ind w:left="1080" w:hanging="1080"/>
      </w:pPr>
      <w:r>
        <w:t>The year function assumes you are passing a date and returns the year of that date value.</w:t>
      </w:r>
    </w:p>
    <w:p w:rsidR="004B6B33" w:rsidRPr="00C942A0" w:rsidRDefault="004B6B33" w:rsidP="004B6B33">
      <w:pPr>
        <w:pStyle w:val="code1"/>
      </w:pPr>
      <w:r w:rsidRPr="00C942A0">
        <w:t>Select year('000731'), year (000731), year (731);</w:t>
      </w:r>
    </w:p>
    <w:p w:rsidR="004B6B33" w:rsidRPr="00C942A0" w:rsidRDefault="004B6B33" w:rsidP="004B6B33">
      <w:pPr>
        <w:pStyle w:val="code1"/>
      </w:pPr>
      <w:r w:rsidRPr="00C942A0">
        <w:t>+----------------+---------------+------------+</w:t>
      </w:r>
    </w:p>
    <w:p w:rsidR="004B6B33" w:rsidRPr="00C942A0" w:rsidRDefault="004B6B33" w:rsidP="004B6B33">
      <w:pPr>
        <w:pStyle w:val="code1"/>
      </w:pPr>
      <w:r w:rsidRPr="00C942A0">
        <w:t>| year('000731') | year (000731) | year (731) |</w:t>
      </w:r>
    </w:p>
    <w:p w:rsidR="004B6B33" w:rsidRPr="00C942A0" w:rsidRDefault="004B6B33" w:rsidP="004B6B33">
      <w:pPr>
        <w:pStyle w:val="code1"/>
      </w:pPr>
      <w:r w:rsidRPr="00C942A0">
        <w:t>+----------------+---------------+------------+</w:t>
      </w:r>
    </w:p>
    <w:p w:rsidR="004B6B33" w:rsidRPr="00C942A0" w:rsidRDefault="004B6B33" w:rsidP="004B6B33">
      <w:pPr>
        <w:pStyle w:val="code1"/>
      </w:pPr>
      <w:r w:rsidRPr="00C942A0">
        <w:t>|           2000 |          2000 |       2000 |</w:t>
      </w:r>
    </w:p>
    <w:p w:rsidR="004B6B33" w:rsidRPr="00C942A0" w:rsidRDefault="004B6B33" w:rsidP="004B6B33">
      <w:pPr>
        <w:pStyle w:val="code1"/>
      </w:pPr>
      <w:r w:rsidRPr="00C942A0">
        <w:t>+----------------+---------------+------------+</w:t>
      </w:r>
    </w:p>
    <w:p w:rsidR="005F6B3D" w:rsidRDefault="005F6B3D" w:rsidP="005F6B3D">
      <w:pPr>
        <w:pStyle w:val="code1"/>
      </w:pPr>
    </w:p>
    <w:p w:rsidR="00001CA2" w:rsidRDefault="00001CA2" w:rsidP="005F6B3D">
      <w:pPr>
        <w:pStyle w:val="code1"/>
      </w:pPr>
      <w:r>
        <w:lastRenderedPageBreak/>
        <w:t>Select month('000731'), month (000731), month (731);</w:t>
      </w:r>
    </w:p>
    <w:p w:rsidR="00001CA2" w:rsidRDefault="00001CA2" w:rsidP="005F6B3D">
      <w:pPr>
        <w:pStyle w:val="code1"/>
      </w:pPr>
      <w:r>
        <w:t>+-----------------+----------------+-------------+</w:t>
      </w:r>
    </w:p>
    <w:p w:rsidR="00001CA2" w:rsidRDefault="00001CA2" w:rsidP="005F6B3D">
      <w:pPr>
        <w:pStyle w:val="code1"/>
      </w:pPr>
      <w:r>
        <w:t>| month('000731') | month (000731) | month (731) |</w:t>
      </w:r>
    </w:p>
    <w:p w:rsidR="00001CA2" w:rsidRDefault="00001CA2" w:rsidP="005F6B3D">
      <w:pPr>
        <w:pStyle w:val="code1"/>
      </w:pPr>
      <w:r>
        <w:t>+-----------------+----------------+-------------+</w:t>
      </w:r>
    </w:p>
    <w:p w:rsidR="00001CA2" w:rsidRDefault="00001CA2" w:rsidP="005F6B3D">
      <w:pPr>
        <w:pStyle w:val="code1"/>
      </w:pPr>
      <w:r>
        <w:t>|               7 |              7 |           7 |</w:t>
      </w:r>
    </w:p>
    <w:p w:rsidR="004B6B33" w:rsidRDefault="00001CA2" w:rsidP="005F6B3D">
      <w:pPr>
        <w:pStyle w:val="code1"/>
      </w:pPr>
      <w:r>
        <w:t>+-----------------+----------------+-------------+</w:t>
      </w:r>
    </w:p>
    <w:p w:rsidR="004B6B33" w:rsidRDefault="004B6B33" w:rsidP="000851BC">
      <w:pPr>
        <w:pStyle w:val="body1"/>
      </w:pPr>
      <w:r>
        <w:t>MySQL has rules for interpreting 2 digit year values into 4 digit years. Using 4 digits years is the appropriate style.</w:t>
      </w:r>
    </w:p>
    <w:p w:rsidR="009950EE" w:rsidRDefault="000851BC" w:rsidP="009950EE">
      <w:pPr>
        <w:pStyle w:val="head1"/>
      </w:pPr>
      <w:bookmarkStart w:id="5" w:name="_Toc363674034"/>
      <w:r>
        <w:t>Getting the current date</w:t>
      </w:r>
      <w:bookmarkEnd w:id="5"/>
    </w:p>
    <w:p w:rsidR="0098617F" w:rsidRDefault="0098617F" w:rsidP="009950EE">
      <w:pPr>
        <w:pStyle w:val="body1"/>
      </w:pPr>
      <w:proofErr w:type="gramStart"/>
      <w:r w:rsidRPr="0098617F">
        <w:rPr>
          <w:rFonts w:ascii="Tahoma" w:hAnsi="Tahoma" w:cs="Tahoma"/>
          <w:b/>
        </w:rPr>
        <w:t>CURDATE(</w:t>
      </w:r>
      <w:proofErr w:type="gramEnd"/>
      <w:r w:rsidRPr="0098617F">
        <w:rPr>
          <w:rFonts w:ascii="Tahoma" w:hAnsi="Tahoma" w:cs="Tahoma"/>
          <w:b/>
        </w:rPr>
        <w:t>), CURRENT_DATE() , NOW()</w:t>
      </w:r>
    </w:p>
    <w:p w:rsidR="00551C13" w:rsidRDefault="00551C13" w:rsidP="009950EE">
      <w:pPr>
        <w:pStyle w:val="body1"/>
      </w:pPr>
      <w:r>
        <w:t xml:space="preserve">Most of the demos will focus on the date and datetime types. Most functions treat these interchangeable. </w:t>
      </w:r>
      <w:r w:rsidR="009950EE">
        <w:t>There are similar functions for time</w:t>
      </w:r>
      <w:r>
        <w:t xml:space="preserve"> which are not generally mentioned here.</w:t>
      </w:r>
    </w:p>
    <w:p w:rsidR="000851BC" w:rsidRPr="00E52491" w:rsidRDefault="009950EE" w:rsidP="00B103F3">
      <w:pPr>
        <w:pStyle w:val="demonum1"/>
      </w:pPr>
      <w:r>
        <w:t xml:space="preserve"> </w:t>
      </w:r>
      <w:r w:rsidR="00B103F3">
        <w:t>Current date functions</w:t>
      </w:r>
    </w:p>
    <w:p w:rsidR="000851BC" w:rsidRDefault="009950EE" w:rsidP="005B00FD">
      <w:pPr>
        <w:pStyle w:val="code1"/>
      </w:pPr>
      <w:r w:rsidRPr="005B00FD">
        <w:t>Select curdate(), current_date()</w:t>
      </w:r>
      <w:r w:rsidR="009C45C7" w:rsidRPr="005B00FD">
        <w:t>, current_date</w:t>
      </w:r>
      <w:r w:rsidRPr="005B00FD">
        <w:t>;  -- these are synonyms</w:t>
      </w:r>
    </w:p>
    <w:p w:rsidR="00AC6C30" w:rsidRDefault="00AC6C30" w:rsidP="00AC6C30">
      <w:pPr>
        <w:pStyle w:val="code1"/>
      </w:pPr>
      <w:r>
        <w:t>+------------+----------------+--------------+</w:t>
      </w:r>
    </w:p>
    <w:p w:rsidR="00AC6C30" w:rsidRDefault="00AC6C30" w:rsidP="00AC6C30">
      <w:pPr>
        <w:pStyle w:val="code1"/>
      </w:pPr>
      <w:r>
        <w:t>| curdate()  | current_date() | current_date |</w:t>
      </w:r>
    </w:p>
    <w:p w:rsidR="00AC6C30" w:rsidRDefault="00AC6C30" w:rsidP="00AC6C30">
      <w:pPr>
        <w:pStyle w:val="code1"/>
      </w:pPr>
      <w:r>
        <w:t>+------------+----------------+--------------+</w:t>
      </w:r>
    </w:p>
    <w:p w:rsidR="00AC6C30" w:rsidRDefault="00AC6C30" w:rsidP="00AC6C30">
      <w:pPr>
        <w:pStyle w:val="code1"/>
      </w:pPr>
      <w:r>
        <w:t>| 2013-0</w:t>
      </w:r>
      <w:r w:rsidR="002E2272">
        <w:t>8</w:t>
      </w:r>
      <w:r>
        <w:t>-0</w:t>
      </w:r>
      <w:r w:rsidR="002E2272">
        <w:t>7</w:t>
      </w:r>
      <w:r>
        <w:t xml:space="preserve"> | </w:t>
      </w:r>
      <w:r w:rsidR="002E2272">
        <w:t xml:space="preserve">2013-08-07     </w:t>
      </w:r>
      <w:r>
        <w:t xml:space="preserve">| </w:t>
      </w:r>
      <w:r w:rsidR="002E2272">
        <w:t xml:space="preserve">2013-08-07 </w:t>
      </w:r>
      <w:r>
        <w:t xml:space="preserve">  |</w:t>
      </w:r>
    </w:p>
    <w:p w:rsidR="00AC6C30" w:rsidRPr="005B00FD" w:rsidRDefault="00AC6C30" w:rsidP="00AC6C30">
      <w:pPr>
        <w:pStyle w:val="code1"/>
      </w:pPr>
      <w:r>
        <w:t>+------------+----------------+--------------+</w:t>
      </w:r>
    </w:p>
    <w:p w:rsidR="009950EE" w:rsidRDefault="009950EE" w:rsidP="005B00FD">
      <w:pPr>
        <w:pStyle w:val="code1"/>
      </w:pPr>
    </w:p>
    <w:p w:rsidR="009950EE" w:rsidRDefault="009950EE" w:rsidP="005B00FD">
      <w:pPr>
        <w:pStyle w:val="code1"/>
      </w:pPr>
      <w:r>
        <w:t>Select now();</w:t>
      </w:r>
    </w:p>
    <w:p w:rsidR="00AC6C30" w:rsidRDefault="00AC6C30" w:rsidP="00AC6C30">
      <w:pPr>
        <w:pStyle w:val="code1"/>
      </w:pPr>
      <w:r>
        <w:t>+---------------------+</w:t>
      </w:r>
    </w:p>
    <w:p w:rsidR="00AC6C30" w:rsidRDefault="00AC6C30" w:rsidP="00AC6C30">
      <w:pPr>
        <w:pStyle w:val="code1"/>
      </w:pPr>
      <w:r>
        <w:t>| now()               |</w:t>
      </w:r>
    </w:p>
    <w:p w:rsidR="00AC6C30" w:rsidRDefault="00AC6C30" w:rsidP="00AC6C30">
      <w:pPr>
        <w:pStyle w:val="code1"/>
      </w:pPr>
      <w:r>
        <w:t>+---------------------+</w:t>
      </w:r>
    </w:p>
    <w:p w:rsidR="00AC6C30" w:rsidRDefault="002E2272" w:rsidP="00AC6C30">
      <w:pPr>
        <w:pStyle w:val="code1"/>
      </w:pPr>
      <w:r w:rsidRPr="002E2272">
        <w:t>| 2013-08-07 21:10:43</w:t>
      </w:r>
      <w:r w:rsidR="00AC6C30">
        <w:t xml:space="preserve"> |</w:t>
      </w:r>
    </w:p>
    <w:p w:rsidR="00AC6C30" w:rsidRDefault="00AC6C30" w:rsidP="00AC6C30">
      <w:pPr>
        <w:pStyle w:val="code1"/>
      </w:pPr>
      <w:r>
        <w:t>+---------------------+</w:t>
      </w:r>
    </w:p>
    <w:p w:rsidR="00AC6C30" w:rsidRDefault="00AC6C30" w:rsidP="00AC6C30">
      <w:pPr>
        <w:pStyle w:val="code1"/>
      </w:pPr>
    </w:p>
    <w:p w:rsidR="009C45C7" w:rsidRDefault="009B2FB1" w:rsidP="009B2FB1">
      <w:pPr>
        <w:pStyle w:val="head1"/>
      </w:pPr>
      <w:bookmarkStart w:id="6" w:name="_Toc363674035"/>
      <w:r>
        <w:t>Date</w:t>
      </w:r>
      <w:r w:rsidR="005F6B3D">
        <w:t xml:space="preserve"> values versus string values</w:t>
      </w:r>
      <w:bookmarkEnd w:id="6"/>
    </w:p>
    <w:p w:rsidR="005F6B3D" w:rsidRDefault="005F6B3D" w:rsidP="005F6B3D">
      <w:pPr>
        <w:pStyle w:val="body1"/>
      </w:pPr>
      <w:r>
        <w:t>Hopefully you noticed that the date literal '2015-05-31' is really a string literal. This is common in database systems and the string '2015-05-31' will be treated as a date if it is used in an expression where MySQL expects a date. We have seen this when we do an insert statement, inserting a value such as '2015-05-31' into a date attribute.</w:t>
      </w:r>
    </w:p>
    <w:p w:rsidR="005F6B3D" w:rsidRDefault="005F6B3D" w:rsidP="005F6B3D">
      <w:pPr>
        <w:pStyle w:val="demonum1"/>
      </w:pPr>
      <w:r>
        <w:t>We can use an explicit cast if we want.</w:t>
      </w:r>
      <w:r w:rsidR="006F5F2B">
        <w:t xml:space="preserve"> But you do not commonly see this done.</w:t>
      </w:r>
    </w:p>
    <w:p w:rsidR="005F6B3D" w:rsidRDefault="005F6B3D" w:rsidP="005F6B3D">
      <w:pPr>
        <w:pStyle w:val="code1"/>
      </w:pPr>
      <w:r>
        <w:t>select cast('2015-05-31' as date)</w:t>
      </w:r>
    </w:p>
    <w:p w:rsidR="005F6B3D" w:rsidRDefault="005F6B3D" w:rsidP="005F6B3D">
      <w:pPr>
        <w:pStyle w:val="code1"/>
      </w:pPr>
      <w:r>
        <w:t>, cast('2015-05-31' as datetime);</w:t>
      </w:r>
    </w:p>
    <w:p w:rsidR="005F6B3D" w:rsidRDefault="005F6B3D" w:rsidP="005F6B3D">
      <w:pPr>
        <w:pStyle w:val="code1"/>
      </w:pPr>
      <w:r>
        <w:t>+----------------------------+--------------------------------+</w:t>
      </w:r>
    </w:p>
    <w:p w:rsidR="005F6B3D" w:rsidRDefault="005F6B3D" w:rsidP="005F6B3D">
      <w:pPr>
        <w:pStyle w:val="code1"/>
      </w:pPr>
      <w:r>
        <w:t>| cast('2015-05-31' as date) | cast('2015-05-31' as datetime) |</w:t>
      </w:r>
    </w:p>
    <w:p w:rsidR="005F6B3D" w:rsidRDefault="005F6B3D" w:rsidP="005F6B3D">
      <w:pPr>
        <w:pStyle w:val="code1"/>
      </w:pPr>
      <w:r>
        <w:t>+----------------------------+--------------------------------+</w:t>
      </w:r>
    </w:p>
    <w:p w:rsidR="005F6B3D" w:rsidRDefault="005F6B3D" w:rsidP="005F6B3D">
      <w:pPr>
        <w:pStyle w:val="code1"/>
      </w:pPr>
      <w:r>
        <w:t>| 2015-05-31                 | 2015-05-31 00:00:00            |</w:t>
      </w:r>
    </w:p>
    <w:p w:rsidR="005F6B3D" w:rsidRDefault="005F6B3D" w:rsidP="005F6B3D">
      <w:pPr>
        <w:pStyle w:val="code1"/>
      </w:pPr>
      <w:r>
        <w:t>+----------------------------+--------------------------------+</w:t>
      </w:r>
    </w:p>
    <w:p w:rsidR="00AC6C30" w:rsidRDefault="00AC6C30" w:rsidP="006F5F2B">
      <w:pPr>
        <w:pStyle w:val="body1"/>
      </w:pPr>
    </w:p>
    <w:p w:rsidR="006F5F2B" w:rsidRDefault="006F5F2B" w:rsidP="006F5F2B">
      <w:pPr>
        <w:pStyle w:val="body1"/>
      </w:pPr>
      <w:r>
        <w:t>You will see a lot of MySQL code which treats date values as if they are strings, depending on the format of YYYY-MM-DD. We will also see more standard ways of doing these manipulations.</w:t>
      </w:r>
    </w:p>
    <w:p w:rsidR="006F5F2B" w:rsidRDefault="006F5F2B" w:rsidP="006F5F2B">
      <w:pPr>
        <w:pStyle w:val="body1"/>
      </w:pPr>
    </w:p>
    <w:p w:rsidR="00AC6C30" w:rsidRDefault="00AC6C30" w:rsidP="006F5F2B">
      <w:pPr>
        <w:pStyle w:val="body1"/>
      </w:pPr>
    </w:p>
    <w:p w:rsidR="009C45C7" w:rsidRDefault="009C45C7" w:rsidP="00986FDD">
      <w:pPr>
        <w:pStyle w:val="demonum1"/>
      </w:pPr>
      <w:r>
        <w:t>MySQL is willing to do cast from dates to strings or numbers depending on the usage.</w:t>
      </w:r>
      <w:r w:rsidR="005769BF">
        <w:t xml:space="preserve"> Note what happens with the last column- does that make sense from a business point of view?</w:t>
      </w:r>
    </w:p>
    <w:p w:rsidR="000D42A8" w:rsidRPr="005B00FD" w:rsidRDefault="009C45C7" w:rsidP="005B00FD">
      <w:pPr>
        <w:pStyle w:val="code1"/>
      </w:pPr>
      <w:r w:rsidRPr="005B00FD">
        <w:lastRenderedPageBreak/>
        <w:t xml:space="preserve">Select </w:t>
      </w:r>
    </w:p>
    <w:p w:rsidR="000D42A8" w:rsidRPr="005B00FD" w:rsidRDefault="000D42A8" w:rsidP="005B00FD">
      <w:pPr>
        <w:pStyle w:val="code1"/>
      </w:pPr>
      <w:r w:rsidRPr="005B00FD">
        <w:t xml:space="preserve">   </w:t>
      </w:r>
      <w:r w:rsidR="009C45C7" w:rsidRPr="005B00FD">
        <w:t>current_date</w:t>
      </w:r>
    </w:p>
    <w:p w:rsidR="000D42A8" w:rsidRDefault="009C45C7" w:rsidP="005B00FD">
      <w:pPr>
        <w:pStyle w:val="code1"/>
      </w:pPr>
      <w:r w:rsidRPr="005B00FD">
        <w:t xml:space="preserve">, </w:t>
      </w:r>
      <w:r w:rsidR="000D42A8" w:rsidRPr="005B00FD">
        <w:t xml:space="preserve"> </w:t>
      </w:r>
      <w:r w:rsidR="006F5F2B">
        <w:t xml:space="preserve">left(current_date,4) as </w:t>
      </w:r>
      <w:r w:rsidRPr="005B00FD">
        <w:t>Str1</w:t>
      </w:r>
    </w:p>
    <w:p w:rsidR="006F5F2B" w:rsidRDefault="006F5F2B" w:rsidP="006F5F2B">
      <w:pPr>
        <w:pStyle w:val="code1"/>
      </w:pPr>
      <w:r w:rsidRPr="005B00FD">
        <w:t xml:space="preserve">,  </w:t>
      </w:r>
      <w:r>
        <w:t xml:space="preserve">substring(current_date,6,2) as </w:t>
      </w:r>
      <w:r w:rsidRPr="005B00FD">
        <w:t>Str</w:t>
      </w:r>
      <w:r>
        <w:t>2</w:t>
      </w:r>
    </w:p>
    <w:p w:rsidR="006F5F2B" w:rsidRDefault="006F5F2B" w:rsidP="006F5F2B">
      <w:pPr>
        <w:pStyle w:val="code1"/>
      </w:pPr>
      <w:r w:rsidRPr="005B00FD">
        <w:t xml:space="preserve">,  </w:t>
      </w:r>
      <w:r>
        <w:t xml:space="preserve">substring(current_date,9,2) as </w:t>
      </w:r>
      <w:r w:rsidRPr="005B00FD">
        <w:t>Str</w:t>
      </w:r>
      <w:r>
        <w:t>3</w:t>
      </w:r>
    </w:p>
    <w:p w:rsidR="006F5F2B" w:rsidRDefault="006F5F2B" w:rsidP="006F5F2B">
      <w:pPr>
        <w:pStyle w:val="code1"/>
      </w:pPr>
      <w:r w:rsidRPr="005B00FD">
        <w:t xml:space="preserve">,  </w:t>
      </w:r>
      <w:r>
        <w:t xml:space="preserve">right(current_date,2) as </w:t>
      </w:r>
      <w:r w:rsidRPr="005B00FD">
        <w:t>Str</w:t>
      </w:r>
      <w:r>
        <w:t>4;</w:t>
      </w:r>
    </w:p>
    <w:p w:rsidR="006F5F2B" w:rsidRDefault="006F5F2B" w:rsidP="006F5F2B">
      <w:pPr>
        <w:pStyle w:val="code1"/>
      </w:pPr>
      <w:r>
        <w:t>+--------------+------+------+------+------+</w:t>
      </w:r>
    </w:p>
    <w:p w:rsidR="006F5F2B" w:rsidRDefault="006F5F2B" w:rsidP="006F5F2B">
      <w:pPr>
        <w:pStyle w:val="code1"/>
      </w:pPr>
      <w:r>
        <w:t>| current_date | Str1 | Str2 | Str3 | Str4 |</w:t>
      </w:r>
    </w:p>
    <w:p w:rsidR="006F5F2B" w:rsidRDefault="006F5F2B" w:rsidP="006F5F2B">
      <w:pPr>
        <w:pStyle w:val="code1"/>
      </w:pPr>
      <w:r>
        <w:t>+--------------+------+------+------+------+</w:t>
      </w:r>
    </w:p>
    <w:p w:rsidR="002E2272" w:rsidRDefault="002E2272" w:rsidP="006F5F2B">
      <w:pPr>
        <w:pStyle w:val="code1"/>
      </w:pPr>
      <w:r w:rsidRPr="002E2272">
        <w:t>| 2013-08-07   | 2013 | 08   | 07   | 07   |</w:t>
      </w:r>
    </w:p>
    <w:p w:rsidR="006F5F2B" w:rsidRDefault="006F5F2B" w:rsidP="006F5F2B">
      <w:pPr>
        <w:pStyle w:val="code1"/>
      </w:pPr>
      <w:r>
        <w:t>+--------------+------+------+------+------+</w:t>
      </w:r>
    </w:p>
    <w:p w:rsidR="006F5F2B" w:rsidRDefault="006F5F2B" w:rsidP="005B00FD">
      <w:pPr>
        <w:pStyle w:val="code1"/>
      </w:pPr>
    </w:p>
    <w:p w:rsidR="006F5F2B" w:rsidRPr="005B00FD" w:rsidRDefault="006F5F2B" w:rsidP="006F5F2B">
      <w:pPr>
        <w:pStyle w:val="demonum1"/>
      </w:pPr>
      <w:r>
        <w:t>But this is cer</w:t>
      </w:r>
      <w:r w:rsidR="002E2272">
        <w:t xml:space="preserve">tainly easier and clearer to do. Note that these </w:t>
      </w:r>
      <w:proofErr w:type="gramStart"/>
      <w:r w:rsidR="002E2272">
        <w:t>function</w:t>
      </w:r>
      <w:proofErr w:type="gramEnd"/>
      <w:r w:rsidR="002E2272">
        <w:t xml:space="preserve"> return numbers.</w:t>
      </w:r>
    </w:p>
    <w:p w:rsidR="006F5F2B" w:rsidRPr="006F5F2B" w:rsidRDefault="006F5F2B" w:rsidP="006F5F2B">
      <w:pPr>
        <w:pStyle w:val="code1"/>
      </w:pPr>
      <w:r w:rsidRPr="006F5F2B">
        <w:t xml:space="preserve">Select </w:t>
      </w:r>
    </w:p>
    <w:p w:rsidR="006F5F2B" w:rsidRPr="006F5F2B" w:rsidRDefault="006F5F2B" w:rsidP="006F5F2B">
      <w:pPr>
        <w:pStyle w:val="code1"/>
      </w:pPr>
      <w:r w:rsidRPr="006F5F2B">
        <w:t xml:space="preserve">   current_date</w:t>
      </w:r>
    </w:p>
    <w:p w:rsidR="006F5F2B" w:rsidRPr="006F5F2B" w:rsidRDefault="006F5F2B" w:rsidP="006F5F2B">
      <w:pPr>
        <w:pStyle w:val="code1"/>
      </w:pPr>
      <w:r w:rsidRPr="006F5F2B">
        <w:t>,  year(current_date) as Str1</w:t>
      </w:r>
    </w:p>
    <w:p w:rsidR="006F5F2B" w:rsidRPr="006F5F2B" w:rsidRDefault="006F5F2B" w:rsidP="006F5F2B">
      <w:pPr>
        <w:pStyle w:val="code1"/>
      </w:pPr>
      <w:r w:rsidRPr="006F5F2B">
        <w:t>,  month(current_date) as Str2</w:t>
      </w:r>
    </w:p>
    <w:p w:rsidR="006F5F2B" w:rsidRPr="006F5F2B" w:rsidRDefault="006F5F2B" w:rsidP="006F5F2B">
      <w:pPr>
        <w:pStyle w:val="code1"/>
      </w:pPr>
      <w:r w:rsidRPr="006F5F2B">
        <w:t>,  dayofmonth(current_date) as Str3;</w:t>
      </w:r>
    </w:p>
    <w:p w:rsidR="006F5F2B" w:rsidRPr="006F5F2B" w:rsidRDefault="006F5F2B" w:rsidP="006F5F2B">
      <w:pPr>
        <w:pStyle w:val="code1"/>
      </w:pPr>
      <w:r w:rsidRPr="006F5F2B">
        <w:t>+--------------+------+------+------+</w:t>
      </w:r>
    </w:p>
    <w:p w:rsidR="006F5F2B" w:rsidRPr="006F5F2B" w:rsidRDefault="006F5F2B" w:rsidP="006F5F2B">
      <w:pPr>
        <w:pStyle w:val="code1"/>
      </w:pPr>
      <w:r w:rsidRPr="006F5F2B">
        <w:t>| current_date | Str1 | Str2 | Str3 |</w:t>
      </w:r>
    </w:p>
    <w:p w:rsidR="006F5F2B" w:rsidRPr="006F5F2B" w:rsidRDefault="006F5F2B" w:rsidP="006F5F2B">
      <w:pPr>
        <w:pStyle w:val="code1"/>
      </w:pPr>
      <w:r w:rsidRPr="006F5F2B">
        <w:t>+--------------+------+------+------+</w:t>
      </w:r>
    </w:p>
    <w:p w:rsidR="002E2272" w:rsidRDefault="002E2272" w:rsidP="006F5F2B">
      <w:pPr>
        <w:pStyle w:val="code1"/>
      </w:pPr>
      <w:r w:rsidRPr="002E2272">
        <w:t>| 2013-08-07   | 2013 |    8 |    7 |</w:t>
      </w:r>
    </w:p>
    <w:p w:rsidR="006F5F2B" w:rsidRPr="006F5F2B" w:rsidRDefault="006F5F2B" w:rsidP="006F5F2B">
      <w:pPr>
        <w:pStyle w:val="code1"/>
      </w:pPr>
      <w:r w:rsidRPr="006F5F2B">
        <w:t>+--------------+------+------+------+</w:t>
      </w:r>
    </w:p>
    <w:p w:rsidR="006F5F2B" w:rsidRDefault="006F5F2B" w:rsidP="006F5F2B">
      <w:pPr>
        <w:pStyle w:val="body1"/>
      </w:pPr>
    </w:p>
    <w:p w:rsidR="009B2FB1" w:rsidRDefault="009B2FB1" w:rsidP="009B2FB1">
      <w:pPr>
        <w:pStyle w:val="head1"/>
      </w:pPr>
      <w:bookmarkStart w:id="7" w:name="_Toc363674036"/>
      <w:r>
        <w:t>Date formatting</w:t>
      </w:r>
      <w:r w:rsidR="006F5F2B">
        <w:t xml:space="preserve"> as a string</w:t>
      </w:r>
      <w:bookmarkEnd w:id="7"/>
    </w:p>
    <w:p w:rsidR="009B2FB1" w:rsidRPr="006F5F2B" w:rsidRDefault="009B2FB1" w:rsidP="009B2FB1">
      <w:pPr>
        <w:pStyle w:val="body1"/>
        <w:rPr>
          <w:b/>
        </w:rPr>
      </w:pPr>
      <w:r>
        <w:t xml:space="preserve">Formatting is tedious but gives you some flexibility in how a date value should be display. </w:t>
      </w:r>
      <w:r w:rsidRPr="006F5F2B">
        <w:rPr>
          <w:b/>
        </w:rPr>
        <w:t>When you format a date</w:t>
      </w:r>
      <w:r w:rsidR="006F7B9B">
        <w:rPr>
          <w:b/>
        </w:rPr>
        <w:t>,</w:t>
      </w:r>
      <w:r w:rsidRPr="006F5F2B">
        <w:rPr>
          <w:b/>
        </w:rPr>
        <w:t xml:space="preserve"> the result is a string.</w:t>
      </w:r>
    </w:p>
    <w:p w:rsidR="009B2FB1" w:rsidRDefault="009B2FB1" w:rsidP="009B2FB1">
      <w:pPr>
        <w:pStyle w:val="head2"/>
      </w:pPr>
      <w:bookmarkStart w:id="8" w:name="_Toc363674037"/>
      <w:r>
        <w:t>Date _Format()</w:t>
      </w:r>
      <w:bookmarkEnd w:id="8"/>
    </w:p>
    <w:p w:rsidR="009B2FB1" w:rsidRDefault="009B2FB1" w:rsidP="009B2FB1">
      <w:pPr>
        <w:pStyle w:val="body1"/>
      </w:pPr>
      <w:r>
        <w:t>First an example: this shows formatting codes which start with the % character and literals such as the / character and blanks. This also shows that the formatting codes are case specific %m is a two digit month number and %M is the month named spelled out.</w:t>
      </w:r>
    </w:p>
    <w:p w:rsidR="009B2FB1" w:rsidRDefault="006F5F2B" w:rsidP="009B2FB1">
      <w:pPr>
        <w:pStyle w:val="demonum1"/>
      </w:pPr>
      <w:r>
        <w:t xml:space="preserve">This uses a variable @d which is assigned a string; the string will be treated as a date by the function </w:t>
      </w:r>
      <w:proofErr w:type="spellStart"/>
      <w:r>
        <w:t>Date_Format</w:t>
      </w:r>
      <w:proofErr w:type="spellEnd"/>
    </w:p>
    <w:p w:rsidR="009B2FB1" w:rsidRPr="005B00FD" w:rsidRDefault="009B2FB1" w:rsidP="009B2FB1">
      <w:pPr>
        <w:pStyle w:val="code1"/>
      </w:pPr>
      <w:r w:rsidRPr="005B00FD">
        <w:t>set @d := '2011-02-20';</w:t>
      </w:r>
    </w:p>
    <w:p w:rsidR="009B2FB1" w:rsidRPr="005B00FD" w:rsidRDefault="006F5F2B" w:rsidP="009B2FB1">
      <w:pPr>
        <w:pStyle w:val="code1"/>
      </w:pPr>
      <w:r>
        <w:t>s</w:t>
      </w:r>
      <w:r w:rsidR="009B2FB1" w:rsidRPr="005B00FD">
        <w:t>elect Date_</w:t>
      </w:r>
      <w:r w:rsidR="00A17130">
        <w:t>F</w:t>
      </w:r>
      <w:r w:rsidR="009B2FB1" w:rsidRPr="005B00FD">
        <w:t>ormat(@d, '%Y/%m/%d'), Date_format(@d, '%M %D');</w:t>
      </w:r>
    </w:p>
    <w:p w:rsidR="009B2FB1" w:rsidRPr="005B00FD" w:rsidRDefault="009B2FB1" w:rsidP="009B2FB1">
      <w:pPr>
        <w:pStyle w:val="code1"/>
      </w:pPr>
      <w:r w:rsidRPr="005B00FD">
        <w:t>+-----------------------------+--------------------------+</w:t>
      </w:r>
    </w:p>
    <w:p w:rsidR="009B2FB1" w:rsidRPr="005B00FD" w:rsidRDefault="009B2FB1" w:rsidP="009B2FB1">
      <w:pPr>
        <w:pStyle w:val="code1"/>
      </w:pPr>
      <w:r w:rsidRPr="005B00FD">
        <w:t>| Date_format(@d, '%Y/%m/%d') | Date_format(@d, '%M %D') |</w:t>
      </w:r>
    </w:p>
    <w:p w:rsidR="009B2FB1" w:rsidRPr="005B00FD" w:rsidRDefault="009B2FB1" w:rsidP="009B2FB1">
      <w:pPr>
        <w:pStyle w:val="code1"/>
      </w:pPr>
      <w:r w:rsidRPr="005B00FD">
        <w:t>+-----------------------------+--------------------------+</w:t>
      </w:r>
    </w:p>
    <w:p w:rsidR="009B2FB1" w:rsidRPr="005B00FD" w:rsidRDefault="009B2FB1" w:rsidP="009B2FB1">
      <w:pPr>
        <w:pStyle w:val="code1"/>
      </w:pPr>
      <w:r w:rsidRPr="005B00FD">
        <w:t>| 2011/02/20                  | February 20th            |</w:t>
      </w:r>
    </w:p>
    <w:p w:rsidR="009B2FB1" w:rsidRPr="005B00FD" w:rsidRDefault="009B2FB1" w:rsidP="009B2FB1">
      <w:pPr>
        <w:pStyle w:val="code1"/>
      </w:pPr>
      <w:r w:rsidRPr="005B00FD">
        <w:t>+-----------------------------+--------------------------+</w:t>
      </w:r>
    </w:p>
    <w:p w:rsidR="009B2FB1" w:rsidRDefault="009B2FB1" w:rsidP="009B2FB1">
      <w:pPr>
        <w:pStyle w:val="body1"/>
      </w:pPr>
      <w:r>
        <w:t xml:space="preserve">Some of the format codes and their meaning </w:t>
      </w:r>
      <w:proofErr w:type="gramStart"/>
      <w:r>
        <w:t>( see</w:t>
      </w:r>
      <w:proofErr w:type="gramEnd"/>
      <w:r>
        <w:t xml:space="preserve"> the manual for more)</w:t>
      </w:r>
    </w:p>
    <w:p w:rsidR="009B2FB1" w:rsidRDefault="009B2FB1" w:rsidP="009B2FB1">
      <w:pPr>
        <w:pStyle w:val="bullet1"/>
      </w:pPr>
      <w:r>
        <w:t>%Y</w:t>
      </w:r>
      <w:r>
        <w:tab/>
        <w:t>4 digit year</w:t>
      </w:r>
    </w:p>
    <w:p w:rsidR="009B2FB1" w:rsidRDefault="009B2FB1" w:rsidP="009B2FB1">
      <w:pPr>
        <w:pStyle w:val="bullet1"/>
      </w:pPr>
      <w:r>
        <w:t>%m</w:t>
      </w:r>
      <w:r>
        <w:tab/>
        <w:t>two digit month number</w:t>
      </w:r>
    </w:p>
    <w:p w:rsidR="009B2FB1" w:rsidRDefault="009B2FB1" w:rsidP="009B2FB1">
      <w:pPr>
        <w:pStyle w:val="bullet1"/>
      </w:pPr>
      <w:r>
        <w:t>%c</w:t>
      </w:r>
      <w:r>
        <w:tab/>
        <w:t>one or two digit month number</w:t>
      </w:r>
    </w:p>
    <w:p w:rsidR="009B2FB1" w:rsidRDefault="009B2FB1" w:rsidP="009B2FB1">
      <w:pPr>
        <w:pStyle w:val="bullet1"/>
      </w:pPr>
      <w:r>
        <w:t>%M</w:t>
      </w:r>
      <w:r>
        <w:tab/>
        <w:t>month name</w:t>
      </w:r>
    </w:p>
    <w:p w:rsidR="009B2FB1" w:rsidRDefault="009B2FB1" w:rsidP="009B2FB1">
      <w:pPr>
        <w:pStyle w:val="bullet1"/>
      </w:pPr>
      <w:r>
        <w:t>%b</w:t>
      </w:r>
      <w:r>
        <w:tab/>
        <w:t>month name abbreviated</w:t>
      </w:r>
    </w:p>
    <w:p w:rsidR="009B2FB1" w:rsidRDefault="009B2FB1" w:rsidP="009B2FB1">
      <w:pPr>
        <w:pStyle w:val="bullet1"/>
      </w:pPr>
      <w:r>
        <w:t>%d</w:t>
      </w:r>
      <w:r>
        <w:tab/>
        <w:t>two digit day number</w:t>
      </w:r>
    </w:p>
    <w:p w:rsidR="009B2FB1" w:rsidRDefault="009B2FB1" w:rsidP="009B2FB1">
      <w:pPr>
        <w:pStyle w:val="bullet1"/>
      </w:pPr>
      <w:r>
        <w:t>%e</w:t>
      </w:r>
      <w:r>
        <w:tab/>
        <w:t>one or two digit day number</w:t>
      </w:r>
    </w:p>
    <w:p w:rsidR="009B2FB1" w:rsidRDefault="009B2FB1" w:rsidP="009B2FB1">
      <w:pPr>
        <w:pStyle w:val="bullet1"/>
      </w:pPr>
      <w:r>
        <w:t>%D</w:t>
      </w:r>
      <w:r>
        <w:tab/>
        <w:t>day number with suffix as 4th</w:t>
      </w:r>
    </w:p>
    <w:p w:rsidR="009B2FB1" w:rsidRDefault="009B2FB1" w:rsidP="009B2FB1">
      <w:pPr>
        <w:pStyle w:val="bullet1"/>
      </w:pPr>
      <w:r>
        <w:lastRenderedPageBreak/>
        <w:t>%W</w:t>
      </w:r>
      <w:r>
        <w:tab/>
        <w:t xml:space="preserve">weekday name </w:t>
      </w:r>
    </w:p>
    <w:p w:rsidR="009B2FB1" w:rsidRDefault="009B2FB1" w:rsidP="009B2FB1">
      <w:pPr>
        <w:pStyle w:val="bullet1"/>
      </w:pPr>
      <w:r>
        <w:t>%a</w:t>
      </w:r>
      <w:r>
        <w:tab/>
        <w:t>weekday name abbreviated</w:t>
      </w:r>
    </w:p>
    <w:p w:rsidR="009B2FB1" w:rsidRDefault="009B2FB1" w:rsidP="009B2FB1">
      <w:pPr>
        <w:pStyle w:val="bullet1"/>
      </w:pPr>
      <w:r>
        <w:t>%j</w:t>
      </w:r>
      <w:r>
        <w:tab/>
        <w:t>day of year as number</w:t>
      </w:r>
    </w:p>
    <w:p w:rsidR="009B2FB1" w:rsidRDefault="009B2FB1" w:rsidP="009B2FB1">
      <w:pPr>
        <w:pStyle w:val="body1"/>
      </w:pPr>
    </w:p>
    <w:p w:rsidR="009B2FB1" w:rsidRDefault="009B2FB1" w:rsidP="009B2FB1">
      <w:pPr>
        <w:pStyle w:val="head2"/>
      </w:pPr>
      <w:bookmarkStart w:id="9" w:name="_Toc363674038"/>
      <w:proofErr w:type="spellStart"/>
      <w:r>
        <w:t>Str_To_Date</w:t>
      </w:r>
      <w:proofErr w:type="spellEnd"/>
      <w:r>
        <w:t>()</w:t>
      </w:r>
      <w:bookmarkEnd w:id="9"/>
    </w:p>
    <w:p w:rsidR="009B2FB1" w:rsidRDefault="009B2FB1" w:rsidP="009B2FB1">
      <w:pPr>
        <w:pStyle w:val="body1"/>
      </w:pPr>
      <w:r>
        <w:t xml:space="preserve">The </w:t>
      </w:r>
      <w:proofErr w:type="spellStart"/>
      <w:r>
        <w:t>str_to_Date</w:t>
      </w:r>
      <w:proofErr w:type="spellEnd"/>
      <w:r>
        <w:t xml:space="preserve"> function uses the same format codes to take a string and return a date. This can be useful if you have been supplied date strings in a particular format.</w:t>
      </w:r>
    </w:p>
    <w:p w:rsidR="009B2FB1" w:rsidRDefault="009B2FB1" w:rsidP="009B2FB1">
      <w:pPr>
        <w:pStyle w:val="demonum1"/>
      </w:pPr>
    </w:p>
    <w:p w:rsidR="009B2FB1" w:rsidRDefault="009B2FB1" w:rsidP="009B2FB1">
      <w:pPr>
        <w:pStyle w:val="code1"/>
      </w:pPr>
      <w:r w:rsidRPr="005B00FD">
        <w:t>Select str_to_date( 'July 4, 20</w:t>
      </w:r>
      <w:r w:rsidR="00A17130">
        <w:t>12</w:t>
      </w:r>
      <w:r w:rsidRPr="005B00FD">
        <w:t>', '%M %e, %Y');</w:t>
      </w:r>
    </w:p>
    <w:p w:rsidR="00A17130" w:rsidRDefault="00A17130" w:rsidP="00A17130">
      <w:pPr>
        <w:pStyle w:val="code1"/>
      </w:pPr>
      <w:r>
        <w:t>+-------------------------------------------+</w:t>
      </w:r>
    </w:p>
    <w:p w:rsidR="00A17130" w:rsidRDefault="00A17130" w:rsidP="00A17130">
      <w:pPr>
        <w:pStyle w:val="code1"/>
      </w:pPr>
      <w:r>
        <w:t>| str_to_date( 'July 4, 2012', '%M %e, %Y') |</w:t>
      </w:r>
    </w:p>
    <w:p w:rsidR="00A17130" w:rsidRDefault="00A17130" w:rsidP="00A17130">
      <w:pPr>
        <w:pStyle w:val="code1"/>
      </w:pPr>
      <w:r>
        <w:t>+-------------------------------------------+</w:t>
      </w:r>
    </w:p>
    <w:p w:rsidR="00A17130" w:rsidRDefault="00A17130" w:rsidP="00A17130">
      <w:pPr>
        <w:pStyle w:val="code1"/>
      </w:pPr>
      <w:r>
        <w:t>| 2012-07-04                                |</w:t>
      </w:r>
    </w:p>
    <w:p w:rsidR="00A17130" w:rsidRPr="005B00FD" w:rsidRDefault="00A17130" w:rsidP="00A17130">
      <w:pPr>
        <w:pStyle w:val="code1"/>
      </w:pPr>
      <w:r>
        <w:t>+-------------------------------------------+</w:t>
      </w:r>
    </w:p>
    <w:p w:rsidR="009B2FB1" w:rsidRDefault="009B2FB1" w:rsidP="009B2FB1">
      <w:pPr>
        <w:pStyle w:val="code1"/>
      </w:pPr>
    </w:p>
    <w:p w:rsidR="009B2FB1" w:rsidRDefault="009B2FB1" w:rsidP="009B2FB1">
      <w:pPr>
        <w:pStyle w:val="body1"/>
      </w:pPr>
      <w:r>
        <w:t>In this version I skipped the comma after the day format and get a null return value and a warning. Extra blanks do not cause an error.</w:t>
      </w:r>
    </w:p>
    <w:p w:rsidR="009B2FB1" w:rsidRDefault="009B2FB1" w:rsidP="009B2FB1">
      <w:pPr>
        <w:pStyle w:val="code1"/>
      </w:pPr>
      <w:r w:rsidRPr="005B00FD">
        <w:t>Select str_to_date( 'July 4, 20</w:t>
      </w:r>
      <w:r w:rsidR="00A17130">
        <w:t>12</w:t>
      </w:r>
      <w:r w:rsidRPr="005B00FD">
        <w:t>', '%M %e %Y');</w:t>
      </w:r>
    </w:p>
    <w:p w:rsidR="00A17130" w:rsidRDefault="00A17130" w:rsidP="00A17130">
      <w:pPr>
        <w:pStyle w:val="code1"/>
      </w:pPr>
      <w:r>
        <w:t>+------------------------------------------+</w:t>
      </w:r>
    </w:p>
    <w:p w:rsidR="00A17130" w:rsidRDefault="00A17130" w:rsidP="00A17130">
      <w:pPr>
        <w:pStyle w:val="code1"/>
      </w:pPr>
      <w:r>
        <w:t>| str_to_date( 'July 4, 2012', '%M %e %Y') |</w:t>
      </w:r>
    </w:p>
    <w:p w:rsidR="00A17130" w:rsidRDefault="00A17130" w:rsidP="00A17130">
      <w:pPr>
        <w:pStyle w:val="code1"/>
      </w:pPr>
      <w:r>
        <w:t>+------------------------------------------+</w:t>
      </w:r>
    </w:p>
    <w:p w:rsidR="00A17130" w:rsidRDefault="00A17130" w:rsidP="00A17130">
      <w:pPr>
        <w:pStyle w:val="code1"/>
      </w:pPr>
      <w:r>
        <w:t>| NULL                                     |</w:t>
      </w:r>
    </w:p>
    <w:p w:rsidR="00A17130" w:rsidRDefault="00A17130" w:rsidP="00A17130">
      <w:pPr>
        <w:pStyle w:val="code1"/>
      </w:pPr>
      <w:r>
        <w:t>+------------------------------------------+</w:t>
      </w:r>
    </w:p>
    <w:p w:rsidR="00A17130" w:rsidRDefault="00A17130" w:rsidP="00A17130">
      <w:pPr>
        <w:pStyle w:val="code1"/>
      </w:pPr>
      <w:r>
        <w:t>1 row in set, 1 warning (0.00 sec)</w:t>
      </w:r>
    </w:p>
    <w:p w:rsidR="00A17130" w:rsidRDefault="00A17130" w:rsidP="00A17130">
      <w:pPr>
        <w:pStyle w:val="code1"/>
      </w:pPr>
    </w:p>
    <w:p w:rsidR="00A17130" w:rsidRDefault="00A17130" w:rsidP="00A17130">
      <w:pPr>
        <w:pStyle w:val="code1"/>
      </w:pPr>
      <w:r>
        <w:t>Warning (Code 1411): Incorrect datetime value: 'July 4, 2012' for function str_to_date</w:t>
      </w:r>
    </w:p>
    <w:p w:rsidR="009B2FB1" w:rsidRPr="005B00FD" w:rsidRDefault="009B2FB1" w:rsidP="005B00FD">
      <w:pPr>
        <w:pStyle w:val="code1"/>
      </w:pPr>
    </w:p>
    <w:p w:rsidR="00551C13" w:rsidRDefault="00551C13" w:rsidP="00551C13">
      <w:pPr>
        <w:pStyle w:val="head1"/>
      </w:pPr>
      <w:bookmarkStart w:id="10" w:name="_Toc363674039"/>
      <w:r>
        <w:t>Extracting part of a date value</w:t>
      </w:r>
      <w:bookmarkEnd w:id="10"/>
    </w:p>
    <w:p w:rsidR="009E04D6" w:rsidRPr="00866582" w:rsidRDefault="009E04D6" w:rsidP="009E04D6">
      <w:pPr>
        <w:pStyle w:val="body1"/>
      </w:pPr>
      <w:r>
        <w:t>These functions are used to retrieve parts of a data value either as a number or a string</w:t>
      </w:r>
    </w:p>
    <w:p w:rsidR="0098617F" w:rsidRPr="00B27F28" w:rsidRDefault="0098617F" w:rsidP="00B27F28">
      <w:pPr>
        <w:pStyle w:val="code1"/>
      </w:pPr>
      <w:r w:rsidRPr="00B27F28">
        <w:t>EXTRACT( temp_component FROM date_exp)</w:t>
      </w:r>
    </w:p>
    <w:p w:rsidR="00B27F28" w:rsidRDefault="0098617F" w:rsidP="00B27F28">
      <w:pPr>
        <w:pStyle w:val="code1"/>
      </w:pPr>
      <w:r w:rsidRPr="00B27F28">
        <w:t>YEAR(date_exp)</w:t>
      </w:r>
    </w:p>
    <w:p w:rsidR="00B27F28" w:rsidRPr="00B27F28" w:rsidRDefault="0098617F" w:rsidP="00B27F28">
      <w:pPr>
        <w:pStyle w:val="code1"/>
      </w:pPr>
      <w:r w:rsidRPr="00B27F28">
        <w:t>MONTH(date_exp)</w:t>
      </w:r>
    </w:p>
    <w:p w:rsidR="00B27F28" w:rsidRPr="00B27F28" w:rsidRDefault="0098617F" w:rsidP="00B27F28">
      <w:pPr>
        <w:pStyle w:val="code1"/>
      </w:pPr>
      <w:r w:rsidRPr="00B27F28">
        <w:t>WEEK(date_exp)</w:t>
      </w:r>
    </w:p>
    <w:p w:rsidR="0098617F" w:rsidRPr="00B27F28" w:rsidRDefault="0098617F" w:rsidP="00B27F28">
      <w:pPr>
        <w:pStyle w:val="code1"/>
      </w:pPr>
      <w:r w:rsidRPr="00B27F28">
        <w:t>DAYOFMONTH(date_exp)</w:t>
      </w:r>
    </w:p>
    <w:p w:rsidR="00B27F28" w:rsidRPr="00B27F28" w:rsidRDefault="0098617F" w:rsidP="00B27F28">
      <w:pPr>
        <w:pStyle w:val="code1"/>
      </w:pPr>
      <w:r w:rsidRPr="00B27F28">
        <w:t>DAYOFWEEK(date_exp)</w:t>
      </w:r>
    </w:p>
    <w:p w:rsidR="0098617F" w:rsidRPr="00B27F28" w:rsidRDefault="0098617F" w:rsidP="00B27F28">
      <w:pPr>
        <w:pStyle w:val="code1"/>
      </w:pPr>
      <w:r w:rsidRPr="00B27F28">
        <w:t>DAYOFYEAR(date_exp)</w:t>
      </w:r>
    </w:p>
    <w:p w:rsidR="00B27F28" w:rsidRPr="00B27F28" w:rsidRDefault="0098617F" w:rsidP="00B27F28">
      <w:pPr>
        <w:pStyle w:val="code1"/>
      </w:pPr>
      <w:r w:rsidRPr="00B27F28">
        <w:t>MONTHNAME(date_exp)</w:t>
      </w:r>
    </w:p>
    <w:p w:rsidR="0098617F" w:rsidRPr="00B27F28" w:rsidRDefault="0098617F" w:rsidP="00B27F28">
      <w:pPr>
        <w:pStyle w:val="code1"/>
      </w:pPr>
      <w:r w:rsidRPr="00B27F28">
        <w:t>DAYNAME(date_exp)</w:t>
      </w:r>
    </w:p>
    <w:p w:rsidR="0098617F" w:rsidRDefault="0098617F" w:rsidP="0098617F">
      <w:pPr>
        <w:pStyle w:val="demonum1"/>
      </w:pPr>
      <w:r>
        <w:t>Date parts</w:t>
      </w:r>
      <w:r w:rsidR="005769BF">
        <w:t xml:space="preserve"> using a different value for the variable @d</w:t>
      </w:r>
    </w:p>
    <w:p w:rsidR="0098617F" w:rsidRPr="005B00FD" w:rsidRDefault="0098617F" w:rsidP="005B00FD">
      <w:pPr>
        <w:pStyle w:val="code1"/>
      </w:pPr>
      <w:r w:rsidRPr="005B00FD">
        <w:t>Set @d = '2009-08-15';</w:t>
      </w:r>
    </w:p>
    <w:p w:rsidR="0098617F" w:rsidRPr="005B00FD" w:rsidRDefault="0098617F" w:rsidP="005B00FD">
      <w:pPr>
        <w:pStyle w:val="code1"/>
      </w:pPr>
    </w:p>
    <w:p w:rsidR="0098617F" w:rsidRPr="005B00FD" w:rsidRDefault="0098617F" w:rsidP="005B00FD">
      <w:pPr>
        <w:pStyle w:val="code1"/>
      </w:pPr>
      <w:r w:rsidRPr="005B00FD">
        <w:t>select</w:t>
      </w:r>
    </w:p>
    <w:p w:rsidR="0098617F" w:rsidRPr="005B00FD" w:rsidRDefault="0098617F" w:rsidP="005B00FD">
      <w:pPr>
        <w:pStyle w:val="code1"/>
      </w:pPr>
      <w:r w:rsidRPr="005B00FD">
        <w:t>YEAR(@d), MONTH(@d), WEEK(@d), DAYOFMONTH(@d),</w:t>
      </w:r>
    </w:p>
    <w:p w:rsidR="0098617F" w:rsidRPr="005B00FD" w:rsidRDefault="0098617F" w:rsidP="005B00FD">
      <w:pPr>
        <w:pStyle w:val="code1"/>
      </w:pPr>
      <w:r w:rsidRPr="005B00FD">
        <w:t xml:space="preserve">DAYOFWEEK(@d), DAYOFYEAR(@d), </w:t>
      </w:r>
    </w:p>
    <w:p w:rsidR="0098617F" w:rsidRPr="005B00FD" w:rsidRDefault="0098617F" w:rsidP="005B00FD">
      <w:pPr>
        <w:pStyle w:val="code1"/>
      </w:pPr>
      <w:r w:rsidRPr="005B00FD">
        <w:t>MONTHNAME(@d), DAYNAME(@d)</w:t>
      </w:r>
    </w:p>
    <w:p w:rsidR="0098617F" w:rsidRPr="005B00FD" w:rsidRDefault="0098617F" w:rsidP="005B00FD">
      <w:pPr>
        <w:pStyle w:val="code1"/>
      </w:pPr>
      <w:r w:rsidRPr="005B00FD">
        <w:t>\G</w:t>
      </w:r>
    </w:p>
    <w:p w:rsidR="0098617F" w:rsidRPr="005B00FD" w:rsidRDefault="0098617F" w:rsidP="005B00FD">
      <w:pPr>
        <w:pStyle w:val="code1"/>
      </w:pPr>
      <w:r w:rsidRPr="005B00FD">
        <w:t>*************************** 1. row ***************************</w:t>
      </w:r>
    </w:p>
    <w:p w:rsidR="0098617F" w:rsidRPr="005B00FD" w:rsidRDefault="0098617F" w:rsidP="005B00FD">
      <w:pPr>
        <w:pStyle w:val="code1"/>
      </w:pPr>
      <w:r w:rsidRPr="005B00FD">
        <w:t xml:space="preserve">         YEAR(@d): 2009</w:t>
      </w:r>
    </w:p>
    <w:p w:rsidR="0098617F" w:rsidRPr="005B00FD" w:rsidRDefault="0098617F" w:rsidP="005B00FD">
      <w:pPr>
        <w:pStyle w:val="code1"/>
      </w:pPr>
      <w:r w:rsidRPr="005B00FD">
        <w:t xml:space="preserve">        MONTH(@d): 8</w:t>
      </w:r>
    </w:p>
    <w:p w:rsidR="0098617F" w:rsidRPr="005B00FD" w:rsidRDefault="0098617F" w:rsidP="005B00FD">
      <w:pPr>
        <w:pStyle w:val="code1"/>
      </w:pPr>
      <w:r w:rsidRPr="005B00FD">
        <w:t xml:space="preserve">         WEEK(@d): 32</w:t>
      </w:r>
    </w:p>
    <w:p w:rsidR="0098617F" w:rsidRPr="005B00FD" w:rsidRDefault="0098617F" w:rsidP="005B00FD">
      <w:pPr>
        <w:pStyle w:val="code1"/>
      </w:pPr>
      <w:r w:rsidRPr="005B00FD">
        <w:lastRenderedPageBreak/>
        <w:t xml:space="preserve">   DAYOFMONTH(@d): 15</w:t>
      </w:r>
    </w:p>
    <w:p w:rsidR="0098617F" w:rsidRPr="005B00FD" w:rsidRDefault="0098617F" w:rsidP="005B00FD">
      <w:pPr>
        <w:pStyle w:val="code1"/>
      </w:pPr>
      <w:r w:rsidRPr="005B00FD">
        <w:t xml:space="preserve">    DAYOFWEEK(@d): 7</w:t>
      </w:r>
    </w:p>
    <w:p w:rsidR="0098617F" w:rsidRPr="005B00FD" w:rsidRDefault="0098617F" w:rsidP="005B00FD">
      <w:pPr>
        <w:pStyle w:val="code1"/>
      </w:pPr>
      <w:r w:rsidRPr="005B00FD">
        <w:t xml:space="preserve">    DAYOFYEAR(@d): 227</w:t>
      </w:r>
    </w:p>
    <w:p w:rsidR="0098617F" w:rsidRPr="005B00FD" w:rsidRDefault="0098617F" w:rsidP="005B00FD">
      <w:pPr>
        <w:pStyle w:val="code1"/>
      </w:pPr>
      <w:r w:rsidRPr="005B00FD">
        <w:t xml:space="preserve">    MONTHNAME(@d): August</w:t>
      </w:r>
    </w:p>
    <w:p w:rsidR="0098617F" w:rsidRPr="005B00FD" w:rsidRDefault="0098617F" w:rsidP="005B00FD">
      <w:pPr>
        <w:pStyle w:val="code1"/>
      </w:pPr>
      <w:r w:rsidRPr="005B00FD">
        <w:t xml:space="preserve">      DAYNAME(@d): Saturday</w:t>
      </w:r>
    </w:p>
    <w:p w:rsidR="00551C13" w:rsidRDefault="00551C13" w:rsidP="007F73D6">
      <w:pPr>
        <w:pStyle w:val="demonum1"/>
      </w:pPr>
      <w:r>
        <w:t xml:space="preserve">Extract date part </w:t>
      </w:r>
    </w:p>
    <w:p w:rsidR="00551C13" w:rsidRPr="005B00FD" w:rsidRDefault="00C87DA1" w:rsidP="005B00FD">
      <w:pPr>
        <w:pStyle w:val="code1"/>
      </w:pPr>
      <w:r>
        <w:t xml:space="preserve">Select </w:t>
      </w:r>
      <w:r w:rsidR="00551C13" w:rsidRPr="005B00FD">
        <w:t>hire_date</w:t>
      </w:r>
    </w:p>
    <w:p w:rsidR="00551C13" w:rsidRPr="005B00FD" w:rsidRDefault="00551C13" w:rsidP="005B00FD">
      <w:pPr>
        <w:pStyle w:val="code1"/>
      </w:pPr>
      <w:r w:rsidRPr="005B00FD">
        <w:t xml:space="preserve">,        EXTRACT(YEAR   </w:t>
      </w:r>
      <w:r w:rsidR="00C87DA1">
        <w:t xml:space="preserve">FROM </w:t>
      </w:r>
      <w:r w:rsidRPr="005B00FD">
        <w:t>hire_date) AS YearHired</w:t>
      </w:r>
    </w:p>
    <w:p w:rsidR="00551C13" w:rsidRPr="005B00FD" w:rsidRDefault="00551C13" w:rsidP="005B00FD">
      <w:pPr>
        <w:pStyle w:val="code1"/>
      </w:pPr>
      <w:r w:rsidRPr="005B00FD">
        <w:t xml:space="preserve">,        EXTRACT(MONTH  </w:t>
      </w:r>
      <w:r w:rsidR="00C87DA1">
        <w:t xml:space="preserve">FROM </w:t>
      </w:r>
      <w:r w:rsidRPr="005B00FD">
        <w:t xml:space="preserve">hire_date) AS MonthHired </w:t>
      </w:r>
    </w:p>
    <w:p w:rsidR="00551C13" w:rsidRPr="005B00FD" w:rsidRDefault="00551C13" w:rsidP="005B00FD">
      <w:pPr>
        <w:pStyle w:val="code1"/>
      </w:pPr>
      <w:r w:rsidRPr="005B00FD">
        <w:t xml:space="preserve">,        EXTRACT(DAY    </w:t>
      </w:r>
      <w:r w:rsidR="00C87DA1">
        <w:t xml:space="preserve">FROM </w:t>
      </w:r>
      <w:r w:rsidRPr="005B00FD">
        <w:t>hire_date) AS DayHired</w:t>
      </w:r>
    </w:p>
    <w:p w:rsidR="00551C13" w:rsidRPr="005B00FD" w:rsidRDefault="00C87DA1" w:rsidP="005B00FD">
      <w:pPr>
        <w:pStyle w:val="code1"/>
      </w:pPr>
      <w:r>
        <w:t xml:space="preserve">From </w:t>
      </w:r>
      <w:r w:rsidR="0083193A" w:rsidRPr="005B00FD">
        <w:t>a_emp.</w:t>
      </w:r>
      <w:r w:rsidR="00551C13" w:rsidRPr="005B00FD">
        <w:t>employees</w:t>
      </w:r>
    </w:p>
    <w:p w:rsidR="00551C13" w:rsidRPr="005B00FD" w:rsidRDefault="00551C13" w:rsidP="005B00FD">
      <w:pPr>
        <w:pStyle w:val="code1"/>
      </w:pPr>
      <w:r w:rsidRPr="005B00FD">
        <w:t>limit 4;</w:t>
      </w:r>
    </w:p>
    <w:p w:rsidR="000D42A8" w:rsidRPr="005B00FD" w:rsidRDefault="000D42A8" w:rsidP="005B00FD">
      <w:pPr>
        <w:pStyle w:val="code1"/>
      </w:pPr>
      <w:r w:rsidRPr="005B00FD">
        <w:t>+------------+-----------+------------+----------+</w:t>
      </w:r>
    </w:p>
    <w:p w:rsidR="000D42A8" w:rsidRPr="005B00FD" w:rsidRDefault="000D42A8" w:rsidP="005B00FD">
      <w:pPr>
        <w:pStyle w:val="code1"/>
      </w:pPr>
      <w:r w:rsidRPr="005B00FD">
        <w:t>| hire_date  | YearHired | MonthHired | DayHired |</w:t>
      </w:r>
    </w:p>
    <w:p w:rsidR="000D42A8" w:rsidRPr="005B00FD" w:rsidRDefault="000D42A8" w:rsidP="005B00FD">
      <w:pPr>
        <w:pStyle w:val="code1"/>
      </w:pPr>
      <w:r w:rsidRPr="005B00FD">
        <w:t>+------------+-----------+------------+----------+</w:t>
      </w:r>
    </w:p>
    <w:p w:rsidR="000D42A8" w:rsidRPr="005B00FD" w:rsidRDefault="000D42A8" w:rsidP="005B00FD">
      <w:pPr>
        <w:pStyle w:val="code1"/>
      </w:pPr>
      <w:r w:rsidRPr="005B00FD">
        <w:t>| 1989-06-17 |      1989 |          6 |       17 |</w:t>
      </w:r>
    </w:p>
    <w:p w:rsidR="000D42A8" w:rsidRPr="005B00FD" w:rsidRDefault="000D42A8" w:rsidP="005B00FD">
      <w:pPr>
        <w:pStyle w:val="code1"/>
      </w:pPr>
      <w:r w:rsidRPr="005B00FD">
        <w:t>| 2008-06-17 |      2008 |          6 |       17 |</w:t>
      </w:r>
    </w:p>
    <w:p w:rsidR="000D42A8" w:rsidRPr="005B00FD" w:rsidRDefault="000D42A8" w:rsidP="005B00FD">
      <w:pPr>
        <w:pStyle w:val="code1"/>
      </w:pPr>
      <w:r w:rsidRPr="005B00FD">
        <w:t>| 2010-06-12 |      2010 |          6 |       12 |</w:t>
      </w:r>
    </w:p>
    <w:p w:rsidR="000D42A8" w:rsidRPr="005B00FD" w:rsidRDefault="000D42A8" w:rsidP="005B00FD">
      <w:pPr>
        <w:pStyle w:val="code1"/>
      </w:pPr>
      <w:r w:rsidRPr="005B00FD">
        <w:t>| 2010-08-01 |      2010 |          8 |        1 |</w:t>
      </w:r>
    </w:p>
    <w:p w:rsidR="000D42A8" w:rsidRPr="005B00FD" w:rsidRDefault="000D42A8" w:rsidP="005B00FD">
      <w:pPr>
        <w:pStyle w:val="code1"/>
      </w:pPr>
      <w:r w:rsidRPr="005B00FD">
        <w:t>+------------+-----------+------------+----------+</w:t>
      </w:r>
    </w:p>
    <w:p w:rsidR="00551C13" w:rsidRDefault="00551C13" w:rsidP="00551C13">
      <w:pPr>
        <w:pStyle w:val="demonum1"/>
      </w:pPr>
      <w:r>
        <w:t xml:space="preserve">We want the people hired in August of any year. </w:t>
      </w:r>
    </w:p>
    <w:p w:rsidR="00551C13" w:rsidRPr="005B00FD" w:rsidRDefault="00C87DA1" w:rsidP="005B00FD">
      <w:pPr>
        <w:pStyle w:val="code1"/>
      </w:pPr>
      <w:r>
        <w:t xml:space="preserve">Select </w:t>
      </w:r>
      <w:r w:rsidR="00551C13" w:rsidRPr="005B00FD">
        <w:t xml:space="preserve">emp_id, hire_date </w:t>
      </w:r>
    </w:p>
    <w:p w:rsidR="00551C13" w:rsidRPr="005B00FD" w:rsidRDefault="00C87DA1" w:rsidP="005B00FD">
      <w:pPr>
        <w:pStyle w:val="code1"/>
      </w:pPr>
      <w:r>
        <w:t xml:space="preserve">From </w:t>
      </w:r>
      <w:r w:rsidR="0083193A" w:rsidRPr="005B00FD">
        <w:t>a_emp.</w:t>
      </w:r>
      <w:r w:rsidR="00551C13" w:rsidRPr="005B00FD">
        <w:t>employees</w:t>
      </w:r>
    </w:p>
    <w:p w:rsidR="00551C13" w:rsidRPr="005B00FD" w:rsidRDefault="00551C13" w:rsidP="005B00FD">
      <w:pPr>
        <w:pStyle w:val="code1"/>
      </w:pPr>
      <w:r w:rsidRPr="005B00FD">
        <w:t xml:space="preserve">where    EXTRACT(MONTH </w:t>
      </w:r>
      <w:r w:rsidR="00C87DA1">
        <w:t xml:space="preserve">FROM </w:t>
      </w:r>
      <w:r w:rsidRPr="005B00FD">
        <w:t>hire_date) = 8;</w:t>
      </w:r>
    </w:p>
    <w:p w:rsidR="000D42A8" w:rsidRPr="005B00FD" w:rsidRDefault="000D42A8" w:rsidP="005B00FD">
      <w:pPr>
        <w:pStyle w:val="code1"/>
      </w:pPr>
      <w:r w:rsidRPr="005B00FD">
        <w:t>+--------+------------+</w:t>
      </w:r>
    </w:p>
    <w:p w:rsidR="000D42A8" w:rsidRPr="005B00FD" w:rsidRDefault="000D42A8" w:rsidP="005B00FD">
      <w:pPr>
        <w:pStyle w:val="code1"/>
      </w:pPr>
      <w:r w:rsidRPr="005B00FD">
        <w:t>| emp_id | hire_date  |</w:t>
      </w:r>
    </w:p>
    <w:p w:rsidR="000D42A8" w:rsidRPr="005B00FD" w:rsidRDefault="000D42A8" w:rsidP="005B00FD">
      <w:pPr>
        <w:pStyle w:val="code1"/>
      </w:pPr>
      <w:r w:rsidRPr="005B00FD">
        <w:t>+--------+------------+</w:t>
      </w:r>
    </w:p>
    <w:p w:rsidR="000D42A8" w:rsidRPr="005B00FD" w:rsidRDefault="000D42A8" w:rsidP="005B00FD">
      <w:pPr>
        <w:pStyle w:val="code1"/>
      </w:pPr>
      <w:r w:rsidRPr="005B00FD">
        <w:t>|    103 | 2010-08-01 |</w:t>
      </w:r>
    </w:p>
    <w:p w:rsidR="000D42A8" w:rsidRPr="005B00FD" w:rsidRDefault="000D42A8" w:rsidP="005B00FD">
      <w:pPr>
        <w:pStyle w:val="code1"/>
      </w:pPr>
      <w:r w:rsidRPr="005B00FD">
        <w:t>|    201 | 2004-08-25 |</w:t>
      </w:r>
    </w:p>
    <w:p w:rsidR="000D42A8" w:rsidRPr="005B00FD" w:rsidRDefault="000D42A8" w:rsidP="005B00FD">
      <w:pPr>
        <w:pStyle w:val="code1"/>
      </w:pPr>
      <w:r w:rsidRPr="005B00FD">
        <w:t>+--------+------------+</w:t>
      </w:r>
    </w:p>
    <w:p w:rsidR="00551C13" w:rsidRDefault="00551C13" w:rsidP="00551C13">
      <w:pPr>
        <w:pStyle w:val="demonum1"/>
      </w:pPr>
      <w:r>
        <w:t xml:space="preserve">Who has been hired in the current year? </w:t>
      </w:r>
    </w:p>
    <w:p w:rsidR="00551C13" w:rsidRPr="005B00FD" w:rsidRDefault="00C87DA1" w:rsidP="005B00FD">
      <w:pPr>
        <w:pStyle w:val="code1"/>
      </w:pPr>
      <w:r>
        <w:t xml:space="preserve">Select </w:t>
      </w:r>
      <w:r w:rsidR="00551C13" w:rsidRPr="005B00FD">
        <w:t xml:space="preserve">emp_id, hire_date </w:t>
      </w:r>
    </w:p>
    <w:p w:rsidR="00551C13" w:rsidRPr="005B00FD" w:rsidRDefault="00C87DA1" w:rsidP="005B00FD">
      <w:pPr>
        <w:pStyle w:val="code1"/>
      </w:pPr>
      <w:r>
        <w:t xml:space="preserve">From </w:t>
      </w:r>
      <w:r w:rsidR="0083193A" w:rsidRPr="005B00FD">
        <w:t>a_emp.</w:t>
      </w:r>
      <w:r w:rsidR="00551C13" w:rsidRPr="005B00FD">
        <w:t>employees</w:t>
      </w:r>
    </w:p>
    <w:p w:rsidR="00551C13" w:rsidRDefault="00551C13" w:rsidP="005B00FD">
      <w:pPr>
        <w:pStyle w:val="code1"/>
      </w:pPr>
      <w:r w:rsidRPr="005B00FD">
        <w:t>where    EXTRACT(YEAR FROM hire_date) = EXTRACT(YEAR FROM current_date() )</w:t>
      </w:r>
      <w:r w:rsidR="005769BF">
        <w:t>;</w:t>
      </w:r>
    </w:p>
    <w:p w:rsidR="00AC6C30" w:rsidRDefault="00AC6C30" w:rsidP="00AC6C30">
      <w:pPr>
        <w:pStyle w:val="code1"/>
      </w:pPr>
    </w:p>
    <w:p w:rsidR="00AC6C30" w:rsidRPr="00AC6C30" w:rsidRDefault="00AC6C30" w:rsidP="00AC6C30">
      <w:pPr>
        <w:pStyle w:val="code1"/>
      </w:pPr>
      <w:r w:rsidRPr="00AC6C30">
        <w:t>Empty set (0.01 sec)</w:t>
      </w:r>
    </w:p>
    <w:p w:rsidR="00551C13" w:rsidRPr="00866582" w:rsidRDefault="00551C13" w:rsidP="00B103F3">
      <w:pPr>
        <w:pStyle w:val="demonum1"/>
        <w:ind w:left="1080" w:hanging="1080"/>
      </w:pPr>
      <w:r w:rsidRPr="00866582">
        <w:t>You can use the simpler functions of Year, Quarter, Month, Day, Hour, Minute, Second to extract parts of the dates.</w:t>
      </w:r>
    </w:p>
    <w:p w:rsidR="000D42A8" w:rsidRPr="00866582" w:rsidRDefault="000D42A8" w:rsidP="005B00FD">
      <w:pPr>
        <w:pStyle w:val="code1"/>
      </w:pPr>
      <w:r w:rsidRPr="00866582">
        <w:t>Set @d = '2011-08-15</w:t>
      </w:r>
      <w:r w:rsidR="00866582" w:rsidRPr="00866582">
        <w:t xml:space="preserve">  </w:t>
      </w:r>
      <w:r w:rsidR="00866582" w:rsidRPr="00866582">
        <w:rPr>
          <w:rStyle w:val="HTMLCode"/>
          <w:rFonts w:eastAsiaTheme="minorHAnsi"/>
          <w:b/>
          <w:bCs/>
        </w:rPr>
        <w:t>20:15:33</w:t>
      </w:r>
      <w:r w:rsidRPr="00866582">
        <w:t>';</w:t>
      </w:r>
    </w:p>
    <w:p w:rsidR="00551C13" w:rsidRPr="00866582" w:rsidRDefault="00C87DA1" w:rsidP="005B00FD">
      <w:pPr>
        <w:pStyle w:val="code1"/>
      </w:pPr>
      <w:r>
        <w:t xml:space="preserve">Select </w:t>
      </w:r>
      <w:r w:rsidR="00866582" w:rsidRPr="00866582">
        <w:t>@d</w:t>
      </w:r>
    </w:p>
    <w:p w:rsidR="00551C13" w:rsidRPr="00866582" w:rsidRDefault="00551C13" w:rsidP="005B00FD">
      <w:pPr>
        <w:pStyle w:val="code1"/>
      </w:pPr>
      <w:r w:rsidRPr="00866582">
        <w:t>,       year(</w:t>
      </w:r>
      <w:r w:rsidR="00866582" w:rsidRPr="00866582">
        <w:t>@d)</w:t>
      </w:r>
      <w:r w:rsidRPr="00866582">
        <w:t xml:space="preserve">  as year,    quarter(</w:t>
      </w:r>
      <w:r w:rsidR="00866582" w:rsidRPr="00866582">
        <w:t xml:space="preserve">@d) </w:t>
      </w:r>
      <w:r w:rsidRPr="00866582">
        <w:t>as quarter</w:t>
      </w:r>
    </w:p>
    <w:p w:rsidR="00551C13" w:rsidRPr="00866582" w:rsidRDefault="00551C13" w:rsidP="005B00FD">
      <w:pPr>
        <w:pStyle w:val="code1"/>
      </w:pPr>
      <w:r w:rsidRPr="00866582">
        <w:t>,       month(</w:t>
      </w:r>
      <w:r w:rsidR="00866582" w:rsidRPr="00866582">
        <w:t>@d)</w:t>
      </w:r>
      <w:r w:rsidRPr="00866582">
        <w:t xml:space="preserve"> as month,   day(</w:t>
      </w:r>
      <w:r w:rsidR="00866582" w:rsidRPr="00866582">
        <w:t>@d)</w:t>
      </w:r>
      <w:r w:rsidRPr="00866582">
        <w:t xml:space="preserve">     as day</w:t>
      </w:r>
    </w:p>
    <w:p w:rsidR="00551C13" w:rsidRPr="00866582" w:rsidRDefault="00551C13" w:rsidP="005B00FD">
      <w:pPr>
        <w:pStyle w:val="code1"/>
      </w:pPr>
      <w:r w:rsidRPr="00866582">
        <w:t>,       hour</w:t>
      </w:r>
      <w:r w:rsidR="00866582" w:rsidRPr="00866582">
        <w:t xml:space="preserve">(@d)  </w:t>
      </w:r>
      <w:r w:rsidRPr="00866582">
        <w:t>as hour,    minute(</w:t>
      </w:r>
      <w:r w:rsidR="00866582" w:rsidRPr="00866582">
        <w:t>@d)</w:t>
      </w:r>
      <w:r w:rsidRPr="00866582">
        <w:t xml:space="preserve">  as minute; </w:t>
      </w:r>
    </w:p>
    <w:p w:rsidR="00866582" w:rsidRDefault="00866582" w:rsidP="005B00FD">
      <w:pPr>
        <w:pStyle w:val="code1"/>
      </w:pPr>
      <w:r>
        <w:t>+----------------------+------+---------+-------+------+------+--------+</w:t>
      </w:r>
    </w:p>
    <w:p w:rsidR="00866582" w:rsidRDefault="00866582" w:rsidP="005B00FD">
      <w:pPr>
        <w:pStyle w:val="code1"/>
      </w:pPr>
      <w:r>
        <w:t>| @d                   | year | quarter | month | day  | hour | minute |</w:t>
      </w:r>
    </w:p>
    <w:p w:rsidR="00866582" w:rsidRDefault="00866582" w:rsidP="005B00FD">
      <w:pPr>
        <w:pStyle w:val="code1"/>
      </w:pPr>
      <w:r>
        <w:t>+----------------------+------+---------+-------+------+------+--------+</w:t>
      </w:r>
    </w:p>
    <w:p w:rsidR="00866582" w:rsidRDefault="00866582" w:rsidP="005B00FD">
      <w:pPr>
        <w:pStyle w:val="code1"/>
      </w:pPr>
      <w:r>
        <w:t>| 2011-08-15  20:15:33 | 2011 |       3 |     8 |   15 |   20 |     15 |</w:t>
      </w:r>
    </w:p>
    <w:p w:rsidR="00866582" w:rsidRPr="000D42A8" w:rsidRDefault="00866582" w:rsidP="005B00FD">
      <w:pPr>
        <w:pStyle w:val="code1"/>
        <w:rPr>
          <w:highlight w:val="yellow"/>
        </w:rPr>
      </w:pPr>
      <w:r>
        <w:t>+----------------------+------+---------+-------+------+------+--------+</w:t>
      </w:r>
    </w:p>
    <w:p w:rsidR="009D399F" w:rsidRDefault="009D399F" w:rsidP="00B103F3">
      <w:pPr>
        <w:pStyle w:val="demonum1"/>
        <w:ind w:left="1080" w:hanging="1080"/>
      </w:pPr>
      <w:r>
        <w:t>You can get the word for the date parts.</w:t>
      </w:r>
    </w:p>
    <w:p w:rsidR="009D399F" w:rsidRPr="005B00FD" w:rsidRDefault="009D399F" w:rsidP="005B00FD">
      <w:pPr>
        <w:pStyle w:val="code1"/>
      </w:pPr>
      <w:r w:rsidRPr="005B00FD">
        <w:t xml:space="preserve">Select </w:t>
      </w:r>
      <w:r w:rsidR="00866582" w:rsidRPr="005B00FD">
        <w:t>@d</w:t>
      </w:r>
      <w:r w:rsidRPr="005B00FD">
        <w:t>, dayName(</w:t>
      </w:r>
      <w:r w:rsidR="00866582" w:rsidRPr="005B00FD">
        <w:t>@d)</w:t>
      </w:r>
      <w:r w:rsidRPr="005B00FD">
        <w:t>, monthname(</w:t>
      </w:r>
      <w:r w:rsidR="00866582" w:rsidRPr="005B00FD">
        <w:t>@d)</w:t>
      </w:r>
      <w:r w:rsidRPr="005B00FD">
        <w:t>;</w:t>
      </w:r>
    </w:p>
    <w:p w:rsidR="00866582" w:rsidRPr="005B00FD" w:rsidRDefault="00866582" w:rsidP="005B00FD">
      <w:pPr>
        <w:pStyle w:val="code1"/>
      </w:pPr>
      <w:r w:rsidRPr="005B00FD">
        <w:lastRenderedPageBreak/>
        <w:t>+----------------------+-------------+---------------+</w:t>
      </w:r>
    </w:p>
    <w:p w:rsidR="00866582" w:rsidRPr="005B00FD" w:rsidRDefault="00866582" w:rsidP="005B00FD">
      <w:pPr>
        <w:pStyle w:val="code1"/>
      </w:pPr>
      <w:r w:rsidRPr="005B00FD">
        <w:t>| @d                   | dayName(@d) | monthname(@d) |</w:t>
      </w:r>
    </w:p>
    <w:p w:rsidR="00866582" w:rsidRPr="005B00FD" w:rsidRDefault="00866582" w:rsidP="005B00FD">
      <w:pPr>
        <w:pStyle w:val="code1"/>
      </w:pPr>
      <w:r w:rsidRPr="005B00FD">
        <w:t>+----------------------+-------------+---------------+</w:t>
      </w:r>
    </w:p>
    <w:p w:rsidR="00866582" w:rsidRPr="005B00FD" w:rsidRDefault="00866582" w:rsidP="005B00FD">
      <w:pPr>
        <w:pStyle w:val="code1"/>
      </w:pPr>
      <w:r w:rsidRPr="005B00FD">
        <w:t>| 2011-08-15  20:15:33 | Monday      | August        |</w:t>
      </w:r>
    </w:p>
    <w:p w:rsidR="00866582" w:rsidRPr="005B00FD" w:rsidRDefault="00866582" w:rsidP="005B00FD">
      <w:pPr>
        <w:pStyle w:val="code1"/>
      </w:pPr>
      <w:r w:rsidRPr="005B00FD">
        <w:t>+----------------------+-------------+---------------+</w:t>
      </w:r>
    </w:p>
    <w:p w:rsidR="009D399F" w:rsidRDefault="009D399F" w:rsidP="00551C13">
      <w:pPr>
        <w:pStyle w:val="body1"/>
      </w:pPr>
      <w:r>
        <w:t xml:space="preserve">The question- which day of the week is it- as a number- is more complex. Do you consider Sunday to be the first day of the week? </w:t>
      </w:r>
      <w:proofErr w:type="gramStart"/>
      <w:r>
        <w:t>Or Monday?</w:t>
      </w:r>
      <w:proofErr w:type="gramEnd"/>
      <w:r>
        <w:t xml:space="preserve"> Is the first day a numeric value of 0? </w:t>
      </w:r>
      <w:proofErr w:type="gramStart"/>
      <w:r>
        <w:t>Or 1?</w:t>
      </w:r>
      <w:proofErr w:type="gramEnd"/>
    </w:p>
    <w:p w:rsidR="009D399F" w:rsidRDefault="009D399F" w:rsidP="00551C13">
      <w:pPr>
        <w:pStyle w:val="body1"/>
      </w:pPr>
      <w:proofErr w:type="spellStart"/>
      <w:proofErr w:type="gramStart"/>
      <w:r>
        <w:t>DayOfWeek</w:t>
      </w:r>
      <w:proofErr w:type="spellEnd"/>
      <w:r>
        <w:t xml:space="preserve">  uses</w:t>
      </w:r>
      <w:proofErr w:type="gramEnd"/>
      <w:r>
        <w:t xml:space="preserve"> Sunday =1 and Saturday =7</w:t>
      </w:r>
    </w:p>
    <w:p w:rsidR="009D399F" w:rsidRDefault="009D399F" w:rsidP="00551C13">
      <w:pPr>
        <w:pStyle w:val="body1"/>
      </w:pPr>
      <w:r>
        <w:t>Weekday uses Monday =0 and Sunday = 6</w:t>
      </w:r>
    </w:p>
    <w:p w:rsidR="009D399F" w:rsidRPr="005B00FD" w:rsidRDefault="009D399F" w:rsidP="005B00FD">
      <w:pPr>
        <w:pStyle w:val="code1"/>
      </w:pPr>
      <w:r w:rsidRPr="005B00FD">
        <w:t xml:space="preserve">Select </w:t>
      </w:r>
      <w:r w:rsidR="00866582" w:rsidRPr="005B00FD">
        <w:t>@d</w:t>
      </w:r>
      <w:r w:rsidRPr="005B00FD">
        <w:t>, dayofWeek(</w:t>
      </w:r>
      <w:r w:rsidR="00866582" w:rsidRPr="005B00FD">
        <w:t>@d</w:t>
      </w:r>
      <w:r w:rsidRPr="005B00FD">
        <w:t>), weekday(</w:t>
      </w:r>
      <w:r w:rsidR="00866582" w:rsidRPr="005B00FD">
        <w:t>@d</w:t>
      </w:r>
      <w:r w:rsidRPr="005B00FD">
        <w:t>)</w:t>
      </w:r>
      <w:r w:rsidR="00551C13" w:rsidRPr="005B00FD">
        <w:t xml:space="preserve"> </w:t>
      </w:r>
      <w:r w:rsidRPr="005B00FD">
        <w:t>;</w:t>
      </w:r>
    </w:p>
    <w:p w:rsidR="00866582" w:rsidRPr="005B00FD" w:rsidRDefault="00866582" w:rsidP="005B00FD">
      <w:pPr>
        <w:pStyle w:val="code1"/>
      </w:pPr>
      <w:r w:rsidRPr="005B00FD">
        <w:t>+----------------------+---------------+-------------+</w:t>
      </w:r>
    </w:p>
    <w:p w:rsidR="00866582" w:rsidRPr="005B00FD" w:rsidRDefault="00866582" w:rsidP="005B00FD">
      <w:pPr>
        <w:pStyle w:val="code1"/>
      </w:pPr>
      <w:r w:rsidRPr="005B00FD">
        <w:t>| @d                   | dayofWeek(@d) | weekday(@d) |</w:t>
      </w:r>
    </w:p>
    <w:p w:rsidR="00866582" w:rsidRPr="005B00FD" w:rsidRDefault="00866582" w:rsidP="005B00FD">
      <w:pPr>
        <w:pStyle w:val="code1"/>
      </w:pPr>
      <w:r w:rsidRPr="005B00FD">
        <w:t>+----------------------+---------------+-------------+</w:t>
      </w:r>
    </w:p>
    <w:p w:rsidR="00866582" w:rsidRPr="005B00FD" w:rsidRDefault="00866582" w:rsidP="005B00FD">
      <w:pPr>
        <w:pStyle w:val="code1"/>
      </w:pPr>
      <w:r w:rsidRPr="005B00FD">
        <w:t>| 2011-08-15  20:15:33 |             2 |           0 |</w:t>
      </w:r>
    </w:p>
    <w:p w:rsidR="00866582" w:rsidRPr="005B00FD" w:rsidRDefault="00866582" w:rsidP="005B00FD">
      <w:pPr>
        <w:pStyle w:val="code1"/>
      </w:pPr>
      <w:r w:rsidRPr="005B00FD">
        <w:t>+----------------------+---------------+-------------+</w:t>
      </w:r>
    </w:p>
    <w:p w:rsidR="009D399F" w:rsidRDefault="009D399F" w:rsidP="009D399F">
      <w:pPr>
        <w:pStyle w:val="body1"/>
      </w:pPr>
    </w:p>
    <w:p w:rsidR="00551C13" w:rsidRDefault="009D399F" w:rsidP="00551C13">
      <w:pPr>
        <w:pStyle w:val="body1"/>
      </w:pPr>
      <w:r>
        <w:t>The questions- which week of the year is it is even more complex. In 2009, Jan 1 was a Thursday. So is the first week of the year Jan 1,</w:t>
      </w:r>
      <w:r w:rsidR="00B763F7">
        <w:t xml:space="preserve"> </w:t>
      </w:r>
      <w:r>
        <w:t>2,</w:t>
      </w:r>
      <w:r w:rsidR="00B763F7">
        <w:t xml:space="preserve"> </w:t>
      </w:r>
      <w:r>
        <w:t>3 or Jan 4,</w:t>
      </w:r>
      <w:r w:rsidR="00B763F7">
        <w:t xml:space="preserve"> </w:t>
      </w:r>
      <w:r>
        <w:t>5,</w:t>
      </w:r>
      <w:r w:rsidR="00B763F7">
        <w:t xml:space="preserve"> </w:t>
      </w:r>
      <w:r>
        <w:t>6,</w:t>
      </w:r>
      <w:r w:rsidR="00B763F7">
        <w:t xml:space="preserve"> </w:t>
      </w:r>
      <w:r>
        <w:t>7,</w:t>
      </w:r>
      <w:r w:rsidR="00B763F7">
        <w:t xml:space="preserve"> </w:t>
      </w:r>
      <w:r>
        <w:t>8,</w:t>
      </w:r>
      <w:r w:rsidR="00B763F7">
        <w:t xml:space="preserve"> </w:t>
      </w:r>
      <w:r>
        <w:t>9,</w:t>
      </w:r>
      <w:r w:rsidR="00B763F7">
        <w:t xml:space="preserve"> </w:t>
      </w:r>
      <w:r>
        <w:t>10. Or maybe we start with Monday and the first week is Jan 1,</w:t>
      </w:r>
      <w:r w:rsidR="00B763F7">
        <w:t xml:space="preserve"> </w:t>
      </w:r>
      <w:r>
        <w:t>2,</w:t>
      </w:r>
      <w:r w:rsidR="00B763F7">
        <w:t xml:space="preserve"> </w:t>
      </w:r>
      <w:r>
        <w:t>3,</w:t>
      </w:r>
      <w:r w:rsidR="00B763F7">
        <w:t xml:space="preserve"> </w:t>
      </w:r>
      <w:r>
        <w:t>4 or Jan 5,</w:t>
      </w:r>
      <w:r w:rsidR="00B763F7">
        <w:t xml:space="preserve"> </w:t>
      </w:r>
      <w:r>
        <w:t>6,</w:t>
      </w:r>
      <w:r w:rsidR="00B763F7">
        <w:t xml:space="preserve"> </w:t>
      </w:r>
      <w:r>
        <w:t>7,</w:t>
      </w:r>
      <w:r w:rsidR="00B763F7">
        <w:t xml:space="preserve"> </w:t>
      </w:r>
      <w:r>
        <w:t>8,</w:t>
      </w:r>
      <w:r w:rsidR="00B763F7">
        <w:t xml:space="preserve"> </w:t>
      </w:r>
      <w:r>
        <w:t>9,</w:t>
      </w:r>
      <w:r w:rsidR="00B763F7">
        <w:t xml:space="preserve"> </w:t>
      </w:r>
      <w:r>
        <w:t>10</w:t>
      </w:r>
      <w:r w:rsidR="00B763F7">
        <w:t>, 11.  And is the first week- week 0 or week 1?</w:t>
      </w:r>
    </w:p>
    <w:p w:rsidR="00B763F7" w:rsidRDefault="00B763F7" w:rsidP="00551C13">
      <w:pPr>
        <w:pStyle w:val="body1"/>
      </w:pPr>
      <w:r>
        <w:rPr>
          <w:noProof/>
        </w:rPr>
        <w:drawing>
          <wp:inline distT="0" distB="0" distL="0" distR="0">
            <wp:extent cx="5695950" cy="1009650"/>
            <wp:effectExtent l="19050" t="0" r="0" b="0"/>
            <wp:docPr id="16" name="Picture 16" descr="Calendar for January 2009 in the US format and European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695950" cy="1009650"/>
                    </a:xfrm>
                    <a:prstGeom prst="rect">
                      <a:avLst/>
                    </a:prstGeom>
                    <a:noFill/>
                    <a:ln w="9525">
                      <a:noFill/>
                      <a:miter lim="800000"/>
                      <a:headEnd/>
                      <a:tailEnd/>
                    </a:ln>
                  </pic:spPr>
                </pic:pic>
              </a:graphicData>
            </a:graphic>
          </wp:inline>
        </w:drawing>
      </w:r>
    </w:p>
    <w:p w:rsidR="009D399F" w:rsidRDefault="00B763F7" w:rsidP="00551C13">
      <w:pPr>
        <w:pStyle w:val="body1"/>
      </w:pPr>
      <w:r>
        <w:t>MySQL gives you eight choices! You include a mode argument for your choice</w:t>
      </w:r>
    </w:p>
    <w:p w:rsidR="009D399F" w:rsidRDefault="009D399F" w:rsidP="00551C13">
      <w:pPr>
        <w:pStyle w:val="body1"/>
      </w:pPr>
    </w:p>
    <w:p w:rsidR="009D399F" w:rsidRDefault="009D399F" w:rsidP="009D399F">
      <w:pPr>
        <w:pStyle w:val="body1"/>
        <w:tabs>
          <w:tab w:val="left" w:pos="1170"/>
          <w:tab w:val="left" w:pos="3240"/>
          <w:tab w:val="left" w:pos="4680"/>
        </w:tabs>
        <w:rPr>
          <w:rStyle w:val="Strong"/>
        </w:rPr>
      </w:pPr>
      <w:r>
        <w:rPr>
          <w:rStyle w:val="Strong"/>
        </w:rPr>
        <w:t>Mode</w:t>
      </w:r>
      <w:r>
        <w:t xml:space="preserve"> </w:t>
      </w:r>
      <w:r>
        <w:tab/>
      </w:r>
      <w:r>
        <w:rPr>
          <w:rStyle w:val="Strong"/>
        </w:rPr>
        <w:t>First day of week</w:t>
      </w:r>
      <w:r>
        <w:t xml:space="preserve"> </w:t>
      </w:r>
      <w:r>
        <w:tab/>
      </w:r>
      <w:r>
        <w:rPr>
          <w:rStyle w:val="Strong"/>
        </w:rPr>
        <w:t>Range</w:t>
      </w:r>
      <w:r>
        <w:t xml:space="preserve"> </w:t>
      </w:r>
      <w:r>
        <w:tab/>
      </w:r>
      <w:r>
        <w:rPr>
          <w:rStyle w:val="Strong"/>
        </w:rPr>
        <w:t xml:space="preserve">Week 1 is the first week </w:t>
      </w:r>
    </w:p>
    <w:p w:rsidR="009D399F" w:rsidRDefault="009D399F" w:rsidP="009D399F">
      <w:pPr>
        <w:pStyle w:val="body1"/>
        <w:tabs>
          <w:tab w:val="left" w:pos="1170"/>
          <w:tab w:val="left" w:pos="3240"/>
          <w:tab w:val="left" w:pos="4680"/>
        </w:tabs>
      </w:pPr>
      <w:r>
        <w:t xml:space="preserve">0 </w:t>
      </w:r>
      <w:r>
        <w:tab/>
        <w:t xml:space="preserve">Sunday </w:t>
      </w:r>
      <w:r>
        <w:tab/>
        <w:t xml:space="preserve">0-53 </w:t>
      </w:r>
      <w:r>
        <w:tab/>
        <w:t xml:space="preserve">with a Sunday in this year </w:t>
      </w:r>
    </w:p>
    <w:p w:rsidR="009D399F" w:rsidRDefault="009D399F" w:rsidP="009D399F">
      <w:pPr>
        <w:pStyle w:val="body1"/>
        <w:tabs>
          <w:tab w:val="left" w:pos="1170"/>
          <w:tab w:val="left" w:pos="3240"/>
          <w:tab w:val="left" w:pos="4680"/>
        </w:tabs>
      </w:pPr>
      <w:r>
        <w:t xml:space="preserve">2 </w:t>
      </w:r>
      <w:r>
        <w:tab/>
        <w:t xml:space="preserve">Sunday </w:t>
      </w:r>
      <w:r>
        <w:tab/>
        <w:t xml:space="preserve">1-53 </w:t>
      </w:r>
      <w:r>
        <w:tab/>
        <w:t xml:space="preserve">with a Sunday in this year </w:t>
      </w:r>
    </w:p>
    <w:p w:rsidR="009D399F" w:rsidRDefault="009D399F" w:rsidP="009D399F">
      <w:pPr>
        <w:pStyle w:val="body1"/>
        <w:tabs>
          <w:tab w:val="left" w:pos="1170"/>
          <w:tab w:val="left" w:pos="3240"/>
          <w:tab w:val="left" w:pos="4680"/>
        </w:tabs>
      </w:pPr>
    </w:p>
    <w:p w:rsidR="009D399F" w:rsidRDefault="009D399F" w:rsidP="009D399F">
      <w:pPr>
        <w:pStyle w:val="body1"/>
        <w:tabs>
          <w:tab w:val="left" w:pos="1170"/>
          <w:tab w:val="left" w:pos="3240"/>
          <w:tab w:val="left" w:pos="4680"/>
        </w:tabs>
      </w:pPr>
      <w:r>
        <w:t xml:space="preserve">4 </w:t>
      </w:r>
      <w:r>
        <w:tab/>
        <w:t>Sunday</w:t>
      </w:r>
      <w:r>
        <w:tab/>
        <w:t xml:space="preserve"> 0-53 </w:t>
      </w:r>
      <w:r>
        <w:tab/>
        <w:t xml:space="preserve">with more than 3 days this year </w:t>
      </w:r>
    </w:p>
    <w:p w:rsidR="009D399F" w:rsidRDefault="009D399F" w:rsidP="009D399F">
      <w:pPr>
        <w:pStyle w:val="body1"/>
        <w:tabs>
          <w:tab w:val="left" w:pos="1170"/>
          <w:tab w:val="left" w:pos="3240"/>
          <w:tab w:val="left" w:pos="4680"/>
        </w:tabs>
      </w:pPr>
      <w:r>
        <w:t xml:space="preserve">6 </w:t>
      </w:r>
      <w:r>
        <w:tab/>
        <w:t xml:space="preserve">Sunday </w:t>
      </w:r>
      <w:r>
        <w:tab/>
        <w:t xml:space="preserve">1-53 </w:t>
      </w:r>
      <w:r>
        <w:tab/>
        <w:t xml:space="preserve">with more than 3 days this year </w:t>
      </w:r>
    </w:p>
    <w:p w:rsidR="009D399F" w:rsidRDefault="009D399F" w:rsidP="009D399F">
      <w:pPr>
        <w:pStyle w:val="body1"/>
        <w:tabs>
          <w:tab w:val="left" w:pos="1170"/>
          <w:tab w:val="left" w:pos="3240"/>
          <w:tab w:val="left" w:pos="4680"/>
        </w:tabs>
      </w:pPr>
    </w:p>
    <w:p w:rsidR="009D399F" w:rsidRDefault="009D399F" w:rsidP="009D399F">
      <w:pPr>
        <w:pStyle w:val="body1"/>
        <w:tabs>
          <w:tab w:val="left" w:pos="1170"/>
          <w:tab w:val="left" w:pos="3240"/>
          <w:tab w:val="left" w:pos="4680"/>
        </w:tabs>
      </w:pPr>
      <w:r>
        <w:t xml:space="preserve">5 </w:t>
      </w:r>
      <w:r>
        <w:tab/>
        <w:t xml:space="preserve">Monday </w:t>
      </w:r>
      <w:r>
        <w:tab/>
        <w:t xml:space="preserve">0-53 </w:t>
      </w:r>
      <w:r>
        <w:tab/>
        <w:t xml:space="preserve">with a Monday in this year </w:t>
      </w:r>
    </w:p>
    <w:p w:rsidR="009D399F" w:rsidRDefault="009D399F" w:rsidP="009D399F">
      <w:pPr>
        <w:pStyle w:val="body1"/>
        <w:tabs>
          <w:tab w:val="left" w:pos="1170"/>
          <w:tab w:val="left" w:pos="3240"/>
          <w:tab w:val="left" w:pos="4680"/>
        </w:tabs>
      </w:pPr>
      <w:r>
        <w:t xml:space="preserve">7 </w:t>
      </w:r>
      <w:r>
        <w:tab/>
        <w:t xml:space="preserve">Monday </w:t>
      </w:r>
      <w:r>
        <w:tab/>
        <w:t xml:space="preserve">1-53 </w:t>
      </w:r>
      <w:r>
        <w:tab/>
        <w:t>with a Monday in this year</w:t>
      </w:r>
    </w:p>
    <w:p w:rsidR="00B763F7" w:rsidRDefault="00B763F7" w:rsidP="009D399F">
      <w:pPr>
        <w:pStyle w:val="body1"/>
        <w:tabs>
          <w:tab w:val="left" w:pos="1170"/>
          <w:tab w:val="left" w:pos="3240"/>
          <w:tab w:val="left" w:pos="4680"/>
        </w:tabs>
      </w:pPr>
    </w:p>
    <w:p w:rsidR="009D399F" w:rsidRDefault="009D399F" w:rsidP="009D399F">
      <w:pPr>
        <w:pStyle w:val="body1"/>
        <w:tabs>
          <w:tab w:val="left" w:pos="1170"/>
          <w:tab w:val="left" w:pos="3240"/>
          <w:tab w:val="left" w:pos="4680"/>
        </w:tabs>
      </w:pPr>
      <w:r>
        <w:t xml:space="preserve">1 </w:t>
      </w:r>
      <w:r>
        <w:tab/>
        <w:t>Monday</w:t>
      </w:r>
      <w:r>
        <w:tab/>
        <w:t xml:space="preserve"> 0-53</w:t>
      </w:r>
      <w:r>
        <w:tab/>
        <w:t xml:space="preserve"> with more than 3 days this year </w:t>
      </w:r>
    </w:p>
    <w:p w:rsidR="009D399F" w:rsidRDefault="009D399F" w:rsidP="009D399F">
      <w:pPr>
        <w:pStyle w:val="body1"/>
        <w:tabs>
          <w:tab w:val="left" w:pos="1170"/>
          <w:tab w:val="left" w:pos="3240"/>
          <w:tab w:val="left" w:pos="4680"/>
        </w:tabs>
      </w:pPr>
      <w:r>
        <w:t xml:space="preserve">3 </w:t>
      </w:r>
      <w:r>
        <w:tab/>
        <w:t xml:space="preserve">Monday </w:t>
      </w:r>
      <w:r>
        <w:tab/>
        <w:t xml:space="preserve">1-53 </w:t>
      </w:r>
      <w:r>
        <w:tab/>
        <w:t xml:space="preserve">with more than 3 days this year </w:t>
      </w:r>
    </w:p>
    <w:p w:rsidR="00B763F7" w:rsidRDefault="00B763F7" w:rsidP="00551C13">
      <w:pPr>
        <w:pStyle w:val="body1"/>
      </w:pPr>
      <w:r>
        <w:t>If you do not include a mode then the default is used. What is the default? This is stored in a variable. The value of this variable can be changed.</w:t>
      </w:r>
    </w:p>
    <w:p w:rsidR="00B763F7" w:rsidRPr="005B00FD" w:rsidRDefault="00B763F7" w:rsidP="005B00FD">
      <w:pPr>
        <w:pStyle w:val="code1"/>
      </w:pPr>
      <w:r w:rsidRPr="005B00FD">
        <w:t>show variables like 'default_week_format';</w:t>
      </w:r>
    </w:p>
    <w:p w:rsidR="00B763F7" w:rsidRPr="005B00FD" w:rsidRDefault="00B763F7" w:rsidP="005B00FD">
      <w:pPr>
        <w:pStyle w:val="code1"/>
      </w:pPr>
      <w:r w:rsidRPr="005B00FD">
        <w:t>+---------------------+-------+</w:t>
      </w:r>
    </w:p>
    <w:p w:rsidR="00B763F7" w:rsidRPr="005B00FD" w:rsidRDefault="00B763F7" w:rsidP="005B00FD">
      <w:pPr>
        <w:pStyle w:val="code1"/>
      </w:pPr>
      <w:r w:rsidRPr="005B00FD">
        <w:t>| Variable_name       | Value |</w:t>
      </w:r>
    </w:p>
    <w:p w:rsidR="00B763F7" w:rsidRPr="005B00FD" w:rsidRDefault="00B763F7" w:rsidP="005B00FD">
      <w:pPr>
        <w:pStyle w:val="code1"/>
      </w:pPr>
      <w:r w:rsidRPr="005B00FD">
        <w:t>+---------------------+-------+</w:t>
      </w:r>
    </w:p>
    <w:p w:rsidR="00B763F7" w:rsidRPr="005B00FD" w:rsidRDefault="00B763F7" w:rsidP="005B00FD">
      <w:pPr>
        <w:pStyle w:val="code1"/>
      </w:pPr>
      <w:r w:rsidRPr="005B00FD">
        <w:t>| default_week_format | 0     |</w:t>
      </w:r>
    </w:p>
    <w:p w:rsidR="00B763F7" w:rsidRPr="005B00FD" w:rsidRDefault="00B763F7" w:rsidP="005B00FD">
      <w:pPr>
        <w:pStyle w:val="code1"/>
      </w:pPr>
      <w:r w:rsidRPr="005B00FD">
        <w:t>+---------------------+-------+</w:t>
      </w:r>
    </w:p>
    <w:p w:rsidR="00B763F7" w:rsidRDefault="00B763F7" w:rsidP="00B763F7">
      <w:pPr>
        <w:pStyle w:val="body1"/>
      </w:pPr>
      <w:r>
        <w:t xml:space="preserve">A few examples: </w:t>
      </w:r>
    </w:p>
    <w:p w:rsidR="00B763F7" w:rsidRDefault="00B763F7" w:rsidP="00B103F3">
      <w:pPr>
        <w:pStyle w:val="demonum1"/>
        <w:ind w:left="1080" w:hanging="1080"/>
      </w:pPr>
      <w:proofErr w:type="gramStart"/>
      <w:r>
        <w:lastRenderedPageBreak/>
        <w:t>using</w:t>
      </w:r>
      <w:proofErr w:type="gramEnd"/>
      <w:r>
        <w:t xml:space="preserve"> Jan 3, 2009 as the date. </w:t>
      </w:r>
    </w:p>
    <w:p w:rsidR="007F73D6" w:rsidRDefault="007F73D6" w:rsidP="005B00FD">
      <w:pPr>
        <w:pStyle w:val="code1"/>
      </w:pPr>
      <w:r>
        <w:t>set @dtm = '2009-01-03';</w:t>
      </w:r>
    </w:p>
    <w:p w:rsidR="00B763F7" w:rsidRPr="005B00FD" w:rsidRDefault="00B763F7" w:rsidP="005B00FD">
      <w:pPr>
        <w:pStyle w:val="code1"/>
      </w:pPr>
      <w:r w:rsidRPr="005B00FD">
        <w:t>Select week(</w:t>
      </w:r>
      <w:r w:rsidR="007F73D6">
        <w:t>@dtm</w:t>
      </w:r>
      <w:r w:rsidRPr="005B00FD">
        <w:t>) as m_default</w:t>
      </w:r>
    </w:p>
    <w:p w:rsidR="00B763F7" w:rsidRPr="005B00FD" w:rsidRDefault="00B763F7" w:rsidP="005B00FD">
      <w:pPr>
        <w:pStyle w:val="code1"/>
      </w:pPr>
      <w:r w:rsidRPr="005B00FD">
        <w:t>,   week(</w:t>
      </w:r>
      <w:r w:rsidR="007F73D6">
        <w:t>@dtm</w:t>
      </w:r>
      <w:r w:rsidRPr="005B00FD">
        <w:t>,0) as m_0,    week(</w:t>
      </w:r>
      <w:r w:rsidR="007F73D6">
        <w:t>@dtm</w:t>
      </w:r>
      <w:r w:rsidRPr="005B00FD">
        <w:t xml:space="preserve">, 1) as m_1     </w:t>
      </w:r>
    </w:p>
    <w:p w:rsidR="00B763F7" w:rsidRPr="005B00FD" w:rsidRDefault="00B763F7" w:rsidP="005B00FD">
      <w:pPr>
        <w:pStyle w:val="code1"/>
      </w:pPr>
      <w:r w:rsidRPr="005B00FD">
        <w:t>,   week(</w:t>
      </w:r>
      <w:r w:rsidR="007F73D6">
        <w:t>@dtm</w:t>
      </w:r>
      <w:r w:rsidRPr="005B00FD">
        <w:t>,2) as m_2,    week(</w:t>
      </w:r>
      <w:r w:rsidR="007F73D6">
        <w:t>@dtm</w:t>
      </w:r>
      <w:r w:rsidRPr="005B00FD">
        <w:t>, 3) as m_3</w:t>
      </w:r>
    </w:p>
    <w:p w:rsidR="00B763F7" w:rsidRPr="005B00FD" w:rsidRDefault="00B763F7" w:rsidP="005B00FD">
      <w:pPr>
        <w:pStyle w:val="code1"/>
      </w:pPr>
      <w:r w:rsidRPr="005B00FD">
        <w:t>,   week(</w:t>
      </w:r>
      <w:r w:rsidR="007F73D6">
        <w:t>@dtm</w:t>
      </w:r>
      <w:r w:rsidRPr="005B00FD">
        <w:t>,4) as m_4,    week(</w:t>
      </w:r>
      <w:r w:rsidR="007F73D6">
        <w:t>@dtm</w:t>
      </w:r>
      <w:r w:rsidRPr="005B00FD">
        <w:t>, 5) as m_5</w:t>
      </w:r>
    </w:p>
    <w:p w:rsidR="00B763F7" w:rsidRPr="005B00FD" w:rsidRDefault="00B763F7" w:rsidP="005B00FD">
      <w:pPr>
        <w:pStyle w:val="code1"/>
      </w:pPr>
      <w:r w:rsidRPr="005B00FD">
        <w:t>,   week(</w:t>
      </w:r>
      <w:r w:rsidR="007F73D6">
        <w:t>@dtm</w:t>
      </w:r>
      <w:r w:rsidRPr="005B00FD">
        <w:t>,6) as m_6,    week(</w:t>
      </w:r>
      <w:r w:rsidR="007F73D6">
        <w:t>@dtm</w:t>
      </w:r>
      <w:r w:rsidRPr="005B00FD">
        <w:t>, 7) as m_7;</w:t>
      </w:r>
    </w:p>
    <w:p w:rsidR="00B763F7" w:rsidRPr="005B00FD" w:rsidRDefault="00B763F7" w:rsidP="005B00FD">
      <w:pPr>
        <w:pStyle w:val="code1"/>
      </w:pPr>
      <w:r w:rsidRPr="005B00FD">
        <w:t>+-----------+------+------+------+------+------+------+------+------+</w:t>
      </w:r>
    </w:p>
    <w:p w:rsidR="00B763F7" w:rsidRPr="005B00FD" w:rsidRDefault="00B763F7" w:rsidP="005B00FD">
      <w:pPr>
        <w:pStyle w:val="code1"/>
      </w:pPr>
      <w:r w:rsidRPr="005B00FD">
        <w:t>| m_default | m_0  | m_1  | m_2  | m_3  | m_4  | m_5  | m_6  | m_7  |</w:t>
      </w:r>
    </w:p>
    <w:p w:rsidR="00B763F7" w:rsidRPr="005B00FD" w:rsidRDefault="00B763F7" w:rsidP="005B00FD">
      <w:pPr>
        <w:pStyle w:val="code1"/>
      </w:pPr>
      <w:r w:rsidRPr="005B00FD">
        <w:t>+-----------+------+------+------+------+------+------+------+------+</w:t>
      </w:r>
    </w:p>
    <w:p w:rsidR="00B763F7" w:rsidRPr="005B00FD" w:rsidRDefault="00B763F7" w:rsidP="005B00FD">
      <w:pPr>
        <w:pStyle w:val="code1"/>
      </w:pPr>
      <w:r w:rsidRPr="005B00FD">
        <w:t>|         0 |    0 |    1 |   52 |    1 |    0 |    0 |   53 |   52 |</w:t>
      </w:r>
    </w:p>
    <w:p w:rsidR="00B763F7" w:rsidRPr="005B00FD" w:rsidRDefault="00B763F7" w:rsidP="005B00FD">
      <w:pPr>
        <w:pStyle w:val="code1"/>
      </w:pPr>
      <w:r w:rsidRPr="005B00FD">
        <w:t>+-----------+------+------+------+------+------+------+------+------+</w:t>
      </w:r>
    </w:p>
    <w:p w:rsidR="00B763F7" w:rsidRDefault="00B763F7" w:rsidP="00B103F3">
      <w:pPr>
        <w:pStyle w:val="demonum1"/>
        <w:ind w:left="1080" w:hanging="1080"/>
      </w:pPr>
      <w:proofErr w:type="gramStart"/>
      <w:r>
        <w:t>using</w:t>
      </w:r>
      <w:proofErr w:type="gramEnd"/>
      <w:r>
        <w:t xml:space="preserve"> Jan 10, 2009 as the date.</w:t>
      </w:r>
    </w:p>
    <w:p w:rsidR="007F73D6" w:rsidRDefault="007F73D6" w:rsidP="005B00FD">
      <w:pPr>
        <w:pStyle w:val="code1"/>
      </w:pPr>
      <w:r>
        <w:t xml:space="preserve">set @dtm = </w:t>
      </w:r>
      <w:r w:rsidRPr="007F73D6">
        <w:t>'2009-01-10'</w:t>
      </w:r>
      <w:r>
        <w:t>;</w:t>
      </w:r>
    </w:p>
    <w:p w:rsidR="00B763F7" w:rsidRPr="005B00FD" w:rsidRDefault="00B763F7" w:rsidP="005B00FD">
      <w:pPr>
        <w:pStyle w:val="code1"/>
      </w:pPr>
      <w:r w:rsidRPr="005B00FD">
        <w:t>Select week(</w:t>
      </w:r>
      <w:r w:rsidR="007F73D6">
        <w:t>@dtm</w:t>
      </w:r>
      <w:r w:rsidRPr="005B00FD">
        <w:t>) as m_default</w:t>
      </w:r>
    </w:p>
    <w:p w:rsidR="00B763F7" w:rsidRPr="005B00FD" w:rsidRDefault="00B763F7" w:rsidP="005B00FD">
      <w:pPr>
        <w:pStyle w:val="code1"/>
      </w:pPr>
      <w:r w:rsidRPr="005B00FD">
        <w:t>,   week(</w:t>
      </w:r>
      <w:r w:rsidR="007F73D6">
        <w:t>@dtm</w:t>
      </w:r>
      <w:r w:rsidRPr="005B00FD">
        <w:t>,0) as m_0,    week(</w:t>
      </w:r>
      <w:r w:rsidR="007F73D6">
        <w:t>@dtm</w:t>
      </w:r>
      <w:r w:rsidRPr="005B00FD">
        <w:t xml:space="preserve">, 1) as m_1     </w:t>
      </w:r>
    </w:p>
    <w:p w:rsidR="00B763F7" w:rsidRPr="005B00FD" w:rsidRDefault="00B763F7" w:rsidP="005B00FD">
      <w:pPr>
        <w:pStyle w:val="code1"/>
      </w:pPr>
      <w:r w:rsidRPr="005B00FD">
        <w:t>,   week(</w:t>
      </w:r>
      <w:r w:rsidR="007F73D6">
        <w:t>@dtm</w:t>
      </w:r>
      <w:r w:rsidRPr="005B00FD">
        <w:t>,2) as m_2,    week(</w:t>
      </w:r>
      <w:r w:rsidR="007F73D6">
        <w:t>@dtm</w:t>
      </w:r>
      <w:r w:rsidRPr="005B00FD">
        <w:t>, 3) as m_3</w:t>
      </w:r>
    </w:p>
    <w:p w:rsidR="00B763F7" w:rsidRPr="005B00FD" w:rsidRDefault="00B763F7" w:rsidP="005B00FD">
      <w:pPr>
        <w:pStyle w:val="code1"/>
      </w:pPr>
      <w:r w:rsidRPr="005B00FD">
        <w:t>,   week(</w:t>
      </w:r>
      <w:r w:rsidR="007F73D6">
        <w:t>@dtm</w:t>
      </w:r>
      <w:r w:rsidRPr="005B00FD">
        <w:t>,4) as m_4,    week(</w:t>
      </w:r>
      <w:r w:rsidR="007F73D6">
        <w:t>@dtm</w:t>
      </w:r>
      <w:r w:rsidRPr="005B00FD">
        <w:t>, 5) as m_5</w:t>
      </w:r>
    </w:p>
    <w:p w:rsidR="00B763F7" w:rsidRPr="005B00FD" w:rsidRDefault="00B763F7" w:rsidP="005B00FD">
      <w:pPr>
        <w:pStyle w:val="code1"/>
      </w:pPr>
      <w:r w:rsidRPr="005B00FD">
        <w:t>,   week(</w:t>
      </w:r>
      <w:r w:rsidR="007F73D6">
        <w:t>@dtm</w:t>
      </w:r>
      <w:r w:rsidRPr="005B00FD">
        <w:t>,6) as m_6,    week(</w:t>
      </w:r>
      <w:r w:rsidR="007F73D6">
        <w:t>@dtm</w:t>
      </w:r>
      <w:r w:rsidRPr="005B00FD">
        <w:t>, 7) as m_7;</w:t>
      </w:r>
    </w:p>
    <w:p w:rsidR="00B763F7" w:rsidRPr="005B00FD" w:rsidRDefault="00B763F7" w:rsidP="005B00FD">
      <w:pPr>
        <w:pStyle w:val="code1"/>
      </w:pPr>
      <w:r w:rsidRPr="005B00FD">
        <w:t>+-----------+------+------+------+------+------+------+------+------+</w:t>
      </w:r>
    </w:p>
    <w:p w:rsidR="00B763F7" w:rsidRPr="005B00FD" w:rsidRDefault="00B763F7" w:rsidP="005B00FD">
      <w:pPr>
        <w:pStyle w:val="code1"/>
      </w:pPr>
      <w:r w:rsidRPr="005B00FD">
        <w:t>| m_default | m_0  | m_1  | m_2  | m_3  | m_4  | m_5  | m_6  | m_7  |</w:t>
      </w:r>
    </w:p>
    <w:p w:rsidR="00B763F7" w:rsidRPr="005B00FD" w:rsidRDefault="00B763F7" w:rsidP="005B00FD">
      <w:pPr>
        <w:pStyle w:val="code1"/>
      </w:pPr>
      <w:r w:rsidRPr="005B00FD">
        <w:t>+-----------+------+------+------+------+------+------+------+------+</w:t>
      </w:r>
    </w:p>
    <w:p w:rsidR="00B763F7" w:rsidRPr="005B00FD" w:rsidRDefault="00B763F7" w:rsidP="005B00FD">
      <w:pPr>
        <w:pStyle w:val="code1"/>
      </w:pPr>
      <w:r w:rsidRPr="005B00FD">
        <w:t>|         1 |    1 |    2 |    1 |    2 |    1 |    1 |    1 |    1 |</w:t>
      </w:r>
    </w:p>
    <w:p w:rsidR="00B763F7" w:rsidRPr="005B00FD" w:rsidRDefault="00B763F7" w:rsidP="005B00FD">
      <w:pPr>
        <w:pStyle w:val="code1"/>
      </w:pPr>
      <w:r w:rsidRPr="005B00FD">
        <w:t>+-----------+------+------+------+------+------+------+------+------+</w:t>
      </w:r>
    </w:p>
    <w:p w:rsidR="00B763F7" w:rsidRDefault="00B763F7" w:rsidP="00B763F7">
      <w:pPr>
        <w:pStyle w:val="code1"/>
      </w:pPr>
    </w:p>
    <w:p w:rsidR="00273894" w:rsidRDefault="00B763F7" w:rsidP="00B763F7">
      <w:pPr>
        <w:pStyle w:val="body1"/>
      </w:pPr>
      <w:r>
        <w:t xml:space="preserve">This is a good time to remind you that you do </w:t>
      </w:r>
      <w:r w:rsidRPr="00B763F7">
        <w:rPr>
          <w:b/>
        </w:rPr>
        <w:t>not</w:t>
      </w:r>
      <w:r>
        <w:t xml:space="preserve"> need to memorize all of these details. I want you to understand that some of these issues can be complex and to be careful when interpreting results from queries that you may be using. </w:t>
      </w:r>
    </w:p>
    <w:p w:rsidR="00551C13" w:rsidRPr="00E52491" w:rsidRDefault="00551C13" w:rsidP="00551C13">
      <w:pPr>
        <w:pStyle w:val="head1"/>
      </w:pPr>
      <w:bookmarkStart w:id="11" w:name="_Toc363674040"/>
      <w:r>
        <w:t xml:space="preserve">Date </w:t>
      </w:r>
      <w:r w:rsidR="009B2FB1">
        <w:t>Arithmetic</w:t>
      </w:r>
      <w:bookmarkEnd w:id="11"/>
    </w:p>
    <w:p w:rsidR="000851BC" w:rsidRDefault="00273894" w:rsidP="00001113">
      <w:pPr>
        <w:pStyle w:val="body1"/>
      </w:pPr>
      <w:r>
        <w:t xml:space="preserve">To do date manipulation use the date functions. This is a more standard approach to date </w:t>
      </w:r>
      <w:r w:rsidR="009B2FB1">
        <w:t>arithmetic</w:t>
      </w:r>
      <w:r>
        <w:t>.</w:t>
      </w:r>
    </w:p>
    <w:p w:rsidR="00273894" w:rsidRDefault="00273894" w:rsidP="008F2219">
      <w:pPr>
        <w:pStyle w:val="bullet1"/>
        <w:rPr>
          <w:noProof/>
        </w:rPr>
      </w:pPr>
      <w:r>
        <w:rPr>
          <w:noProof/>
        </w:rPr>
        <w:t>Date_</w:t>
      </w:r>
      <w:r w:rsidR="008F2219">
        <w:rPr>
          <w:noProof/>
        </w:rPr>
        <w:t>A</w:t>
      </w:r>
      <w:r>
        <w:rPr>
          <w:noProof/>
        </w:rPr>
        <w:t>dd(), AddDate()</w:t>
      </w:r>
    </w:p>
    <w:p w:rsidR="00273894" w:rsidRDefault="00273894" w:rsidP="008F2219">
      <w:pPr>
        <w:pStyle w:val="bullet1"/>
        <w:rPr>
          <w:noProof/>
        </w:rPr>
      </w:pPr>
      <w:r>
        <w:rPr>
          <w:noProof/>
        </w:rPr>
        <w:t>Date_Sub(), SubDate()</w:t>
      </w:r>
    </w:p>
    <w:p w:rsidR="00273894" w:rsidRDefault="00273894" w:rsidP="008F2219">
      <w:pPr>
        <w:pStyle w:val="bullet1"/>
        <w:rPr>
          <w:noProof/>
        </w:rPr>
      </w:pPr>
      <w:r>
        <w:rPr>
          <w:noProof/>
        </w:rPr>
        <w:t>DateDiff()</w:t>
      </w:r>
    </w:p>
    <w:p w:rsidR="00273894" w:rsidRDefault="00273894" w:rsidP="00273894">
      <w:pPr>
        <w:pStyle w:val="head2"/>
      </w:pPr>
      <w:bookmarkStart w:id="12" w:name="_Toc363674041"/>
      <w:r>
        <w:t>Intervals</w:t>
      </w:r>
      <w:bookmarkEnd w:id="12"/>
    </w:p>
    <w:p w:rsidR="00273894" w:rsidRDefault="00273894" w:rsidP="00273894">
      <w:pPr>
        <w:pStyle w:val="body1"/>
      </w:pPr>
      <w:r>
        <w:t>One of the issues with trying to do arithmetic with dates by simply adding a number- such as 40- is that it is not obvious i</w:t>
      </w:r>
      <w:r w:rsidR="009C45C7">
        <w:t>f</w:t>
      </w:r>
      <w:r>
        <w:t xml:space="preserve"> this is 40 days or 40 years or 40 seconds. A more precise way to handle this is to specify the unit of time you want to add. This is called the Interval. Some of the intervals are</w:t>
      </w:r>
      <w:r w:rsidR="008F2219">
        <w:t xml:space="preserve"> shown here.</w:t>
      </w:r>
      <w:r w:rsidR="008F2219" w:rsidRPr="008F2219">
        <w:t xml:space="preserve"> </w:t>
      </w:r>
      <w:r w:rsidR="008F2219">
        <w:t>There also are time intervals and more of the combined intervals</w:t>
      </w:r>
    </w:p>
    <w:p w:rsidR="00D219FA" w:rsidRDefault="00D219FA" w:rsidP="00273894">
      <w:pPr>
        <w:pStyle w:val="bullet1"/>
        <w:sectPr w:rsidR="00D219FA" w:rsidSect="00D75A8D">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720" w:footer="432" w:gutter="0"/>
          <w:cols w:space="720"/>
          <w:docGrid w:linePitch="360"/>
        </w:sectPr>
      </w:pPr>
    </w:p>
    <w:p w:rsidR="00273894" w:rsidRDefault="00273894" w:rsidP="00273894">
      <w:pPr>
        <w:pStyle w:val="bullet1"/>
      </w:pPr>
      <w:r>
        <w:lastRenderedPageBreak/>
        <w:t>Year</w:t>
      </w:r>
    </w:p>
    <w:p w:rsidR="00273894" w:rsidRDefault="00273894" w:rsidP="00273894">
      <w:pPr>
        <w:pStyle w:val="bullet1"/>
      </w:pPr>
      <w:r>
        <w:t>Quarter</w:t>
      </w:r>
    </w:p>
    <w:p w:rsidR="00273894" w:rsidRDefault="00273894" w:rsidP="00273894">
      <w:pPr>
        <w:pStyle w:val="bullet1"/>
      </w:pPr>
      <w:r>
        <w:lastRenderedPageBreak/>
        <w:t>Month</w:t>
      </w:r>
    </w:p>
    <w:p w:rsidR="00273894" w:rsidRDefault="00273894" w:rsidP="00273894">
      <w:pPr>
        <w:pStyle w:val="bullet1"/>
      </w:pPr>
      <w:r>
        <w:t>Day</w:t>
      </w:r>
    </w:p>
    <w:p w:rsidR="00273894" w:rsidRDefault="00273894" w:rsidP="00273894">
      <w:pPr>
        <w:pStyle w:val="bullet1"/>
      </w:pPr>
      <w:r>
        <w:lastRenderedPageBreak/>
        <w:t>Hour</w:t>
      </w:r>
    </w:p>
    <w:p w:rsidR="00273894" w:rsidRDefault="00273894" w:rsidP="00273894">
      <w:pPr>
        <w:pStyle w:val="bullet1"/>
      </w:pPr>
      <w:proofErr w:type="spellStart"/>
      <w:r>
        <w:t>Year_Month</w:t>
      </w:r>
      <w:proofErr w:type="spellEnd"/>
    </w:p>
    <w:p w:rsidR="00D219FA" w:rsidRDefault="00D219FA" w:rsidP="00273894">
      <w:pPr>
        <w:pStyle w:val="body1"/>
        <w:sectPr w:rsidR="00D219FA" w:rsidSect="00D219FA">
          <w:type w:val="continuous"/>
          <w:pgSz w:w="12240" w:h="15840"/>
          <w:pgMar w:top="720" w:right="1152" w:bottom="720" w:left="1152" w:header="720" w:footer="432" w:gutter="0"/>
          <w:cols w:num="3" w:space="720"/>
          <w:docGrid w:linePitch="360"/>
        </w:sectPr>
      </w:pPr>
    </w:p>
    <w:p w:rsidR="00273894" w:rsidRDefault="00273894" w:rsidP="00273894">
      <w:pPr>
        <w:pStyle w:val="body1"/>
      </w:pPr>
      <w:r>
        <w:lastRenderedPageBreak/>
        <w:t>Some of the functions default to an interval of Days.</w:t>
      </w:r>
    </w:p>
    <w:p w:rsidR="00273894" w:rsidRDefault="00273894" w:rsidP="00273894">
      <w:pPr>
        <w:pStyle w:val="head2"/>
      </w:pPr>
      <w:bookmarkStart w:id="13" w:name="_Toc363674042"/>
      <w:proofErr w:type="spellStart"/>
      <w:r>
        <w:t>Date_Add</w:t>
      </w:r>
      <w:proofErr w:type="spellEnd"/>
      <w:r>
        <w:t xml:space="preserve">(), </w:t>
      </w:r>
      <w:r w:rsidR="004107A1">
        <w:t xml:space="preserve"> </w:t>
      </w:r>
      <w:proofErr w:type="spellStart"/>
      <w:r>
        <w:t>AddDate</w:t>
      </w:r>
      <w:proofErr w:type="spellEnd"/>
      <w:r>
        <w:t>()</w:t>
      </w:r>
      <w:bookmarkEnd w:id="13"/>
    </w:p>
    <w:p w:rsidR="00B103F3" w:rsidRDefault="00B103F3" w:rsidP="00B103F3">
      <w:pPr>
        <w:pStyle w:val="demonum1"/>
      </w:pPr>
      <w:proofErr w:type="spellStart"/>
      <w:r>
        <w:t>Date</w:t>
      </w:r>
      <w:r w:rsidR="008B58D2">
        <w:t>_</w:t>
      </w:r>
      <w:r>
        <w:t>Add</w:t>
      </w:r>
      <w:proofErr w:type="spellEnd"/>
    </w:p>
    <w:p w:rsidR="00866582" w:rsidRPr="005B00FD" w:rsidRDefault="00866582" w:rsidP="005B00FD">
      <w:pPr>
        <w:pStyle w:val="code1"/>
      </w:pPr>
      <w:r w:rsidRPr="005B00FD">
        <w:t>set @d = '2011-02-20';</w:t>
      </w:r>
    </w:p>
    <w:p w:rsidR="00FA2696" w:rsidRPr="005B00FD" w:rsidRDefault="00273894" w:rsidP="005B00FD">
      <w:pPr>
        <w:pStyle w:val="code1"/>
      </w:pPr>
      <w:r w:rsidRPr="005B00FD">
        <w:t xml:space="preserve">select </w:t>
      </w:r>
      <w:r w:rsidR="00866582" w:rsidRPr="005B00FD">
        <w:t>@d</w:t>
      </w:r>
    </w:p>
    <w:p w:rsidR="00273894" w:rsidRPr="005B00FD" w:rsidRDefault="00273894" w:rsidP="005B00FD">
      <w:pPr>
        <w:pStyle w:val="code1"/>
      </w:pPr>
      <w:r w:rsidRPr="005B00FD">
        <w:t xml:space="preserve">, </w:t>
      </w:r>
      <w:r w:rsidR="00FA2696" w:rsidRPr="005B00FD">
        <w:t xml:space="preserve"> </w:t>
      </w:r>
      <w:r w:rsidRPr="005B00FD">
        <w:t>Date_add(</w:t>
      </w:r>
      <w:r w:rsidR="00866582" w:rsidRPr="005B00FD">
        <w:t>@d</w:t>
      </w:r>
      <w:r w:rsidRPr="005B00FD">
        <w:t xml:space="preserve">, interval 40 day) </w:t>
      </w:r>
      <w:r w:rsidR="00FA2696" w:rsidRPr="005B00FD">
        <w:t xml:space="preserve">  </w:t>
      </w:r>
      <w:r w:rsidRPr="005B00FD">
        <w:t>as '40days'</w:t>
      </w:r>
    </w:p>
    <w:p w:rsidR="007E7EA7" w:rsidRPr="005B00FD" w:rsidRDefault="00273894" w:rsidP="005B00FD">
      <w:pPr>
        <w:pStyle w:val="code1"/>
      </w:pPr>
      <w:r w:rsidRPr="005B00FD">
        <w:t>,  Date_add(</w:t>
      </w:r>
      <w:r w:rsidR="00866582" w:rsidRPr="005B00FD">
        <w:t>@d</w:t>
      </w:r>
      <w:r w:rsidRPr="005B00FD">
        <w:t xml:space="preserve">, interval 40 year) </w:t>
      </w:r>
      <w:r w:rsidR="00FA2696" w:rsidRPr="005B00FD">
        <w:t xml:space="preserve"> </w:t>
      </w:r>
      <w:r w:rsidRPr="005B00FD">
        <w:t>as '40years'</w:t>
      </w:r>
    </w:p>
    <w:p w:rsidR="00273894" w:rsidRPr="005B00FD" w:rsidRDefault="007E7EA7" w:rsidP="005B00FD">
      <w:pPr>
        <w:pStyle w:val="code1"/>
      </w:pPr>
      <w:r w:rsidRPr="005B00FD">
        <w:t>,  Date_add(</w:t>
      </w:r>
      <w:r w:rsidR="00866582" w:rsidRPr="005B00FD">
        <w:t>@d</w:t>
      </w:r>
      <w:r w:rsidRPr="005B00FD">
        <w:t>, interval 51 month) as '51months'</w:t>
      </w:r>
      <w:r w:rsidR="00273894" w:rsidRPr="005B00FD">
        <w:t>;</w:t>
      </w:r>
    </w:p>
    <w:p w:rsidR="009C45C7" w:rsidRPr="005B00FD" w:rsidRDefault="009C45C7" w:rsidP="005B00FD">
      <w:pPr>
        <w:pStyle w:val="code1"/>
      </w:pPr>
      <w:r w:rsidRPr="005B00FD">
        <w:t>+----------------+------------+------------+------------+</w:t>
      </w:r>
    </w:p>
    <w:p w:rsidR="009C45C7" w:rsidRPr="005B00FD" w:rsidRDefault="009C45C7" w:rsidP="005B00FD">
      <w:pPr>
        <w:pStyle w:val="code1"/>
      </w:pPr>
      <w:r w:rsidRPr="005B00FD">
        <w:lastRenderedPageBreak/>
        <w:t xml:space="preserve">| </w:t>
      </w:r>
      <w:r w:rsidR="00866582" w:rsidRPr="005B00FD">
        <w:t>@d</w:t>
      </w:r>
      <w:r w:rsidRPr="005B00FD">
        <w:t xml:space="preserve"> | 40days     | 40years    | 51months   |</w:t>
      </w:r>
    </w:p>
    <w:p w:rsidR="009C45C7" w:rsidRPr="005B00FD" w:rsidRDefault="009C45C7" w:rsidP="005B00FD">
      <w:pPr>
        <w:pStyle w:val="code1"/>
      </w:pPr>
      <w:r w:rsidRPr="005B00FD">
        <w:t>+----------------+------------+------------+------------+</w:t>
      </w:r>
    </w:p>
    <w:p w:rsidR="009C45C7" w:rsidRPr="005B00FD" w:rsidRDefault="009C45C7" w:rsidP="005B00FD">
      <w:pPr>
        <w:pStyle w:val="code1"/>
      </w:pPr>
      <w:r w:rsidRPr="005B00FD">
        <w:t>| 2011-02-20     | 2011-04-01 | 2051-02-20 | 2015-05-20 |</w:t>
      </w:r>
    </w:p>
    <w:p w:rsidR="009C45C7" w:rsidRPr="005B00FD" w:rsidRDefault="009C45C7" w:rsidP="005B00FD">
      <w:pPr>
        <w:pStyle w:val="code1"/>
      </w:pPr>
      <w:r w:rsidRPr="005B00FD">
        <w:t>+----------------+------------+------------+------------+</w:t>
      </w:r>
    </w:p>
    <w:p w:rsidR="007E7EA7" w:rsidRDefault="007E7EA7" w:rsidP="007E7EA7">
      <w:pPr>
        <w:pStyle w:val="code1"/>
      </w:pPr>
    </w:p>
    <w:p w:rsidR="007E7EA7" w:rsidRDefault="007E7EA7" w:rsidP="00B103F3">
      <w:pPr>
        <w:pStyle w:val="demonum1"/>
        <w:ind w:left="1080" w:hanging="1080"/>
      </w:pPr>
      <w:r>
        <w:t>Adding one month to Jan 31 does not result in Feb31- instead the return value is adjusted to the end of the month.</w:t>
      </w:r>
    </w:p>
    <w:p w:rsidR="007E7EA7" w:rsidRPr="005B00FD" w:rsidRDefault="007E7EA7" w:rsidP="005B00FD">
      <w:pPr>
        <w:pStyle w:val="code1"/>
      </w:pPr>
      <w:r w:rsidRPr="005B00FD">
        <w:t>Select Date_add('2009-01-31', interval 1 month) as Jan31</w:t>
      </w:r>
    </w:p>
    <w:p w:rsidR="007E7EA7" w:rsidRPr="005B00FD" w:rsidRDefault="007E7EA7" w:rsidP="005B00FD">
      <w:pPr>
        <w:pStyle w:val="code1"/>
      </w:pPr>
      <w:r w:rsidRPr="005B00FD">
        <w:t>,      Date_add('2009-01-28', interval 1 month) as Jan28;</w:t>
      </w:r>
    </w:p>
    <w:p w:rsidR="007E7EA7" w:rsidRPr="005B00FD" w:rsidRDefault="007E7EA7" w:rsidP="005B00FD">
      <w:pPr>
        <w:pStyle w:val="code1"/>
      </w:pPr>
      <w:r w:rsidRPr="005B00FD">
        <w:t>+------------+------------+</w:t>
      </w:r>
    </w:p>
    <w:p w:rsidR="007E7EA7" w:rsidRPr="005B00FD" w:rsidRDefault="007E7EA7" w:rsidP="005B00FD">
      <w:pPr>
        <w:pStyle w:val="code1"/>
      </w:pPr>
      <w:r w:rsidRPr="005B00FD">
        <w:t>| Jan31      | Jan28      |</w:t>
      </w:r>
    </w:p>
    <w:p w:rsidR="007E7EA7" w:rsidRPr="005B00FD" w:rsidRDefault="007E7EA7" w:rsidP="005B00FD">
      <w:pPr>
        <w:pStyle w:val="code1"/>
      </w:pPr>
      <w:r w:rsidRPr="005B00FD">
        <w:t>+------------+------------+</w:t>
      </w:r>
    </w:p>
    <w:p w:rsidR="007E7EA7" w:rsidRPr="005B00FD" w:rsidRDefault="007E7EA7" w:rsidP="005B00FD">
      <w:pPr>
        <w:pStyle w:val="code1"/>
      </w:pPr>
      <w:r w:rsidRPr="005B00FD">
        <w:t>| 2009-02-28 | 2009-02-28 |</w:t>
      </w:r>
    </w:p>
    <w:p w:rsidR="007E7EA7" w:rsidRPr="005B00FD" w:rsidRDefault="007E7EA7" w:rsidP="005B00FD">
      <w:pPr>
        <w:pStyle w:val="code1"/>
      </w:pPr>
      <w:r w:rsidRPr="005B00FD">
        <w:t>+------------+------------+</w:t>
      </w:r>
    </w:p>
    <w:p w:rsidR="007E7EA7" w:rsidRDefault="007E7EA7" w:rsidP="00273894">
      <w:pPr>
        <w:pStyle w:val="code1"/>
      </w:pPr>
    </w:p>
    <w:p w:rsidR="007E7EA7" w:rsidRDefault="007E7EA7" w:rsidP="00B103F3">
      <w:pPr>
        <w:pStyle w:val="demonum1"/>
        <w:ind w:left="1080" w:hanging="1080"/>
      </w:pPr>
      <w:r>
        <w:t>Compound intervals</w:t>
      </w:r>
      <w:r w:rsidR="007967E3">
        <w:t xml:space="preserve">. The </w:t>
      </w:r>
      <w:r w:rsidR="00030B9F">
        <w:t>delimiter between</w:t>
      </w:r>
      <w:r w:rsidR="007967E3">
        <w:t xml:space="preserve"> the components can be any punctuation character</w:t>
      </w:r>
    </w:p>
    <w:p w:rsidR="00866582" w:rsidRPr="005B00FD" w:rsidRDefault="00866582" w:rsidP="005B00FD">
      <w:pPr>
        <w:pStyle w:val="code1"/>
      </w:pPr>
      <w:r w:rsidRPr="005B00FD">
        <w:t>set @d := '2011-02-20 19:55:09';</w:t>
      </w:r>
    </w:p>
    <w:p w:rsidR="007E7EA7" w:rsidRPr="005B00FD" w:rsidRDefault="007E7EA7" w:rsidP="005B00FD">
      <w:pPr>
        <w:pStyle w:val="code1"/>
      </w:pPr>
      <w:r w:rsidRPr="005B00FD">
        <w:t xml:space="preserve">select </w:t>
      </w:r>
      <w:r w:rsidR="00866582" w:rsidRPr="005B00FD">
        <w:t>@d</w:t>
      </w:r>
    </w:p>
    <w:p w:rsidR="007E7EA7" w:rsidRPr="005B00FD" w:rsidRDefault="007E7EA7" w:rsidP="005B00FD">
      <w:pPr>
        <w:pStyle w:val="code1"/>
      </w:pPr>
      <w:r w:rsidRPr="005B00FD">
        <w:t>,  Date_add(</w:t>
      </w:r>
      <w:r w:rsidR="00866582" w:rsidRPr="005B00FD">
        <w:t xml:space="preserve">@d </w:t>
      </w:r>
      <w:r w:rsidRPr="005B00FD">
        <w:t>, interval '4 3' year_month) as '4 years 3 months'</w:t>
      </w:r>
    </w:p>
    <w:p w:rsidR="00030B9F" w:rsidRPr="005B00FD" w:rsidRDefault="007E7EA7" w:rsidP="005B00FD">
      <w:pPr>
        <w:pStyle w:val="code1"/>
      </w:pPr>
      <w:r w:rsidRPr="005B00FD">
        <w:t>,  Date_add(</w:t>
      </w:r>
      <w:r w:rsidR="00866582" w:rsidRPr="005B00FD">
        <w:t xml:space="preserve">@d </w:t>
      </w:r>
      <w:r w:rsidRPr="005B00FD">
        <w:t>, interval '2</w:t>
      </w:r>
      <w:r w:rsidR="007967E3" w:rsidRPr="005B00FD">
        <w:t>-</w:t>
      </w:r>
      <w:r w:rsidRPr="005B00FD">
        <w:t xml:space="preserve">23' day_hour) </w:t>
      </w:r>
      <w:r w:rsidR="00FA2696" w:rsidRPr="005B00FD">
        <w:t xml:space="preserve"> </w:t>
      </w:r>
      <w:r w:rsidRPr="005B00FD">
        <w:t>as '2 days 23 hours'</w:t>
      </w:r>
    </w:p>
    <w:p w:rsidR="007E7EA7" w:rsidRPr="005B00FD" w:rsidRDefault="007E7EA7" w:rsidP="005B00FD">
      <w:pPr>
        <w:pStyle w:val="code1"/>
      </w:pPr>
      <w:r w:rsidRPr="005B00FD">
        <w:t>;</w:t>
      </w:r>
    </w:p>
    <w:p w:rsidR="009C45C7" w:rsidRPr="005B00FD" w:rsidRDefault="009C45C7" w:rsidP="005B00FD">
      <w:pPr>
        <w:pStyle w:val="code1"/>
      </w:pPr>
      <w:r w:rsidRPr="005B00FD">
        <w:t>+---------------------+---------------------+---------------------+</w:t>
      </w:r>
    </w:p>
    <w:p w:rsidR="009C45C7" w:rsidRPr="005B00FD" w:rsidRDefault="009C45C7" w:rsidP="005B00FD">
      <w:pPr>
        <w:pStyle w:val="code1"/>
      </w:pPr>
      <w:r w:rsidRPr="005B00FD">
        <w:t>| now()               | 4 years 3 months    | 2 days 23 hours     |</w:t>
      </w:r>
    </w:p>
    <w:p w:rsidR="009C45C7" w:rsidRPr="005B00FD" w:rsidRDefault="009C45C7" w:rsidP="005B00FD">
      <w:pPr>
        <w:pStyle w:val="code1"/>
      </w:pPr>
      <w:r w:rsidRPr="005B00FD">
        <w:t>+---------------------+---------------------+---------------------+</w:t>
      </w:r>
    </w:p>
    <w:p w:rsidR="009C45C7" w:rsidRPr="005B00FD" w:rsidRDefault="009C45C7" w:rsidP="005B00FD">
      <w:pPr>
        <w:pStyle w:val="code1"/>
      </w:pPr>
      <w:r w:rsidRPr="005B00FD">
        <w:t>| 2011-02-20 19:55:09 | 2015-05-20 19:55:09 | 2011-02-23 18:55:09 |</w:t>
      </w:r>
    </w:p>
    <w:p w:rsidR="009C45C7" w:rsidRPr="005B00FD" w:rsidRDefault="009C45C7" w:rsidP="005B00FD">
      <w:pPr>
        <w:pStyle w:val="code1"/>
      </w:pPr>
      <w:r w:rsidRPr="005B00FD">
        <w:t>+---------------------+---------------------+---------------------+</w:t>
      </w:r>
    </w:p>
    <w:p w:rsidR="00640BF7" w:rsidRDefault="00640BF7" w:rsidP="00B103F3">
      <w:pPr>
        <w:pStyle w:val="demonum1"/>
        <w:ind w:left="1080" w:hanging="1080"/>
      </w:pPr>
      <w:r>
        <w:t>The interval value can be negative</w:t>
      </w:r>
      <w:r w:rsidR="00866582">
        <w:t>; if the variable has a time components, then MySQL casts it to a datetime value; if there is no time component, then the value is cast to a date</w:t>
      </w:r>
    </w:p>
    <w:p w:rsidR="00866582" w:rsidRPr="005B00FD" w:rsidRDefault="00866582" w:rsidP="005B00FD">
      <w:pPr>
        <w:pStyle w:val="code1"/>
      </w:pPr>
      <w:r w:rsidRPr="005B00FD">
        <w:t>set @d := '2011-02-20';</w:t>
      </w:r>
    </w:p>
    <w:p w:rsidR="00640BF7" w:rsidRPr="005B00FD" w:rsidRDefault="00640BF7" w:rsidP="005B00FD">
      <w:pPr>
        <w:pStyle w:val="code1"/>
      </w:pPr>
      <w:r w:rsidRPr="005B00FD">
        <w:t xml:space="preserve">select </w:t>
      </w:r>
      <w:r w:rsidR="00866582" w:rsidRPr="005B00FD">
        <w:t>@d</w:t>
      </w:r>
    </w:p>
    <w:p w:rsidR="00640BF7" w:rsidRPr="005B00FD" w:rsidRDefault="00640BF7" w:rsidP="005B00FD">
      <w:pPr>
        <w:pStyle w:val="code1"/>
      </w:pPr>
      <w:r w:rsidRPr="005B00FD">
        <w:t>,  Date_add(</w:t>
      </w:r>
      <w:r w:rsidR="00866582" w:rsidRPr="005B00FD">
        <w:t>@d</w:t>
      </w:r>
      <w:r w:rsidRPr="005B00FD">
        <w:t xml:space="preserve">, interval '-4 3' year_month) </w:t>
      </w:r>
    </w:p>
    <w:p w:rsidR="00640BF7" w:rsidRPr="005B00FD" w:rsidRDefault="00640BF7" w:rsidP="005B00FD">
      <w:pPr>
        <w:pStyle w:val="code1"/>
      </w:pPr>
      <w:r w:rsidRPr="005B00FD">
        <w:t xml:space="preserve">   as 'minus 4 years 3 months'</w:t>
      </w:r>
    </w:p>
    <w:p w:rsidR="00030B9F" w:rsidRPr="005B00FD" w:rsidRDefault="00640BF7" w:rsidP="005B00FD">
      <w:pPr>
        <w:pStyle w:val="code1"/>
      </w:pPr>
      <w:r w:rsidRPr="005B00FD">
        <w:t>,  Date_add(</w:t>
      </w:r>
      <w:r w:rsidR="00866582" w:rsidRPr="005B00FD">
        <w:t>@d</w:t>
      </w:r>
      <w:r w:rsidRPr="005B00FD">
        <w:t>, interval '-2' day) as 'minus 2 days'</w:t>
      </w:r>
    </w:p>
    <w:p w:rsidR="00640BF7" w:rsidRPr="005B00FD" w:rsidRDefault="00640BF7" w:rsidP="005B00FD">
      <w:pPr>
        <w:pStyle w:val="code1"/>
      </w:pPr>
      <w:r w:rsidRPr="005B00FD">
        <w:t>;</w:t>
      </w:r>
    </w:p>
    <w:p w:rsidR="009C45C7" w:rsidRPr="005B00FD" w:rsidRDefault="009C45C7" w:rsidP="005B00FD">
      <w:pPr>
        <w:pStyle w:val="code1"/>
      </w:pPr>
      <w:r w:rsidRPr="005B00FD">
        <w:t>+----------------+------------------------+--------------+</w:t>
      </w:r>
    </w:p>
    <w:p w:rsidR="009C45C7" w:rsidRPr="005B00FD" w:rsidRDefault="009C45C7" w:rsidP="005B00FD">
      <w:pPr>
        <w:pStyle w:val="code1"/>
      </w:pPr>
      <w:r w:rsidRPr="005B00FD">
        <w:t xml:space="preserve">| </w:t>
      </w:r>
      <w:r w:rsidR="00866582" w:rsidRPr="005B00FD">
        <w:t>@d</w:t>
      </w:r>
      <w:r w:rsidRPr="005B00FD">
        <w:t xml:space="preserve"> </w:t>
      </w:r>
      <w:r w:rsidR="00866582" w:rsidRPr="005B00FD">
        <w:t xml:space="preserve">            </w:t>
      </w:r>
      <w:r w:rsidRPr="005B00FD">
        <w:t>| minus 4 years 3 months | minus 2 days |</w:t>
      </w:r>
    </w:p>
    <w:p w:rsidR="009C45C7" w:rsidRPr="005B00FD" w:rsidRDefault="009C45C7" w:rsidP="005B00FD">
      <w:pPr>
        <w:pStyle w:val="code1"/>
      </w:pPr>
      <w:r w:rsidRPr="005B00FD">
        <w:t>+----------------+------------------------+--------------+</w:t>
      </w:r>
    </w:p>
    <w:p w:rsidR="009C45C7" w:rsidRPr="005B00FD" w:rsidRDefault="009C45C7" w:rsidP="005B00FD">
      <w:pPr>
        <w:pStyle w:val="code1"/>
      </w:pPr>
      <w:r w:rsidRPr="005B00FD">
        <w:t>| 2011-02-20     | 2006-11-20             | 2011-02-18   |</w:t>
      </w:r>
    </w:p>
    <w:p w:rsidR="009C45C7" w:rsidRPr="005B00FD" w:rsidRDefault="009C45C7" w:rsidP="005B00FD">
      <w:pPr>
        <w:pStyle w:val="code1"/>
      </w:pPr>
      <w:r w:rsidRPr="005B00FD">
        <w:t>+----------------+------------------------+--------------+</w:t>
      </w:r>
    </w:p>
    <w:p w:rsidR="00273894" w:rsidRDefault="00273894" w:rsidP="00273894">
      <w:pPr>
        <w:pStyle w:val="body1"/>
      </w:pPr>
      <w:r>
        <w:t xml:space="preserve">The </w:t>
      </w:r>
      <w:proofErr w:type="spellStart"/>
      <w:r>
        <w:t>AddDate</w:t>
      </w:r>
      <w:proofErr w:type="spellEnd"/>
      <w:r>
        <w:t xml:space="preserve"> function will default to an interval of days</w:t>
      </w:r>
      <w:r w:rsidR="007E7EA7">
        <w:t xml:space="preserve">. </w:t>
      </w:r>
      <w:proofErr w:type="spellStart"/>
      <w:r w:rsidR="007E7EA7">
        <w:t>Date_Add</w:t>
      </w:r>
      <w:proofErr w:type="spellEnd"/>
      <w:r w:rsidR="007E7EA7">
        <w:t xml:space="preserve"> uses the Interval syntax only.</w:t>
      </w:r>
    </w:p>
    <w:p w:rsidR="00273894" w:rsidRDefault="00273894" w:rsidP="00273894">
      <w:pPr>
        <w:pStyle w:val="body1"/>
      </w:pPr>
    </w:p>
    <w:p w:rsidR="00273894" w:rsidRDefault="00273894" w:rsidP="00273894">
      <w:pPr>
        <w:pStyle w:val="head2"/>
      </w:pPr>
      <w:bookmarkStart w:id="14" w:name="_Toc363674043"/>
      <w:proofErr w:type="spellStart"/>
      <w:r>
        <w:t>Date_Sub</w:t>
      </w:r>
      <w:proofErr w:type="spellEnd"/>
      <w:r>
        <w:t xml:space="preserve">(), </w:t>
      </w:r>
      <w:r w:rsidR="004107A1">
        <w:t xml:space="preserve"> </w:t>
      </w:r>
      <w:proofErr w:type="spellStart"/>
      <w:r>
        <w:t>SubDate</w:t>
      </w:r>
      <w:proofErr w:type="spellEnd"/>
      <w:r>
        <w:t>()</w:t>
      </w:r>
      <w:bookmarkEnd w:id="14"/>
    </w:p>
    <w:p w:rsidR="00273894" w:rsidRDefault="00640BF7" w:rsidP="00F140A3">
      <w:pPr>
        <w:pStyle w:val="demonum1"/>
      </w:pPr>
      <w:proofErr w:type="spellStart"/>
      <w:r>
        <w:t>Date_sub</w:t>
      </w:r>
      <w:proofErr w:type="spellEnd"/>
      <w:r>
        <w:t xml:space="preserve"> is used to subtract a date interval.</w:t>
      </w:r>
    </w:p>
    <w:p w:rsidR="00866582" w:rsidRPr="005B00FD" w:rsidRDefault="00866582" w:rsidP="005B00FD">
      <w:pPr>
        <w:pStyle w:val="code1"/>
      </w:pPr>
      <w:r w:rsidRPr="005B00FD">
        <w:t>set @d := '2011-02-20';</w:t>
      </w:r>
    </w:p>
    <w:p w:rsidR="00FA2696" w:rsidRPr="005B00FD" w:rsidRDefault="00640BF7" w:rsidP="005B00FD">
      <w:pPr>
        <w:pStyle w:val="code1"/>
      </w:pPr>
      <w:r w:rsidRPr="005B00FD">
        <w:t xml:space="preserve">select </w:t>
      </w:r>
      <w:r w:rsidR="00866582" w:rsidRPr="005B00FD">
        <w:t>@d</w:t>
      </w:r>
    </w:p>
    <w:p w:rsidR="00640BF7" w:rsidRPr="005B00FD" w:rsidRDefault="00640BF7" w:rsidP="005B00FD">
      <w:pPr>
        <w:pStyle w:val="code1"/>
      </w:pPr>
      <w:r w:rsidRPr="005B00FD">
        <w:t>,</w:t>
      </w:r>
      <w:r w:rsidR="00FA2696" w:rsidRPr="005B00FD">
        <w:t xml:space="preserve"> </w:t>
      </w:r>
      <w:r w:rsidRPr="005B00FD">
        <w:t xml:space="preserve"> Date_sub(</w:t>
      </w:r>
      <w:r w:rsidR="00866582" w:rsidRPr="005B00FD">
        <w:t>@d</w:t>
      </w:r>
      <w:r w:rsidRPr="005B00FD">
        <w:t xml:space="preserve">, interval 40 day) </w:t>
      </w:r>
      <w:r w:rsidR="00FA2696" w:rsidRPr="005B00FD">
        <w:t xml:space="preserve">  </w:t>
      </w:r>
      <w:r w:rsidRPr="005B00FD">
        <w:t>as '40days'</w:t>
      </w:r>
    </w:p>
    <w:p w:rsidR="00640BF7" w:rsidRPr="005B00FD" w:rsidRDefault="00640BF7" w:rsidP="005B00FD">
      <w:pPr>
        <w:pStyle w:val="code1"/>
      </w:pPr>
      <w:r w:rsidRPr="005B00FD">
        <w:t>,  Date_sub(</w:t>
      </w:r>
      <w:r w:rsidR="00866582" w:rsidRPr="005B00FD">
        <w:t>@d</w:t>
      </w:r>
      <w:r w:rsidRPr="005B00FD">
        <w:t xml:space="preserve">, interval 40 year) </w:t>
      </w:r>
      <w:r w:rsidR="00FA2696" w:rsidRPr="005B00FD">
        <w:t xml:space="preserve"> </w:t>
      </w:r>
      <w:r w:rsidRPr="005B00FD">
        <w:t>as '40years'</w:t>
      </w:r>
    </w:p>
    <w:p w:rsidR="00640BF7" w:rsidRPr="005B00FD" w:rsidRDefault="00640BF7" w:rsidP="005B00FD">
      <w:pPr>
        <w:pStyle w:val="code1"/>
      </w:pPr>
      <w:r w:rsidRPr="005B00FD">
        <w:t>,  Date_sub(</w:t>
      </w:r>
      <w:r w:rsidR="00866582" w:rsidRPr="005B00FD">
        <w:t>@d</w:t>
      </w:r>
      <w:r w:rsidRPr="005B00FD">
        <w:t>, interval 51 month) as '51months';</w:t>
      </w:r>
    </w:p>
    <w:p w:rsidR="009C45C7" w:rsidRPr="005B00FD" w:rsidRDefault="009C45C7" w:rsidP="005B00FD">
      <w:pPr>
        <w:pStyle w:val="code1"/>
      </w:pPr>
      <w:r w:rsidRPr="005B00FD">
        <w:t>+----------------+------------+------------+------------+</w:t>
      </w:r>
    </w:p>
    <w:p w:rsidR="009C45C7" w:rsidRPr="005B00FD" w:rsidRDefault="009C45C7" w:rsidP="005B00FD">
      <w:pPr>
        <w:pStyle w:val="code1"/>
      </w:pPr>
      <w:r w:rsidRPr="005B00FD">
        <w:t xml:space="preserve">| </w:t>
      </w:r>
      <w:r w:rsidR="00866582" w:rsidRPr="005B00FD">
        <w:t>@d</w:t>
      </w:r>
      <w:r w:rsidRPr="005B00FD">
        <w:t xml:space="preserve"> </w:t>
      </w:r>
      <w:r w:rsidR="00980EF5">
        <w:t xml:space="preserve">            </w:t>
      </w:r>
      <w:r w:rsidRPr="005B00FD">
        <w:t>| 40days     | 40years    | 51months   |</w:t>
      </w:r>
    </w:p>
    <w:p w:rsidR="009C45C7" w:rsidRPr="005B00FD" w:rsidRDefault="009C45C7" w:rsidP="005B00FD">
      <w:pPr>
        <w:pStyle w:val="code1"/>
      </w:pPr>
      <w:r w:rsidRPr="005B00FD">
        <w:lastRenderedPageBreak/>
        <w:t>+----------------+------------+------------+------------+</w:t>
      </w:r>
    </w:p>
    <w:p w:rsidR="009C45C7" w:rsidRPr="005B00FD" w:rsidRDefault="009C45C7" w:rsidP="005B00FD">
      <w:pPr>
        <w:pStyle w:val="code1"/>
      </w:pPr>
      <w:r w:rsidRPr="005B00FD">
        <w:t>| 2011-02-20     | 2011-01-11 | 1971-02-20 | 2006-11-20 |</w:t>
      </w:r>
    </w:p>
    <w:p w:rsidR="009C45C7" w:rsidRPr="005B00FD" w:rsidRDefault="009C45C7" w:rsidP="005B00FD">
      <w:pPr>
        <w:pStyle w:val="code1"/>
      </w:pPr>
      <w:r w:rsidRPr="005B00FD">
        <w:t>+----------------+------------+------------+------------+</w:t>
      </w:r>
    </w:p>
    <w:p w:rsidR="004107A1" w:rsidRDefault="004107A1" w:rsidP="00F140A3">
      <w:pPr>
        <w:pStyle w:val="demonum1"/>
      </w:pPr>
      <w:r>
        <w:t xml:space="preserve">The </w:t>
      </w:r>
      <w:proofErr w:type="spellStart"/>
      <w:r>
        <w:t>SubDate</w:t>
      </w:r>
      <w:proofErr w:type="spellEnd"/>
      <w:r>
        <w:t xml:space="preserve"> function will default to an interval of days. </w:t>
      </w:r>
      <w:proofErr w:type="spellStart"/>
      <w:r>
        <w:t>Date_Sub</w:t>
      </w:r>
      <w:proofErr w:type="spellEnd"/>
      <w:r>
        <w:t xml:space="preserve"> uses the Interval syntax only.</w:t>
      </w:r>
    </w:p>
    <w:p w:rsidR="008F2219" w:rsidRPr="005B00FD" w:rsidRDefault="008F2219" w:rsidP="005B00FD">
      <w:pPr>
        <w:pStyle w:val="code1"/>
      </w:pPr>
      <w:r w:rsidRPr="005B00FD">
        <w:t xml:space="preserve">set @d = '2009-07-06' </w:t>
      </w:r>
      <w:r w:rsidR="00866582" w:rsidRPr="005B00FD">
        <w:t>;</w:t>
      </w:r>
    </w:p>
    <w:p w:rsidR="008F2219" w:rsidRPr="005B00FD" w:rsidRDefault="008F2219" w:rsidP="005B00FD">
      <w:pPr>
        <w:pStyle w:val="code1"/>
      </w:pPr>
      <w:r w:rsidRPr="005B00FD">
        <w:t>select @d</w:t>
      </w:r>
    </w:p>
    <w:p w:rsidR="008F2219" w:rsidRPr="005B00FD" w:rsidRDefault="008F2219" w:rsidP="005B00FD">
      <w:pPr>
        <w:pStyle w:val="code1"/>
      </w:pPr>
      <w:r w:rsidRPr="005B00FD">
        <w:t>,  SubDate(@d, interval 40 day)   as '40days'</w:t>
      </w:r>
    </w:p>
    <w:p w:rsidR="00640BF7" w:rsidRPr="005B00FD" w:rsidRDefault="008F2219" w:rsidP="005B00FD">
      <w:pPr>
        <w:pStyle w:val="code1"/>
      </w:pPr>
      <w:r w:rsidRPr="005B00FD">
        <w:t>,  SubDate(@d, 40)   as '40days'</w:t>
      </w:r>
    </w:p>
    <w:p w:rsidR="008F2219" w:rsidRPr="005B00FD" w:rsidRDefault="008F2219" w:rsidP="005B00FD">
      <w:pPr>
        <w:pStyle w:val="code1"/>
      </w:pPr>
      <w:r w:rsidRPr="005B00FD">
        <w:t>;</w:t>
      </w:r>
    </w:p>
    <w:p w:rsidR="008F2219" w:rsidRPr="005B00FD" w:rsidRDefault="008F2219" w:rsidP="005B00FD">
      <w:pPr>
        <w:pStyle w:val="code1"/>
      </w:pPr>
      <w:r w:rsidRPr="005B00FD">
        <w:t>+------------+------------+------------+</w:t>
      </w:r>
    </w:p>
    <w:p w:rsidR="008F2219" w:rsidRPr="005B00FD" w:rsidRDefault="008F2219" w:rsidP="005B00FD">
      <w:pPr>
        <w:pStyle w:val="code1"/>
      </w:pPr>
      <w:r w:rsidRPr="005B00FD">
        <w:t>| @d         | 40days     | 40days     |</w:t>
      </w:r>
    </w:p>
    <w:p w:rsidR="008F2219" w:rsidRPr="005B00FD" w:rsidRDefault="008F2219" w:rsidP="005B00FD">
      <w:pPr>
        <w:pStyle w:val="code1"/>
      </w:pPr>
      <w:r w:rsidRPr="005B00FD">
        <w:t>+------------+------------+------------+</w:t>
      </w:r>
    </w:p>
    <w:p w:rsidR="008F2219" w:rsidRPr="005B00FD" w:rsidRDefault="008F2219" w:rsidP="005B00FD">
      <w:pPr>
        <w:pStyle w:val="code1"/>
      </w:pPr>
      <w:r w:rsidRPr="005B00FD">
        <w:t>| 2009-07-06 | 2009-05-27 | 2009-05-27 |</w:t>
      </w:r>
    </w:p>
    <w:p w:rsidR="008F2219" w:rsidRPr="005B00FD" w:rsidRDefault="008F2219" w:rsidP="005B00FD">
      <w:pPr>
        <w:pStyle w:val="code1"/>
      </w:pPr>
      <w:r w:rsidRPr="005B00FD">
        <w:t>+------------+------------+------------+</w:t>
      </w:r>
    </w:p>
    <w:p w:rsidR="00273894" w:rsidRDefault="00273894" w:rsidP="00273894">
      <w:pPr>
        <w:pStyle w:val="head2"/>
      </w:pPr>
      <w:bookmarkStart w:id="15" w:name="_Toc363674044"/>
      <w:proofErr w:type="spellStart"/>
      <w:r>
        <w:t>DateDiff</w:t>
      </w:r>
      <w:proofErr w:type="spellEnd"/>
      <w:r>
        <w:t>()</w:t>
      </w:r>
      <w:bookmarkEnd w:id="15"/>
    </w:p>
    <w:p w:rsidR="00273894" w:rsidRDefault="00FA2696" w:rsidP="00B103F3">
      <w:pPr>
        <w:pStyle w:val="demonum1"/>
        <w:ind w:left="1080" w:hanging="1080"/>
      </w:pPr>
      <w:r>
        <w:t xml:space="preserve">The </w:t>
      </w:r>
      <w:proofErr w:type="spellStart"/>
      <w:r>
        <w:t>DateDiff</w:t>
      </w:r>
      <w:proofErr w:type="spellEnd"/>
      <w:r>
        <w:t xml:space="preserve"> function returns the number of days between two dates.</w:t>
      </w:r>
    </w:p>
    <w:p w:rsidR="00FA2696" w:rsidRPr="005B00FD" w:rsidRDefault="00FA2696" w:rsidP="005B00FD">
      <w:pPr>
        <w:pStyle w:val="code1"/>
      </w:pPr>
      <w:r w:rsidRPr="005B00FD">
        <w:t xml:space="preserve">select </w:t>
      </w:r>
      <w:r w:rsidR="00866582" w:rsidRPr="005B00FD">
        <w:t>@d</w:t>
      </w:r>
    </w:p>
    <w:p w:rsidR="00FA2696" w:rsidRPr="005B00FD" w:rsidRDefault="00FA2696" w:rsidP="005B00FD">
      <w:pPr>
        <w:pStyle w:val="code1"/>
      </w:pPr>
      <w:r w:rsidRPr="005B00FD">
        <w:t>,  DateDiff(</w:t>
      </w:r>
      <w:r w:rsidR="00866582" w:rsidRPr="005B00FD">
        <w:t>@d</w:t>
      </w:r>
      <w:r w:rsidRPr="005B00FD">
        <w:t>, '20090720')   as col_2</w:t>
      </w:r>
    </w:p>
    <w:p w:rsidR="00FA2696" w:rsidRPr="005B00FD" w:rsidRDefault="00FA2696" w:rsidP="005B00FD">
      <w:pPr>
        <w:pStyle w:val="code1"/>
      </w:pPr>
      <w:r w:rsidRPr="005B00FD">
        <w:t>,  DateDiff(</w:t>
      </w:r>
      <w:r w:rsidR="00866582" w:rsidRPr="005B00FD">
        <w:t>@d</w:t>
      </w:r>
      <w:r w:rsidRPr="005B00FD">
        <w:t>, '20090620')   as col_3</w:t>
      </w:r>
    </w:p>
    <w:p w:rsidR="00FA2696" w:rsidRPr="005B00FD" w:rsidRDefault="00FA2696" w:rsidP="005B00FD">
      <w:pPr>
        <w:pStyle w:val="code1"/>
      </w:pPr>
      <w:r w:rsidRPr="005B00FD">
        <w:t>,  DateDiff(</w:t>
      </w:r>
      <w:r w:rsidR="00866582" w:rsidRPr="005B00FD">
        <w:t>@d</w:t>
      </w:r>
      <w:r w:rsidRPr="005B00FD">
        <w:t>, '20070706')   as col_4;</w:t>
      </w:r>
    </w:p>
    <w:p w:rsidR="009C45C7" w:rsidRPr="005B00FD" w:rsidRDefault="009C45C7" w:rsidP="005B00FD">
      <w:pPr>
        <w:pStyle w:val="code1"/>
      </w:pPr>
      <w:r w:rsidRPr="005B00FD">
        <w:t>+----------------+-------+-------+-------+</w:t>
      </w:r>
    </w:p>
    <w:p w:rsidR="009C45C7" w:rsidRPr="005B00FD" w:rsidRDefault="009C45C7" w:rsidP="005B00FD">
      <w:pPr>
        <w:pStyle w:val="code1"/>
      </w:pPr>
      <w:r w:rsidRPr="005B00FD">
        <w:t xml:space="preserve">| </w:t>
      </w:r>
      <w:r w:rsidR="00866582" w:rsidRPr="005B00FD">
        <w:t>@d</w:t>
      </w:r>
      <w:r w:rsidRPr="005B00FD">
        <w:t xml:space="preserve"> </w:t>
      </w:r>
      <w:r w:rsidR="00866582" w:rsidRPr="005B00FD">
        <w:t xml:space="preserve">            </w:t>
      </w:r>
      <w:r w:rsidRPr="005B00FD">
        <w:t>| col_2 | col_3 | col_4 |</w:t>
      </w:r>
    </w:p>
    <w:p w:rsidR="009C45C7" w:rsidRPr="005B00FD" w:rsidRDefault="009C45C7" w:rsidP="005B00FD">
      <w:pPr>
        <w:pStyle w:val="code1"/>
      </w:pPr>
      <w:r w:rsidRPr="005B00FD">
        <w:t>+----------------+-------+-------+-------+</w:t>
      </w:r>
    </w:p>
    <w:p w:rsidR="009C45C7" w:rsidRPr="005B00FD" w:rsidRDefault="009C45C7" w:rsidP="005B00FD">
      <w:pPr>
        <w:pStyle w:val="code1"/>
      </w:pPr>
      <w:r w:rsidRPr="005B00FD">
        <w:t>| 20</w:t>
      </w:r>
      <w:r w:rsidR="00866582" w:rsidRPr="005B00FD">
        <w:t>09</w:t>
      </w:r>
      <w:r w:rsidRPr="005B00FD">
        <w:t>-0</w:t>
      </w:r>
      <w:r w:rsidR="00866582" w:rsidRPr="005B00FD">
        <w:t>7</w:t>
      </w:r>
      <w:r w:rsidRPr="005B00FD">
        <w:t>-</w:t>
      </w:r>
      <w:r w:rsidR="00866582" w:rsidRPr="005B00FD">
        <w:t>06</w:t>
      </w:r>
      <w:r w:rsidRPr="005B00FD">
        <w:t xml:space="preserve">     |   </w:t>
      </w:r>
      <w:r w:rsidR="005E4B64" w:rsidRPr="005B00FD">
        <w:t>-14</w:t>
      </w:r>
      <w:r w:rsidRPr="005B00FD">
        <w:t xml:space="preserve"> |   </w:t>
      </w:r>
      <w:r w:rsidR="005E4B64" w:rsidRPr="005B00FD">
        <w:t xml:space="preserve"> 16 </w:t>
      </w:r>
      <w:r w:rsidRPr="005B00FD">
        <w:t xml:space="preserve">|  </w:t>
      </w:r>
      <w:r w:rsidR="005E4B64" w:rsidRPr="005B00FD">
        <w:t>1325</w:t>
      </w:r>
      <w:r w:rsidRPr="005B00FD">
        <w:t xml:space="preserve"> |</w:t>
      </w:r>
    </w:p>
    <w:p w:rsidR="009C45C7" w:rsidRPr="005B00FD" w:rsidRDefault="009C45C7" w:rsidP="005B00FD">
      <w:pPr>
        <w:pStyle w:val="code1"/>
      </w:pPr>
      <w:r w:rsidRPr="005B00FD">
        <w:t>+----------------+-------+-------+-------+</w:t>
      </w:r>
    </w:p>
    <w:p w:rsidR="00FA2696" w:rsidRDefault="00FA2696" w:rsidP="00FA2696">
      <w:pPr>
        <w:pStyle w:val="body1"/>
      </w:pPr>
    </w:p>
    <w:p w:rsidR="00FA2696" w:rsidRDefault="00FA2696" w:rsidP="00C71A7B">
      <w:pPr>
        <w:pStyle w:val="demonum1"/>
      </w:pPr>
      <w:r>
        <w:t xml:space="preserve">The </w:t>
      </w:r>
      <w:proofErr w:type="spellStart"/>
      <w:r>
        <w:t>DateDiff</w:t>
      </w:r>
      <w:proofErr w:type="spellEnd"/>
      <w:r>
        <w:t xml:space="preserve"> function deals with the date component only. The following returns a value of -1.</w:t>
      </w:r>
    </w:p>
    <w:p w:rsidR="00FA2696" w:rsidRDefault="00C87DA1" w:rsidP="00FA2696">
      <w:pPr>
        <w:pStyle w:val="code1"/>
      </w:pPr>
      <w:r>
        <w:t xml:space="preserve">Select </w:t>
      </w:r>
      <w:r w:rsidR="00FA2696">
        <w:t>DateDiff('2009-07-06 23:59:59', '2009-07-07 00:00:01')   ;</w:t>
      </w:r>
    </w:p>
    <w:p w:rsidR="00FA2696" w:rsidRDefault="00FA2696" w:rsidP="00FA2696">
      <w:pPr>
        <w:pStyle w:val="body1"/>
      </w:pPr>
    </w:p>
    <w:p w:rsidR="00B103F3" w:rsidRDefault="00B103F3" w:rsidP="00B103F3">
      <w:pPr>
        <w:pStyle w:val="demonum1"/>
      </w:pPr>
      <w:proofErr w:type="spellStart"/>
      <w:r>
        <w:t>DateDiff</w:t>
      </w:r>
      <w:proofErr w:type="spellEnd"/>
      <w:r>
        <w:t xml:space="preserve"> with order dates. </w:t>
      </w:r>
    </w:p>
    <w:p w:rsidR="00B103F3" w:rsidRPr="005B00FD" w:rsidRDefault="00C87DA1" w:rsidP="005B00FD">
      <w:pPr>
        <w:pStyle w:val="code1"/>
      </w:pPr>
      <w:r>
        <w:t xml:space="preserve">Select </w:t>
      </w:r>
      <w:r w:rsidR="00B103F3" w:rsidRPr="005B00FD">
        <w:t>ord_id</w:t>
      </w:r>
    </w:p>
    <w:p w:rsidR="00B103F3" w:rsidRPr="005B00FD" w:rsidRDefault="00B103F3" w:rsidP="005B00FD">
      <w:pPr>
        <w:pStyle w:val="code1"/>
      </w:pPr>
      <w:r w:rsidRPr="005B00FD">
        <w:t xml:space="preserve">, ord_date </w:t>
      </w:r>
    </w:p>
    <w:p w:rsidR="00B103F3" w:rsidRPr="005B00FD" w:rsidRDefault="00C87DA1" w:rsidP="005B00FD">
      <w:pPr>
        <w:pStyle w:val="code1"/>
      </w:pPr>
      <w:r>
        <w:t xml:space="preserve">From </w:t>
      </w:r>
      <w:r w:rsidR="00852056" w:rsidRPr="005B00FD">
        <w:t>a_</w:t>
      </w:r>
      <w:r w:rsidR="00B103F3" w:rsidRPr="005B00FD">
        <w:t>oe</w:t>
      </w:r>
      <w:r w:rsidR="00852056" w:rsidRPr="005B00FD">
        <w:t>.</w:t>
      </w:r>
      <w:r w:rsidR="00B103F3" w:rsidRPr="005B00FD">
        <w:t>order</w:t>
      </w:r>
      <w:r w:rsidR="00852056" w:rsidRPr="005B00FD">
        <w:t>_header</w:t>
      </w:r>
      <w:r w:rsidR="00B103F3" w:rsidRPr="005B00FD">
        <w:t>s</w:t>
      </w:r>
    </w:p>
    <w:p w:rsidR="00B103F3" w:rsidRDefault="002E2272" w:rsidP="005B00FD">
      <w:pPr>
        <w:pStyle w:val="code1"/>
      </w:pPr>
      <w:r>
        <w:t>W</w:t>
      </w:r>
      <w:r w:rsidR="00B103F3" w:rsidRPr="005B00FD">
        <w:t>here dateDiff(date '20</w:t>
      </w:r>
      <w:r w:rsidR="00852056" w:rsidRPr="005B00FD">
        <w:t>1</w:t>
      </w:r>
      <w:r>
        <w:t>3</w:t>
      </w:r>
      <w:r w:rsidR="00B103F3" w:rsidRPr="005B00FD">
        <w:t>-0</w:t>
      </w:r>
      <w:r w:rsidR="00866582" w:rsidRPr="005B00FD">
        <w:t>6</w:t>
      </w:r>
      <w:r w:rsidR="00B103F3" w:rsidRPr="005B00FD">
        <w:t xml:space="preserve">-30', ord_date) between 25 and </w:t>
      </w:r>
      <w:r w:rsidR="00866582" w:rsidRPr="005B00FD">
        <w:t>5</w:t>
      </w:r>
      <w:r w:rsidR="00B103F3" w:rsidRPr="005B00FD">
        <w:t>0;</w:t>
      </w:r>
    </w:p>
    <w:p w:rsidR="002E2272" w:rsidRDefault="002E2272" w:rsidP="002E2272">
      <w:pPr>
        <w:pStyle w:val="code1"/>
      </w:pPr>
      <w:r>
        <w:t>+--------+---------------------+</w:t>
      </w:r>
    </w:p>
    <w:p w:rsidR="002E2272" w:rsidRDefault="002E2272" w:rsidP="002E2272">
      <w:pPr>
        <w:pStyle w:val="code1"/>
      </w:pPr>
      <w:r>
        <w:t>| ord_id | ord_date            |</w:t>
      </w:r>
    </w:p>
    <w:p w:rsidR="002E2272" w:rsidRDefault="002E2272" w:rsidP="002E2272">
      <w:pPr>
        <w:pStyle w:val="code1"/>
      </w:pPr>
      <w:r>
        <w:t>+--------+---------------------+</w:t>
      </w:r>
    </w:p>
    <w:p w:rsidR="002E2272" w:rsidRDefault="002E2272" w:rsidP="002E2272">
      <w:pPr>
        <w:pStyle w:val="code1"/>
      </w:pPr>
      <w:r>
        <w:t>|    301 | 2013-06-04 00:00:00 |</w:t>
      </w:r>
    </w:p>
    <w:p w:rsidR="002E2272" w:rsidRDefault="002E2272" w:rsidP="002E2272">
      <w:pPr>
        <w:pStyle w:val="code1"/>
      </w:pPr>
      <w:r>
        <w:t>|    302 | 2013-06-04 00:00:00 |</w:t>
      </w:r>
    </w:p>
    <w:p w:rsidR="002E2272" w:rsidRDefault="002E2272" w:rsidP="002E2272">
      <w:pPr>
        <w:pStyle w:val="code1"/>
      </w:pPr>
      <w:r>
        <w:t>|    306 | 2013-06-04 00:00:00 |</w:t>
      </w:r>
    </w:p>
    <w:p w:rsidR="002E2272" w:rsidRDefault="002E2272" w:rsidP="002E2272">
      <w:pPr>
        <w:pStyle w:val="code1"/>
      </w:pPr>
      <w:r>
        <w:t>|    307 | 2013-06-04 00:00:00 |</w:t>
      </w:r>
    </w:p>
    <w:p w:rsidR="002E2272" w:rsidRDefault="002E2272" w:rsidP="002E2272">
      <w:pPr>
        <w:pStyle w:val="code1"/>
      </w:pPr>
      <w:r>
        <w:t>|    390 | 2013-06-04 00:00:00 |</w:t>
      </w:r>
    </w:p>
    <w:p w:rsidR="002E2272" w:rsidRDefault="002E2272" w:rsidP="002E2272">
      <w:pPr>
        <w:pStyle w:val="code1"/>
      </w:pPr>
      <w:r>
        <w:t>|    395 | 2013-06-04 00:00:00 |</w:t>
      </w:r>
    </w:p>
    <w:p w:rsidR="002E2272" w:rsidRDefault="002E2272" w:rsidP="002E2272">
      <w:pPr>
        <w:pStyle w:val="code1"/>
      </w:pPr>
      <w:r>
        <w:t>|    529 | 2013-05-12 00:00:00 |</w:t>
      </w:r>
    </w:p>
    <w:p w:rsidR="002E2272" w:rsidRDefault="002E2272" w:rsidP="002E2272">
      <w:pPr>
        <w:pStyle w:val="code1"/>
      </w:pPr>
      <w:r>
        <w:t>|    535 | 2013-05-12 00:00:00 |</w:t>
      </w:r>
    </w:p>
    <w:p w:rsidR="002E2272" w:rsidRDefault="002E2272" w:rsidP="002E2272">
      <w:pPr>
        <w:pStyle w:val="code1"/>
      </w:pPr>
      <w:r>
        <w:t>|    536 | 2013-05-12 00:00:00 |</w:t>
      </w:r>
    </w:p>
    <w:p w:rsidR="002E2272" w:rsidRDefault="002E2272" w:rsidP="002E2272">
      <w:pPr>
        <w:pStyle w:val="code1"/>
      </w:pPr>
      <w:r>
        <w:t>|    540 | 2013-06-02 00:00:00 |</w:t>
      </w:r>
    </w:p>
    <w:p w:rsidR="002E2272" w:rsidRDefault="002E2272" w:rsidP="002E2272">
      <w:pPr>
        <w:pStyle w:val="code1"/>
      </w:pPr>
      <w:r>
        <w:t>+--------+---------------------+</w:t>
      </w:r>
    </w:p>
    <w:p w:rsidR="008F2219" w:rsidRDefault="000D42A8" w:rsidP="000D42A8">
      <w:pPr>
        <w:pStyle w:val="head1"/>
      </w:pPr>
      <w:bookmarkStart w:id="16" w:name="_Toc363674045"/>
      <w:r>
        <w:lastRenderedPageBreak/>
        <w:t>Other temporal functions</w:t>
      </w:r>
      <w:bookmarkEnd w:id="16"/>
    </w:p>
    <w:p w:rsidR="00273894" w:rsidRDefault="00273894" w:rsidP="00273894">
      <w:pPr>
        <w:pStyle w:val="head2"/>
      </w:pPr>
      <w:bookmarkStart w:id="17" w:name="_Toc363674046"/>
      <w:proofErr w:type="spellStart"/>
      <w:r>
        <w:t>To_Days</w:t>
      </w:r>
      <w:proofErr w:type="spellEnd"/>
      <w:r>
        <w:t>()</w:t>
      </w:r>
      <w:bookmarkEnd w:id="17"/>
    </w:p>
    <w:p w:rsidR="00FA2696" w:rsidRDefault="00FA2696" w:rsidP="00B103F3">
      <w:pPr>
        <w:pStyle w:val="demonum1"/>
      </w:pPr>
      <w:proofErr w:type="spellStart"/>
      <w:r>
        <w:t>To_Days</w:t>
      </w:r>
      <w:proofErr w:type="spellEnd"/>
      <w:r>
        <w:t xml:space="preserve"> returns the number of days since the start of the calendar. By itself this is not too interesting.</w:t>
      </w:r>
    </w:p>
    <w:p w:rsidR="003F4EE9" w:rsidRPr="005B00FD" w:rsidRDefault="00FA2696" w:rsidP="005B00FD">
      <w:pPr>
        <w:pStyle w:val="code1"/>
      </w:pPr>
      <w:r w:rsidRPr="005B00FD">
        <w:t xml:space="preserve">Select </w:t>
      </w:r>
      <w:r w:rsidR="003F4EE9" w:rsidRPr="005B00FD">
        <w:t>current_date()</w:t>
      </w:r>
    </w:p>
    <w:p w:rsidR="003F4EE9" w:rsidRPr="005B00FD" w:rsidRDefault="003F4EE9" w:rsidP="005B00FD">
      <w:pPr>
        <w:pStyle w:val="code1"/>
      </w:pPr>
      <w:r w:rsidRPr="005B00FD">
        <w:t xml:space="preserve">, </w:t>
      </w:r>
      <w:r w:rsidR="00FA2696" w:rsidRPr="005B00FD">
        <w:t>To_Days(</w:t>
      </w:r>
      <w:r w:rsidRPr="005B00FD">
        <w:t>current_date()</w:t>
      </w:r>
      <w:r w:rsidR="00FA2696" w:rsidRPr="005B00FD">
        <w:t>)</w:t>
      </w:r>
      <w:r w:rsidRPr="005B00FD">
        <w:t xml:space="preserve"> as NowCount</w:t>
      </w:r>
    </w:p>
    <w:p w:rsidR="003F4EE9" w:rsidRPr="005B00FD" w:rsidRDefault="00FA2696" w:rsidP="005B00FD">
      <w:pPr>
        <w:pStyle w:val="code1"/>
      </w:pPr>
      <w:r w:rsidRPr="005B00FD">
        <w:t>, TO_DAYS('2009-07-20')</w:t>
      </w:r>
      <w:r w:rsidR="003F4EE9" w:rsidRPr="005B00FD">
        <w:t xml:space="preserve"> as "20090720"</w:t>
      </w:r>
    </w:p>
    <w:p w:rsidR="00030B9F" w:rsidRPr="005B00FD" w:rsidRDefault="003F4EE9" w:rsidP="005B00FD">
      <w:pPr>
        <w:pStyle w:val="code1"/>
      </w:pPr>
      <w:r w:rsidRPr="005B00FD">
        <w:t>, TO_DAYS('1066-10-14') as "btlHst"</w:t>
      </w:r>
    </w:p>
    <w:p w:rsidR="00FA2696" w:rsidRDefault="003F4EE9" w:rsidP="005B00FD">
      <w:pPr>
        <w:pStyle w:val="code1"/>
      </w:pPr>
      <w:r w:rsidRPr="005B00FD">
        <w:t>, TO_DAYS('0079-08-24') as "MtVsv"</w:t>
      </w:r>
      <w:r w:rsidR="00FA2696" w:rsidRPr="005B00FD">
        <w:t>;</w:t>
      </w:r>
    </w:p>
    <w:p w:rsidR="00AC6C30" w:rsidRDefault="00AC6C30" w:rsidP="00AC6C30">
      <w:pPr>
        <w:pStyle w:val="code1"/>
      </w:pPr>
      <w:r>
        <w:t>+----------------+----------+----------+--------+-------+</w:t>
      </w:r>
    </w:p>
    <w:p w:rsidR="00AC6C30" w:rsidRDefault="00AC6C30" w:rsidP="00AC6C30">
      <w:pPr>
        <w:pStyle w:val="code1"/>
      </w:pPr>
      <w:r>
        <w:t>| current_date() | NowCount | 20090720 | btlHst | MtVsv |</w:t>
      </w:r>
    </w:p>
    <w:p w:rsidR="00AC6C30" w:rsidRDefault="00AC6C30" w:rsidP="00AC6C30">
      <w:pPr>
        <w:pStyle w:val="code1"/>
      </w:pPr>
      <w:r>
        <w:t>+----------------+----------+----------+--------+-------+</w:t>
      </w:r>
    </w:p>
    <w:p w:rsidR="002E2272" w:rsidRDefault="002E2272" w:rsidP="00AC6C30">
      <w:pPr>
        <w:pStyle w:val="code1"/>
      </w:pPr>
      <w:r w:rsidRPr="002E2272">
        <w:t>| 2013-08-07     |   735452 |   733973 | 389635 | 29090 |</w:t>
      </w:r>
    </w:p>
    <w:p w:rsidR="00AC6C30" w:rsidRPr="005B00FD" w:rsidRDefault="00AC6C30" w:rsidP="00AC6C30">
      <w:pPr>
        <w:pStyle w:val="code1"/>
      </w:pPr>
      <w:r>
        <w:t>+----------------+----------+----------+--------+-------+</w:t>
      </w:r>
    </w:p>
    <w:p w:rsidR="00FA2696" w:rsidRDefault="00FA2696" w:rsidP="00B103F3">
      <w:pPr>
        <w:pStyle w:val="demonum1"/>
      </w:pPr>
      <w:r>
        <w:t xml:space="preserve">You can </w:t>
      </w:r>
      <w:r w:rsidR="00B103F3">
        <w:t>subtract</w:t>
      </w:r>
      <w:r>
        <w:t xml:space="preserve"> two of the values to get the number of days between the two dates- or use </w:t>
      </w:r>
      <w:proofErr w:type="spellStart"/>
      <w:r>
        <w:t>DateDiff</w:t>
      </w:r>
      <w:proofErr w:type="spellEnd"/>
      <w:r>
        <w:t>.</w:t>
      </w:r>
    </w:p>
    <w:p w:rsidR="003F4EE9" w:rsidRPr="005B00FD" w:rsidRDefault="003F4EE9" w:rsidP="005B00FD">
      <w:pPr>
        <w:pStyle w:val="code1"/>
      </w:pPr>
      <w:r w:rsidRPr="005B00FD">
        <w:t>set @d1 := '2011-08-17';</w:t>
      </w:r>
    </w:p>
    <w:p w:rsidR="003F4EE9" w:rsidRPr="005B00FD" w:rsidRDefault="003F4EE9" w:rsidP="005B00FD">
      <w:pPr>
        <w:pStyle w:val="code1"/>
      </w:pPr>
      <w:r w:rsidRPr="005B00FD">
        <w:t>set @d2 := '2011-12-17';</w:t>
      </w:r>
    </w:p>
    <w:p w:rsidR="003F4EE9" w:rsidRPr="005B00FD" w:rsidRDefault="003F4EE9" w:rsidP="005B00FD">
      <w:pPr>
        <w:pStyle w:val="code1"/>
      </w:pPr>
    </w:p>
    <w:p w:rsidR="00FA2696" w:rsidRPr="005B00FD" w:rsidRDefault="00FA2696" w:rsidP="005B00FD">
      <w:pPr>
        <w:pStyle w:val="code1"/>
      </w:pPr>
      <w:r w:rsidRPr="005B00FD">
        <w:t>Select To_Days(</w:t>
      </w:r>
      <w:r w:rsidR="00866582" w:rsidRPr="005B00FD">
        <w:t>@d</w:t>
      </w:r>
      <w:r w:rsidR="003F4EE9" w:rsidRPr="005B00FD">
        <w:t>2</w:t>
      </w:r>
      <w:r w:rsidRPr="005B00FD">
        <w:t>)-</w:t>
      </w:r>
      <w:r w:rsidR="003F4EE9" w:rsidRPr="005B00FD">
        <w:t xml:space="preserve"> To_Days(@d1)</w:t>
      </w:r>
      <w:r w:rsidRPr="005B00FD">
        <w:t>;</w:t>
      </w:r>
    </w:p>
    <w:p w:rsidR="003F4EE9" w:rsidRPr="005B00FD" w:rsidRDefault="003F4EE9" w:rsidP="005B00FD">
      <w:pPr>
        <w:pStyle w:val="code1"/>
      </w:pPr>
      <w:r w:rsidRPr="005B00FD">
        <w:t>+----------------------------+</w:t>
      </w:r>
    </w:p>
    <w:p w:rsidR="003F4EE9" w:rsidRPr="005B00FD" w:rsidRDefault="003F4EE9" w:rsidP="005B00FD">
      <w:pPr>
        <w:pStyle w:val="code1"/>
      </w:pPr>
      <w:r w:rsidRPr="005B00FD">
        <w:t>| To_Days(@d2)- To_Days(@d1) |</w:t>
      </w:r>
    </w:p>
    <w:p w:rsidR="003F4EE9" w:rsidRPr="005B00FD" w:rsidRDefault="003F4EE9" w:rsidP="005B00FD">
      <w:pPr>
        <w:pStyle w:val="code1"/>
      </w:pPr>
      <w:r w:rsidRPr="005B00FD">
        <w:t>+----------------------------+</w:t>
      </w:r>
    </w:p>
    <w:p w:rsidR="003F4EE9" w:rsidRPr="005B00FD" w:rsidRDefault="003F4EE9" w:rsidP="005B00FD">
      <w:pPr>
        <w:pStyle w:val="code1"/>
      </w:pPr>
      <w:r w:rsidRPr="005B00FD">
        <w:t>|                        122 |</w:t>
      </w:r>
    </w:p>
    <w:p w:rsidR="003F4EE9" w:rsidRPr="005B00FD" w:rsidRDefault="003F4EE9" w:rsidP="005B00FD">
      <w:pPr>
        <w:pStyle w:val="code1"/>
      </w:pPr>
      <w:r w:rsidRPr="005B00FD">
        <w:t>+----------------------------+</w:t>
      </w:r>
    </w:p>
    <w:p w:rsidR="0098617F" w:rsidRDefault="0098617F" w:rsidP="00FA2696">
      <w:pPr>
        <w:pStyle w:val="code1"/>
      </w:pPr>
    </w:p>
    <w:p w:rsidR="0098617F" w:rsidRDefault="0098617F" w:rsidP="0098617F">
      <w:pPr>
        <w:pStyle w:val="head2"/>
      </w:pPr>
      <w:bookmarkStart w:id="18" w:name="_Toc363674047"/>
      <w:proofErr w:type="spellStart"/>
      <w:r>
        <w:t>From_Days</w:t>
      </w:r>
      <w:proofErr w:type="spellEnd"/>
      <w:r>
        <w:t>()</w:t>
      </w:r>
      <w:bookmarkEnd w:id="18"/>
    </w:p>
    <w:p w:rsidR="0098617F" w:rsidRDefault="0098617F" w:rsidP="0098617F">
      <w:pPr>
        <w:pStyle w:val="demonum1"/>
      </w:pPr>
      <w:proofErr w:type="spellStart"/>
      <w:r>
        <w:t>From_Days</w:t>
      </w:r>
      <w:proofErr w:type="spellEnd"/>
      <w:r>
        <w:t xml:space="preserve"> gets </w:t>
      </w:r>
      <w:proofErr w:type="gramStart"/>
      <w:r>
        <w:t>a  number</w:t>
      </w:r>
      <w:proofErr w:type="gramEnd"/>
      <w:r>
        <w:t xml:space="preserve"> and returns a date based on the number of days since the start of the calendar. </w:t>
      </w:r>
    </w:p>
    <w:p w:rsidR="0098617F" w:rsidRPr="005B00FD" w:rsidRDefault="0098617F" w:rsidP="005B00FD">
      <w:pPr>
        <w:pStyle w:val="code1"/>
      </w:pPr>
      <w:r w:rsidRPr="005B00FD">
        <w:t>Select From_days(5), From_days(500), From_days(689798), From_days(</w:t>
      </w:r>
      <w:r w:rsidR="004F0F30" w:rsidRPr="005B00FD">
        <w:t>733736</w:t>
      </w:r>
      <w:r w:rsidRPr="005B00FD">
        <w:t>);</w:t>
      </w:r>
    </w:p>
    <w:p w:rsidR="004F0F30" w:rsidRPr="005B00FD" w:rsidRDefault="004F0F30" w:rsidP="005B00FD">
      <w:pPr>
        <w:pStyle w:val="code1"/>
      </w:pPr>
      <w:r w:rsidRPr="005B00FD">
        <w:t>+--------------+-----------------+-------------------+-------------------+</w:t>
      </w:r>
    </w:p>
    <w:p w:rsidR="004F0F30" w:rsidRPr="005B00FD" w:rsidRDefault="004F0F30" w:rsidP="005B00FD">
      <w:pPr>
        <w:pStyle w:val="code1"/>
      </w:pPr>
      <w:r w:rsidRPr="005B00FD">
        <w:t>| From_days(5) | From_days(500) | From_days(689798) | From_days(733736) |</w:t>
      </w:r>
    </w:p>
    <w:p w:rsidR="004F0F30" w:rsidRPr="005B00FD" w:rsidRDefault="004F0F30" w:rsidP="005B00FD">
      <w:pPr>
        <w:pStyle w:val="code1"/>
      </w:pPr>
      <w:r w:rsidRPr="005B00FD">
        <w:t>+--------------+----------------+-------------------+-------------------+</w:t>
      </w:r>
    </w:p>
    <w:p w:rsidR="004F0F30" w:rsidRPr="005B00FD" w:rsidRDefault="003F4EE9" w:rsidP="005B00FD">
      <w:pPr>
        <w:pStyle w:val="code1"/>
      </w:pPr>
      <w:r w:rsidRPr="005B00FD">
        <w:t>| 0000-00-00   | 0001</w:t>
      </w:r>
      <w:r w:rsidR="004F0F30" w:rsidRPr="005B00FD">
        <w:t>-0</w:t>
      </w:r>
      <w:r w:rsidRPr="005B00FD">
        <w:t>5</w:t>
      </w:r>
      <w:r w:rsidR="004F0F30" w:rsidRPr="005B00FD">
        <w:t>-1</w:t>
      </w:r>
      <w:r w:rsidRPr="005B00FD">
        <w:t>5</w:t>
      </w:r>
      <w:r w:rsidR="004F0F30" w:rsidRPr="005B00FD">
        <w:t xml:space="preserve">     | 1888-08-08        | 2008-11-25        |</w:t>
      </w:r>
    </w:p>
    <w:p w:rsidR="0098617F" w:rsidRPr="005B00FD" w:rsidRDefault="004F0F30" w:rsidP="005B00FD">
      <w:pPr>
        <w:pStyle w:val="code1"/>
      </w:pPr>
      <w:r w:rsidRPr="005B00FD">
        <w:t>+--------------+----------------+-------------------+-------------------+</w:t>
      </w:r>
    </w:p>
    <w:p w:rsidR="000D42A8" w:rsidRDefault="000D42A8" w:rsidP="004F0F30">
      <w:pPr>
        <w:pStyle w:val="code1"/>
      </w:pPr>
    </w:p>
    <w:p w:rsidR="000D42A8" w:rsidRDefault="000D42A8" w:rsidP="000D42A8">
      <w:pPr>
        <w:pStyle w:val="head2"/>
      </w:pPr>
      <w:bookmarkStart w:id="19" w:name="_Toc363674048"/>
      <w:proofErr w:type="spellStart"/>
      <w:r>
        <w:t>Last_Day</w:t>
      </w:r>
      <w:bookmarkEnd w:id="19"/>
      <w:proofErr w:type="spellEnd"/>
    </w:p>
    <w:p w:rsidR="000D42A8" w:rsidRDefault="000D42A8" w:rsidP="000D42A8">
      <w:pPr>
        <w:pStyle w:val="demonum1"/>
      </w:pPr>
      <w:proofErr w:type="spellStart"/>
      <w:r>
        <w:t>Last_day</w:t>
      </w:r>
      <w:proofErr w:type="spellEnd"/>
      <w:r>
        <w:t xml:space="preserve"> gets  date argument and returns the last day of that month</w:t>
      </w:r>
    </w:p>
    <w:p w:rsidR="00D219FA" w:rsidRDefault="00D219FA" w:rsidP="00D219FA">
      <w:pPr>
        <w:pStyle w:val="code1"/>
      </w:pPr>
      <w:r>
        <w:t>set @d1 = '2011-03-25';</w:t>
      </w:r>
    </w:p>
    <w:p w:rsidR="00D219FA" w:rsidRPr="005B00FD" w:rsidRDefault="00D219FA" w:rsidP="005B00FD">
      <w:pPr>
        <w:pStyle w:val="code1"/>
      </w:pPr>
      <w:r w:rsidRPr="005B00FD">
        <w:t>set @d2 = '2011-03-31';</w:t>
      </w:r>
    </w:p>
    <w:p w:rsidR="000D42A8" w:rsidRPr="005B00FD" w:rsidRDefault="00D219FA" w:rsidP="005B00FD">
      <w:pPr>
        <w:pStyle w:val="code1"/>
      </w:pPr>
      <w:r w:rsidRPr="005B00FD">
        <w:t>select last_day(@d1), last_day(@d2);</w:t>
      </w:r>
    </w:p>
    <w:p w:rsidR="00D219FA" w:rsidRPr="005B00FD" w:rsidRDefault="00D219FA" w:rsidP="005B00FD">
      <w:pPr>
        <w:pStyle w:val="code1"/>
      </w:pPr>
      <w:r w:rsidRPr="005B00FD">
        <w:t>+---------------+---------------+</w:t>
      </w:r>
    </w:p>
    <w:p w:rsidR="00D219FA" w:rsidRPr="005B00FD" w:rsidRDefault="00D219FA" w:rsidP="005B00FD">
      <w:pPr>
        <w:pStyle w:val="code1"/>
      </w:pPr>
      <w:r w:rsidRPr="005B00FD">
        <w:t>| last_day(@d1) | last_day(@d2) |</w:t>
      </w:r>
    </w:p>
    <w:p w:rsidR="00D219FA" w:rsidRPr="005B00FD" w:rsidRDefault="00D219FA" w:rsidP="005B00FD">
      <w:pPr>
        <w:pStyle w:val="code1"/>
      </w:pPr>
      <w:r w:rsidRPr="005B00FD">
        <w:t>+---------------+---------------+</w:t>
      </w:r>
    </w:p>
    <w:p w:rsidR="00D219FA" w:rsidRPr="005B00FD" w:rsidRDefault="00D219FA" w:rsidP="005B00FD">
      <w:pPr>
        <w:pStyle w:val="code1"/>
      </w:pPr>
      <w:r w:rsidRPr="005B00FD">
        <w:t>| 2011-03-31    | 2011-03-31    |</w:t>
      </w:r>
    </w:p>
    <w:p w:rsidR="00D219FA" w:rsidRPr="005B00FD" w:rsidRDefault="00D219FA" w:rsidP="005B00FD">
      <w:pPr>
        <w:pStyle w:val="code1"/>
      </w:pPr>
      <w:r w:rsidRPr="005B00FD">
        <w:t>+---------------+---------------+</w:t>
      </w:r>
    </w:p>
    <w:p w:rsidR="00D219FA" w:rsidRPr="005B00FD" w:rsidRDefault="00D219FA" w:rsidP="005B00FD">
      <w:pPr>
        <w:pStyle w:val="code1"/>
      </w:pPr>
    </w:p>
    <w:p w:rsidR="00D219FA" w:rsidRPr="005B00FD" w:rsidRDefault="00D219FA" w:rsidP="005B00FD">
      <w:pPr>
        <w:pStyle w:val="code1"/>
      </w:pPr>
      <w:r w:rsidRPr="005B00FD">
        <w:t>select last_day (From_days(689798));</w:t>
      </w:r>
    </w:p>
    <w:p w:rsidR="00D219FA" w:rsidRPr="005B00FD" w:rsidRDefault="00D219FA" w:rsidP="005B00FD">
      <w:pPr>
        <w:pStyle w:val="code1"/>
      </w:pPr>
      <w:r w:rsidRPr="005B00FD">
        <w:t>+------------------------------+</w:t>
      </w:r>
    </w:p>
    <w:p w:rsidR="00D219FA" w:rsidRPr="005B00FD" w:rsidRDefault="00D219FA" w:rsidP="005B00FD">
      <w:pPr>
        <w:pStyle w:val="code1"/>
      </w:pPr>
      <w:r w:rsidRPr="005B00FD">
        <w:lastRenderedPageBreak/>
        <w:t>| last_day (From_days(689798)) |</w:t>
      </w:r>
    </w:p>
    <w:p w:rsidR="00D219FA" w:rsidRPr="005B00FD" w:rsidRDefault="00D219FA" w:rsidP="005B00FD">
      <w:pPr>
        <w:pStyle w:val="code1"/>
      </w:pPr>
      <w:r w:rsidRPr="005B00FD">
        <w:t>+------------------------------+</w:t>
      </w:r>
    </w:p>
    <w:p w:rsidR="00D219FA" w:rsidRPr="005B00FD" w:rsidRDefault="00D219FA" w:rsidP="005B00FD">
      <w:pPr>
        <w:pStyle w:val="code1"/>
      </w:pPr>
      <w:r w:rsidRPr="005B00FD">
        <w:t>| 1888-08-31                   |</w:t>
      </w:r>
    </w:p>
    <w:p w:rsidR="00D219FA" w:rsidRPr="005B00FD" w:rsidRDefault="00D219FA" w:rsidP="005B00FD">
      <w:pPr>
        <w:pStyle w:val="code1"/>
      </w:pPr>
      <w:r w:rsidRPr="005B00FD">
        <w:t>+------------------------------+</w:t>
      </w:r>
    </w:p>
    <w:p w:rsidR="004B6B33" w:rsidRPr="009F5983" w:rsidRDefault="004B6B33" w:rsidP="004B6B33">
      <w:pPr>
        <w:pStyle w:val="head1"/>
      </w:pPr>
      <w:bookmarkStart w:id="20" w:name="_Toc315622918"/>
      <w:bookmarkStart w:id="21" w:name="_Toc363674049"/>
      <w:r>
        <w:t>Direct manipulation of date values</w:t>
      </w:r>
      <w:bookmarkEnd w:id="20"/>
      <w:bookmarkEnd w:id="21"/>
    </w:p>
    <w:p w:rsidR="004B6B33" w:rsidRDefault="004B6B33" w:rsidP="004B6B33">
      <w:pPr>
        <w:pStyle w:val="body1"/>
      </w:pPr>
      <w:r>
        <w:t>You can do date value plus a number. But you need to pay attention to how this is handled. This is very error prone.</w:t>
      </w:r>
    </w:p>
    <w:p w:rsidR="004B6B33" w:rsidRPr="00273894" w:rsidRDefault="004B6B33" w:rsidP="002E2272">
      <w:pPr>
        <w:pStyle w:val="demonum1"/>
      </w:pPr>
      <w:r>
        <w:t xml:space="preserve"> </w:t>
      </w:r>
      <w:proofErr w:type="gramStart"/>
      <w:r>
        <w:t>Now(</w:t>
      </w:r>
      <w:proofErr w:type="gramEnd"/>
      <w:r>
        <w:t xml:space="preserve">) + 40 is </w:t>
      </w:r>
      <w:r>
        <w:rPr>
          <w:b/>
        </w:rPr>
        <w:t>not</w:t>
      </w:r>
      <w:r>
        <w:t xml:space="preserve"> 40 days from now and the value returned is numeric in format. Note where the 40 got added.  </w:t>
      </w:r>
    </w:p>
    <w:p w:rsidR="004B6B33" w:rsidRPr="00C942A0" w:rsidRDefault="004B6B33" w:rsidP="004B6B33">
      <w:pPr>
        <w:pStyle w:val="code1"/>
      </w:pPr>
      <w:r w:rsidRPr="00C942A0">
        <w:t>select now()</w:t>
      </w:r>
    </w:p>
    <w:p w:rsidR="004B6B33" w:rsidRPr="00C942A0" w:rsidRDefault="004B6B33" w:rsidP="004B6B33">
      <w:pPr>
        <w:pStyle w:val="code1"/>
      </w:pPr>
      <w:r w:rsidRPr="00C942A0">
        <w:t>,      now() + 40   as Plus40</w:t>
      </w:r>
    </w:p>
    <w:p w:rsidR="004B6B33" w:rsidRDefault="002E2272" w:rsidP="004B6B33">
      <w:pPr>
        <w:pStyle w:val="code1"/>
      </w:pPr>
      <w:r>
        <w:t>;</w:t>
      </w:r>
    </w:p>
    <w:p w:rsidR="00AC6C30" w:rsidRDefault="00AC6C30" w:rsidP="00AC6C30">
      <w:pPr>
        <w:pStyle w:val="code1"/>
      </w:pPr>
      <w:r>
        <w:t>+---------------------+-----------------------+</w:t>
      </w:r>
    </w:p>
    <w:p w:rsidR="00AC6C30" w:rsidRDefault="00AC6C30" w:rsidP="00AC6C30">
      <w:pPr>
        <w:pStyle w:val="code1"/>
      </w:pPr>
      <w:r>
        <w:t>| now()               | Plus40                |</w:t>
      </w:r>
    </w:p>
    <w:p w:rsidR="00AC6C30" w:rsidRDefault="00AC6C30" w:rsidP="00AC6C30">
      <w:pPr>
        <w:pStyle w:val="code1"/>
      </w:pPr>
      <w:r>
        <w:t>+---------------------+-----------------------+</w:t>
      </w:r>
    </w:p>
    <w:p w:rsidR="002E2272" w:rsidRDefault="002E2272" w:rsidP="002E2272">
      <w:pPr>
        <w:pStyle w:val="code1"/>
      </w:pPr>
      <w:r>
        <w:t>| 2013-08-07 21:16:01 | 20130807211641.000000 |</w:t>
      </w:r>
    </w:p>
    <w:p w:rsidR="00AC6C30" w:rsidRDefault="002E2272" w:rsidP="002E2272">
      <w:pPr>
        <w:pStyle w:val="code1"/>
      </w:pPr>
      <w:r>
        <w:t>+---------------------+-----------------------+</w:t>
      </w:r>
    </w:p>
    <w:p w:rsidR="002E2272" w:rsidRDefault="002E2272" w:rsidP="002E2272">
      <w:pPr>
        <w:pStyle w:val="code1"/>
      </w:pPr>
    </w:p>
    <w:p w:rsidR="004B6B33" w:rsidRDefault="004B6B33" w:rsidP="004B6B33">
      <w:pPr>
        <w:pStyle w:val="demonum1"/>
        <w:ind w:left="1080" w:hanging="1080"/>
      </w:pPr>
      <w:r>
        <w:t xml:space="preserve">Now try this with </w:t>
      </w:r>
      <w:proofErr w:type="spellStart"/>
      <w:proofErr w:type="gramStart"/>
      <w:r>
        <w:t>CurDate</w:t>
      </w:r>
      <w:proofErr w:type="spellEnd"/>
      <w:r>
        <w:t>(</w:t>
      </w:r>
      <w:proofErr w:type="gramEnd"/>
      <w:r>
        <w:t>)</w:t>
      </w:r>
      <w:r w:rsidR="00C71A7B">
        <w:t>- this is not a good idea!</w:t>
      </w:r>
    </w:p>
    <w:p w:rsidR="004B6B33" w:rsidRPr="00C942A0" w:rsidRDefault="004B6B33" w:rsidP="004B6B33">
      <w:pPr>
        <w:pStyle w:val="code1"/>
      </w:pPr>
      <w:r w:rsidRPr="00C942A0">
        <w:t>select curdate()</w:t>
      </w:r>
    </w:p>
    <w:p w:rsidR="004B6B33" w:rsidRPr="00C942A0" w:rsidRDefault="004B6B33" w:rsidP="004B6B33">
      <w:pPr>
        <w:pStyle w:val="code1"/>
      </w:pPr>
      <w:r w:rsidRPr="00C942A0">
        <w:t>,      curdate()+ 40   as Plus40</w:t>
      </w:r>
    </w:p>
    <w:p w:rsidR="004B6B33" w:rsidRDefault="004B6B33" w:rsidP="004B6B33">
      <w:pPr>
        <w:pStyle w:val="code1"/>
      </w:pPr>
      <w:r w:rsidRPr="00C942A0">
        <w:t>,      Month(curdate()+ 40)   as Month40;</w:t>
      </w:r>
    </w:p>
    <w:p w:rsidR="00AC6C30" w:rsidRDefault="00AC6C30" w:rsidP="00AC6C30">
      <w:pPr>
        <w:pStyle w:val="code1"/>
      </w:pPr>
      <w:r>
        <w:t>+------------+----------+---------+</w:t>
      </w:r>
    </w:p>
    <w:p w:rsidR="00AC6C30" w:rsidRDefault="00AC6C30" w:rsidP="00AC6C30">
      <w:pPr>
        <w:pStyle w:val="code1"/>
      </w:pPr>
      <w:r>
        <w:t>| curdate()  | Plus40   | Month40 |</w:t>
      </w:r>
    </w:p>
    <w:p w:rsidR="00AC6C30" w:rsidRDefault="00AC6C30" w:rsidP="00AC6C30">
      <w:pPr>
        <w:pStyle w:val="code1"/>
      </w:pPr>
      <w:r>
        <w:t>+------------+----------+---------+</w:t>
      </w:r>
    </w:p>
    <w:p w:rsidR="002E2272" w:rsidRDefault="002E2272" w:rsidP="002E2272">
      <w:pPr>
        <w:pStyle w:val="code1"/>
      </w:pPr>
      <w:r>
        <w:t>| 2013-08-07 | 20130847 |    NULL |</w:t>
      </w:r>
    </w:p>
    <w:p w:rsidR="002E2272" w:rsidRDefault="002E2272" w:rsidP="002E2272">
      <w:pPr>
        <w:pStyle w:val="code1"/>
      </w:pPr>
      <w:r>
        <w:t>+------------+----------+---------+</w:t>
      </w:r>
    </w:p>
    <w:p w:rsidR="00AC6C30" w:rsidRDefault="00AC6C30" w:rsidP="002E2272">
      <w:pPr>
        <w:pStyle w:val="code1"/>
      </w:pPr>
      <w:r>
        <w:t>1 row in set, 1 warning (0.00 sec)</w:t>
      </w:r>
    </w:p>
    <w:p w:rsidR="00C71A7B" w:rsidRDefault="00C71A7B" w:rsidP="00C71A7B">
      <w:pPr>
        <w:pStyle w:val="code1"/>
      </w:pPr>
    </w:p>
    <w:p w:rsidR="00C71A7B" w:rsidRPr="00C942A0" w:rsidRDefault="00C71A7B" w:rsidP="00C71A7B">
      <w:pPr>
        <w:pStyle w:val="code1"/>
      </w:pPr>
      <w:r>
        <w:t xml:space="preserve">Warning (Code 1292): Incorrect datetime value: </w:t>
      </w:r>
      <w:r w:rsidRPr="00AC6C30">
        <w:rPr>
          <w:b/>
        </w:rPr>
        <w:t>'201</w:t>
      </w:r>
      <w:r w:rsidR="00AC6C30" w:rsidRPr="00AC6C30">
        <w:rPr>
          <w:b/>
        </w:rPr>
        <w:t>3</w:t>
      </w:r>
      <w:r w:rsidR="002E2272">
        <w:rPr>
          <w:b/>
        </w:rPr>
        <w:t>08</w:t>
      </w:r>
      <w:r w:rsidR="00AC6C30" w:rsidRPr="00AC6C30">
        <w:rPr>
          <w:b/>
        </w:rPr>
        <w:t>4</w:t>
      </w:r>
      <w:r w:rsidR="002E2272">
        <w:rPr>
          <w:b/>
        </w:rPr>
        <w:t>7</w:t>
      </w:r>
      <w:r w:rsidRPr="00AC6C30">
        <w:rPr>
          <w:b/>
        </w:rPr>
        <w:t>'</w:t>
      </w:r>
    </w:p>
    <w:p w:rsidR="004B6B33" w:rsidRDefault="004B6B33" w:rsidP="004B6B33">
      <w:pPr>
        <w:pStyle w:val="demonum1"/>
        <w:ind w:left="1080" w:hanging="1080"/>
      </w:pPr>
      <w:r>
        <w:t>Now repeat this by adding 4; In this case we get a date value</w:t>
      </w:r>
    </w:p>
    <w:p w:rsidR="004B6B33" w:rsidRPr="00C942A0" w:rsidRDefault="004B6B33" w:rsidP="004B6B33">
      <w:pPr>
        <w:pStyle w:val="code1"/>
      </w:pPr>
      <w:r w:rsidRPr="00C942A0">
        <w:t>select now()</w:t>
      </w:r>
    </w:p>
    <w:p w:rsidR="004B6B33" w:rsidRPr="00C942A0" w:rsidRDefault="004B6B33" w:rsidP="004B6B33">
      <w:pPr>
        <w:pStyle w:val="code1"/>
      </w:pPr>
      <w:r w:rsidRPr="00C942A0">
        <w:t>,      now()+ 4   as Plus4</w:t>
      </w:r>
    </w:p>
    <w:p w:rsidR="004B6B33" w:rsidRDefault="004B6B33" w:rsidP="004B6B33">
      <w:pPr>
        <w:pStyle w:val="code1"/>
      </w:pPr>
      <w:r w:rsidRPr="00C942A0">
        <w:t>,      Month(now()+ 4)   as Month4;</w:t>
      </w:r>
    </w:p>
    <w:p w:rsidR="00AC6C30" w:rsidRDefault="00AC6C30" w:rsidP="00AC6C30">
      <w:pPr>
        <w:pStyle w:val="code1"/>
      </w:pPr>
      <w:r>
        <w:t>+---------------------+-----------------------+--------+</w:t>
      </w:r>
    </w:p>
    <w:p w:rsidR="00AC6C30" w:rsidRDefault="00AC6C30" w:rsidP="00AC6C30">
      <w:pPr>
        <w:pStyle w:val="code1"/>
      </w:pPr>
      <w:r>
        <w:t>| now()               | Plus4                 | Month4 |</w:t>
      </w:r>
    </w:p>
    <w:p w:rsidR="00AC6C30" w:rsidRDefault="00AC6C30" w:rsidP="00AC6C30">
      <w:pPr>
        <w:pStyle w:val="code1"/>
      </w:pPr>
      <w:r>
        <w:t>+---------------------+-----------------------+--------+</w:t>
      </w:r>
    </w:p>
    <w:p w:rsidR="002E2272" w:rsidRDefault="002E2272" w:rsidP="002E2272">
      <w:pPr>
        <w:pStyle w:val="code1"/>
      </w:pPr>
      <w:r>
        <w:t>| 2013-08-07 21:17:29 | 20130807211733.000000 |      8 |</w:t>
      </w:r>
    </w:p>
    <w:p w:rsidR="004B6B33" w:rsidRDefault="002E2272" w:rsidP="002E2272">
      <w:pPr>
        <w:pStyle w:val="code1"/>
      </w:pPr>
      <w:r>
        <w:t>+---------------------+-----------------------+--------+</w:t>
      </w:r>
    </w:p>
    <w:p w:rsidR="004B6B33" w:rsidRDefault="004B6B33" w:rsidP="004B6B33">
      <w:pPr>
        <w:pStyle w:val="body1"/>
      </w:pPr>
      <w:r>
        <w:t xml:space="preserve">You are advised to use the date functions rather than trying to use these manipulations. </w:t>
      </w:r>
    </w:p>
    <w:p w:rsidR="004B6B33" w:rsidRDefault="004B6B33" w:rsidP="004B6B33">
      <w:pPr>
        <w:pStyle w:val="head1"/>
      </w:pPr>
      <w:bookmarkStart w:id="22" w:name="_Toc363674050"/>
      <w:r>
        <w:t>MySQL issues with temporal data</w:t>
      </w:r>
      <w:bookmarkEnd w:id="22"/>
    </w:p>
    <w:p w:rsidR="004B6B33" w:rsidRPr="00752783" w:rsidRDefault="004B6B33" w:rsidP="004B6B33">
      <w:pPr>
        <w:pStyle w:val="body1"/>
      </w:pPr>
      <w:r>
        <w:t>For these demos use a full date value such as '2009-06-25'. All of the date values we use in class will be complete date values, but you do need to be aware of other MySQL date issues such as values such as 2010-00-00.</w:t>
      </w:r>
    </w:p>
    <w:p w:rsidR="004B6B33" w:rsidRDefault="004B6B33" w:rsidP="004B6B33">
      <w:pPr>
        <w:pStyle w:val="body1"/>
      </w:pPr>
      <w:r>
        <w:t>Prior to version 5.0.2, MySQL checked date values for validity by checking that the month component is between 1 and 12 and the date component is between 1 and 31. This allowed for date values such as February 31, 2009. The current version of MySQL rejects invalid dates.</w:t>
      </w:r>
    </w:p>
    <w:p w:rsidR="004B6B33" w:rsidRDefault="004B6B33" w:rsidP="004B6B33">
      <w:pPr>
        <w:pStyle w:val="body1"/>
      </w:pPr>
      <w:r>
        <w:t>The temporal types have a 0 value used for invalid dates.</w:t>
      </w:r>
    </w:p>
    <w:p w:rsidR="004B6B33" w:rsidRDefault="004B6B33" w:rsidP="004B6B33">
      <w:pPr>
        <w:pStyle w:val="body1"/>
      </w:pPr>
      <w:r>
        <w:lastRenderedPageBreak/>
        <w:t>Some date functions accept a 0 value for the date components.</w:t>
      </w:r>
    </w:p>
    <w:p w:rsidR="004B6B33" w:rsidRDefault="004B6B33" w:rsidP="004B6B33">
      <w:pPr>
        <w:pStyle w:val="body1"/>
      </w:pPr>
      <w:r>
        <w:t>Some date functions return 0 for incomplete dates.</w:t>
      </w:r>
    </w:p>
    <w:p w:rsidR="004B6B33" w:rsidRDefault="004B6B33" w:rsidP="004B6B33">
      <w:pPr>
        <w:pStyle w:val="demonum1"/>
      </w:pPr>
    </w:p>
    <w:p w:rsidR="004B6B33" w:rsidRPr="00C942A0" w:rsidRDefault="004B6B33" w:rsidP="004B6B33">
      <w:pPr>
        <w:pStyle w:val="code1"/>
      </w:pPr>
      <w:r w:rsidRPr="00C942A0">
        <w:t>Select month ('2525-00-00');</w:t>
      </w:r>
    </w:p>
    <w:p w:rsidR="004B6B33" w:rsidRPr="00C942A0" w:rsidRDefault="004B6B33" w:rsidP="004B6B33">
      <w:pPr>
        <w:pStyle w:val="code1"/>
      </w:pPr>
      <w:r w:rsidRPr="00C942A0">
        <w:t>+----------------------+</w:t>
      </w:r>
    </w:p>
    <w:p w:rsidR="004B6B33" w:rsidRPr="00C942A0" w:rsidRDefault="004B6B33" w:rsidP="004B6B33">
      <w:pPr>
        <w:pStyle w:val="code1"/>
      </w:pPr>
      <w:r w:rsidRPr="00C942A0">
        <w:t>| month ('2525-00-00') |</w:t>
      </w:r>
    </w:p>
    <w:p w:rsidR="004B6B33" w:rsidRPr="00C942A0" w:rsidRDefault="004B6B33" w:rsidP="004B6B33">
      <w:pPr>
        <w:pStyle w:val="code1"/>
      </w:pPr>
      <w:r w:rsidRPr="00C942A0">
        <w:t>+----------------------+</w:t>
      </w:r>
    </w:p>
    <w:p w:rsidR="004B6B33" w:rsidRPr="00C942A0" w:rsidRDefault="004B6B33" w:rsidP="004B6B33">
      <w:pPr>
        <w:pStyle w:val="code1"/>
      </w:pPr>
      <w:r w:rsidRPr="00C942A0">
        <w:t>|                    0 |</w:t>
      </w:r>
    </w:p>
    <w:p w:rsidR="004B6B33" w:rsidRPr="00C942A0" w:rsidRDefault="004B6B33" w:rsidP="004B6B33">
      <w:pPr>
        <w:pStyle w:val="code1"/>
      </w:pPr>
      <w:r w:rsidRPr="00C942A0">
        <w:t>+----------------------+</w:t>
      </w:r>
    </w:p>
    <w:p w:rsidR="004B6B33" w:rsidRDefault="004B6B33" w:rsidP="004B6B33">
      <w:pPr>
        <w:pStyle w:val="body1"/>
      </w:pPr>
      <w:r>
        <w:t>In general, if you supply invalid date values to functions, the results could be unexpected.</w:t>
      </w:r>
    </w:p>
    <w:p w:rsidR="004F0F30" w:rsidRDefault="00A20F3E" w:rsidP="00A20F3E">
      <w:pPr>
        <w:pStyle w:val="head1"/>
      </w:pPr>
      <w:bookmarkStart w:id="23" w:name="_Toc363674051"/>
      <w:r>
        <w:t>More complex date manipulation</w:t>
      </w:r>
      <w:bookmarkEnd w:id="23"/>
    </w:p>
    <w:p w:rsidR="00A20F3E" w:rsidRDefault="00A20F3E" w:rsidP="004F0F30">
      <w:pPr>
        <w:pStyle w:val="body1"/>
      </w:pPr>
      <w:r>
        <w:t>Often you may need to combine various techniques to build dates.</w:t>
      </w:r>
    </w:p>
    <w:p w:rsidR="00A20F3E" w:rsidRDefault="00697058" w:rsidP="004F0F30">
      <w:pPr>
        <w:pStyle w:val="body1"/>
      </w:pPr>
      <w:r>
        <w:t>S</w:t>
      </w:r>
      <w:r w:rsidR="00A20F3E">
        <w:t>uppose we want to find a date one month in the future. We can use the following expression.</w:t>
      </w:r>
    </w:p>
    <w:p w:rsidR="00A20F3E" w:rsidRDefault="00A20F3E" w:rsidP="00A20F3E">
      <w:pPr>
        <w:pStyle w:val="demonum1"/>
      </w:pPr>
    </w:p>
    <w:p w:rsidR="00D219FA" w:rsidRPr="005B00FD" w:rsidRDefault="00D219FA" w:rsidP="005B00FD">
      <w:pPr>
        <w:pStyle w:val="code1"/>
      </w:pPr>
      <w:r w:rsidRPr="005B00FD">
        <w:t>set @d := '2011-02-20';</w:t>
      </w:r>
    </w:p>
    <w:p w:rsidR="00A20F3E" w:rsidRPr="005B00FD" w:rsidRDefault="00A20F3E" w:rsidP="005B00FD">
      <w:pPr>
        <w:pStyle w:val="code1"/>
      </w:pPr>
      <w:r w:rsidRPr="005B00FD">
        <w:t xml:space="preserve">select </w:t>
      </w:r>
      <w:r w:rsidR="00866582" w:rsidRPr="005B00FD">
        <w:t>@d</w:t>
      </w:r>
    </w:p>
    <w:p w:rsidR="00A20F3E" w:rsidRPr="005B00FD" w:rsidRDefault="00A20F3E" w:rsidP="005B00FD">
      <w:pPr>
        <w:pStyle w:val="code1"/>
      </w:pPr>
      <w:r w:rsidRPr="005B00FD">
        <w:t>, Date_Add(</w:t>
      </w:r>
      <w:r w:rsidR="00866582" w:rsidRPr="005B00FD">
        <w:t>@d</w:t>
      </w:r>
      <w:r w:rsidRPr="005B00FD">
        <w:t>, interval + 1 month);</w:t>
      </w:r>
    </w:p>
    <w:p w:rsidR="00A20F3E" w:rsidRPr="005B00FD" w:rsidRDefault="00A20F3E" w:rsidP="005B00FD">
      <w:pPr>
        <w:pStyle w:val="code1"/>
      </w:pPr>
      <w:r w:rsidRPr="005B00FD">
        <w:t>+----------------+----------------------------------------------+</w:t>
      </w:r>
    </w:p>
    <w:p w:rsidR="00A20F3E" w:rsidRPr="005B00FD" w:rsidRDefault="00A20F3E" w:rsidP="005B00FD">
      <w:pPr>
        <w:pStyle w:val="code1"/>
      </w:pPr>
      <w:r w:rsidRPr="005B00FD">
        <w:t xml:space="preserve">| </w:t>
      </w:r>
      <w:r w:rsidR="00866582" w:rsidRPr="005B00FD">
        <w:t>@d</w:t>
      </w:r>
      <w:r w:rsidRPr="005B00FD">
        <w:t xml:space="preserve"> </w:t>
      </w:r>
      <w:r w:rsidR="00D219FA" w:rsidRPr="005B00FD">
        <w:t xml:space="preserve">            </w:t>
      </w:r>
      <w:r w:rsidRPr="005B00FD">
        <w:t>| Date_Add(</w:t>
      </w:r>
      <w:r w:rsidR="00866582" w:rsidRPr="005B00FD">
        <w:t>@d</w:t>
      </w:r>
      <w:r w:rsidRPr="005B00FD">
        <w:t>, interval + 1 month) |</w:t>
      </w:r>
    </w:p>
    <w:p w:rsidR="00A20F3E" w:rsidRPr="005B00FD" w:rsidRDefault="00A20F3E" w:rsidP="005B00FD">
      <w:pPr>
        <w:pStyle w:val="code1"/>
      </w:pPr>
      <w:r w:rsidRPr="005B00FD">
        <w:t>+----------------+----------------------------------------------+</w:t>
      </w:r>
    </w:p>
    <w:p w:rsidR="00A20F3E" w:rsidRPr="005B00FD" w:rsidRDefault="00A20F3E" w:rsidP="005B00FD">
      <w:pPr>
        <w:pStyle w:val="code1"/>
      </w:pPr>
      <w:r w:rsidRPr="005B00FD">
        <w:t>| 2011-02-20     | 2011-03-20                                   |</w:t>
      </w:r>
    </w:p>
    <w:p w:rsidR="00A20F3E" w:rsidRPr="005B00FD" w:rsidRDefault="00A20F3E" w:rsidP="005B00FD">
      <w:pPr>
        <w:pStyle w:val="code1"/>
      </w:pPr>
      <w:r w:rsidRPr="005B00FD">
        <w:t>+----------------+----------------------------------------------+</w:t>
      </w:r>
    </w:p>
    <w:p w:rsidR="00A20F3E" w:rsidRDefault="00A20F3E" w:rsidP="00A20F3E">
      <w:pPr>
        <w:pStyle w:val="body1"/>
      </w:pPr>
      <w:r>
        <w:t>But what if we want the 15</w:t>
      </w:r>
      <w:r w:rsidRPr="00A20F3E">
        <w:rPr>
          <w:vertAlign w:val="superscript"/>
        </w:rPr>
        <w:t>th</w:t>
      </w:r>
      <w:r>
        <w:t xml:space="preserve"> of next month; we still want to use the </w:t>
      </w:r>
      <w:proofErr w:type="spellStart"/>
      <w:r>
        <w:t>Date_</w:t>
      </w:r>
      <w:r w:rsidR="00EB4367">
        <w:t>A</w:t>
      </w:r>
      <w:r>
        <w:t>dd</w:t>
      </w:r>
      <w:proofErr w:type="spellEnd"/>
      <w:r>
        <w:t xml:space="preserve"> 1 month approach since we might be running the query in December and need MySQL to get to Jan of the next year. But we want </w:t>
      </w:r>
      <w:r w:rsidR="00EB4367">
        <w:t>to pull</w:t>
      </w:r>
      <w:r>
        <w:t xml:space="preserve"> off the day part and replace it with 15. Since we have a set date format</w:t>
      </w:r>
      <w:r w:rsidR="00AB5906">
        <w:t xml:space="preserve"> of YYYY-MM-DD</w:t>
      </w:r>
      <w:r>
        <w:t xml:space="preserve">, we can take the </w:t>
      </w:r>
      <w:proofErr w:type="spellStart"/>
      <w:r>
        <w:t>yyyy</w:t>
      </w:r>
      <w:proofErr w:type="spellEnd"/>
      <w:r>
        <w:t xml:space="preserve">-mm- part of the string for that date and then </w:t>
      </w:r>
      <w:proofErr w:type="spellStart"/>
      <w:r>
        <w:t>concat</w:t>
      </w:r>
      <w:proofErr w:type="spellEnd"/>
      <w:r>
        <w:t xml:space="preserve"> in the string '15'</w:t>
      </w:r>
    </w:p>
    <w:p w:rsidR="00AB5906" w:rsidRDefault="00AB5906" w:rsidP="00AB5906">
      <w:pPr>
        <w:pStyle w:val="demonum1"/>
      </w:pPr>
    </w:p>
    <w:p w:rsidR="00A20F3E" w:rsidRPr="005B00FD" w:rsidRDefault="00A20F3E" w:rsidP="005B00FD">
      <w:pPr>
        <w:pStyle w:val="code1"/>
      </w:pPr>
      <w:r w:rsidRPr="005B00FD">
        <w:t xml:space="preserve">  select </w:t>
      </w:r>
      <w:r w:rsidR="00866582" w:rsidRPr="005B00FD">
        <w:t>@d</w:t>
      </w:r>
    </w:p>
    <w:p w:rsidR="00A20F3E" w:rsidRPr="005B00FD" w:rsidRDefault="00A20F3E" w:rsidP="005B00FD">
      <w:pPr>
        <w:pStyle w:val="code1"/>
      </w:pPr>
      <w:r w:rsidRPr="005B00FD">
        <w:t>, cast(Date_Add(</w:t>
      </w:r>
      <w:r w:rsidR="00866582" w:rsidRPr="005B00FD">
        <w:t>@d</w:t>
      </w:r>
      <w:r w:rsidRPr="005B00FD">
        <w:t>, interval + 1 month) as char(8)) as WorkingDate;</w:t>
      </w:r>
    </w:p>
    <w:p w:rsidR="00A20F3E" w:rsidRPr="005B00FD" w:rsidRDefault="00A20F3E" w:rsidP="005B00FD">
      <w:pPr>
        <w:pStyle w:val="code1"/>
      </w:pPr>
      <w:r w:rsidRPr="005B00FD">
        <w:t>+----------------+-------------+</w:t>
      </w:r>
    </w:p>
    <w:p w:rsidR="00A20F3E" w:rsidRPr="005B00FD" w:rsidRDefault="00A20F3E" w:rsidP="005B00FD">
      <w:pPr>
        <w:pStyle w:val="code1"/>
      </w:pPr>
      <w:r w:rsidRPr="005B00FD">
        <w:t xml:space="preserve">| </w:t>
      </w:r>
      <w:r w:rsidR="00866582" w:rsidRPr="005B00FD">
        <w:t>@d</w:t>
      </w:r>
      <w:r w:rsidRPr="005B00FD">
        <w:t xml:space="preserve"> </w:t>
      </w:r>
      <w:r w:rsidR="00D219FA" w:rsidRPr="005B00FD">
        <w:t xml:space="preserve">            </w:t>
      </w:r>
      <w:r w:rsidRPr="005B00FD">
        <w:t>| WorkingDate |</w:t>
      </w:r>
    </w:p>
    <w:p w:rsidR="00A20F3E" w:rsidRPr="005B00FD" w:rsidRDefault="00A20F3E" w:rsidP="005B00FD">
      <w:pPr>
        <w:pStyle w:val="code1"/>
      </w:pPr>
      <w:r w:rsidRPr="005B00FD">
        <w:t>+----------------+-------------+</w:t>
      </w:r>
    </w:p>
    <w:p w:rsidR="00A20F3E" w:rsidRPr="005B00FD" w:rsidRDefault="00A20F3E" w:rsidP="005B00FD">
      <w:pPr>
        <w:pStyle w:val="code1"/>
      </w:pPr>
      <w:r w:rsidRPr="005B00FD">
        <w:t>| 2011-02-20     | 2011-03-    |</w:t>
      </w:r>
    </w:p>
    <w:p w:rsidR="00A20F3E" w:rsidRPr="005B00FD" w:rsidRDefault="00A20F3E" w:rsidP="005B00FD">
      <w:pPr>
        <w:pStyle w:val="code1"/>
      </w:pPr>
      <w:r w:rsidRPr="005B00FD">
        <w:t>+----------------+-------------+</w:t>
      </w:r>
    </w:p>
    <w:p w:rsidR="00A20F3E" w:rsidRDefault="00A20F3E" w:rsidP="00AB5906">
      <w:pPr>
        <w:pStyle w:val="demonum1"/>
      </w:pPr>
    </w:p>
    <w:p w:rsidR="00A20F3E" w:rsidRPr="005B00FD" w:rsidRDefault="00A20F3E" w:rsidP="005B00FD">
      <w:pPr>
        <w:pStyle w:val="code1"/>
      </w:pPr>
      <w:r w:rsidRPr="005B00FD">
        <w:t xml:space="preserve">  select </w:t>
      </w:r>
      <w:r w:rsidR="00866582" w:rsidRPr="005B00FD">
        <w:t>@d</w:t>
      </w:r>
    </w:p>
    <w:p w:rsidR="00A20F3E" w:rsidRPr="005B00FD" w:rsidRDefault="00A20F3E" w:rsidP="005B00FD">
      <w:pPr>
        <w:pStyle w:val="code1"/>
      </w:pPr>
      <w:r w:rsidRPr="005B00FD">
        <w:t>, concat(cast(Date_Add(</w:t>
      </w:r>
      <w:r w:rsidR="00866582" w:rsidRPr="005B00FD">
        <w:t>@d</w:t>
      </w:r>
      <w:r w:rsidRPr="005B00FD">
        <w:t xml:space="preserve">, interval + 1 month) as char(8)), '15') </w:t>
      </w:r>
    </w:p>
    <w:p w:rsidR="00A20F3E" w:rsidRPr="005B00FD" w:rsidRDefault="00A20F3E" w:rsidP="005B00FD">
      <w:pPr>
        <w:pStyle w:val="code1"/>
      </w:pPr>
      <w:r w:rsidRPr="005B00FD">
        <w:t xml:space="preserve">  as WorkingDate;</w:t>
      </w:r>
    </w:p>
    <w:p w:rsidR="00A20F3E" w:rsidRPr="005B00FD" w:rsidRDefault="00A20F3E" w:rsidP="005B00FD">
      <w:pPr>
        <w:pStyle w:val="code1"/>
      </w:pPr>
      <w:r w:rsidRPr="005B00FD">
        <w:t>+----------------+-------------+</w:t>
      </w:r>
    </w:p>
    <w:p w:rsidR="00A20F3E" w:rsidRPr="005B00FD" w:rsidRDefault="00A20F3E" w:rsidP="005B00FD">
      <w:pPr>
        <w:pStyle w:val="code1"/>
      </w:pPr>
      <w:r w:rsidRPr="005B00FD">
        <w:t xml:space="preserve">| </w:t>
      </w:r>
      <w:r w:rsidR="00866582" w:rsidRPr="005B00FD">
        <w:t>@d</w:t>
      </w:r>
      <w:r w:rsidRPr="005B00FD">
        <w:t xml:space="preserve"> </w:t>
      </w:r>
      <w:r w:rsidR="00D219FA" w:rsidRPr="005B00FD">
        <w:t xml:space="preserve">            </w:t>
      </w:r>
      <w:r w:rsidRPr="005B00FD">
        <w:t>| WorkingDate |</w:t>
      </w:r>
    </w:p>
    <w:p w:rsidR="00A20F3E" w:rsidRPr="005B00FD" w:rsidRDefault="00A20F3E" w:rsidP="005B00FD">
      <w:pPr>
        <w:pStyle w:val="code1"/>
      </w:pPr>
      <w:r w:rsidRPr="005B00FD">
        <w:t>+----------------+-------------+</w:t>
      </w:r>
    </w:p>
    <w:p w:rsidR="00A20F3E" w:rsidRPr="005B00FD" w:rsidRDefault="00A20F3E" w:rsidP="005B00FD">
      <w:pPr>
        <w:pStyle w:val="code1"/>
      </w:pPr>
      <w:r w:rsidRPr="005B00FD">
        <w:t>| 2011-02-20     | 2011-03-15  |</w:t>
      </w:r>
    </w:p>
    <w:p w:rsidR="00A20F3E" w:rsidRPr="005B00FD" w:rsidRDefault="00A20F3E" w:rsidP="005B00FD">
      <w:pPr>
        <w:pStyle w:val="code1"/>
      </w:pPr>
      <w:r w:rsidRPr="005B00FD">
        <w:t>+----------------+-------------+</w:t>
      </w:r>
    </w:p>
    <w:p w:rsidR="00A20F3E" w:rsidRDefault="00A20F3E" w:rsidP="00A20F3E">
      <w:pPr>
        <w:pStyle w:val="body1"/>
      </w:pPr>
    </w:p>
    <w:p w:rsidR="00A20F3E" w:rsidRDefault="00A20F3E" w:rsidP="00A20F3E">
      <w:pPr>
        <w:pStyle w:val="body1"/>
      </w:pPr>
      <w:r>
        <w:t xml:space="preserve">We can generally rely on the MySQL casting this string </w:t>
      </w:r>
      <w:proofErr w:type="gramStart"/>
      <w:r>
        <w:t>( '2011</w:t>
      </w:r>
      <w:proofErr w:type="gramEnd"/>
      <w:r>
        <w:t>-</w:t>
      </w:r>
      <w:r w:rsidR="00AB5906">
        <w:t>0</w:t>
      </w:r>
      <w:r>
        <w:t>3-15')</w:t>
      </w:r>
      <w:r w:rsidR="00AB5906">
        <w:t xml:space="preserve"> to a date if we </w:t>
      </w:r>
      <w:r>
        <w:t xml:space="preserve">use it in a </w:t>
      </w:r>
      <w:r w:rsidR="00AB5906">
        <w:t>situation</w:t>
      </w:r>
      <w:r>
        <w:t xml:space="preserve"> where a date is expected. Or we could cast it explicitly.</w:t>
      </w:r>
    </w:p>
    <w:p w:rsidR="00A20F3E" w:rsidRPr="005B00FD" w:rsidRDefault="00A20F3E" w:rsidP="005B00FD">
      <w:pPr>
        <w:pStyle w:val="code1"/>
      </w:pPr>
      <w:r w:rsidRPr="005B00FD">
        <w:t xml:space="preserve">  select </w:t>
      </w:r>
      <w:r w:rsidR="00866582" w:rsidRPr="005B00FD">
        <w:t>@d</w:t>
      </w:r>
    </w:p>
    <w:p w:rsidR="00AC6C30" w:rsidRDefault="00A20F3E" w:rsidP="005B00FD">
      <w:pPr>
        <w:pStyle w:val="code1"/>
      </w:pPr>
      <w:r w:rsidRPr="005B00FD">
        <w:lastRenderedPageBreak/>
        <w:t xml:space="preserve">  , cast(</w:t>
      </w:r>
      <w:r w:rsidR="00AC6C30">
        <w:t xml:space="preserve"> </w:t>
      </w:r>
    </w:p>
    <w:p w:rsidR="00A20F3E" w:rsidRPr="005B00FD" w:rsidRDefault="00AC6C30" w:rsidP="005B00FD">
      <w:pPr>
        <w:pStyle w:val="code1"/>
      </w:pPr>
      <w:r>
        <w:t xml:space="preserve">      </w:t>
      </w:r>
      <w:r w:rsidR="00A20F3E" w:rsidRPr="005B00FD">
        <w:t>concat(</w:t>
      </w:r>
    </w:p>
    <w:p w:rsidR="00AC6C30" w:rsidRDefault="00A20F3E" w:rsidP="005B00FD">
      <w:pPr>
        <w:pStyle w:val="code1"/>
      </w:pPr>
      <w:r w:rsidRPr="005B00FD">
        <w:t xml:space="preserve">        cast(</w:t>
      </w:r>
    </w:p>
    <w:p w:rsidR="00AC6C30" w:rsidRDefault="00AC6C30" w:rsidP="005B00FD">
      <w:pPr>
        <w:pStyle w:val="code1"/>
      </w:pPr>
      <w:r>
        <w:t xml:space="preserve">          </w:t>
      </w:r>
      <w:r w:rsidR="00A20F3E" w:rsidRPr="005B00FD">
        <w:t>Date_Add(</w:t>
      </w:r>
      <w:r w:rsidR="00866582" w:rsidRPr="005B00FD">
        <w:t>@d</w:t>
      </w:r>
      <w:r w:rsidR="00A20F3E" w:rsidRPr="005B00FD">
        <w:t>, interval + 1 month)</w:t>
      </w:r>
    </w:p>
    <w:p w:rsidR="00A20F3E" w:rsidRPr="005B00FD" w:rsidRDefault="00AC6C30" w:rsidP="005B00FD">
      <w:pPr>
        <w:pStyle w:val="code1"/>
      </w:pPr>
      <w:r>
        <w:t xml:space="preserve">         </w:t>
      </w:r>
      <w:r w:rsidR="00A20F3E" w:rsidRPr="005B00FD">
        <w:t xml:space="preserve"> as char(8))</w:t>
      </w:r>
    </w:p>
    <w:p w:rsidR="00AC6C30" w:rsidRDefault="00A20F3E" w:rsidP="005B00FD">
      <w:pPr>
        <w:pStyle w:val="code1"/>
      </w:pPr>
      <w:r w:rsidRPr="005B00FD">
        <w:t xml:space="preserve">        , '15')</w:t>
      </w:r>
    </w:p>
    <w:p w:rsidR="00A20F3E" w:rsidRPr="005B00FD" w:rsidRDefault="00AC6C30" w:rsidP="005B00FD">
      <w:pPr>
        <w:pStyle w:val="code1"/>
      </w:pPr>
      <w:r>
        <w:t xml:space="preserve">   </w:t>
      </w:r>
      <w:r w:rsidR="00A20F3E" w:rsidRPr="005B00FD">
        <w:t xml:space="preserve"> </w:t>
      </w:r>
      <w:r>
        <w:t xml:space="preserve">  </w:t>
      </w:r>
      <w:r w:rsidR="00A20F3E" w:rsidRPr="005B00FD">
        <w:t>as Date)</w:t>
      </w:r>
    </w:p>
    <w:p w:rsidR="00A20F3E" w:rsidRPr="005B00FD" w:rsidRDefault="00A20F3E" w:rsidP="005B00FD">
      <w:pPr>
        <w:pStyle w:val="code1"/>
      </w:pPr>
      <w:r w:rsidRPr="005B00FD">
        <w:t xml:space="preserve">  as WorkingDate;</w:t>
      </w:r>
    </w:p>
    <w:p w:rsidR="00A20F3E" w:rsidRDefault="00A20F3E" w:rsidP="004F0F30">
      <w:pPr>
        <w:pStyle w:val="body1"/>
      </w:pPr>
      <w:r>
        <w:t>As you can see these get complex very quickly. Remember to build these one step at a time and test as you go.</w:t>
      </w:r>
    </w:p>
    <w:p w:rsidR="00A20F3E" w:rsidRDefault="00A20F3E" w:rsidP="00AB5906">
      <w:pPr>
        <w:pStyle w:val="demonum1"/>
      </w:pPr>
    </w:p>
    <w:p w:rsidR="00A20F3E" w:rsidRDefault="00A20F3E" w:rsidP="004F0F30">
      <w:pPr>
        <w:pStyle w:val="body1"/>
      </w:pPr>
      <w:r>
        <w:t>We ca</w:t>
      </w:r>
      <w:r w:rsidR="00697058">
        <w:t>n use this with the order table to calculate a payment due date.</w:t>
      </w:r>
    </w:p>
    <w:p w:rsidR="00A20F3E" w:rsidRPr="005B00FD" w:rsidRDefault="00A20F3E" w:rsidP="005B00FD">
      <w:pPr>
        <w:pStyle w:val="code1"/>
      </w:pPr>
      <w:r w:rsidRPr="005B00FD">
        <w:t xml:space="preserve">  select </w:t>
      </w:r>
      <w:r w:rsidR="00D219FA" w:rsidRPr="005B00FD">
        <w:t>cast(</w:t>
      </w:r>
      <w:r w:rsidRPr="005B00FD">
        <w:t>ord_date</w:t>
      </w:r>
      <w:r w:rsidR="00D219FA" w:rsidRPr="005B00FD">
        <w:t xml:space="preserve"> as date) as OrderDate</w:t>
      </w:r>
      <w:r w:rsidRPr="005B00FD">
        <w:t xml:space="preserve">, </w:t>
      </w:r>
    </w:p>
    <w:p w:rsidR="00AC6C30" w:rsidRDefault="00A20F3E" w:rsidP="005B00FD">
      <w:pPr>
        <w:pStyle w:val="code1"/>
      </w:pPr>
      <w:r w:rsidRPr="005B00FD">
        <w:t xml:space="preserve">  cast(concat(cast(Date_Add(ord_date, interval + 1 month) as char(8)), '15') </w:t>
      </w:r>
    </w:p>
    <w:p w:rsidR="00A20F3E" w:rsidRPr="005B00FD" w:rsidRDefault="00AC6C30" w:rsidP="005B00FD">
      <w:pPr>
        <w:pStyle w:val="code1"/>
      </w:pPr>
      <w:r>
        <w:t xml:space="preserve">      </w:t>
      </w:r>
      <w:r w:rsidR="00A20F3E" w:rsidRPr="005B00FD">
        <w:t>as Date)</w:t>
      </w:r>
      <w:r>
        <w:t xml:space="preserve">  </w:t>
      </w:r>
      <w:r w:rsidR="00697058" w:rsidRPr="005B00FD">
        <w:t xml:space="preserve">  as Due</w:t>
      </w:r>
      <w:r w:rsidR="00A20F3E" w:rsidRPr="005B00FD">
        <w:t>Date</w:t>
      </w:r>
    </w:p>
    <w:p w:rsidR="00A20F3E" w:rsidRPr="005B00FD" w:rsidRDefault="00A20F3E" w:rsidP="005B00FD">
      <w:pPr>
        <w:pStyle w:val="code1"/>
      </w:pPr>
      <w:r w:rsidRPr="005B00FD">
        <w:t xml:space="preserve">  from a_oe.order_headers;</w:t>
      </w:r>
    </w:p>
    <w:p w:rsidR="00D219FA" w:rsidRPr="005B00FD" w:rsidRDefault="00D219FA" w:rsidP="005B00FD">
      <w:pPr>
        <w:pStyle w:val="code1"/>
      </w:pPr>
    </w:p>
    <w:p w:rsidR="00A20F3E" w:rsidRDefault="00A20F3E" w:rsidP="005B00FD">
      <w:pPr>
        <w:pStyle w:val="code1"/>
      </w:pPr>
      <w:r w:rsidRPr="005B00FD">
        <w:t>selected rows from the return set</w:t>
      </w:r>
    </w:p>
    <w:p w:rsidR="00AC6C30" w:rsidRDefault="00AC6C30" w:rsidP="00AC6C30">
      <w:pPr>
        <w:pStyle w:val="code1"/>
      </w:pPr>
      <w:r>
        <w:t>+------------+------------+</w:t>
      </w:r>
    </w:p>
    <w:p w:rsidR="00AC6C30" w:rsidRDefault="00AC6C30" w:rsidP="00AC6C30">
      <w:pPr>
        <w:pStyle w:val="code1"/>
      </w:pPr>
      <w:r>
        <w:t>| OrderDate  | DueDate    |</w:t>
      </w:r>
    </w:p>
    <w:p w:rsidR="00AC6C30" w:rsidRDefault="00AC6C30" w:rsidP="00AC6C30">
      <w:pPr>
        <w:pStyle w:val="code1"/>
      </w:pPr>
      <w:r>
        <w:t>+------------+------------+</w:t>
      </w:r>
    </w:p>
    <w:p w:rsidR="00AC6C30" w:rsidRDefault="00AC6C30" w:rsidP="00AC6C30">
      <w:pPr>
        <w:pStyle w:val="code1"/>
      </w:pPr>
      <w:r>
        <w:t>| 2012-10-01 | 2012-11-15 |</w:t>
      </w:r>
    </w:p>
    <w:p w:rsidR="00AC6C30" w:rsidRDefault="00AC6C30" w:rsidP="00AC6C30">
      <w:pPr>
        <w:pStyle w:val="code1"/>
      </w:pPr>
      <w:r>
        <w:t>| 2012-10-01 | 2012-11-15 |</w:t>
      </w:r>
    </w:p>
    <w:p w:rsidR="00AC6C30" w:rsidRDefault="00AC6C30" w:rsidP="00AC6C30">
      <w:pPr>
        <w:pStyle w:val="code1"/>
      </w:pPr>
      <w:r>
        <w:t>| 2012-10-02 | 2012-11-15 |</w:t>
      </w:r>
    </w:p>
    <w:p w:rsidR="00AC6C30" w:rsidRDefault="00AC6C30" w:rsidP="00AC6C30">
      <w:pPr>
        <w:pStyle w:val="code1"/>
      </w:pPr>
      <w:r>
        <w:t>| 2012-10-12 | 2012-11-15 |</w:t>
      </w:r>
    </w:p>
    <w:p w:rsidR="00AC6C30" w:rsidRDefault="00AC6C30" w:rsidP="00AC6C30">
      <w:pPr>
        <w:pStyle w:val="code1"/>
      </w:pPr>
      <w:r>
        <w:t>| 2012-11-01 | 2012-12-15 |</w:t>
      </w:r>
    </w:p>
    <w:p w:rsidR="00AC6C30" w:rsidRDefault="00AC6C30" w:rsidP="00AC6C30">
      <w:pPr>
        <w:pStyle w:val="code1"/>
      </w:pPr>
      <w:r>
        <w:t>| 2013-01-02 | 2013-02-15 |</w:t>
      </w:r>
    </w:p>
    <w:p w:rsidR="00AC6C30" w:rsidRDefault="00AC6C30" w:rsidP="00AC6C30">
      <w:pPr>
        <w:pStyle w:val="code1"/>
      </w:pPr>
      <w:r>
        <w:t>| 2013-01-03 | 2013-02-15 |</w:t>
      </w:r>
    </w:p>
    <w:p w:rsidR="00AC6C30" w:rsidRDefault="00AC6C30" w:rsidP="00AC6C30">
      <w:pPr>
        <w:pStyle w:val="code1"/>
      </w:pPr>
      <w:r>
        <w:t>| 2013-01-23 | 2013-02-15 |</w:t>
      </w:r>
    </w:p>
    <w:p w:rsidR="002E2272" w:rsidRDefault="002E2272" w:rsidP="002E2272">
      <w:pPr>
        <w:pStyle w:val="code1"/>
      </w:pPr>
      <w:r>
        <w:t>| 2013-05-01 | 2013-06-15 |</w:t>
      </w:r>
    </w:p>
    <w:p w:rsidR="002E2272" w:rsidRDefault="002E2272" w:rsidP="002E2272">
      <w:pPr>
        <w:pStyle w:val="code1"/>
      </w:pPr>
      <w:r>
        <w:t>| 2013-05-01 | 2013-06-15 |</w:t>
      </w:r>
    </w:p>
    <w:p w:rsidR="002E2272" w:rsidRDefault="002E2272" w:rsidP="002E2272">
      <w:pPr>
        <w:pStyle w:val="code1"/>
      </w:pPr>
      <w:r>
        <w:t>| 2013-05-12 | 2013-06-15 |</w:t>
      </w:r>
    </w:p>
    <w:p w:rsidR="002E2272" w:rsidRDefault="002E2272" w:rsidP="002E2272">
      <w:pPr>
        <w:pStyle w:val="code1"/>
      </w:pPr>
      <w:r>
        <w:t>| 2013-06-02 | 2013-07-15 |</w:t>
      </w:r>
    </w:p>
    <w:p w:rsidR="002E2272" w:rsidRDefault="002E2272" w:rsidP="002E2272">
      <w:pPr>
        <w:pStyle w:val="code1"/>
      </w:pPr>
      <w:r>
        <w:t>| 2013-01-02 | 2013-02-15 |</w:t>
      </w:r>
    </w:p>
    <w:p w:rsidR="00C71A7B" w:rsidRDefault="002E2272" w:rsidP="002E2272">
      <w:pPr>
        <w:pStyle w:val="code1"/>
      </w:pPr>
      <w:r>
        <w:t>| 2013-01-03 | 2013-02-15 |</w:t>
      </w:r>
    </w:p>
    <w:p w:rsidR="00AC6C30" w:rsidRPr="005B00FD" w:rsidRDefault="00AC6C30" w:rsidP="005B00FD">
      <w:pPr>
        <w:pStyle w:val="code1"/>
      </w:pPr>
    </w:p>
    <w:p w:rsidR="009B2FB1" w:rsidRPr="00E52491" w:rsidRDefault="009B2FB1" w:rsidP="009B2FB1">
      <w:pPr>
        <w:pStyle w:val="head1"/>
      </w:pPr>
      <w:bookmarkStart w:id="24" w:name="_Toc363674052"/>
      <w:r w:rsidRPr="00E52491">
        <w:t>How DateTime values are stored</w:t>
      </w:r>
      <w:bookmarkEnd w:id="24"/>
    </w:p>
    <w:p w:rsidR="009B2FB1" w:rsidRDefault="009B2FB1" w:rsidP="009B2FB1">
      <w:pPr>
        <w:pStyle w:val="body1"/>
      </w:pPr>
      <w:r>
        <w:t xml:space="preserve">MySQL stores the temporal values as integers. The manual explains this as: </w:t>
      </w:r>
    </w:p>
    <w:p w:rsidR="009B2FB1" w:rsidRPr="00030B9F" w:rsidRDefault="009B2FB1" w:rsidP="009B2FB1">
      <w:pPr>
        <w:pStyle w:val="body1"/>
      </w:pPr>
      <w:r w:rsidRPr="00030B9F">
        <w:t>MySQL temporal values</w:t>
      </w:r>
      <w:r>
        <w:t xml:space="preserve"> Storage</w:t>
      </w:r>
      <w:r w:rsidRPr="00030B9F">
        <w:t xml:space="preserve">: </w:t>
      </w:r>
    </w:p>
    <w:p w:rsidR="009B2FB1" w:rsidRPr="00030B9F" w:rsidRDefault="00A50858" w:rsidP="009B2FB1">
      <w:pPr>
        <w:pStyle w:val="bullet1"/>
      </w:pPr>
      <w:hyperlink r:id="rId15" w:tooltip="10.3.1. The DATETIME,&#10;        DATE, and&#10;        TIMESTAMP Types" w:history="1">
        <w:r w:rsidR="009B2FB1" w:rsidRPr="00030B9F">
          <w:rPr>
            <w:rFonts w:ascii="Courier New" w:hAnsi="Courier New" w:cs="Courier New"/>
            <w:b/>
            <w:bCs/>
            <w:color w:val="026789"/>
            <w:sz w:val="23"/>
            <w:szCs w:val="23"/>
            <w:u w:val="single"/>
            <w:shd w:val="clear" w:color="auto" w:fill="FFFFFF"/>
          </w:rPr>
          <w:t>DATE</w:t>
        </w:r>
      </w:hyperlink>
      <w:r w:rsidR="009B2FB1" w:rsidRPr="00030B9F">
        <w:t xml:space="preserve">: A three-byte integer packed as </w:t>
      </w:r>
      <w:r w:rsidR="009B2FB1" w:rsidRPr="00030B9F">
        <w:rPr>
          <w:rFonts w:ascii="Courier New" w:hAnsi="Courier New" w:cs="Courier New"/>
          <w:b/>
          <w:bCs/>
          <w:color w:val="026789"/>
          <w:sz w:val="23"/>
          <w:szCs w:val="23"/>
          <w:shd w:val="clear" w:color="auto" w:fill="FFFFFF"/>
        </w:rPr>
        <w:t>DD</w:t>
      </w:r>
      <w:r w:rsidR="009B2FB1" w:rsidRPr="00030B9F">
        <w:t xml:space="preserve"> + </w:t>
      </w:r>
      <w:r w:rsidR="009B2FB1" w:rsidRPr="00030B9F">
        <w:rPr>
          <w:rFonts w:ascii="Courier New" w:hAnsi="Courier New" w:cs="Courier New"/>
          <w:b/>
          <w:bCs/>
          <w:color w:val="026789"/>
          <w:sz w:val="23"/>
          <w:szCs w:val="23"/>
          <w:shd w:val="clear" w:color="auto" w:fill="FFFFFF"/>
        </w:rPr>
        <w:t>MM</w:t>
      </w:r>
      <w:r w:rsidR="009B2FB1" w:rsidRPr="00030B9F">
        <w:t xml:space="preserve">×32 + </w:t>
      </w:r>
      <w:r w:rsidR="009B2FB1" w:rsidRPr="00030B9F">
        <w:rPr>
          <w:rFonts w:ascii="Courier New" w:hAnsi="Courier New" w:cs="Courier New"/>
          <w:b/>
          <w:bCs/>
          <w:color w:val="026789"/>
          <w:sz w:val="23"/>
          <w:szCs w:val="23"/>
          <w:shd w:val="clear" w:color="auto" w:fill="FFFFFF"/>
        </w:rPr>
        <w:t>YYYY</w:t>
      </w:r>
      <w:r w:rsidR="009B2FB1" w:rsidRPr="00030B9F">
        <w:t xml:space="preserve">×16×32 </w:t>
      </w:r>
    </w:p>
    <w:p w:rsidR="009B2FB1" w:rsidRPr="00030B9F" w:rsidRDefault="00A50858" w:rsidP="009B2FB1">
      <w:pPr>
        <w:pStyle w:val="bullet1"/>
      </w:pPr>
      <w:hyperlink r:id="rId16" w:tooltip="10.3.1. The DATETIME,&#10;        DATE, and&#10;        TIMESTAMP Types" w:history="1">
        <w:r w:rsidR="009B2FB1" w:rsidRPr="00030B9F">
          <w:rPr>
            <w:rFonts w:ascii="Courier New" w:hAnsi="Courier New" w:cs="Courier New"/>
            <w:b/>
            <w:bCs/>
            <w:color w:val="026789"/>
            <w:sz w:val="23"/>
            <w:szCs w:val="23"/>
            <w:u w:val="single"/>
            <w:shd w:val="clear" w:color="auto" w:fill="FFFFFF"/>
          </w:rPr>
          <w:t>DATETIME</w:t>
        </w:r>
      </w:hyperlink>
      <w:r w:rsidR="009B2FB1" w:rsidRPr="00030B9F">
        <w:t xml:space="preserve">: Eight bytes: </w:t>
      </w:r>
    </w:p>
    <w:p w:rsidR="009B2FB1" w:rsidRPr="00030B9F" w:rsidRDefault="009B2FB1" w:rsidP="009B2FB1">
      <w:pPr>
        <w:pStyle w:val="bullet1"/>
      </w:pPr>
      <w:r>
        <w:tab/>
      </w:r>
      <w:r w:rsidRPr="00030B9F">
        <w:t xml:space="preserve">A four-byte integer packed as </w:t>
      </w:r>
      <w:r w:rsidRPr="00030B9F">
        <w:rPr>
          <w:rFonts w:ascii="Courier New" w:hAnsi="Courier New" w:cs="Courier New"/>
          <w:b/>
          <w:bCs/>
          <w:color w:val="026789"/>
          <w:sz w:val="23"/>
          <w:szCs w:val="23"/>
          <w:shd w:val="clear" w:color="auto" w:fill="FFFFFF"/>
        </w:rPr>
        <w:t>YYYY</w:t>
      </w:r>
      <w:r w:rsidRPr="00030B9F">
        <w:t xml:space="preserve">×10000 + </w:t>
      </w:r>
      <w:r w:rsidRPr="00030B9F">
        <w:rPr>
          <w:rFonts w:ascii="Courier New" w:hAnsi="Courier New" w:cs="Courier New"/>
          <w:b/>
          <w:bCs/>
          <w:color w:val="026789"/>
          <w:sz w:val="23"/>
          <w:szCs w:val="23"/>
          <w:shd w:val="clear" w:color="auto" w:fill="FFFFFF"/>
        </w:rPr>
        <w:t>MM</w:t>
      </w:r>
      <w:r w:rsidRPr="00030B9F">
        <w:t xml:space="preserve">×100 + </w:t>
      </w:r>
      <w:r w:rsidRPr="00030B9F">
        <w:rPr>
          <w:rFonts w:ascii="Courier New" w:hAnsi="Courier New" w:cs="Courier New"/>
          <w:b/>
          <w:bCs/>
          <w:color w:val="026789"/>
          <w:sz w:val="23"/>
          <w:szCs w:val="23"/>
          <w:shd w:val="clear" w:color="auto" w:fill="FFFFFF"/>
        </w:rPr>
        <w:t>DD</w:t>
      </w:r>
      <w:r w:rsidRPr="00030B9F">
        <w:t xml:space="preserve"> </w:t>
      </w:r>
    </w:p>
    <w:p w:rsidR="009B2FB1" w:rsidRPr="00030B9F" w:rsidRDefault="009B2FB1" w:rsidP="009B2FB1">
      <w:pPr>
        <w:pStyle w:val="bullet1"/>
      </w:pPr>
      <w:r>
        <w:tab/>
      </w:r>
      <w:r w:rsidRPr="00030B9F">
        <w:t xml:space="preserve">A four-byte integer packed as </w:t>
      </w:r>
      <w:r w:rsidRPr="00030B9F">
        <w:rPr>
          <w:rFonts w:ascii="Courier New" w:hAnsi="Courier New" w:cs="Courier New"/>
          <w:b/>
          <w:bCs/>
          <w:color w:val="026789"/>
          <w:sz w:val="23"/>
          <w:szCs w:val="23"/>
          <w:shd w:val="clear" w:color="auto" w:fill="FFFFFF"/>
        </w:rPr>
        <w:t>HH</w:t>
      </w:r>
      <w:r w:rsidRPr="00030B9F">
        <w:t xml:space="preserve">×10000 + </w:t>
      </w:r>
      <w:r w:rsidRPr="00030B9F">
        <w:rPr>
          <w:rFonts w:ascii="Courier New" w:hAnsi="Courier New" w:cs="Courier New"/>
          <w:b/>
          <w:bCs/>
          <w:color w:val="026789"/>
          <w:sz w:val="23"/>
          <w:szCs w:val="23"/>
          <w:shd w:val="clear" w:color="auto" w:fill="FFFFFF"/>
        </w:rPr>
        <w:t>MM</w:t>
      </w:r>
      <w:r w:rsidRPr="00030B9F">
        <w:t xml:space="preserve">×100 + </w:t>
      </w:r>
      <w:r w:rsidRPr="00030B9F">
        <w:rPr>
          <w:rFonts w:ascii="Courier New" w:hAnsi="Courier New" w:cs="Courier New"/>
          <w:b/>
          <w:bCs/>
          <w:color w:val="026789"/>
          <w:sz w:val="23"/>
          <w:szCs w:val="23"/>
          <w:shd w:val="clear" w:color="auto" w:fill="FFFFFF"/>
        </w:rPr>
        <w:t>SS</w:t>
      </w:r>
      <w:r w:rsidRPr="00030B9F">
        <w:t xml:space="preserve"> </w:t>
      </w:r>
    </w:p>
    <w:p w:rsidR="009B2FB1" w:rsidRPr="00030B9F" w:rsidRDefault="00A50858" w:rsidP="009B2FB1">
      <w:pPr>
        <w:pStyle w:val="bullet1"/>
      </w:pPr>
      <w:hyperlink r:id="rId17" w:tooltip="10.3.3. The YEAR Type" w:history="1">
        <w:r w:rsidR="009B2FB1" w:rsidRPr="00030B9F">
          <w:rPr>
            <w:rFonts w:ascii="Courier New" w:hAnsi="Courier New" w:cs="Courier New"/>
            <w:b/>
            <w:bCs/>
            <w:color w:val="026789"/>
            <w:sz w:val="23"/>
            <w:szCs w:val="23"/>
            <w:u w:val="single"/>
            <w:shd w:val="clear" w:color="auto" w:fill="FFFFFF"/>
          </w:rPr>
          <w:t>YEAR</w:t>
        </w:r>
      </w:hyperlink>
      <w:r w:rsidR="009B2FB1" w:rsidRPr="00030B9F">
        <w:t xml:space="preserve">: A one-byte integer </w:t>
      </w:r>
    </w:p>
    <w:p w:rsidR="009B2FB1" w:rsidRPr="00030B9F" w:rsidRDefault="00A50858" w:rsidP="009B2FB1">
      <w:pPr>
        <w:pStyle w:val="bullet1"/>
      </w:pPr>
      <w:hyperlink r:id="rId18" w:tooltip="10.3.2. The TIME Type" w:history="1">
        <w:r w:rsidR="009B2FB1" w:rsidRPr="00030B9F">
          <w:rPr>
            <w:rFonts w:ascii="Courier New" w:hAnsi="Courier New" w:cs="Courier New"/>
            <w:b/>
            <w:bCs/>
            <w:color w:val="026789"/>
            <w:sz w:val="23"/>
            <w:szCs w:val="23"/>
            <w:u w:val="single"/>
            <w:shd w:val="clear" w:color="auto" w:fill="FFFFFF"/>
          </w:rPr>
          <w:t>TIME</w:t>
        </w:r>
      </w:hyperlink>
      <w:r w:rsidR="009B2FB1" w:rsidRPr="00030B9F">
        <w:t xml:space="preserve">: A three-byte integer packed as </w:t>
      </w:r>
      <w:r w:rsidR="009B2FB1" w:rsidRPr="00030B9F">
        <w:rPr>
          <w:rFonts w:ascii="Courier New" w:hAnsi="Courier New" w:cs="Courier New"/>
          <w:b/>
          <w:bCs/>
          <w:color w:val="026789"/>
          <w:sz w:val="23"/>
          <w:szCs w:val="23"/>
          <w:shd w:val="clear" w:color="auto" w:fill="FFFFFF"/>
        </w:rPr>
        <w:t>DD</w:t>
      </w:r>
      <w:r w:rsidR="009B2FB1" w:rsidRPr="00030B9F">
        <w:t xml:space="preserve">×24×3600 + </w:t>
      </w:r>
      <w:r w:rsidR="009B2FB1" w:rsidRPr="00030B9F">
        <w:rPr>
          <w:rFonts w:ascii="Courier New" w:hAnsi="Courier New" w:cs="Courier New"/>
          <w:b/>
          <w:bCs/>
          <w:color w:val="026789"/>
          <w:sz w:val="23"/>
          <w:szCs w:val="23"/>
          <w:shd w:val="clear" w:color="auto" w:fill="FFFFFF"/>
        </w:rPr>
        <w:t>HH</w:t>
      </w:r>
      <w:r w:rsidR="009B2FB1" w:rsidRPr="00030B9F">
        <w:t xml:space="preserve">×3600 + </w:t>
      </w:r>
      <w:r w:rsidR="009B2FB1" w:rsidRPr="00030B9F">
        <w:rPr>
          <w:rFonts w:ascii="Courier New" w:hAnsi="Courier New" w:cs="Courier New"/>
          <w:b/>
          <w:bCs/>
          <w:color w:val="026789"/>
          <w:sz w:val="23"/>
          <w:szCs w:val="23"/>
          <w:shd w:val="clear" w:color="auto" w:fill="FFFFFF"/>
        </w:rPr>
        <w:t>MM</w:t>
      </w:r>
      <w:r w:rsidR="009B2FB1" w:rsidRPr="00030B9F">
        <w:t xml:space="preserve">×60 + </w:t>
      </w:r>
      <w:r w:rsidR="009B2FB1" w:rsidRPr="00030B9F">
        <w:rPr>
          <w:rFonts w:ascii="Courier New" w:hAnsi="Courier New" w:cs="Courier New"/>
          <w:b/>
          <w:bCs/>
          <w:color w:val="026789"/>
          <w:sz w:val="23"/>
          <w:szCs w:val="23"/>
          <w:shd w:val="clear" w:color="auto" w:fill="FFFFFF"/>
        </w:rPr>
        <w:t>SS</w:t>
      </w:r>
      <w:r w:rsidR="009B2FB1" w:rsidRPr="00030B9F">
        <w:t xml:space="preserve"> </w:t>
      </w:r>
    </w:p>
    <w:p w:rsidR="009B2FB1" w:rsidRPr="00030B9F" w:rsidRDefault="00A50858" w:rsidP="009B2FB1">
      <w:pPr>
        <w:pStyle w:val="bullet1"/>
      </w:pPr>
      <w:hyperlink r:id="rId19" w:tooltip="10.3.1. The DATETIME,&#10;        DATE, and&#10;        TIMESTAMP Types" w:history="1">
        <w:r w:rsidR="009B2FB1" w:rsidRPr="00030B9F">
          <w:rPr>
            <w:rFonts w:ascii="Courier New" w:hAnsi="Courier New" w:cs="Courier New"/>
            <w:b/>
            <w:bCs/>
            <w:color w:val="026789"/>
            <w:sz w:val="23"/>
            <w:szCs w:val="23"/>
            <w:u w:val="single"/>
            <w:shd w:val="clear" w:color="auto" w:fill="FFFFFF"/>
          </w:rPr>
          <w:t>TIMESTAMP</w:t>
        </w:r>
      </w:hyperlink>
      <w:r w:rsidR="009B2FB1" w:rsidRPr="00030B9F">
        <w:t>: A four-byte integer representing seconds UTC since the epoch (</w:t>
      </w:r>
      <w:r w:rsidR="009B2FB1" w:rsidRPr="00030B9F">
        <w:rPr>
          <w:rFonts w:ascii="Courier New" w:hAnsi="Courier New" w:cs="Courier New"/>
          <w:b/>
          <w:bCs/>
          <w:color w:val="026789"/>
          <w:sz w:val="23"/>
          <w:szCs w:val="23"/>
          <w:shd w:val="clear" w:color="auto" w:fill="FFFFFF"/>
        </w:rPr>
        <w:t>'1970-01-01 00:00:00'</w:t>
      </w:r>
      <w:r w:rsidR="009B2FB1" w:rsidRPr="00030B9F">
        <w:t xml:space="preserve"> UTC) </w:t>
      </w:r>
    </w:p>
    <w:p w:rsidR="009B2FB1" w:rsidRDefault="009B2FB1" w:rsidP="009B2FB1">
      <w:pPr>
        <w:pStyle w:val="body1"/>
      </w:pPr>
    </w:p>
    <w:p w:rsidR="009B2FB1" w:rsidRDefault="009B2FB1" w:rsidP="009B2FB1">
      <w:pPr>
        <w:pStyle w:val="body1"/>
      </w:pPr>
      <w:r>
        <w:t>Since one of the reasons for using a dbms is to isolate the user from the physical storage patterns of the data you should not really need to know that- but in reality sometimes things make more sense when you have some idea about data storage. Don't memorize these!</w:t>
      </w:r>
    </w:p>
    <w:p w:rsidR="00A20F3E" w:rsidRDefault="00A20F3E" w:rsidP="00030B9F">
      <w:pPr>
        <w:pStyle w:val="code1"/>
      </w:pPr>
    </w:p>
    <w:sectPr w:rsidR="00A20F3E" w:rsidSect="00D21497">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86E" w:rsidRDefault="0014186E" w:rsidP="00E41217">
      <w:pPr>
        <w:spacing w:after="0" w:line="240" w:lineRule="auto"/>
      </w:pPr>
      <w:r>
        <w:separator/>
      </w:r>
    </w:p>
  </w:endnote>
  <w:endnote w:type="continuationSeparator" w:id="0">
    <w:p w:rsidR="0014186E" w:rsidRDefault="0014186E"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A71" w:rsidRDefault="000C2A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8"/>
      <w:gridCol w:w="1250"/>
    </w:tblGrid>
    <w:tr w:rsidR="00C87DA1" w:rsidRPr="00F07EAB" w:rsidTr="0017683C">
      <w:tc>
        <w:tcPr>
          <w:tcW w:w="2628" w:type="dxa"/>
        </w:tcPr>
        <w:p w:rsidR="00C87DA1" w:rsidRPr="00F07EAB" w:rsidRDefault="00C87DA1"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Pr>
              <w:rFonts w:ascii="Times New Roman" w:hAnsi="Times New Roman" w:cs="Times New Roman"/>
              <w:sz w:val="18"/>
              <w:szCs w:val="18"/>
            </w:rPr>
            <w:t xml:space="preserve">   </w:t>
          </w:r>
          <w:r w:rsidR="00A50858">
            <w:rPr>
              <w:rFonts w:ascii="Times New Roman" w:hAnsi="Times New Roman" w:cs="Times New Roman"/>
              <w:sz w:val="18"/>
              <w:szCs w:val="18"/>
            </w:rPr>
            <w:fldChar w:fldCharType="begin"/>
          </w:r>
          <w:r>
            <w:rPr>
              <w:rFonts w:ascii="Times New Roman" w:hAnsi="Times New Roman" w:cs="Times New Roman"/>
              <w:sz w:val="18"/>
              <w:szCs w:val="18"/>
            </w:rPr>
            <w:instrText xml:space="preserve"> SAVEDATE  \@ "yyyy-MM-dd"  \* MERGEFORMAT </w:instrText>
          </w:r>
          <w:r w:rsidR="00A50858">
            <w:rPr>
              <w:rFonts w:ascii="Times New Roman" w:hAnsi="Times New Roman" w:cs="Times New Roman"/>
              <w:sz w:val="18"/>
              <w:szCs w:val="18"/>
            </w:rPr>
            <w:fldChar w:fldCharType="separate"/>
          </w:r>
          <w:r w:rsidR="000C2A71">
            <w:rPr>
              <w:rFonts w:ascii="Times New Roman" w:hAnsi="Times New Roman" w:cs="Times New Roman"/>
              <w:noProof/>
              <w:sz w:val="18"/>
              <w:szCs w:val="18"/>
            </w:rPr>
            <w:t>2013-08-10</w:t>
          </w:r>
          <w:r w:rsidR="00A50858">
            <w:rPr>
              <w:rFonts w:ascii="Times New Roman" w:hAnsi="Times New Roman" w:cs="Times New Roman"/>
              <w:sz w:val="18"/>
              <w:szCs w:val="18"/>
            </w:rPr>
            <w:fldChar w:fldCharType="end"/>
          </w:r>
        </w:p>
      </w:tc>
      <w:tc>
        <w:tcPr>
          <w:tcW w:w="6258" w:type="dxa"/>
        </w:tcPr>
        <w:p w:rsidR="00C87DA1" w:rsidRPr="005F6645" w:rsidRDefault="00C87DA1" w:rsidP="0017683C">
          <w:pPr>
            <w:pStyle w:val="Footer"/>
            <w:tabs>
              <w:tab w:val="clear" w:pos="4680"/>
              <w:tab w:val="clear" w:pos="9360"/>
            </w:tabs>
            <w:jc w:val="center"/>
            <w:rPr>
              <w:rFonts w:cs="Times New Roman"/>
              <w:sz w:val="18"/>
              <w:szCs w:val="18"/>
            </w:rPr>
          </w:pPr>
          <w:r w:rsidRPr="00216839">
            <w:rPr>
              <w:rFonts w:ascii="Times New Roman" w:hAnsi="Times New Roman" w:cs="Times New Roman"/>
              <w:sz w:val="18"/>
              <w:szCs w:val="18"/>
            </w:rPr>
            <w:t xml:space="preserve"> </w:t>
          </w:r>
          <w:r w:rsidRPr="005F6645">
            <w:rPr>
              <w:rFonts w:cs="Times New Roman"/>
              <w:sz w:val="18"/>
              <w:szCs w:val="18"/>
            </w:rPr>
            <w:t xml:space="preserve"> </w:t>
          </w:r>
          <w:fldSimple w:instr=" FILENAME   \* MERGEFORMAT ">
            <w:r w:rsidR="000C2A71" w:rsidRPr="000C2A71">
              <w:rPr>
                <w:rFonts w:cs="Times New Roman"/>
                <w:noProof/>
                <w:sz w:val="18"/>
                <w:szCs w:val="18"/>
              </w:rPr>
              <w:t>155A_07-05_notes_TemporalFunctions</w:t>
            </w:r>
            <w:r w:rsidR="000C2A71" w:rsidRPr="000C2A71">
              <w:rPr>
                <w:noProof/>
                <w:sz w:val="18"/>
                <w:szCs w:val="18"/>
              </w:rPr>
              <w:t>.docx</w:t>
            </w:r>
          </w:fldSimple>
        </w:p>
      </w:tc>
      <w:tc>
        <w:tcPr>
          <w:tcW w:w="1250" w:type="dxa"/>
        </w:tcPr>
        <w:p w:rsidR="00C87DA1" w:rsidRPr="00F07EAB" w:rsidRDefault="00C87DA1"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A50858"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A50858" w:rsidRPr="00F07EAB">
            <w:rPr>
              <w:rFonts w:ascii="Times New Roman" w:hAnsi="Times New Roman" w:cs="Times New Roman"/>
              <w:sz w:val="18"/>
              <w:szCs w:val="18"/>
            </w:rPr>
            <w:fldChar w:fldCharType="separate"/>
          </w:r>
          <w:r w:rsidR="000C2A71">
            <w:rPr>
              <w:rFonts w:ascii="Times New Roman" w:hAnsi="Times New Roman" w:cs="Times New Roman"/>
              <w:noProof/>
              <w:sz w:val="18"/>
              <w:szCs w:val="18"/>
            </w:rPr>
            <w:t>1</w:t>
          </w:r>
          <w:r w:rsidR="00A50858"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0C2A71" w:rsidRPr="000C2A71">
              <w:rPr>
                <w:rFonts w:ascii="Times New Roman" w:hAnsi="Times New Roman" w:cs="Times New Roman"/>
                <w:noProof/>
                <w:sz w:val="18"/>
                <w:szCs w:val="18"/>
              </w:rPr>
              <w:t>14</w:t>
            </w:r>
          </w:fldSimple>
          <w:r w:rsidRPr="00F07EAB">
            <w:rPr>
              <w:rFonts w:ascii="Times New Roman" w:hAnsi="Times New Roman" w:cs="Times New Roman"/>
              <w:sz w:val="18"/>
              <w:szCs w:val="18"/>
            </w:rPr>
            <w:t xml:space="preserve">   </w:t>
          </w:r>
        </w:p>
      </w:tc>
    </w:tr>
  </w:tbl>
  <w:p w:rsidR="00C87DA1" w:rsidRDefault="00C87DA1"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A71" w:rsidRDefault="000C2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86E" w:rsidRDefault="0014186E" w:rsidP="00E41217">
      <w:pPr>
        <w:spacing w:after="0" w:line="240" w:lineRule="auto"/>
      </w:pPr>
      <w:r>
        <w:separator/>
      </w:r>
    </w:p>
  </w:footnote>
  <w:footnote w:type="continuationSeparator" w:id="0">
    <w:p w:rsidR="0014186E" w:rsidRDefault="0014186E"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A71" w:rsidRDefault="000C2A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610"/>
      <w:gridCol w:w="7621"/>
    </w:tblGrid>
    <w:tr w:rsidR="00C87DA1" w:rsidTr="00A20F3E">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610" w:type="dxa"/>
            </w:tcPr>
            <w:p w:rsidR="00C87DA1" w:rsidRDefault="00C87DA1" w:rsidP="00A7658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621" w:type="dxa"/>
        </w:tcPr>
        <w:p w:rsidR="00C87DA1" w:rsidRPr="00D75A8D" w:rsidRDefault="00C87DA1"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Temporal Functions</w:t>
          </w:r>
        </w:p>
      </w:tc>
    </w:tr>
  </w:tbl>
  <w:p w:rsidR="00C87DA1" w:rsidRDefault="00C87D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A71" w:rsidRDefault="000C2A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A35602"/>
    <w:multiLevelType w:val="multilevel"/>
    <w:tmpl w:val="C100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2"/>
  </w:num>
  <w:num w:numId="31">
    <w:abstractNumId w:val="3"/>
  </w:num>
  <w:num w:numId="32">
    <w:abstractNumId w:val="3"/>
  </w:num>
  <w:num w:numId="33">
    <w:abstractNumId w:val="3"/>
  </w:num>
  <w:num w:numId="34">
    <w:abstractNumId w:val="10"/>
  </w:num>
  <w:num w:numId="35">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FF720D"/>
    <w:rsid w:val="00000E7E"/>
    <w:rsid w:val="00001113"/>
    <w:rsid w:val="00001CA2"/>
    <w:rsid w:val="0002229F"/>
    <w:rsid w:val="00024656"/>
    <w:rsid w:val="00030B9F"/>
    <w:rsid w:val="000310FC"/>
    <w:rsid w:val="00052BE8"/>
    <w:rsid w:val="000665B6"/>
    <w:rsid w:val="00067B03"/>
    <w:rsid w:val="000851BC"/>
    <w:rsid w:val="000926F0"/>
    <w:rsid w:val="00097913"/>
    <w:rsid w:val="000A190D"/>
    <w:rsid w:val="000A2E28"/>
    <w:rsid w:val="000C2A00"/>
    <w:rsid w:val="000C2A71"/>
    <w:rsid w:val="000D42A8"/>
    <w:rsid w:val="000D669B"/>
    <w:rsid w:val="001076D3"/>
    <w:rsid w:val="00123DBE"/>
    <w:rsid w:val="00134611"/>
    <w:rsid w:val="00134720"/>
    <w:rsid w:val="0014186E"/>
    <w:rsid w:val="001420D8"/>
    <w:rsid w:val="001577C3"/>
    <w:rsid w:val="00173274"/>
    <w:rsid w:val="0017683C"/>
    <w:rsid w:val="00181DF6"/>
    <w:rsid w:val="00186311"/>
    <w:rsid w:val="001A2C7B"/>
    <w:rsid w:val="001D55C5"/>
    <w:rsid w:val="001D60A1"/>
    <w:rsid w:val="00216839"/>
    <w:rsid w:val="00232B7C"/>
    <w:rsid w:val="00241B4D"/>
    <w:rsid w:val="00247F8F"/>
    <w:rsid w:val="00261087"/>
    <w:rsid w:val="0027239B"/>
    <w:rsid w:val="00273894"/>
    <w:rsid w:val="002746EB"/>
    <w:rsid w:val="00290E67"/>
    <w:rsid w:val="002A5EEE"/>
    <w:rsid w:val="002A6114"/>
    <w:rsid w:val="002D14CF"/>
    <w:rsid w:val="002D6F11"/>
    <w:rsid w:val="002D76AE"/>
    <w:rsid w:val="002E2272"/>
    <w:rsid w:val="00301FF1"/>
    <w:rsid w:val="003152BB"/>
    <w:rsid w:val="003163B6"/>
    <w:rsid w:val="003163B9"/>
    <w:rsid w:val="00355067"/>
    <w:rsid w:val="00356F7E"/>
    <w:rsid w:val="003835EB"/>
    <w:rsid w:val="003B43B7"/>
    <w:rsid w:val="003E14A7"/>
    <w:rsid w:val="003E377C"/>
    <w:rsid w:val="003F4EE9"/>
    <w:rsid w:val="004107A1"/>
    <w:rsid w:val="0041522D"/>
    <w:rsid w:val="00443F95"/>
    <w:rsid w:val="00455A44"/>
    <w:rsid w:val="00473658"/>
    <w:rsid w:val="00476A6A"/>
    <w:rsid w:val="00477E3E"/>
    <w:rsid w:val="004835AF"/>
    <w:rsid w:val="00483A19"/>
    <w:rsid w:val="004909CC"/>
    <w:rsid w:val="00491B25"/>
    <w:rsid w:val="004A3C64"/>
    <w:rsid w:val="004A77E2"/>
    <w:rsid w:val="004B1415"/>
    <w:rsid w:val="004B2370"/>
    <w:rsid w:val="004B2C5F"/>
    <w:rsid w:val="004B6B33"/>
    <w:rsid w:val="004C0D81"/>
    <w:rsid w:val="004D124D"/>
    <w:rsid w:val="004E0604"/>
    <w:rsid w:val="004E3020"/>
    <w:rsid w:val="004F0F30"/>
    <w:rsid w:val="00512EAC"/>
    <w:rsid w:val="00513BD9"/>
    <w:rsid w:val="00524140"/>
    <w:rsid w:val="00525B69"/>
    <w:rsid w:val="00526DB4"/>
    <w:rsid w:val="005319DD"/>
    <w:rsid w:val="00551C13"/>
    <w:rsid w:val="00554AD0"/>
    <w:rsid w:val="00560535"/>
    <w:rsid w:val="0056258C"/>
    <w:rsid w:val="00575032"/>
    <w:rsid w:val="005769BF"/>
    <w:rsid w:val="005944B4"/>
    <w:rsid w:val="00596D39"/>
    <w:rsid w:val="005B00FD"/>
    <w:rsid w:val="005B2303"/>
    <w:rsid w:val="005D7D49"/>
    <w:rsid w:val="005E4B64"/>
    <w:rsid w:val="005F6645"/>
    <w:rsid w:val="005F6B3D"/>
    <w:rsid w:val="0062033F"/>
    <w:rsid w:val="00640BF7"/>
    <w:rsid w:val="00660087"/>
    <w:rsid w:val="00673254"/>
    <w:rsid w:val="00697058"/>
    <w:rsid w:val="006D0559"/>
    <w:rsid w:val="006F5F2B"/>
    <w:rsid w:val="006F7B9B"/>
    <w:rsid w:val="00710BD5"/>
    <w:rsid w:val="0072257C"/>
    <w:rsid w:val="00725BA6"/>
    <w:rsid w:val="00752783"/>
    <w:rsid w:val="007570C3"/>
    <w:rsid w:val="007706C6"/>
    <w:rsid w:val="0077369F"/>
    <w:rsid w:val="007967E3"/>
    <w:rsid w:val="007A7183"/>
    <w:rsid w:val="007B2D55"/>
    <w:rsid w:val="007C0C87"/>
    <w:rsid w:val="007C5F0C"/>
    <w:rsid w:val="007E7EA7"/>
    <w:rsid w:val="007F73D6"/>
    <w:rsid w:val="00804C89"/>
    <w:rsid w:val="0083193A"/>
    <w:rsid w:val="00842539"/>
    <w:rsid w:val="00852056"/>
    <w:rsid w:val="00854682"/>
    <w:rsid w:val="00864BFF"/>
    <w:rsid w:val="00866582"/>
    <w:rsid w:val="008769E9"/>
    <w:rsid w:val="008777A2"/>
    <w:rsid w:val="008777AD"/>
    <w:rsid w:val="008B58D2"/>
    <w:rsid w:val="008F2219"/>
    <w:rsid w:val="008F4F2F"/>
    <w:rsid w:val="008F76ED"/>
    <w:rsid w:val="009148FC"/>
    <w:rsid w:val="00980EF5"/>
    <w:rsid w:val="0098617F"/>
    <w:rsid w:val="00986FDD"/>
    <w:rsid w:val="009950EE"/>
    <w:rsid w:val="009B16D4"/>
    <w:rsid w:val="009B2FB1"/>
    <w:rsid w:val="009B4F89"/>
    <w:rsid w:val="009B61BC"/>
    <w:rsid w:val="009C45C7"/>
    <w:rsid w:val="009D399F"/>
    <w:rsid w:val="009E04D6"/>
    <w:rsid w:val="00A1159C"/>
    <w:rsid w:val="00A17130"/>
    <w:rsid w:val="00A20F3E"/>
    <w:rsid w:val="00A50858"/>
    <w:rsid w:val="00A76583"/>
    <w:rsid w:val="00A873A4"/>
    <w:rsid w:val="00A9279E"/>
    <w:rsid w:val="00AA751F"/>
    <w:rsid w:val="00AB5906"/>
    <w:rsid w:val="00AC6C30"/>
    <w:rsid w:val="00AD48B6"/>
    <w:rsid w:val="00AE3F42"/>
    <w:rsid w:val="00B03E14"/>
    <w:rsid w:val="00B103F3"/>
    <w:rsid w:val="00B27F28"/>
    <w:rsid w:val="00B33947"/>
    <w:rsid w:val="00B35C3E"/>
    <w:rsid w:val="00B626AD"/>
    <w:rsid w:val="00B62A94"/>
    <w:rsid w:val="00B763F7"/>
    <w:rsid w:val="00BA6B89"/>
    <w:rsid w:val="00BE500A"/>
    <w:rsid w:val="00BE630F"/>
    <w:rsid w:val="00BE696C"/>
    <w:rsid w:val="00BF39BA"/>
    <w:rsid w:val="00C050AC"/>
    <w:rsid w:val="00C14BED"/>
    <w:rsid w:val="00C2569C"/>
    <w:rsid w:val="00C34B87"/>
    <w:rsid w:val="00C42245"/>
    <w:rsid w:val="00C57FB2"/>
    <w:rsid w:val="00C61DD8"/>
    <w:rsid w:val="00C71A7B"/>
    <w:rsid w:val="00C84DE5"/>
    <w:rsid w:val="00C87DA1"/>
    <w:rsid w:val="00C917EF"/>
    <w:rsid w:val="00C93923"/>
    <w:rsid w:val="00C95B4B"/>
    <w:rsid w:val="00CA0F40"/>
    <w:rsid w:val="00CA3E63"/>
    <w:rsid w:val="00CD52E9"/>
    <w:rsid w:val="00CF3D97"/>
    <w:rsid w:val="00D210C3"/>
    <w:rsid w:val="00D21497"/>
    <w:rsid w:val="00D219FA"/>
    <w:rsid w:val="00D32E9B"/>
    <w:rsid w:val="00D458CB"/>
    <w:rsid w:val="00D75A8D"/>
    <w:rsid w:val="00D770CA"/>
    <w:rsid w:val="00D97CF5"/>
    <w:rsid w:val="00DA0D73"/>
    <w:rsid w:val="00DC23D4"/>
    <w:rsid w:val="00E04B9C"/>
    <w:rsid w:val="00E2171C"/>
    <w:rsid w:val="00E275B4"/>
    <w:rsid w:val="00E41217"/>
    <w:rsid w:val="00E4329A"/>
    <w:rsid w:val="00E439DB"/>
    <w:rsid w:val="00E45E78"/>
    <w:rsid w:val="00E52491"/>
    <w:rsid w:val="00E548B2"/>
    <w:rsid w:val="00E55F2C"/>
    <w:rsid w:val="00E71EE1"/>
    <w:rsid w:val="00E92AB1"/>
    <w:rsid w:val="00E92BD4"/>
    <w:rsid w:val="00E94C5A"/>
    <w:rsid w:val="00E95385"/>
    <w:rsid w:val="00EB34F6"/>
    <w:rsid w:val="00EB4367"/>
    <w:rsid w:val="00F004A2"/>
    <w:rsid w:val="00F036F9"/>
    <w:rsid w:val="00F07EAB"/>
    <w:rsid w:val="00F111D5"/>
    <w:rsid w:val="00F140A3"/>
    <w:rsid w:val="00F16AEF"/>
    <w:rsid w:val="00F470F9"/>
    <w:rsid w:val="00F64A85"/>
    <w:rsid w:val="00F839F6"/>
    <w:rsid w:val="00F90B04"/>
    <w:rsid w:val="00F94BB0"/>
    <w:rsid w:val="00FA2696"/>
    <w:rsid w:val="00FA643B"/>
    <w:rsid w:val="00FD4B93"/>
    <w:rsid w:val="00FD7570"/>
    <w:rsid w:val="00FF546B"/>
    <w:rsid w:val="00FF5A23"/>
    <w:rsid w:val="00FF7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5B00FD"/>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5B00FD"/>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151ASQL">
    <w:name w:val="151A_SQL"/>
    <w:basedOn w:val="Normal"/>
    <w:rsid w:val="00551C13"/>
    <w:pPr>
      <w:tabs>
        <w:tab w:val="right" w:pos="1800"/>
        <w:tab w:val="left" w:pos="2160"/>
      </w:tabs>
      <w:spacing w:after="0" w:line="240" w:lineRule="auto"/>
      <w:ind w:left="720"/>
    </w:pPr>
    <w:rPr>
      <w:rFonts w:ascii="Courier" w:eastAsia="Times New Roman" w:hAnsi="Courier" w:cs="Courier New"/>
      <w:noProof/>
      <w:sz w:val="18"/>
      <w:szCs w:val="18"/>
    </w:rPr>
  </w:style>
  <w:style w:type="character" w:styleId="Strong">
    <w:name w:val="Strong"/>
    <w:basedOn w:val="DefaultParagraphFont"/>
    <w:uiPriority w:val="22"/>
    <w:qFormat/>
    <w:rsid w:val="009D399F"/>
    <w:rPr>
      <w:b/>
      <w:bCs/>
    </w:rPr>
  </w:style>
  <w:style w:type="paragraph" w:styleId="HTMLPreformatted">
    <w:name w:val="HTML Preformatted"/>
    <w:basedOn w:val="Normal"/>
    <w:link w:val="HTMLPreformattedChar"/>
    <w:uiPriority w:val="99"/>
    <w:unhideWhenUsed/>
    <w:rsid w:val="00F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2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269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B00FD"/>
    <w:pPr>
      <w:outlineLvl w:val="9"/>
    </w:pPr>
  </w:style>
  <w:style w:type="paragraph" w:styleId="TOC1">
    <w:name w:val="toc 1"/>
    <w:basedOn w:val="Normal"/>
    <w:next w:val="Normal"/>
    <w:autoRedefine/>
    <w:uiPriority w:val="39"/>
    <w:unhideWhenUsed/>
    <w:rsid w:val="005B00FD"/>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divs>
    <w:div w:id="718865900">
      <w:bodyDiv w:val="1"/>
      <w:marLeft w:val="0"/>
      <w:marRight w:val="0"/>
      <w:marTop w:val="0"/>
      <w:marBottom w:val="0"/>
      <w:divBdr>
        <w:top w:val="none" w:sz="0" w:space="0" w:color="auto"/>
        <w:left w:val="none" w:sz="0" w:space="0" w:color="auto"/>
        <w:bottom w:val="none" w:sz="0" w:space="0" w:color="auto"/>
        <w:right w:val="none" w:sz="0" w:space="0" w:color="auto"/>
      </w:divBdr>
      <w:divsChild>
        <w:div w:id="1556314478">
          <w:marLeft w:val="0"/>
          <w:marRight w:val="0"/>
          <w:marTop w:val="0"/>
          <w:marBottom w:val="0"/>
          <w:divBdr>
            <w:top w:val="none" w:sz="0" w:space="0" w:color="auto"/>
            <w:left w:val="none" w:sz="0" w:space="0" w:color="auto"/>
            <w:bottom w:val="none" w:sz="0" w:space="0" w:color="auto"/>
            <w:right w:val="none" w:sz="0" w:space="0" w:color="auto"/>
          </w:divBdr>
          <w:divsChild>
            <w:div w:id="1111557092">
              <w:marLeft w:val="0"/>
              <w:marRight w:val="0"/>
              <w:marTop w:val="0"/>
              <w:marBottom w:val="0"/>
              <w:divBdr>
                <w:top w:val="none" w:sz="0" w:space="0" w:color="auto"/>
                <w:left w:val="none" w:sz="0" w:space="0" w:color="auto"/>
                <w:bottom w:val="none" w:sz="0" w:space="0" w:color="auto"/>
                <w:right w:val="none" w:sz="0" w:space="0" w:color="auto"/>
              </w:divBdr>
              <w:divsChild>
                <w:div w:id="883176640">
                  <w:marLeft w:val="0"/>
                  <w:marRight w:val="0"/>
                  <w:marTop w:val="0"/>
                  <w:marBottom w:val="0"/>
                  <w:divBdr>
                    <w:top w:val="none" w:sz="0" w:space="0" w:color="auto"/>
                    <w:left w:val="none" w:sz="0" w:space="0" w:color="auto"/>
                    <w:bottom w:val="none" w:sz="0" w:space="0" w:color="auto"/>
                    <w:right w:val="none" w:sz="0" w:space="0" w:color="auto"/>
                  </w:divBdr>
                  <w:divsChild>
                    <w:div w:id="1359896507">
                      <w:marLeft w:val="0"/>
                      <w:marRight w:val="0"/>
                      <w:marTop w:val="0"/>
                      <w:marBottom w:val="0"/>
                      <w:divBdr>
                        <w:top w:val="none" w:sz="0" w:space="0" w:color="auto"/>
                        <w:left w:val="none" w:sz="0" w:space="0" w:color="auto"/>
                        <w:bottom w:val="none" w:sz="0" w:space="0" w:color="auto"/>
                        <w:right w:val="none" w:sz="0" w:space="0" w:color="auto"/>
                      </w:divBdr>
                      <w:divsChild>
                        <w:div w:id="1015618294">
                          <w:marLeft w:val="0"/>
                          <w:marRight w:val="0"/>
                          <w:marTop w:val="0"/>
                          <w:marBottom w:val="0"/>
                          <w:divBdr>
                            <w:top w:val="none" w:sz="0" w:space="0" w:color="auto"/>
                            <w:left w:val="none" w:sz="0" w:space="0" w:color="auto"/>
                            <w:bottom w:val="none" w:sz="0" w:space="0" w:color="auto"/>
                            <w:right w:val="none" w:sz="0" w:space="0" w:color="auto"/>
                          </w:divBdr>
                          <w:divsChild>
                            <w:div w:id="1226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053318">
      <w:bodyDiv w:val="1"/>
      <w:marLeft w:val="0"/>
      <w:marRight w:val="0"/>
      <w:marTop w:val="0"/>
      <w:marBottom w:val="0"/>
      <w:divBdr>
        <w:top w:val="none" w:sz="0" w:space="0" w:color="auto"/>
        <w:left w:val="none" w:sz="0" w:space="0" w:color="auto"/>
        <w:bottom w:val="none" w:sz="0" w:space="0" w:color="auto"/>
        <w:right w:val="none" w:sz="0" w:space="0" w:color="auto"/>
      </w:divBdr>
    </w:div>
    <w:div w:id="130659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dev.mysql.com/doc/refman/5.0/en/tim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ev.mysql.com/doc/refman/5.0/en/year.html" TargetMode="External"/><Relationship Id="rId2" Type="http://schemas.openxmlformats.org/officeDocument/2006/relationships/numbering" Target="numbering.xml"/><Relationship Id="rId16" Type="http://schemas.openxmlformats.org/officeDocument/2006/relationships/hyperlink" Target="http://dev.mysql.com/doc/refman/5.0/en/datetim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mysql.com/doc/refman/5.0/en/datetime.html" TargetMode="External"/><Relationship Id="rId10" Type="http://schemas.openxmlformats.org/officeDocument/2006/relationships/header" Target="header2.xml"/><Relationship Id="rId19" Type="http://schemas.openxmlformats.org/officeDocument/2006/relationships/hyperlink" Target="http://dev.mysql.com/doc/refman/5.0/en/datetim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__151A.dotx</Template>
  <TotalTime>1772</TotalTime>
  <Pages>14</Pages>
  <Words>4696</Words>
  <Characters>26772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31406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54</cp:revision>
  <cp:lastPrinted>2013-02-05T06:17:00Z</cp:lastPrinted>
  <dcterms:created xsi:type="dcterms:W3CDTF">2009-07-05T06:35:00Z</dcterms:created>
  <dcterms:modified xsi:type="dcterms:W3CDTF">2013-08-30T05:26:00Z</dcterms:modified>
</cp:coreProperties>
</file>