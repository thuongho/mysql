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F1216D" w:rsidRPr="00AB7A63" w:rsidRDefault="00F1216D" w:rsidP="00F1216D">
          <w:pPr>
            <w:pStyle w:val="TOCHeading"/>
            <w:spacing w:before="0" w:line="240" w:lineRule="auto"/>
            <w:rPr>
              <w:color w:val="auto"/>
            </w:rPr>
          </w:pPr>
          <w:r w:rsidRPr="00AB7A63">
            <w:rPr>
              <w:color w:val="auto"/>
            </w:rPr>
            <w:t>Table of Contents</w:t>
          </w:r>
        </w:p>
        <w:p w:rsidR="00DE1081" w:rsidRDefault="002534D1">
          <w:pPr>
            <w:pStyle w:val="TOC1"/>
            <w:rPr>
              <w:rFonts w:eastAsiaTheme="minorEastAsia"/>
              <w:noProof/>
            </w:rPr>
          </w:pPr>
          <w:r>
            <w:fldChar w:fldCharType="begin"/>
          </w:r>
          <w:r w:rsidR="00F1216D">
            <w:instrText xml:space="preserve"> TOC \o "1-3" \h \z \u </w:instrText>
          </w:r>
          <w:r>
            <w:fldChar w:fldCharType="separate"/>
          </w:r>
          <w:hyperlink w:anchor="_Toc345191627" w:history="1">
            <w:r w:rsidR="00DE1081" w:rsidRPr="009C4749">
              <w:rPr>
                <w:rStyle w:val="Hyperlink"/>
                <w:noProof/>
              </w:rPr>
              <w:t>1.</w:t>
            </w:r>
            <w:r w:rsidR="00DE1081">
              <w:rPr>
                <w:rFonts w:eastAsiaTheme="minorEastAsia"/>
                <w:noProof/>
              </w:rPr>
              <w:tab/>
            </w:r>
            <w:r w:rsidR="00DE1081" w:rsidRPr="009C4749">
              <w:rPr>
                <w:rStyle w:val="Hyperlink"/>
                <w:noProof/>
              </w:rPr>
              <w:t>Case sensitivity</w:t>
            </w:r>
            <w:r w:rsidR="00DE1081">
              <w:rPr>
                <w:noProof/>
                <w:webHidden/>
              </w:rPr>
              <w:tab/>
            </w:r>
            <w:r>
              <w:rPr>
                <w:noProof/>
                <w:webHidden/>
              </w:rPr>
              <w:fldChar w:fldCharType="begin"/>
            </w:r>
            <w:r w:rsidR="00DE1081">
              <w:rPr>
                <w:noProof/>
                <w:webHidden/>
              </w:rPr>
              <w:instrText xml:space="preserve"> PAGEREF _Toc345191627 \h </w:instrText>
            </w:r>
            <w:r>
              <w:rPr>
                <w:noProof/>
                <w:webHidden/>
              </w:rPr>
            </w:r>
            <w:r>
              <w:rPr>
                <w:noProof/>
                <w:webHidden/>
              </w:rPr>
              <w:fldChar w:fldCharType="separate"/>
            </w:r>
            <w:r w:rsidR="00DE1081">
              <w:rPr>
                <w:noProof/>
                <w:webHidden/>
              </w:rPr>
              <w:t>1</w:t>
            </w:r>
            <w:r>
              <w:rPr>
                <w:noProof/>
                <w:webHidden/>
              </w:rPr>
              <w:fldChar w:fldCharType="end"/>
            </w:r>
          </w:hyperlink>
        </w:p>
        <w:p w:rsidR="00DE1081" w:rsidRDefault="002534D1">
          <w:pPr>
            <w:pStyle w:val="TOC1"/>
            <w:rPr>
              <w:rFonts w:eastAsiaTheme="minorEastAsia"/>
              <w:noProof/>
            </w:rPr>
          </w:pPr>
          <w:hyperlink w:anchor="_Toc345191628" w:history="1">
            <w:r w:rsidR="00DE1081" w:rsidRPr="009C4749">
              <w:rPr>
                <w:rStyle w:val="Hyperlink"/>
                <w:noProof/>
              </w:rPr>
              <w:t>2.</w:t>
            </w:r>
            <w:r w:rsidR="00DE1081">
              <w:rPr>
                <w:rFonts w:eastAsiaTheme="minorEastAsia"/>
                <w:noProof/>
              </w:rPr>
              <w:tab/>
            </w:r>
            <w:r w:rsidR="00DE1081" w:rsidRPr="009C4749">
              <w:rPr>
                <w:rStyle w:val="Hyperlink"/>
                <w:noProof/>
              </w:rPr>
              <w:t>Storing Char and Varchar data</w:t>
            </w:r>
            <w:r w:rsidR="00DE1081">
              <w:rPr>
                <w:noProof/>
                <w:webHidden/>
              </w:rPr>
              <w:tab/>
            </w:r>
            <w:r>
              <w:rPr>
                <w:noProof/>
                <w:webHidden/>
              </w:rPr>
              <w:fldChar w:fldCharType="begin"/>
            </w:r>
            <w:r w:rsidR="00DE1081">
              <w:rPr>
                <w:noProof/>
                <w:webHidden/>
              </w:rPr>
              <w:instrText xml:space="preserve"> PAGEREF _Toc345191628 \h </w:instrText>
            </w:r>
            <w:r>
              <w:rPr>
                <w:noProof/>
                <w:webHidden/>
              </w:rPr>
            </w:r>
            <w:r>
              <w:rPr>
                <w:noProof/>
                <w:webHidden/>
              </w:rPr>
              <w:fldChar w:fldCharType="separate"/>
            </w:r>
            <w:r w:rsidR="00DE1081">
              <w:rPr>
                <w:noProof/>
                <w:webHidden/>
              </w:rPr>
              <w:t>3</w:t>
            </w:r>
            <w:r>
              <w:rPr>
                <w:noProof/>
                <w:webHidden/>
              </w:rPr>
              <w:fldChar w:fldCharType="end"/>
            </w:r>
          </w:hyperlink>
        </w:p>
        <w:p w:rsidR="00DE1081" w:rsidRDefault="002534D1">
          <w:pPr>
            <w:pStyle w:val="TOC1"/>
            <w:rPr>
              <w:rFonts w:eastAsiaTheme="minorEastAsia"/>
              <w:noProof/>
            </w:rPr>
          </w:pPr>
          <w:hyperlink w:anchor="_Toc345191629" w:history="1">
            <w:r w:rsidR="00DE1081" w:rsidRPr="009C4749">
              <w:rPr>
                <w:rStyle w:val="Hyperlink"/>
                <w:noProof/>
              </w:rPr>
              <w:t>3.</w:t>
            </w:r>
            <w:r w:rsidR="00DE1081">
              <w:rPr>
                <w:rFonts w:eastAsiaTheme="minorEastAsia"/>
                <w:noProof/>
              </w:rPr>
              <w:tab/>
            </w:r>
            <w:r w:rsidR="00DE1081" w:rsidRPr="009C4749">
              <w:rPr>
                <w:rStyle w:val="Hyperlink"/>
                <w:noProof/>
              </w:rPr>
              <w:t>Comparing string data and trailing spaces</w:t>
            </w:r>
            <w:r w:rsidR="00DE1081">
              <w:rPr>
                <w:noProof/>
                <w:webHidden/>
              </w:rPr>
              <w:tab/>
            </w:r>
            <w:r>
              <w:rPr>
                <w:noProof/>
                <w:webHidden/>
              </w:rPr>
              <w:fldChar w:fldCharType="begin"/>
            </w:r>
            <w:r w:rsidR="00DE1081">
              <w:rPr>
                <w:noProof/>
                <w:webHidden/>
              </w:rPr>
              <w:instrText xml:space="preserve"> PAGEREF _Toc345191629 \h </w:instrText>
            </w:r>
            <w:r>
              <w:rPr>
                <w:noProof/>
                <w:webHidden/>
              </w:rPr>
            </w:r>
            <w:r>
              <w:rPr>
                <w:noProof/>
                <w:webHidden/>
              </w:rPr>
              <w:fldChar w:fldCharType="separate"/>
            </w:r>
            <w:r w:rsidR="00DE1081">
              <w:rPr>
                <w:noProof/>
                <w:webHidden/>
              </w:rPr>
              <w:t>4</w:t>
            </w:r>
            <w:r>
              <w:rPr>
                <w:noProof/>
                <w:webHidden/>
              </w:rPr>
              <w:fldChar w:fldCharType="end"/>
            </w:r>
          </w:hyperlink>
        </w:p>
        <w:p w:rsidR="00DE1081" w:rsidRDefault="002534D1">
          <w:pPr>
            <w:pStyle w:val="TOC1"/>
            <w:rPr>
              <w:rFonts w:eastAsiaTheme="minorEastAsia"/>
              <w:noProof/>
            </w:rPr>
          </w:pPr>
          <w:hyperlink w:anchor="_Toc345191630" w:history="1">
            <w:r w:rsidR="00DE1081" w:rsidRPr="009C4749">
              <w:rPr>
                <w:rStyle w:val="Hyperlink"/>
                <w:noProof/>
              </w:rPr>
              <w:t>4.</w:t>
            </w:r>
            <w:r w:rsidR="00DE1081">
              <w:rPr>
                <w:rFonts w:eastAsiaTheme="minorEastAsia"/>
                <w:noProof/>
              </w:rPr>
              <w:tab/>
            </w:r>
            <w:r w:rsidR="00DE1081" w:rsidRPr="009C4749">
              <w:rPr>
                <w:rStyle w:val="Hyperlink"/>
                <w:noProof/>
              </w:rPr>
              <w:t>Strings as numbers</w:t>
            </w:r>
            <w:r w:rsidR="00DE1081">
              <w:rPr>
                <w:noProof/>
                <w:webHidden/>
              </w:rPr>
              <w:tab/>
            </w:r>
            <w:r>
              <w:rPr>
                <w:noProof/>
                <w:webHidden/>
              </w:rPr>
              <w:fldChar w:fldCharType="begin"/>
            </w:r>
            <w:r w:rsidR="00DE1081">
              <w:rPr>
                <w:noProof/>
                <w:webHidden/>
              </w:rPr>
              <w:instrText xml:space="preserve"> PAGEREF _Toc345191630 \h </w:instrText>
            </w:r>
            <w:r>
              <w:rPr>
                <w:noProof/>
                <w:webHidden/>
              </w:rPr>
            </w:r>
            <w:r>
              <w:rPr>
                <w:noProof/>
                <w:webHidden/>
              </w:rPr>
              <w:fldChar w:fldCharType="separate"/>
            </w:r>
            <w:r w:rsidR="00DE1081">
              <w:rPr>
                <w:noProof/>
                <w:webHidden/>
              </w:rPr>
              <w:t>5</w:t>
            </w:r>
            <w:r>
              <w:rPr>
                <w:noProof/>
                <w:webHidden/>
              </w:rPr>
              <w:fldChar w:fldCharType="end"/>
            </w:r>
          </w:hyperlink>
        </w:p>
        <w:p w:rsidR="00DE1081" w:rsidRDefault="002534D1">
          <w:pPr>
            <w:pStyle w:val="TOC1"/>
            <w:rPr>
              <w:rFonts w:eastAsiaTheme="minorEastAsia"/>
              <w:noProof/>
            </w:rPr>
          </w:pPr>
          <w:hyperlink w:anchor="_Toc345191631" w:history="1">
            <w:r w:rsidR="00DE1081" w:rsidRPr="009C4749">
              <w:rPr>
                <w:rStyle w:val="Hyperlink"/>
                <w:noProof/>
              </w:rPr>
              <w:t>4.1.</w:t>
            </w:r>
            <w:r w:rsidR="00DE1081">
              <w:rPr>
                <w:rFonts w:eastAsiaTheme="minorEastAsia"/>
                <w:noProof/>
              </w:rPr>
              <w:tab/>
            </w:r>
            <w:r w:rsidR="00DE1081" w:rsidRPr="009C4749">
              <w:rPr>
                <w:rStyle w:val="Hyperlink"/>
                <w:noProof/>
              </w:rPr>
              <w:t>Casting string literals to numbers</w:t>
            </w:r>
            <w:r w:rsidR="00DE1081">
              <w:rPr>
                <w:noProof/>
                <w:webHidden/>
              </w:rPr>
              <w:tab/>
            </w:r>
            <w:r>
              <w:rPr>
                <w:noProof/>
                <w:webHidden/>
              </w:rPr>
              <w:fldChar w:fldCharType="begin"/>
            </w:r>
            <w:r w:rsidR="00DE1081">
              <w:rPr>
                <w:noProof/>
                <w:webHidden/>
              </w:rPr>
              <w:instrText xml:space="preserve"> PAGEREF _Toc345191631 \h </w:instrText>
            </w:r>
            <w:r>
              <w:rPr>
                <w:noProof/>
                <w:webHidden/>
              </w:rPr>
            </w:r>
            <w:r>
              <w:rPr>
                <w:noProof/>
                <w:webHidden/>
              </w:rPr>
              <w:fldChar w:fldCharType="separate"/>
            </w:r>
            <w:r w:rsidR="00DE1081">
              <w:rPr>
                <w:noProof/>
                <w:webHidden/>
              </w:rPr>
              <w:t>5</w:t>
            </w:r>
            <w:r>
              <w:rPr>
                <w:noProof/>
                <w:webHidden/>
              </w:rPr>
              <w:fldChar w:fldCharType="end"/>
            </w:r>
          </w:hyperlink>
        </w:p>
        <w:p w:rsidR="00DE1081" w:rsidRDefault="002534D1">
          <w:pPr>
            <w:pStyle w:val="TOC1"/>
            <w:rPr>
              <w:rFonts w:eastAsiaTheme="minorEastAsia"/>
              <w:noProof/>
            </w:rPr>
          </w:pPr>
          <w:hyperlink w:anchor="_Toc345191632" w:history="1">
            <w:r w:rsidR="00DE1081" w:rsidRPr="009C4749">
              <w:rPr>
                <w:rStyle w:val="Hyperlink"/>
                <w:noProof/>
              </w:rPr>
              <w:t>4.2.</w:t>
            </w:r>
            <w:r w:rsidR="00DE1081">
              <w:rPr>
                <w:rFonts w:eastAsiaTheme="minorEastAsia"/>
                <w:noProof/>
              </w:rPr>
              <w:tab/>
            </w:r>
            <w:r w:rsidR="00DE1081" w:rsidRPr="009C4749">
              <w:rPr>
                <w:rStyle w:val="Hyperlink"/>
                <w:noProof/>
              </w:rPr>
              <w:t>Using a string column as a predicate</w:t>
            </w:r>
            <w:r w:rsidR="00DE1081">
              <w:rPr>
                <w:noProof/>
                <w:webHidden/>
              </w:rPr>
              <w:tab/>
            </w:r>
            <w:r>
              <w:rPr>
                <w:noProof/>
                <w:webHidden/>
              </w:rPr>
              <w:fldChar w:fldCharType="begin"/>
            </w:r>
            <w:r w:rsidR="00DE1081">
              <w:rPr>
                <w:noProof/>
                <w:webHidden/>
              </w:rPr>
              <w:instrText xml:space="preserve"> PAGEREF _Toc345191632 \h </w:instrText>
            </w:r>
            <w:r>
              <w:rPr>
                <w:noProof/>
                <w:webHidden/>
              </w:rPr>
            </w:r>
            <w:r>
              <w:rPr>
                <w:noProof/>
                <w:webHidden/>
              </w:rPr>
              <w:fldChar w:fldCharType="separate"/>
            </w:r>
            <w:r w:rsidR="00DE1081">
              <w:rPr>
                <w:noProof/>
                <w:webHidden/>
              </w:rPr>
              <w:t>7</w:t>
            </w:r>
            <w:r>
              <w:rPr>
                <w:noProof/>
                <w:webHidden/>
              </w:rPr>
              <w:fldChar w:fldCharType="end"/>
            </w:r>
          </w:hyperlink>
        </w:p>
        <w:p w:rsidR="00DE1081" w:rsidRDefault="002534D1">
          <w:pPr>
            <w:pStyle w:val="TOC1"/>
            <w:rPr>
              <w:rFonts w:eastAsiaTheme="minorEastAsia"/>
              <w:noProof/>
            </w:rPr>
          </w:pPr>
          <w:hyperlink w:anchor="_Toc345191633" w:history="1">
            <w:r w:rsidR="00DE1081" w:rsidRPr="009C4749">
              <w:rPr>
                <w:rStyle w:val="Hyperlink"/>
                <w:noProof/>
              </w:rPr>
              <w:t>4.3.</w:t>
            </w:r>
            <w:r w:rsidR="00DE1081">
              <w:rPr>
                <w:rFonts w:eastAsiaTheme="minorEastAsia"/>
                <w:noProof/>
              </w:rPr>
              <w:tab/>
            </w:r>
            <w:r w:rsidR="00DE1081" w:rsidRPr="009C4749">
              <w:rPr>
                <w:rStyle w:val="Hyperlink"/>
                <w:noProof/>
              </w:rPr>
              <w:t>Using a number as a predicate</w:t>
            </w:r>
            <w:r w:rsidR="00DE1081">
              <w:rPr>
                <w:noProof/>
                <w:webHidden/>
              </w:rPr>
              <w:tab/>
            </w:r>
            <w:r>
              <w:rPr>
                <w:noProof/>
                <w:webHidden/>
              </w:rPr>
              <w:fldChar w:fldCharType="begin"/>
            </w:r>
            <w:r w:rsidR="00DE1081">
              <w:rPr>
                <w:noProof/>
                <w:webHidden/>
              </w:rPr>
              <w:instrText xml:space="preserve"> PAGEREF _Toc345191633 \h </w:instrText>
            </w:r>
            <w:r>
              <w:rPr>
                <w:noProof/>
                <w:webHidden/>
              </w:rPr>
            </w:r>
            <w:r>
              <w:rPr>
                <w:noProof/>
                <w:webHidden/>
              </w:rPr>
              <w:fldChar w:fldCharType="separate"/>
            </w:r>
            <w:r w:rsidR="00DE1081">
              <w:rPr>
                <w:noProof/>
                <w:webHidden/>
              </w:rPr>
              <w:t>8</w:t>
            </w:r>
            <w:r>
              <w:rPr>
                <w:noProof/>
                <w:webHidden/>
              </w:rPr>
              <w:fldChar w:fldCharType="end"/>
            </w:r>
          </w:hyperlink>
        </w:p>
        <w:p w:rsidR="00F1216D" w:rsidRDefault="002534D1" w:rsidP="00F1216D">
          <w:pPr>
            <w:spacing w:after="0" w:line="240" w:lineRule="auto"/>
          </w:pPr>
          <w:r>
            <w:fldChar w:fldCharType="end"/>
          </w:r>
        </w:p>
      </w:sdtContent>
    </w:sdt>
    <w:p w:rsidR="00702E46" w:rsidRDefault="00377989" w:rsidP="00001113">
      <w:pPr>
        <w:pStyle w:val="body1"/>
      </w:pPr>
      <w:r>
        <w:t>When we come to testing strings - char and varchar- we need to look more closely at how these types work in MySQL. Treatment of strings and case</w:t>
      </w:r>
      <w:r w:rsidR="00720160">
        <w:t>-</w:t>
      </w:r>
      <w:r w:rsidR="00031DE4">
        <w:t>sensitivity and</w:t>
      </w:r>
      <w:r>
        <w:t xml:space="preserve"> trailing spaces in strings can differ with different dbms and also within versions of MySQL. For some of this</w:t>
      </w:r>
      <w:r w:rsidR="00031DE4">
        <w:t>,</w:t>
      </w:r>
      <w:r>
        <w:t xml:space="preserve"> we will need to do some testing and also refer to the Manuals</w:t>
      </w:r>
      <w:r w:rsidR="00031DE4">
        <w:t>.</w:t>
      </w:r>
      <w:r w:rsidR="00702E46">
        <w:t xml:space="preserve"> This material can get quite confusing. Read through this and try some experiments to see some of the issues with strings in MySQL.</w:t>
      </w:r>
    </w:p>
    <w:p w:rsidR="00377989" w:rsidRDefault="00377989" w:rsidP="00377989">
      <w:pPr>
        <w:pStyle w:val="head1"/>
      </w:pPr>
      <w:bookmarkStart w:id="0" w:name="_Toc345191627"/>
      <w:r>
        <w:t>Case sensitivity</w:t>
      </w:r>
      <w:bookmarkEnd w:id="0"/>
    </w:p>
    <w:p w:rsidR="00377989" w:rsidRDefault="00720160" w:rsidP="00001113">
      <w:pPr>
        <w:pStyle w:val="body1"/>
      </w:pPr>
      <w:r>
        <w:t xml:space="preserve">In </w:t>
      </w:r>
      <w:r w:rsidR="00F1216D">
        <w:t xml:space="preserve">your </w:t>
      </w:r>
      <w:r w:rsidR="00FF12F4">
        <w:t>a_</w:t>
      </w:r>
      <w:r>
        <w:t xml:space="preserve">testbed </w:t>
      </w:r>
      <w:proofErr w:type="gramStart"/>
      <w:r>
        <w:t>database ,</w:t>
      </w:r>
      <w:proofErr w:type="gramEnd"/>
      <w:r>
        <w:t xml:space="preserve"> create a small table</w:t>
      </w:r>
    </w:p>
    <w:p w:rsidR="00720160" w:rsidRPr="00F1216D" w:rsidRDefault="00720160" w:rsidP="00F1216D">
      <w:pPr>
        <w:pStyle w:val="code1"/>
      </w:pPr>
      <w:r w:rsidRPr="00F1216D">
        <w:t xml:space="preserve">Create table </w:t>
      </w:r>
      <w:r w:rsidR="00F1216D">
        <w:t>a_testbed.</w:t>
      </w:r>
      <w:r w:rsidRPr="00F1216D">
        <w:t>z_tst_case (</w:t>
      </w:r>
    </w:p>
    <w:p w:rsidR="00720160" w:rsidRPr="00F1216D" w:rsidRDefault="00720160" w:rsidP="00F1216D">
      <w:pPr>
        <w:pStyle w:val="code1"/>
      </w:pPr>
      <w:r w:rsidRPr="00F1216D">
        <w:t xml:space="preserve">  col_id int primary key</w:t>
      </w:r>
    </w:p>
    <w:p w:rsidR="00720160" w:rsidRPr="00F1216D" w:rsidRDefault="00720160" w:rsidP="00F1216D">
      <w:pPr>
        <w:pStyle w:val="code1"/>
      </w:pPr>
      <w:r w:rsidRPr="00F1216D">
        <w:t>, col_1 varchar(10) not null</w:t>
      </w:r>
    </w:p>
    <w:p w:rsidR="00720160" w:rsidRPr="00F1216D" w:rsidRDefault="00720160" w:rsidP="00F1216D">
      <w:pPr>
        <w:pStyle w:val="code1"/>
      </w:pPr>
      <w:r w:rsidRPr="00F1216D">
        <w:t>);</w:t>
      </w:r>
    </w:p>
    <w:p w:rsidR="00720160" w:rsidRDefault="00720160" w:rsidP="00720160">
      <w:pPr>
        <w:pStyle w:val="body1"/>
      </w:pPr>
      <w:r>
        <w:t>Insert a few rows with differing case for col_1.</w:t>
      </w:r>
    </w:p>
    <w:p w:rsidR="00720160" w:rsidRPr="00F1216D" w:rsidRDefault="00720160" w:rsidP="00F1216D">
      <w:pPr>
        <w:pStyle w:val="code1"/>
      </w:pPr>
      <w:r w:rsidRPr="00F1216D">
        <w:t xml:space="preserve">Insert into </w:t>
      </w:r>
      <w:r w:rsidR="00F1216D">
        <w:t>a_testbed.</w:t>
      </w:r>
      <w:r w:rsidRPr="00F1216D">
        <w:t>z_tst_case values (1, 'zebra');</w:t>
      </w:r>
    </w:p>
    <w:p w:rsidR="00720160" w:rsidRPr="00F1216D" w:rsidRDefault="00720160" w:rsidP="00F1216D">
      <w:pPr>
        <w:pStyle w:val="code1"/>
      </w:pPr>
      <w:r w:rsidRPr="00F1216D">
        <w:t xml:space="preserve">Insert into </w:t>
      </w:r>
      <w:r w:rsidR="00F1216D">
        <w:t>a_testbed.</w:t>
      </w:r>
      <w:r w:rsidRPr="00F1216D">
        <w:t>z_tst_case values (2, 'ZEBRA');</w:t>
      </w:r>
    </w:p>
    <w:p w:rsidR="00720160" w:rsidRPr="00F1216D" w:rsidRDefault="00720160" w:rsidP="00F1216D">
      <w:pPr>
        <w:pStyle w:val="code1"/>
      </w:pPr>
      <w:r w:rsidRPr="00F1216D">
        <w:t xml:space="preserve">Insert into </w:t>
      </w:r>
      <w:r w:rsidR="00F1216D">
        <w:t>a_testbed.</w:t>
      </w:r>
      <w:r w:rsidRPr="00F1216D">
        <w:t>z_tst_case values (3, 'Zebra');</w:t>
      </w:r>
    </w:p>
    <w:p w:rsidR="00720160" w:rsidRPr="00F1216D" w:rsidRDefault="00720160" w:rsidP="00F1216D">
      <w:pPr>
        <w:pStyle w:val="code1"/>
      </w:pPr>
      <w:r w:rsidRPr="00F1216D">
        <w:t xml:space="preserve">Insert into </w:t>
      </w:r>
      <w:r w:rsidR="00F1216D">
        <w:t>a_testbed.</w:t>
      </w:r>
      <w:r w:rsidRPr="00F1216D">
        <w:t>z_tst_case values (4, 'ZEBra');</w:t>
      </w:r>
    </w:p>
    <w:p w:rsidR="00720160" w:rsidRDefault="00720160" w:rsidP="00383ED0">
      <w:pPr>
        <w:pStyle w:val="demonum1"/>
      </w:pPr>
      <w:r>
        <w:t>Filter for 'zebra' and all of the rows match.</w:t>
      </w:r>
    </w:p>
    <w:p w:rsidR="009C592E" w:rsidRPr="00F1216D" w:rsidRDefault="00720160" w:rsidP="00F1216D">
      <w:pPr>
        <w:pStyle w:val="code1"/>
      </w:pPr>
      <w:r w:rsidRPr="00F1216D">
        <w:t xml:space="preserve">Select col_id, col_1 </w:t>
      </w:r>
    </w:p>
    <w:p w:rsidR="009C592E" w:rsidRPr="00F1216D" w:rsidRDefault="00720160" w:rsidP="00F1216D">
      <w:pPr>
        <w:pStyle w:val="code1"/>
      </w:pPr>
      <w:r w:rsidRPr="00F1216D">
        <w:t xml:space="preserve">from </w:t>
      </w:r>
      <w:r w:rsidR="00F1216D">
        <w:t>a_testbed.</w:t>
      </w:r>
      <w:r w:rsidRPr="00F1216D">
        <w:t xml:space="preserve">z_tst_case </w:t>
      </w:r>
    </w:p>
    <w:p w:rsidR="00720160" w:rsidRPr="00F1216D" w:rsidRDefault="00720160" w:rsidP="00F1216D">
      <w:pPr>
        <w:pStyle w:val="code1"/>
      </w:pPr>
      <w:r w:rsidRPr="00F1216D">
        <w:t xml:space="preserve">where col_1 = 'zebra'; </w:t>
      </w:r>
    </w:p>
    <w:p w:rsidR="00720160" w:rsidRPr="00F1216D" w:rsidRDefault="00720160" w:rsidP="00F1216D">
      <w:pPr>
        <w:pStyle w:val="code1"/>
      </w:pPr>
      <w:r w:rsidRPr="00F1216D">
        <w:t>+--------+-------+</w:t>
      </w:r>
    </w:p>
    <w:p w:rsidR="00720160" w:rsidRPr="00F1216D" w:rsidRDefault="00720160" w:rsidP="00F1216D">
      <w:pPr>
        <w:pStyle w:val="code1"/>
      </w:pPr>
      <w:r w:rsidRPr="00F1216D">
        <w:t>| col_id | col_1 |</w:t>
      </w:r>
    </w:p>
    <w:p w:rsidR="00720160" w:rsidRPr="00F1216D" w:rsidRDefault="00720160" w:rsidP="00F1216D">
      <w:pPr>
        <w:pStyle w:val="code1"/>
      </w:pPr>
      <w:r w:rsidRPr="00F1216D">
        <w:t>+--------+-------+</w:t>
      </w:r>
    </w:p>
    <w:p w:rsidR="00720160" w:rsidRPr="00F1216D" w:rsidRDefault="00720160" w:rsidP="00F1216D">
      <w:pPr>
        <w:pStyle w:val="code1"/>
      </w:pPr>
      <w:r w:rsidRPr="00F1216D">
        <w:t>|      1 | zebra |</w:t>
      </w:r>
    </w:p>
    <w:p w:rsidR="00720160" w:rsidRPr="00F1216D" w:rsidRDefault="00720160" w:rsidP="00F1216D">
      <w:pPr>
        <w:pStyle w:val="code1"/>
      </w:pPr>
      <w:r w:rsidRPr="00F1216D">
        <w:t>|      2 | ZEBRA |</w:t>
      </w:r>
    </w:p>
    <w:p w:rsidR="00720160" w:rsidRPr="00F1216D" w:rsidRDefault="00720160" w:rsidP="00F1216D">
      <w:pPr>
        <w:pStyle w:val="code1"/>
      </w:pPr>
      <w:r w:rsidRPr="00F1216D">
        <w:t>|      3 | Zebra |</w:t>
      </w:r>
    </w:p>
    <w:p w:rsidR="00720160" w:rsidRPr="00F1216D" w:rsidRDefault="00720160" w:rsidP="00F1216D">
      <w:pPr>
        <w:pStyle w:val="code1"/>
      </w:pPr>
      <w:r w:rsidRPr="00F1216D">
        <w:t>|      4 | ZEBra |</w:t>
      </w:r>
    </w:p>
    <w:p w:rsidR="00720160" w:rsidRDefault="00720160" w:rsidP="00720160">
      <w:pPr>
        <w:pStyle w:val="code1"/>
      </w:pPr>
      <w:r w:rsidRPr="00F1216D">
        <w:t>+--------+-------+</w:t>
      </w:r>
    </w:p>
    <w:p w:rsidR="00720160" w:rsidRDefault="00720160" w:rsidP="00720160">
      <w:pPr>
        <w:pStyle w:val="body1"/>
      </w:pPr>
      <w:r>
        <w:t>With our default character set and collation, string comparison is case insensitive. Suppose you do not want that behavior. You can specify a binary operator in the test</w:t>
      </w:r>
      <w:r w:rsidR="006835F0">
        <w:t xml:space="preserve">; using the binary operator means that the comparison is done on a byte by byte comparison </w:t>
      </w:r>
    </w:p>
    <w:p w:rsidR="00720160" w:rsidRDefault="00720160" w:rsidP="00383ED0">
      <w:pPr>
        <w:pStyle w:val="demonum1"/>
      </w:pPr>
      <w:r>
        <w:t>Forcing a case sensitive test.</w:t>
      </w:r>
    </w:p>
    <w:p w:rsidR="009C592E" w:rsidRPr="00F1216D" w:rsidRDefault="00720160" w:rsidP="00F1216D">
      <w:pPr>
        <w:pStyle w:val="code1"/>
      </w:pPr>
      <w:r w:rsidRPr="00F1216D">
        <w:t xml:space="preserve">Select col_id, col_1 </w:t>
      </w:r>
    </w:p>
    <w:p w:rsidR="009C592E" w:rsidRPr="00F1216D" w:rsidRDefault="00720160" w:rsidP="00F1216D">
      <w:pPr>
        <w:pStyle w:val="code1"/>
      </w:pPr>
      <w:r w:rsidRPr="00F1216D">
        <w:t xml:space="preserve">from </w:t>
      </w:r>
      <w:r w:rsidR="00F1216D">
        <w:t>a_testbed.</w:t>
      </w:r>
      <w:r w:rsidRPr="00F1216D">
        <w:t xml:space="preserve">z_tst_case </w:t>
      </w:r>
    </w:p>
    <w:p w:rsidR="00720160" w:rsidRPr="00F1216D" w:rsidRDefault="00720160" w:rsidP="00F1216D">
      <w:pPr>
        <w:pStyle w:val="code1"/>
      </w:pPr>
      <w:r w:rsidRPr="00F1216D">
        <w:t xml:space="preserve">where </w:t>
      </w:r>
      <w:r w:rsidRPr="00F1216D">
        <w:rPr>
          <w:highlight w:val="yellow"/>
        </w:rPr>
        <w:t>binary</w:t>
      </w:r>
      <w:r w:rsidRPr="00F1216D">
        <w:t xml:space="preserve"> col_1 = 'zebra'; </w:t>
      </w:r>
    </w:p>
    <w:p w:rsidR="00720160" w:rsidRPr="00F1216D" w:rsidRDefault="00720160" w:rsidP="00F1216D">
      <w:pPr>
        <w:pStyle w:val="code1"/>
      </w:pPr>
      <w:r w:rsidRPr="00F1216D">
        <w:t>+--------+-------+</w:t>
      </w:r>
    </w:p>
    <w:p w:rsidR="00720160" w:rsidRPr="00F1216D" w:rsidRDefault="00720160" w:rsidP="00F1216D">
      <w:pPr>
        <w:pStyle w:val="code1"/>
      </w:pPr>
      <w:r w:rsidRPr="00F1216D">
        <w:t>| col_id | col_1 |</w:t>
      </w:r>
    </w:p>
    <w:p w:rsidR="00720160" w:rsidRPr="00F1216D" w:rsidRDefault="00720160" w:rsidP="00F1216D">
      <w:pPr>
        <w:pStyle w:val="code1"/>
      </w:pPr>
      <w:r w:rsidRPr="00F1216D">
        <w:t>+--------+-------+</w:t>
      </w:r>
    </w:p>
    <w:p w:rsidR="00720160" w:rsidRDefault="00720160" w:rsidP="00F1216D">
      <w:pPr>
        <w:pStyle w:val="code1"/>
      </w:pPr>
      <w:r>
        <w:t>|      1 | zebra |</w:t>
      </w:r>
    </w:p>
    <w:p w:rsidR="00720160" w:rsidRDefault="00720160" w:rsidP="00F1216D">
      <w:pPr>
        <w:pStyle w:val="code1"/>
      </w:pPr>
      <w:r>
        <w:t>+--------+-------+</w:t>
      </w:r>
    </w:p>
    <w:p w:rsidR="00720160" w:rsidRDefault="00720160" w:rsidP="00F1216D">
      <w:pPr>
        <w:pStyle w:val="code1"/>
      </w:pPr>
    </w:p>
    <w:p w:rsidR="009C592E" w:rsidRDefault="00720160" w:rsidP="00F1216D">
      <w:pPr>
        <w:pStyle w:val="code1"/>
      </w:pPr>
      <w:r>
        <w:t xml:space="preserve">Select col_id, col_1 </w:t>
      </w:r>
    </w:p>
    <w:p w:rsidR="009C592E" w:rsidRDefault="00720160" w:rsidP="00F1216D">
      <w:pPr>
        <w:pStyle w:val="code1"/>
      </w:pPr>
      <w:r>
        <w:t xml:space="preserve">from </w:t>
      </w:r>
      <w:r w:rsidR="00F1216D">
        <w:t>a_testbed.</w:t>
      </w:r>
      <w:r>
        <w:t xml:space="preserve">z_tst_case </w:t>
      </w:r>
    </w:p>
    <w:p w:rsidR="00720160" w:rsidRDefault="00720160" w:rsidP="00F1216D">
      <w:pPr>
        <w:pStyle w:val="code1"/>
      </w:pPr>
      <w:r>
        <w:t xml:space="preserve">where </w:t>
      </w:r>
      <w:r w:rsidR="00FF12F4" w:rsidRPr="00FF12F4">
        <w:rPr>
          <w:b/>
          <w:highlight w:val="yellow"/>
        </w:rPr>
        <w:t>binary</w:t>
      </w:r>
      <w:r w:rsidR="00FF12F4">
        <w:t xml:space="preserve"> </w:t>
      </w:r>
      <w:r>
        <w:t xml:space="preserve">col_1 = 'ZEBra'; </w:t>
      </w:r>
    </w:p>
    <w:p w:rsidR="00720160" w:rsidRDefault="00720160" w:rsidP="00F1216D">
      <w:pPr>
        <w:pStyle w:val="code1"/>
      </w:pPr>
      <w:r>
        <w:t>+--------+-------+</w:t>
      </w:r>
    </w:p>
    <w:p w:rsidR="00720160" w:rsidRDefault="00720160" w:rsidP="00F1216D">
      <w:pPr>
        <w:pStyle w:val="code1"/>
      </w:pPr>
      <w:r>
        <w:t>| col_id | col_1 |</w:t>
      </w:r>
    </w:p>
    <w:p w:rsidR="00720160" w:rsidRDefault="00720160" w:rsidP="00F1216D">
      <w:pPr>
        <w:pStyle w:val="code1"/>
      </w:pPr>
      <w:r>
        <w:t>+--------+-------+</w:t>
      </w:r>
    </w:p>
    <w:p w:rsidR="00720160" w:rsidRDefault="00720160" w:rsidP="00F1216D">
      <w:pPr>
        <w:pStyle w:val="code1"/>
      </w:pPr>
      <w:r>
        <w:t>|      4 | ZEBra |</w:t>
      </w:r>
    </w:p>
    <w:p w:rsidR="00720160" w:rsidRDefault="00720160" w:rsidP="00F1216D">
      <w:pPr>
        <w:pStyle w:val="code1"/>
      </w:pPr>
      <w:r>
        <w:t>+--------+-------+</w:t>
      </w:r>
    </w:p>
    <w:p w:rsidR="00377989" w:rsidRDefault="00377989" w:rsidP="00001113">
      <w:pPr>
        <w:pStyle w:val="body1"/>
      </w:pPr>
    </w:p>
    <w:p w:rsidR="00720160" w:rsidRDefault="00720160" w:rsidP="00001113">
      <w:pPr>
        <w:pStyle w:val="body1"/>
      </w:pPr>
      <w:r>
        <w:t>You can use binary on the either part of the comparison.</w:t>
      </w:r>
    </w:p>
    <w:p w:rsidR="009C592E" w:rsidRPr="00F1216D" w:rsidRDefault="00720160" w:rsidP="00F1216D">
      <w:pPr>
        <w:pStyle w:val="code1"/>
      </w:pPr>
      <w:r w:rsidRPr="00F1216D">
        <w:t xml:space="preserve">Select col_id, col_1 </w:t>
      </w:r>
    </w:p>
    <w:p w:rsidR="009C592E" w:rsidRPr="00F1216D" w:rsidRDefault="00720160" w:rsidP="00F1216D">
      <w:pPr>
        <w:pStyle w:val="code1"/>
      </w:pPr>
      <w:r w:rsidRPr="00F1216D">
        <w:t xml:space="preserve">from </w:t>
      </w:r>
      <w:r w:rsidR="00F1216D">
        <w:t>a_testbed.</w:t>
      </w:r>
      <w:r w:rsidRPr="00F1216D">
        <w:t xml:space="preserve">z_tst_case </w:t>
      </w:r>
    </w:p>
    <w:p w:rsidR="00720160" w:rsidRPr="00F1216D" w:rsidRDefault="00720160" w:rsidP="00F1216D">
      <w:pPr>
        <w:pStyle w:val="code1"/>
      </w:pPr>
      <w:r w:rsidRPr="00F1216D">
        <w:t xml:space="preserve">where col_1 = </w:t>
      </w:r>
      <w:r w:rsidR="00FF12F4" w:rsidRPr="00F1216D">
        <w:rPr>
          <w:highlight w:val="yellow"/>
        </w:rPr>
        <w:t>binary</w:t>
      </w:r>
      <w:r w:rsidR="00FF12F4" w:rsidRPr="00F1216D">
        <w:t xml:space="preserve"> </w:t>
      </w:r>
      <w:r w:rsidRPr="00F1216D">
        <w:t xml:space="preserve">'ZEBRA'; </w:t>
      </w:r>
    </w:p>
    <w:p w:rsidR="00720160" w:rsidRPr="00F1216D" w:rsidRDefault="00720160" w:rsidP="00F1216D">
      <w:pPr>
        <w:pStyle w:val="code1"/>
      </w:pPr>
      <w:r w:rsidRPr="00F1216D">
        <w:t>+--------+-------+</w:t>
      </w:r>
    </w:p>
    <w:p w:rsidR="00720160" w:rsidRPr="00F1216D" w:rsidRDefault="00720160" w:rsidP="00F1216D">
      <w:pPr>
        <w:pStyle w:val="code1"/>
      </w:pPr>
      <w:r w:rsidRPr="00F1216D">
        <w:t>| col_id | col_1 |</w:t>
      </w:r>
    </w:p>
    <w:p w:rsidR="00720160" w:rsidRPr="00F1216D" w:rsidRDefault="00720160" w:rsidP="00F1216D">
      <w:pPr>
        <w:pStyle w:val="code1"/>
      </w:pPr>
      <w:r w:rsidRPr="00F1216D">
        <w:t>+--------+-------+</w:t>
      </w:r>
    </w:p>
    <w:p w:rsidR="00720160" w:rsidRPr="00F1216D" w:rsidRDefault="00720160" w:rsidP="00F1216D">
      <w:pPr>
        <w:pStyle w:val="code1"/>
      </w:pPr>
      <w:r w:rsidRPr="00F1216D">
        <w:t>|      2 | ZEBRA |</w:t>
      </w:r>
    </w:p>
    <w:p w:rsidR="00720160" w:rsidRPr="00F1216D" w:rsidRDefault="00720160" w:rsidP="00F1216D">
      <w:pPr>
        <w:pStyle w:val="code1"/>
      </w:pPr>
      <w:r w:rsidRPr="00F1216D">
        <w:t>+--------+-------+</w:t>
      </w:r>
    </w:p>
    <w:p w:rsidR="00720160" w:rsidRPr="00F1216D" w:rsidRDefault="00720160" w:rsidP="00F1216D">
      <w:pPr>
        <w:pStyle w:val="code1"/>
      </w:pPr>
    </w:p>
    <w:p w:rsidR="009C592E" w:rsidRPr="00F1216D" w:rsidRDefault="00720160" w:rsidP="00F1216D">
      <w:pPr>
        <w:pStyle w:val="code1"/>
      </w:pPr>
      <w:r w:rsidRPr="00F1216D">
        <w:t xml:space="preserve">Select col_id, col_1 </w:t>
      </w:r>
    </w:p>
    <w:p w:rsidR="009C592E" w:rsidRPr="00F1216D" w:rsidRDefault="00720160" w:rsidP="00F1216D">
      <w:pPr>
        <w:pStyle w:val="code1"/>
      </w:pPr>
      <w:r w:rsidRPr="00F1216D">
        <w:t xml:space="preserve">from </w:t>
      </w:r>
      <w:r w:rsidR="00F1216D">
        <w:t>a_testbed.</w:t>
      </w:r>
      <w:r w:rsidRPr="00F1216D">
        <w:t xml:space="preserve">z_tst_case </w:t>
      </w:r>
    </w:p>
    <w:p w:rsidR="00720160" w:rsidRPr="00F1216D" w:rsidRDefault="00720160" w:rsidP="00F1216D">
      <w:pPr>
        <w:pStyle w:val="code1"/>
      </w:pPr>
      <w:r w:rsidRPr="00F1216D">
        <w:t xml:space="preserve">where </w:t>
      </w:r>
      <w:r w:rsidR="00FF12F4" w:rsidRPr="00F1216D">
        <w:rPr>
          <w:highlight w:val="yellow"/>
        </w:rPr>
        <w:t>binary</w:t>
      </w:r>
      <w:r w:rsidR="00FF12F4" w:rsidRPr="00F1216D">
        <w:t xml:space="preserve"> </w:t>
      </w:r>
      <w:r w:rsidRPr="00F1216D">
        <w:t xml:space="preserve">col_1 IN( 'ZEBRA', 'Zebra'); </w:t>
      </w:r>
    </w:p>
    <w:p w:rsidR="00720160" w:rsidRPr="00F1216D" w:rsidRDefault="00720160" w:rsidP="00F1216D">
      <w:pPr>
        <w:pStyle w:val="code1"/>
      </w:pPr>
      <w:r w:rsidRPr="00F1216D">
        <w:t>+--------+-------+</w:t>
      </w:r>
    </w:p>
    <w:p w:rsidR="00720160" w:rsidRPr="00F1216D" w:rsidRDefault="00720160" w:rsidP="00F1216D">
      <w:pPr>
        <w:pStyle w:val="code1"/>
      </w:pPr>
      <w:r w:rsidRPr="00F1216D">
        <w:t>| col_id | col_1 |</w:t>
      </w:r>
    </w:p>
    <w:p w:rsidR="00720160" w:rsidRPr="00F1216D" w:rsidRDefault="00720160" w:rsidP="00F1216D">
      <w:pPr>
        <w:pStyle w:val="code1"/>
      </w:pPr>
      <w:r w:rsidRPr="00F1216D">
        <w:t>+--------+-------+</w:t>
      </w:r>
    </w:p>
    <w:p w:rsidR="00720160" w:rsidRPr="00F1216D" w:rsidRDefault="00720160" w:rsidP="00F1216D">
      <w:pPr>
        <w:pStyle w:val="code1"/>
      </w:pPr>
      <w:r w:rsidRPr="00F1216D">
        <w:t>|      2 | ZEBRA |</w:t>
      </w:r>
    </w:p>
    <w:p w:rsidR="00720160" w:rsidRPr="00F1216D" w:rsidRDefault="00720160" w:rsidP="00F1216D">
      <w:pPr>
        <w:pStyle w:val="code1"/>
      </w:pPr>
      <w:r w:rsidRPr="00F1216D">
        <w:t>|      3 | Zebra |</w:t>
      </w:r>
    </w:p>
    <w:p w:rsidR="00720160" w:rsidRPr="00F1216D" w:rsidRDefault="00720160" w:rsidP="00F1216D">
      <w:pPr>
        <w:pStyle w:val="code1"/>
      </w:pPr>
      <w:r w:rsidRPr="00F1216D">
        <w:t>+--------+-------+</w:t>
      </w:r>
    </w:p>
    <w:p w:rsidR="00720160" w:rsidRDefault="00720160" w:rsidP="00001113">
      <w:pPr>
        <w:pStyle w:val="body1"/>
      </w:pPr>
    </w:p>
    <w:p w:rsidR="00720160" w:rsidRDefault="00720160" w:rsidP="00383ED0">
      <w:pPr>
        <w:pStyle w:val="demonum1"/>
      </w:pPr>
      <w:r>
        <w:t>Another feature of using binary is that trailing spaces are significant.</w:t>
      </w:r>
    </w:p>
    <w:p w:rsidR="006835F0" w:rsidRDefault="006835F0" w:rsidP="006835F0">
      <w:pPr>
        <w:pStyle w:val="body1"/>
      </w:pPr>
      <w:r>
        <w:t>Without binary</w:t>
      </w:r>
    </w:p>
    <w:p w:rsidR="009C592E" w:rsidRPr="00F1216D" w:rsidRDefault="00720160" w:rsidP="00F1216D">
      <w:pPr>
        <w:pStyle w:val="code1"/>
      </w:pPr>
      <w:r w:rsidRPr="00F1216D">
        <w:t xml:space="preserve">Select col_id, col_1 </w:t>
      </w:r>
    </w:p>
    <w:p w:rsidR="009C592E" w:rsidRPr="00F1216D" w:rsidRDefault="00720160" w:rsidP="00F1216D">
      <w:pPr>
        <w:pStyle w:val="code1"/>
      </w:pPr>
      <w:r w:rsidRPr="00F1216D">
        <w:t xml:space="preserve">from </w:t>
      </w:r>
      <w:r w:rsidR="00F1216D">
        <w:t>a_testbed.</w:t>
      </w:r>
      <w:r w:rsidRPr="00F1216D">
        <w:t xml:space="preserve">z_tst_case </w:t>
      </w:r>
    </w:p>
    <w:p w:rsidR="00720160" w:rsidRPr="00F1216D" w:rsidRDefault="00720160" w:rsidP="00F1216D">
      <w:pPr>
        <w:pStyle w:val="code1"/>
      </w:pPr>
      <w:r w:rsidRPr="00F1216D">
        <w:t>where col_1 = 'zebra  ';</w:t>
      </w:r>
    </w:p>
    <w:p w:rsidR="00720160" w:rsidRPr="00F1216D" w:rsidRDefault="00720160" w:rsidP="00F1216D">
      <w:pPr>
        <w:pStyle w:val="code1"/>
      </w:pPr>
      <w:r w:rsidRPr="00F1216D">
        <w:t>+--------+-------+</w:t>
      </w:r>
    </w:p>
    <w:p w:rsidR="00720160" w:rsidRPr="00F1216D" w:rsidRDefault="00720160" w:rsidP="00F1216D">
      <w:pPr>
        <w:pStyle w:val="code1"/>
      </w:pPr>
      <w:r w:rsidRPr="00F1216D">
        <w:t>| col_id | col_1 |</w:t>
      </w:r>
    </w:p>
    <w:p w:rsidR="00720160" w:rsidRPr="00F1216D" w:rsidRDefault="00720160" w:rsidP="00F1216D">
      <w:pPr>
        <w:pStyle w:val="code1"/>
      </w:pPr>
      <w:r w:rsidRPr="00F1216D">
        <w:t>+--------+-------+</w:t>
      </w:r>
    </w:p>
    <w:p w:rsidR="00720160" w:rsidRPr="00F1216D" w:rsidRDefault="00720160" w:rsidP="00F1216D">
      <w:pPr>
        <w:pStyle w:val="code1"/>
      </w:pPr>
      <w:r w:rsidRPr="00F1216D">
        <w:t>|      1 | zebra |</w:t>
      </w:r>
    </w:p>
    <w:p w:rsidR="00720160" w:rsidRPr="00F1216D" w:rsidRDefault="00720160" w:rsidP="00F1216D">
      <w:pPr>
        <w:pStyle w:val="code1"/>
      </w:pPr>
      <w:r w:rsidRPr="00F1216D">
        <w:t>|      2 | ZEBRA |</w:t>
      </w:r>
    </w:p>
    <w:p w:rsidR="00720160" w:rsidRPr="00F1216D" w:rsidRDefault="00720160" w:rsidP="00F1216D">
      <w:pPr>
        <w:pStyle w:val="code1"/>
      </w:pPr>
      <w:r w:rsidRPr="00F1216D">
        <w:t>|      3 | Zebra |</w:t>
      </w:r>
    </w:p>
    <w:p w:rsidR="00720160" w:rsidRPr="00F1216D" w:rsidRDefault="00720160" w:rsidP="00F1216D">
      <w:pPr>
        <w:pStyle w:val="code1"/>
      </w:pPr>
      <w:r w:rsidRPr="00F1216D">
        <w:t>|      4 | ZEBra |</w:t>
      </w:r>
    </w:p>
    <w:p w:rsidR="00720160" w:rsidRPr="00F1216D" w:rsidRDefault="00720160" w:rsidP="00F1216D">
      <w:pPr>
        <w:pStyle w:val="code1"/>
      </w:pPr>
      <w:r w:rsidRPr="00F1216D">
        <w:t>+--------+-------+</w:t>
      </w:r>
    </w:p>
    <w:p w:rsidR="006835F0" w:rsidRDefault="006835F0" w:rsidP="00720160">
      <w:pPr>
        <w:pStyle w:val="body1"/>
      </w:pPr>
    </w:p>
    <w:p w:rsidR="00720160" w:rsidRDefault="006835F0" w:rsidP="00720160">
      <w:pPr>
        <w:pStyle w:val="body1"/>
      </w:pPr>
      <w:r>
        <w:t>With binary</w:t>
      </w:r>
    </w:p>
    <w:p w:rsidR="00720160" w:rsidRDefault="00720160" w:rsidP="00F1216D">
      <w:pPr>
        <w:pStyle w:val="code1"/>
      </w:pPr>
      <w:r>
        <w:t xml:space="preserve">Select col_id, col_1 from </w:t>
      </w:r>
      <w:r w:rsidR="00F1216D">
        <w:t>a_testbed.</w:t>
      </w:r>
      <w:r>
        <w:t>z_tst_case where binary col_1 = 'zebra  ';</w:t>
      </w:r>
    </w:p>
    <w:p w:rsidR="00720160" w:rsidRDefault="00720160" w:rsidP="00F1216D">
      <w:pPr>
        <w:pStyle w:val="code1"/>
      </w:pPr>
      <w:r>
        <w:t>Empty set (0.00 sec)</w:t>
      </w:r>
    </w:p>
    <w:p w:rsidR="006835F0" w:rsidRDefault="006835F0" w:rsidP="00F1216D">
      <w:pPr>
        <w:pStyle w:val="code1"/>
      </w:pPr>
    </w:p>
    <w:p w:rsidR="00720160" w:rsidRDefault="00720160" w:rsidP="00F1216D">
      <w:pPr>
        <w:pStyle w:val="code1"/>
      </w:pPr>
      <w:r>
        <w:t xml:space="preserve">Select col_id, col_1 from </w:t>
      </w:r>
      <w:r w:rsidR="00F1216D">
        <w:t>a_testbed.</w:t>
      </w:r>
      <w:r>
        <w:t xml:space="preserve">z_tst_case where col_1 = </w:t>
      </w:r>
      <w:r w:rsidRPr="00720160">
        <w:rPr>
          <w:b/>
        </w:rPr>
        <w:t>binary</w:t>
      </w:r>
      <w:r>
        <w:t xml:space="preserve"> 'zebra  '; </w:t>
      </w:r>
    </w:p>
    <w:p w:rsidR="006835F0" w:rsidRDefault="006835F0" w:rsidP="00F1216D">
      <w:pPr>
        <w:pStyle w:val="code1"/>
      </w:pPr>
      <w:r>
        <w:t>Empty set (0.00 sec)</w:t>
      </w:r>
    </w:p>
    <w:p w:rsidR="00720160" w:rsidRDefault="00720160" w:rsidP="00001113">
      <w:pPr>
        <w:pStyle w:val="body1"/>
      </w:pPr>
    </w:p>
    <w:p w:rsidR="00377989" w:rsidRDefault="00377989" w:rsidP="00377989">
      <w:pPr>
        <w:pStyle w:val="head1"/>
      </w:pPr>
      <w:bookmarkStart w:id="1" w:name="_Toc345191628"/>
      <w:r>
        <w:lastRenderedPageBreak/>
        <w:t>Storing Char and Varchar data</w:t>
      </w:r>
      <w:bookmarkEnd w:id="1"/>
    </w:p>
    <w:p w:rsidR="00377989" w:rsidRDefault="006835F0" w:rsidP="00001113">
      <w:pPr>
        <w:pStyle w:val="body1"/>
      </w:pPr>
      <w:r>
        <w:t xml:space="preserve">I want to start this with the demos. Create the following table in </w:t>
      </w:r>
      <w:r w:rsidR="00FF12F4">
        <w:t>you</w:t>
      </w:r>
      <w:r w:rsidR="00F1216D">
        <w:t xml:space="preserve">r </w:t>
      </w:r>
      <w:r w:rsidR="00FF12F4">
        <w:t>a_</w:t>
      </w:r>
      <w:r>
        <w:t>testbed database.</w:t>
      </w:r>
    </w:p>
    <w:p w:rsidR="006835F0" w:rsidRDefault="006835F0" w:rsidP="00383ED0">
      <w:pPr>
        <w:pStyle w:val="demonum1"/>
      </w:pPr>
      <w:r>
        <w:t xml:space="preserve">Create table </w:t>
      </w:r>
      <w:proofErr w:type="spellStart"/>
      <w:r>
        <w:t>z_tst_strings</w:t>
      </w:r>
      <w:proofErr w:type="spellEnd"/>
    </w:p>
    <w:p w:rsidR="006835F0" w:rsidRPr="00F1216D" w:rsidRDefault="006835F0" w:rsidP="00F1216D">
      <w:pPr>
        <w:pStyle w:val="code1"/>
      </w:pPr>
      <w:r w:rsidRPr="00F1216D">
        <w:t xml:space="preserve">create table </w:t>
      </w:r>
      <w:r w:rsidR="00F1216D">
        <w:t>a_testbed.</w:t>
      </w:r>
      <w:r w:rsidRPr="00F1216D">
        <w:t>z_tst_strings(</w:t>
      </w:r>
    </w:p>
    <w:p w:rsidR="006835F0" w:rsidRPr="00F1216D" w:rsidRDefault="006835F0" w:rsidP="00F1216D">
      <w:pPr>
        <w:pStyle w:val="code1"/>
      </w:pPr>
      <w:r w:rsidRPr="00F1216D">
        <w:t xml:space="preserve">   col_id int primary key</w:t>
      </w:r>
    </w:p>
    <w:p w:rsidR="006835F0" w:rsidRPr="00F1216D" w:rsidRDefault="006835F0" w:rsidP="00F1216D">
      <w:pPr>
        <w:pStyle w:val="code1"/>
      </w:pPr>
      <w:r w:rsidRPr="00F1216D">
        <w:t xml:space="preserve"> , col_1 char(10)</w:t>
      </w:r>
    </w:p>
    <w:p w:rsidR="006835F0" w:rsidRPr="00F1216D" w:rsidRDefault="006835F0" w:rsidP="00F1216D">
      <w:pPr>
        <w:pStyle w:val="code1"/>
      </w:pPr>
      <w:r w:rsidRPr="00F1216D">
        <w:t xml:space="preserve"> , col_2 varchar(10)</w:t>
      </w:r>
    </w:p>
    <w:p w:rsidR="00377989" w:rsidRPr="00F1216D" w:rsidRDefault="006835F0" w:rsidP="00F1216D">
      <w:pPr>
        <w:pStyle w:val="code1"/>
      </w:pPr>
      <w:r w:rsidRPr="00F1216D">
        <w:t xml:space="preserve"> );</w:t>
      </w:r>
    </w:p>
    <w:p w:rsidR="00377989" w:rsidRDefault="006835F0" w:rsidP="00001113">
      <w:pPr>
        <w:pStyle w:val="body1"/>
      </w:pPr>
      <w:r>
        <w:t>Col_1 is of the char type which is a fixed length column - in this case length 10. When you insert data into this column, it is end</w:t>
      </w:r>
      <w:r w:rsidR="00031DE4">
        <w:t>-</w:t>
      </w:r>
      <w:r>
        <w:t>padded with spaces to a length of 10.</w:t>
      </w:r>
    </w:p>
    <w:p w:rsidR="006835F0" w:rsidRDefault="006835F0" w:rsidP="00001113">
      <w:pPr>
        <w:pStyle w:val="body1"/>
      </w:pPr>
      <w:r>
        <w:t>Col_2 is of the varchar type which means it can store up to 10 characters of data and it is not end</w:t>
      </w:r>
      <w:r w:rsidR="00031DE4">
        <w:t>-</w:t>
      </w:r>
      <w:r>
        <w:t>padded with spaces.</w:t>
      </w:r>
    </w:p>
    <w:p w:rsidR="006835F0" w:rsidRDefault="006835F0" w:rsidP="00001113">
      <w:pPr>
        <w:pStyle w:val="body1"/>
      </w:pPr>
      <w:r>
        <w:t>We are going to insert the string 'zebra' into these two columns with a variety of leading and trailing spaces.</w:t>
      </w:r>
    </w:p>
    <w:p w:rsidR="00377989" w:rsidRDefault="006835F0" w:rsidP="00001113">
      <w:pPr>
        <w:pStyle w:val="body1"/>
      </w:pPr>
      <w:r>
        <w:t>Look at the following inserts and try to figure out what will be stored with each row. Think about this before you do the inserts. Then execute these insert queries.</w:t>
      </w:r>
    </w:p>
    <w:p w:rsidR="006835F0" w:rsidRDefault="006835F0" w:rsidP="00383ED0">
      <w:pPr>
        <w:pStyle w:val="demonum1"/>
      </w:pPr>
      <w:r>
        <w:t xml:space="preserve">Inserts for  </w:t>
      </w:r>
      <w:proofErr w:type="spellStart"/>
      <w:r>
        <w:t>z_tst_strings</w:t>
      </w:r>
      <w:proofErr w:type="spellEnd"/>
    </w:p>
    <w:p w:rsidR="006835F0" w:rsidRPr="00F1216D" w:rsidRDefault="006835F0" w:rsidP="00F1216D">
      <w:pPr>
        <w:pStyle w:val="code1"/>
      </w:pPr>
      <w:r w:rsidRPr="00F1216D">
        <w:t>-- no explicit spaces</w:t>
      </w:r>
    </w:p>
    <w:p w:rsidR="006835F0" w:rsidRPr="00F1216D" w:rsidRDefault="00702E46" w:rsidP="00F1216D">
      <w:pPr>
        <w:pStyle w:val="code1"/>
      </w:pPr>
      <w:r w:rsidRPr="00F1216D">
        <w:tab/>
      </w:r>
      <w:r w:rsidR="006835F0" w:rsidRPr="00F1216D">
        <w:t xml:space="preserve">insert into </w:t>
      </w:r>
      <w:r w:rsidR="00F1216D">
        <w:t>a_testbed.</w:t>
      </w:r>
      <w:r w:rsidR="006835F0" w:rsidRPr="00F1216D">
        <w:t>z_tst_strings values (1, 'zebra',      'zebra');</w:t>
      </w:r>
    </w:p>
    <w:p w:rsidR="006835F0" w:rsidRPr="00F1216D" w:rsidRDefault="006835F0" w:rsidP="00F1216D">
      <w:pPr>
        <w:pStyle w:val="code1"/>
      </w:pPr>
      <w:r w:rsidRPr="00F1216D">
        <w:t xml:space="preserve">-- two trailing spaces for col_2 </w:t>
      </w:r>
    </w:p>
    <w:p w:rsidR="006835F0" w:rsidRPr="00F1216D" w:rsidRDefault="00702E46" w:rsidP="00F1216D">
      <w:pPr>
        <w:pStyle w:val="code1"/>
      </w:pPr>
      <w:r w:rsidRPr="00F1216D">
        <w:tab/>
      </w:r>
      <w:r w:rsidR="006835F0" w:rsidRPr="00F1216D">
        <w:t xml:space="preserve">insert into </w:t>
      </w:r>
      <w:r w:rsidR="00F1216D">
        <w:t>a_testbed.</w:t>
      </w:r>
      <w:r w:rsidR="006835F0" w:rsidRPr="00F1216D">
        <w:t xml:space="preserve">z_tst_strings values (2, 'zebra',      'zebra  '); </w:t>
      </w:r>
    </w:p>
    <w:p w:rsidR="006835F0" w:rsidRPr="00F1216D" w:rsidRDefault="006835F0" w:rsidP="00F1216D">
      <w:pPr>
        <w:pStyle w:val="code1"/>
      </w:pPr>
      <w:r w:rsidRPr="00F1216D">
        <w:t xml:space="preserve">-- two leading spaces for col_2 </w:t>
      </w:r>
    </w:p>
    <w:p w:rsidR="006835F0" w:rsidRPr="00F1216D" w:rsidRDefault="00702E46" w:rsidP="00F1216D">
      <w:pPr>
        <w:pStyle w:val="code1"/>
      </w:pPr>
      <w:r w:rsidRPr="00F1216D">
        <w:tab/>
      </w:r>
      <w:r w:rsidR="006835F0" w:rsidRPr="00F1216D">
        <w:t xml:space="preserve">insert into </w:t>
      </w:r>
      <w:r w:rsidR="00F1216D">
        <w:t>a_testbed.</w:t>
      </w:r>
      <w:r w:rsidR="006835F0" w:rsidRPr="00F1216D">
        <w:t>z_tst_strings values (3, 'zebra',      '  zebra');</w:t>
      </w:r>
    </w:p>
    <w:p w:rsidR="006835F0" w:rsidRPr="00F1216D" w:rsidRDefault="006835F0" w:rsidP="00F1216D">
      <w:pPr>
        <w:pStyle w:val="code1"/>
      </w:pPr>
      <w:r w:rsidRPr="00F1216D">
        <w:t>-- explicit spaces for col_1 to a length of 10</w:t>
      </w:r>
    </w:p>
    <w:p w:rsidR="006835F0" w:rsidRPr="00F1216D" w:rsidRDefault="00702E46" w:rsidP="00F1216D">
      <w:pPr>
        <w:pStyle w:val="code1"/>
      </w:pPr>
      <w:r w:rsidRPr="00F1216D">
        <w:tab/>
      </w:r>
      <w:r w:rsidR="006835F0" w:rsidRPr="00F1216D">
        <w:t xml:space="preserve">insert into </w:t>
      </w:r>
      <w:r w:rsidR="00F1216D">
        <w:t>a_testbed.</w:t>
      </w:r>
      <w:r w:rsidR="006835F0" w:rsidRPr="00F1216D">
        <w:t>z_tst_strings values (4, 'zebra     ', 'zebra');</w:t>
      </w:r>
    </w:p>
    <w:p w:rsidR="006835F0" w:rsidRPr="00F1216D" w:rsidRDefault="006835F0" w:rsidP="00F1216D">
      <w:pPr>
        <w:pStyle w:val="code1"/>
      </w:pPr>
      <w:r w:rsidRPr="00F1216D">
        <w:t>-- explicit spaces for col_1 and col_2 to a length of 10</w:t>
      </w:r>
    </w:p>
    <w:p w:rsidR="006835F0" w:rsidRPr="00F1216D" w:rsidRDefault="00702E46" w:rsidP="00F1216D">
      <w:pPr>
        <w:pStyle w:val="code1"/>
      </w:pPr>
      <w:r w:rsidRPr="00F1216D">
        <w:tab/>
      </w:r>
      <w:r w:rsidR="006835F0" w:rsidRPr="00F1216D">
        <w:t xml:space="preserve">insert into </w:t>
      </w:r>
      <w:r w:rsidR="00F1216D">
        <w:t>a_testbed.</w:t>
      </w:r>
      <w:r w:rsidR="006835F0" w:rsidRPr="00F1216D">
        <w:t>z_tst_strings values (5, 'zebra     ', 'zebra     ');</w:t>
      </w:r>
    </w:p>
    <w:p w:rsidR="00995818" w:rsidRDefault="00995818" w:rsidP="00001113">
      <w:pPr>
        <w:pStyle w:val="body1"/>
      </w:pPr>
    </w:p>
    <w:p w:rsidR="00995818" w:rsidRDefault="006835F0" w:rsidP="00383ED0">
      <w:pPr>
        <w:pStyle w:val="demonum1"/>
      </w:pPr>
      <w:r>
        <w:t>Now display the data</w:t>
      </w:r>
    </w:p>
    <w:p w:rsidR="006835F0" w:rsidRPr="00F1216D" w:rsidRDefault="00995818" w:rsidP="00F1216D">
      <w:pPr>
        <w:pStyle w:val="code1"/>
      </w:pPr>
      <w:r w:rsidRPr="00F1216D">
        <w:t xml:space="preserve">Select </w:t>
      </w:r>
      <w:r w:rsidR="006835F0" w:rsidRPr="00F1216D">
        <w:t>col_id, col_1, col_2</w:t>
      </w:r>
    </w:p>
    <w:p w:rsidR="006835F0" w:rsidRPr="00F1216D" w:rsidRDefault="00995818" w:rsidP="00F1216D">
      <w:pPr>
        <w:pStyle w:val="code1"/>
      </w:pPr>
      <w:r w:rsidRPr="00F1216D">
        <w:t xml:space="preserve">from </w:t>
      </w:r>
      <w:r w:rsidR="00F1216D">
        <w:t>a_testbed.</w:t>
      </w:r>
      <w:r w:rsidR="006835F0" w:rsidRPr="00F1216D">
        <w:t>z_tst_strings</w:t>
      </w:r>
    </w:p>
    <w:p w:rsidR="006835F0" w:rsidRPr="00F1216D" w:rsidRDefault="006835F0" w:rsidP="00F1216D">
      <w:pPr>
        <w:pStyle w:val="code1"/>
      </w:pPr>
      <w:r w:rsidRPr="00F1216D">
        <w:t>;</w:t>
      </w:r>
    </w:p>
    <w:p w:rsidR="006835F0" w:rsidRPr="00F1216D" w:rsidRDefault="006835F0" w:rsidP="00F1216D">
      <w:pPr>
        <w:pStyle w:val="code1"/>
      </w:pPr>
      <w:r w:rsidRPr="00F1216D">
        <w:t>+--------+-------+------------+</w:t>
      </w:r>
    </w:p>
    <w:p w:rsidR="006835F0" w:rsidRPr="00F1216D" w:rsidRDefault="006835F0" w:rsidP="00F1216D">
      <w:pPr>
        <w:pStyle w:val="code1"/>
      </w:pPr>
      <w:r w:rsidRPr="00F1216D">
        <w:t>| col_id | col_1 | col_2      |</w:t>
      </w:r>
    </w:p>
    <w:p w:rsidR="006835F0" w:rsidRPr="00F1216D" w:rsidRDefault="006835F0" w:rsidP="00F1216D">
      <w:pPr>
        <w:pStyle w:val="code1"/>
      </w:pPr>
      <w:r w:rsidRPr="00F1216D">
        <w:t>+--------+-------+------------+</w:t>
      </w:r>
    </w:p>
    <w:p w:rsidR="006835F0" w:rsidRPr="00F1216D" w:rsidRDefault="006835F0" w:rsidP="00F1216D">
      <w:pPr>
        <w:pStyle w:val="code1"/>
      </w:pPr>
      <w:r w:rsidRPr="00F1216D">
        <w:t>|      1 | zebra | zebra      |</w:t>
      </w:r>
    </w:p>
    <w:p w:rsidR="006835F0" w:rsidRPr="00F1216D" w:rsidRDefault="006835F0" w:rsidP="00F1216D">
      <w:pPr>
        <w:pStyle w:val="code1"/>
      </w:pPr>
      <w:r w:rsidRPr="00F1216D">
        <w:t>|      2 | zebra | zebra      |</w:t>
      </w:r>
    </w:p>
    <w:p w:rsidR="006835F0" w:rsidRPr="00F1216D" w:rsidRDefault="006835F0" w:rsidP="00F1216D">
      <w:pPr>
        <w:pStyle w:val="code1"/>
      </w:pPr>
      <w:r w:rsidRPr="00F1216D">
        <w:t>|      3 | zebra |   zebra    |</w:t>
      </w:r>
    </w:p>
    <w:p w:rsidR="006835F0" w:rsidRPr="00F1216D" w:rsidRDefault="006835F0" w:rsidP="00F1216D">
      <w:pPr>
        <w:pStyle w:val="code1"/>
      </w:pPr>
      <w:r w:rsidRPr="00F1216D">
        <w:t>|      4 | zebra | zebra      |</w:t>
      </w:r>
    </w:p>
    <w:p w:rsidR="006835F0" w:rsidRPr="00F1216D" w:rsidRDefault="006835F0" w:rsidP="00F1216D">
      <w:pPr>
        <w:pStyle w:val="code1"/>
      </w:pPr>
      <w:r w:rsidRPr="00F1216D">
        <w:t>|      5 | zebra | zebra      |</w:t>
      </w:r>
    </w:p>
    <w:p w:rsidR="006835F0" w:rsidRPr="00F1216D" w:rsidRDefault="006835F0" w:rsidP="00F1216D">
      <w:pPr>
        <w:pStyle w:val="code1"/>
      </w:pPr>
      <w:r w:rsidRPr="00F1216D">
        <w:t>+--------+-------+------------+</w:t>
      </w:r>
    </w:p>
    <w:p w:rsidR="006835F0" w:rsidRDefault="006835F0" w:rsidP="00001113">
      <w:pPr>
        <w:pStyle w:val="body1"/>
      </w:pPr>
      <w:r>
        <w:t xml:space="preserve">You can see the leading spaces for col_2 in row 3. You might be suspicious of the column width used for col_1. But we need to see any trailing spaces. We can do this by concatenating a character to the end of the string. I am also going to use </w:t>
      </w:r>
      <w:r w:rsidR="00FF12F4">
        <w:t xml:space="preserve">the </w:t>
      </w:r>
      <w:r>
        <w:t>function that tells us the length of the string.</w:t>
      </w:r>
    </w:p>
    <w:p w:rsidR="006835F0" w:rsidRDefault="006835F0" w:rsidP="00383ED0">
      <w:pPr>
        <w:pStyle w:val="demonum1"/>
      </w:pPr>
      <w:r>
        <w:t>Concatenate and  display the data</w:t>
      </w:r>
    </w:p>
    <w:p w:rsidR="006835F0" w:rsidRPr="00F1216D" w:rsidRDefault="006835F0" w:rsidP="00F1216D">
      <w:pPr>
        <w:pStyle w:val="code1"/>
      </w:pPr>
      <w:r w:rsidRPr="00F1216D">
        <w:t>Select col_id</w:t>
      </w:r>
    </w:p>
    <w:p w:rsidR="006835F0" w:rsidRPr="00F1216D" w:rsidRDefault="006835F0" w:rsidP="00F1216D">
      <w:pPr>
        <w:pStyle w:val="code1"/>
      </w:pPr>
      <w:r w:rsidRPr="00F1216D">
        <w:t>, concat(col_1, 'X') as col_1, length(col_1)</w:t>
      </w:r>
    </w:p>
    <w:p w:rsidR="006835F0" w:rsidRPr="00F1216D" w:rsidRDefault="006835F0" w:rsidP="00F1216D">
      <w:pPr>
        <w:pStyle w:val="code1"/>
      </w:pPr>
      <w:r w:rsidRPr="00F1216D">
        <w:t>, concat(col_2, 'X') as col_2, length(col_2)</w:t>
      </w:r>
    </w:p>
    <w:p w:rsidR="006835F0" w:rsidRPr="00F1216D" w:rsidRDefault="006835F0" w:rsidP="00F1216D">
      <w:pPr>
        <w:pStyle w:val="code1"/>
      </w:pPr>
      <w:r w:rsidRPr="00F1216D">
        <w:t xml:space="preserve">from </w:t>
      </w:r>
      <w:r w:rsidR="00F1216D">
        <w:t>a_testbed.</w:t>
      </w:r>
      <w:r w:rsidRPr="00F1216D">
        <w:t>z_tst_strings ;</w:t>
      </w:r>
    </w:p>
    <w:p w:rsidR="006835F0" w:rsidRPr="00F1216D" w:rsidRDefault="006835F0" w:rsidP="00F1216D">
      <w:pPr>
        <w:pStyle w:val="code1"/>
      </w:pPr>
      <w:r w:rsidRPr="00F1216D">
        <w:lastRenderedPageBreak/>
        <w:t>+--------+--------+---------------+-------------+---------------+</w:t>
      </w:r>
    </w:p>
    <w:p w:rsidR="006835F0" w:rsidRPr="00F1216D" w:rsidRDefault="006835F0" w:rsidP="00F1216D">
      <w:pPr>
        <w:pStyle w:val="code1"/>
      </w:pPr>
      <w:r w:rsidRPr="00F1216D">
        <w:t>| col_id | col_1  | length(col_1) | col_2       | length(col_2) |</w:t>
      </w:r>
    </w:p>
    <w:p w:rsidR="006835F0" w:rsidRPr="00F1216D" w:rsidRDefault="006835F0" w:rsidP="00F1216D">
      <w:pPr>
        <w:pStyle w:val="code1"/>
      </w:pPr>
      <w:r w:rsidRPr="00F1216D">
        <w:t>+--------+--------+---------------+-------------+---------------+</w:t>
      </w:r>
    </w:p>
    <w:p w:rsidR="006835F0" w:rsidRPr="00F1216D" w:rsidRDefault="006835F0" w:rsidP="00F1216D">
      <w:pPr>
        <w:pStyle w:val="code1"/>
      </w:pPr>
      <w:r w:rsidRPr="00F1216D">
        <w:t xml:space="preserve">|      1 | zebraX |             5 | zebraX </w:t>
      </w:r>
      <w:r w:rsidR="00032290" w:rsidRPr="00F1216D">
        <w:t xml:space="preserve"> </w:t>
      </w:r>
      <w:r w:rsidRPr="00F1216D">
        <w:t xml:space="preserve">    |             5 |</w:t>
      </w:r>
    </w:p>
    <w:p w:rsidR="006835F0" w:rsidRPr="00F1216D" w:rsidRDefault="006835F0" w:rsidP="00F1216D">
      <w:pPr>
        <w:pStyle w:val="code1"/>
      </w:pPr>
      <w:r w:rsidRPr="00F1216D">
        <w:t xml:space="preserve">|      2 | zebraX |             5 | zebra  X    |             </w:t>
      </w:r>
      <w:r w:rsidR="00032290" w:rsidRPr="00F1216D">
        <w:t>7</w:t>
      </w:r>
      <w:r w:rsidRPr="00F1216D">
        <w:t xml:space="preserve"> |</w:t>
      </w:r>
    </w:p>
    <w:p w:rsidR="006835F0" w:rsidRPr="00F1216D" w:rsidRDefault="006835F0" w:rsidP="00F1216D">
      <w:pPr>
        <w:pStyle w:val="code1"/>
      </w:pPr>
      <w:r w:rsidRPr="00F1216D">
        <w:t>|      3 | zebraX |             5 |   zebraX    |             7 |</w:t>
      </w:r>
    </w:p>
    <w:p w:rsidR="006835F0" w:rsidRPr="00F1216D" w:rsidRDefault="006835F0" w:rsidP="00F1216D">
      <w:pPr>
        <w:pStyle w:val="code1"/>
      </w:pPr>
      <w:r w:rsidRPr="00F1216D">
        <w:t>|      4 | zebraX |             5 | zebraX      |             5 |</w:t>
      </w:r>
    </w:p>
    <w:p w:rsidR="006835F0" w:rsidRPr="00F1216D" w:rsidRDefault="006835F0" w:rsidP="00F1216D">
      <w:pPr>
        <w:pStyle w:val="code1"/>
      </w:pPr>
      <w:r w:rsidRPr="00F1216D">
        <w:t>|      5 | zebraX |             5 | zebra     X |            10 |</w:t>
      </w:r>
    </w:p>
    <w:p w:rsidR="006835F0" w:rsidRPr="00F1216D" w:rsidRDefault="006835F0" w:rsidP="00F1216D">
      <w:pPr>
        <w:pStyle w:val="code1"/>
      </w:pPr>
      <w:r w:rsidRPr="00F1216D">
        <w:t>+--------+--------+---------------+-------------+---------------+</w:t>
      </w:r>
    </w:p>
    <w:p w:rsidR="006835F0" w:rsidRDefault="006835F0" w:rsidP="00001113">
      <w:pPr>
        <w:pStyle w:val="body1"/>
      </w:pPr>
      <w:r>
        <w:t xml:space="preserve">Looking at col_1 we don't see any trailing spaces even though this was defined as a </w:t>
      </w:r>
      <w:proofErr w:type="gramStart"/>
      <w:r>
        <w:t>char(</w:t>
      </w:r>
      <w:proofErr w:type="gramEnd"/>
      <w:r>
        <w:t>10) type column. The length is always 5- for the 5 characters in "zebra"</w:t>
      </w:r>
    </w:p>
    <w:p w:rsidR="006835F0" w:rsidRDefault="006835F0" w:rsidP="00001113">
      <w:pPr>
        <w:pStyle w:val="body1"/>
      </w:pPr>
      <w:r>
        <w:t>Looking at col_</w:t>
      </w:r>
      <w:proofErr w:type="gramStart"/>
      <w:r>
        <w:t xml:space="preserve">2 </w:t>
      </w:r>
      <w:r w:rsidR="00032290">
        <w:t xml:space="preserve"> we</w:t>
      </w:r>
      <w:proofErr w:type="gramEnd"/>
      <w:r w:rsidR="00032290">
        <w:t xml:space="preserve"> can see that the trailing spaces as well as the leading spaces were preserved and the length reflects this.</w:t>
      </w:r>
    </w:p>
    <w:p w:rsidR="006835F0" w:rsidRDefault="00032290" w:rsidP="00001113">
      <w:pPr>
        <w:pStyle w:val="body1"/>
      </w:pPr>
      <w:r>
        <w:t>To quote the manual:</w:t>
      </w:r>
    </w:p>
    <w:p w:rsidR="006835F0" w:rsidRDefault="00032290" w:rsidP="00001113">
      <w:pPr>
        <w:pStyle w:val="body1"/>
      </w:pPr>
      <w:r w:rsidRPr="00032290">
        <w:t>"</w:t>
      </w:r>
      <w:r w:rsidR="006835F0" w:rsidRPr="00B70A49">
        <w:t xml:space="preserve">When </w:t>
      </w:r>
      <w:hyperlink r:id="rId8" w:tooltip="10.4.1. The CHAR and&#10;        VARCHAR Types" w:history="1">
        <w:r w:rsidR="006835F0" w:rsidRPr="00032290">
          <w:t>CHAR</w:t>
        </w:r>
      </w:hyperlink>
      <w:r w:rsidR="006835F0" w:rsidRPr="00B70A49">
        <w:t xml:space="preserve"> values are stored, they are right-padded with spaces to the specified length. </w:t>
      </w:r>
      <w:r w:rsidR="006835F0" w:rsidRPr="00FF12F4">
        <w:rPr>
          <w:highlight w:val="yellow"/>
        </w:rPr>
        <w:t xml:space="preserve">When </w:t>
      </w:r>
      <w:hyperlink r:id="rId9" w:tooltip="10.4.1. The CHAR and&#10;        VARCHAR Types" w:history="1">
        <w:r w:rsidR="006835F0" w:rsidRPr="00FF12F4">
          <w:rPr>
            <w:highlight w:val="yellow"/>
          </w:rPr>
          <w:t>CHAR</w:t>
        </w:r>
      </w:hyperlink>
      <w:r w:rsidR="006835F0" w:rsidRPr="00FF12F4">
        <w:rPr>
          <w:highlight w:val="yellow"/>
        </w:rPr>
        <w:t xml:space="preserve"> values are retrieved,</w:t>
      </w:r>
      <w:r w:rsidR="006835F0" w:rsidRPr="00B70A49">
        <w:t xml:space="preserve"> </w:t>
      </w:r>
      <w:r w:rsidR="006835F0" w:rsidRPr="00FF12F4">
        <w:rPr>
          <w:highlight w:val="yellow"/>
        </w:rPr>
        <w:t>trailing spaces are removed</w:t>
      </w:r>
      <w:r w:rsidR="006835F0" w:rsidRPr="00B70A49">
        <w:t>.</w:t>
      </w:r>
      <w:r w:rsidRPr="00032290">
        <w:t>"</w:t>
      </w:r>
      <w:r>
        <w:t xml:space="preserve">   That might not be what you expected but this is a pretty clear statement o</w:t>
      </w:r>
      <w:r w:rsidR="00F1216D">
        <w:t>f</w:t>
      </w:r>
      <w:r>
        <w:t xml:space="preserve"> intent. </w:t>
      </w:r>
    </w:p>
    <w:p w:rsidR="00FF12F4" w:rsidRDefault="00032290" w:rsidP="00FF12F4">
      <w:pPr>
        <w:autoSpaceDE w:val="0"/>
        <w:autoSpaceDN w:val="0"/>
        <w:adjustRightInd w:val="0"/>
        <w:spacing w:after="0" w:line="240" w:lineRule="auto"/>
        <w:rPr>
          <w:rFonts w:ascii="Times New Roman" w:hAnsi="Times New Roman" w:cs="Times New Roman"/>
        </w:rPr>
      </w:pPr>
      <w:proofErr w:type="gramStart"/>
      <w:r w:rsidRPr="00FF12F4">
        <w:rPr>
          <w:rFonts w:ascii="Times New Roman" w:hAnsi="Times New Roman" w:cs="Times New Roman"/>
        </w:rPr>
        <w:t>"</w:t>
      </w:r>
      <w:r w:rsidR="00FF12F4" w:rsidRPr="00FF12F4">
        <w:rPr>
          <w:rFonts w:ascii="Times New Roman" w:hAnsi="Times New Roman" w:cs="Times New Roman"/>
        </w:rPr>
        <w:t xml:space="preserve"> VARCHAR</w:t>
      </w:r>
      <w:proofErr w:type="gramEnd"/>
      <w:r w:rsidR="00FF12F4" w:rsidRPr="00FF12F4">
        <w:rPr>
          <w:rFonts w:ascii="Times New Roman" w:hAnsi="Times New Roman" w:cs="Times New Roman"/>
        </w:rPr>
        <w:t xml:space="preserve"> values are not padded when they are stored. Trailing spaces are retained when values are stored and retrieved, in conformance</w:t>
      </w:r>
      <w:r w:rsidR="00FF12F4">
        <w:rPr>
          <w:rFonts w:ascii="Times New Roman" w:hAnsi="Times New Roman" w:cs="Times New Roman"/>
        </w:rPr>
        <w:t xml:space="preserve"> </w:t>
      </w:r>
      <w:r w:rsidR="00FF12F4" w:rsidRPr="00FF12F4">
        <w:rPr>
          <w:rFonts w:ascii="Times New Roman" w:hAnsi="Times New Roman" w:cs="Times New Roman"/>
        </w:rPr>
        <w:t xml:space="preserve">with standard </w:t>
      </w:r>
      <w:r w:rsidR="00FF12F4">
        <w:rPr>
          <w:rFonts w:ascii="Times New Roman" w:hAnsi="Times New Roman" w:cs="Times New Roman"/>
        </w:rPr>
        <w:t>SQL</w:t>
      </w:r>
    </w:p>
    <w:p w:rsidR="00FF12F4" w:rsidRDefault="00FF12F4" w:rsidP="00FF12F4">
      <w:pPr>
        <w:autoSpaceDE w:val="0"/>
        <w:autoSpaceDN w:val="0"/>
        <w:adjustRightInd w:val="0"/>
        <w:spacing w:after="0" w:line="240" w:lineRule="auto"/>
        <w:rPr>
          <w:rFonts w:ascii="Times New Roman" w:hAnsi="Times New Roman" w:cs="Times New Roman"/>
        </w:rPr>
      </w:pPr>
    </w:p>
    <w:p w:rsidR="00032290" w:rsidRPr="00FF12F4" w:rsidRDefault="00FF12F4" w:rsidP="00FF12F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some earlier versions of MySQL this is not the case; </w:t>
      </w:r>
      <w:r w:rsidRPr="00FF12F4">
        <w:rPr>
          <w:rFonts w:ascii="Times New Roman" w:hAnsi="Times New Roman" w:cs="Times New Roman"/>
        </w:rPr>
        <w:t xml:space="preserve">before MySQL 5.0.3, trailing spaces are removed from values when they are stored into a </w:t>
      </w:r>
      <w:hyperlink r:id="rId10" w:tooltip="10.4.1. The CHAR and&#10;        VARCHAR Types" w:history="1">
        <w:r w:rsidRPr="00FF12F4">
          <w:rPr>
            <w:rFonts w:ascii="Times New Roman" w:hAnsi="Times New Roman" w:cs="Times New Roman"/>
          </w:rPr>
          <w:t>VARCHAR</w:t>
        </w:r>
      </w:hyperlink>
      <w:r w:rsidRPr="00FF12F4">
        <w:rPr>
          <w:rFonts w:ascii="Times New Roman" w:hAnsi="Times New Roman" w:cs="Times New Roman"/>
        </w:rPr>
        <w:t xml:space="preserve"> column; this means that the spaces also are absent from retrieved values. </w:t>
      </w:r>
      <w:r w:rsidR="00032290" w:rsidRPr="00FF12F4">
        <w:rPr>
          <w:rFonts w:ascii="Times New Roman" w:hAnsi="Times New Roman" w:cs="Times New Roman"/>
        </w:rPr>
        <w:t>This means that if you are working with a variety of MySQL versions you will need to watch out for this. There is a trend in MySQL to come closer to the standards with each new version-but that does mean that you may have to watch code that worked in one version and now works differently.</w:t>
      </w:r>
      <w:r>
        <w:rPr>
          <w:rFonts w:ascii="Times New Roman" w:hAnsi="Times New Roman" w:cs="Times New Roman"/>
        </w:rPr>
        <w:t>)</w:t>
      </w:r>
    </w:p>
    <w:p w:rsidR="00032290" w:rsidRDefault="00032290" w:rsidP="00032290">
      <w:pPr>
        <w:pStyle w:val="body1"/>
      </w:pPr>
    </w:p>
    <w:p w:rsidR="00032290" w:rsidRPr="00B70A49" w:rsidRDefault="00032290" w:rsidP="00032290">
      <w:pPr>
        <w:pStyle w:val="body1"/>
      </w:pPr>
      <w:r>
        <w:t xml:space="preserve">The question of whether trailing spaces should be stored in </w:t>
      </w:r>
      <w:r w:rsidRPr="00032290">
        <w:rPr>
          <w:b/>
        </w:rPr>
        <w:t>your</w:t>
      </w:r>
      <w:r>
        <w:t xml:space="preserve"> database is a </w:t>
      </w:r>
      <w:r w:rsidRPr="00032290">
        <w:rPr>
          <w:b/>
        </w:rPr>
        <w:t>business decision</w:t>
      </w:r>
      <w:r>
        <w:t>. You can have the application that suppl</w:t>
      </w:r>
      <w:r w:rsidR="00031DE4">
        <w:t>ies</w:t>
      </w:r>
      <w:r>
        <w:t xml:space="preserve"> data to your insert statement remove trailing spaces- and maybe remove leading spaces.  It is not common to remove internal spaces- so you would not change "</w:t>
      </w:r>
      <w:proofErr w:type="spellStart"/>
      <w:r w:rsidRPr="00031DE4">
        <w:rPr>
          <w:rFonts w:ascii="Courier New" w:hAnsi="Courier New" w:cs="Courier New"/>
        </w:rPr>
        <w:t>Grevy</w:t>
      </w:r>
      <w:r w:rsidR="00031DE4" w:rsidRPr="00031DE4">
        <w:rPr>
          <w:rFonts w:ascii="Courier New" w:hAnsi="Courier New" w:cs="Courier New"/>
        </w:rPr>
        <w:t>'s</w:t>
      </w:r>
      <w:proofErr w:type="spellEnd"/>
      <w:r w:rsidRPr="00031DE4">
        <w:rPr>
          <w:rFonts w:ascii="Courier New" w:hAnsi="Courier New" w:cs="Courier New"/>
        </w:rPr>
        <w:t xml:space="preserve"> Zebra"</w:t>
      </w:r>
      <w:r>
        <w:t xml:space="preserve"> to "</w:t>
      </w:r>
      <w:proofErr w:type="spellStart"/>
      <w:r w:rsidRPr="00031DE4">
        <w:rPr>
          <w:rFonts w:ascii="Courier New" w:hAnsi="Courier New" w:cs="Courier New"/>
        </w:rPr>
        <w:t>Grevy</w:t>
      </w:r>
      <w:r w:rsidR="00031DE4" w:rsidRPr="00031DE4">
        <w:rPr>
          <w:rFonts w:ascii="Courier New" w:hAnsi="Courier New" w:cs="Courier New"/>
        </w:rPr>
        <w:t>'s</w:t>
      </w:r>
      <w:r w:rsidRPr="00031DE4">
        <w:rPr>
          <w:rFonts w:ascii="Courier New" w:hAnsi="Courier New" w:cs="Courier New"/>
        </w:rPr>
        <w:t>Zebra</w:t>
      </w:r>
      <w:proofErr w:type="spellEnd"/>
      <w:r>
        <w:t>" but you might want the application to collapse contiguous spaces changing</w:t>
      </w:r>
      <w:r w:rsidR="00031DE4">
        <w:br/>
      </w:r>
      <w:r>
        <w:t>"</w:t>
      </w:r>
      <w:proofErr w:type="spellStart"/>
      <w:proofErr w:type="gramStart"/>
      <w:r w:rsidRPr="00031DE4">
        <w:rPr>
          <w:rFonts w:ascii="Courier New" w:hAnsi="Courier New" w:cs="Courier New"/>
        </w:rPr>
        <w:t>Grevy</w:t>
      </w:r>
      <w:proofErr w:type="spellEnd"/>
      <w:r w:rsidRPr="00031DE4">
        <w:rPr>
          <w:rFonts w:ascii="Courier New" w:hAnsi="Courier New" w:cs="Courier New"/>
        </w:rPr>
        <w:t xml:space="preserve"> </w:t>
      </w:r>
      <w:r w:rsidR="00031DE4" w:rsidRPr="00031DE4">
        <w:rPr>
          <w:rFonts w:ascii="Courier New" w:hAnsi="Courier New" w:cs="Courier New"/>
        </w:rPr>
        <w:t>'s</w:t>
      </w:r>
      <w:proofErr w:type="gramEnd"/>
      <w:r w:rsidRPr="00031DE4">
        <w:rPr>
          <w:rFonts w:ascii="Courier New" w:hAnsi="Courier New" w:cs="Courier New"/>
        </w:rPr>
        <w:t xml:space="preserve">   Zebra</w:t>
      </w:r>
      <w:r>
        <w:t>" to "</w:t>
      </w:r>
      <w:proofErr w:type="spellStart"/>
      <w:r w:rsidRPr="00031DE4">
        <w:rPr>
          <w:rFonts w:ascii="Courier New" w:hAnsi="Courier New" w:cs="Courier New"/>
        </w:rPr>
        <w:t>Grevy</w:t>
      </w:r>
      <w:r w:rsidR="00031DE4" w:rsidRPr="00031DE4">
        <w:rPr>
          <w:rFonts w:ascii="Courier New" w:hAnsi="Courier New" w:cs="Courier New"/>
        </w:rPr>
        <w:t>'s</w:t>
      </w:r>
      <w:proofErr w:type="spellEnd"/>
      <w:r w:rsidRPr="00031DE4">
        <w:rPr>
          <w:rFonts w:ascii="Courier New" w:hAnsi="Courier New" w:cs="Courier New"/>
        </w:rPr>
        <w:t xml:space="preserve"> Zebra</w:t>
      </w:r>
      <w:r>
        <w:t xml:space="preserve">". </w:t>
      </w:r>
    </w:p>
    <w:p w:rsidR="00032290" w:rsidRDefault="00032290" w:rsidP="00032290">
      <w:pPr>
        <w:pStyle w:val="body1"/>
      </w:pPr>
    </w:p>
    <w:p w:rsidR="00103B14" w:rsidRDefault="00103B14" w:rsidP="00032290">
      <w:pPr>
        <w:pStyle w:val="body1"/>
      </w:pPr>
      <w:r>
        <w:t xml:space="preserve">There is an </w:t>
      </w:r>
      <w:proofErr w:type="gramStart"/>
      <w:r>
        <w:t>option  PAD</w:t>
      </w:r>
      <w:proofErr w:type="gramEnd"/>
      <w:r>
        <w:t xml:space="preserve">_CHAR_TO_FULL_LENGTH which forces char types to return the full character </w:t>
      </w:r>
      <w:r w:rsidR="00F1216D">
        <w:t>values</w:t>
      </w:r>
      <w:r>
        <w:t xml:space="preserve"> without stripping the trailing blanks.</w:t>
      </w:r>
    </w:p>
    <w:p w:rsidR="00032290" w:rsidRDefault="00032290" w:rsidP="00032290">
      <w:pPr>
        <w:pStyle w:val="head1"/>
      </w:pPr>
      <w:bookmarkStart w:id="2" w:name="_Toc345191629"/>
      <w:r>
        <w:t xml:space="preserve">Comparing </w:t>
      </w:r>
      <w:r w:rsidR="0026033B">
        <w:t>s</w:t>
      </w:r>
      <w:r>
        <w:t>tring data and trailing spaces</w:t>
      </w:r>
      <w:bookmarkEnd w:id="2"/>
    </w:p>
    <w:p w:rsidR="00995818" w:rsidRDefault="00383ED0" w:rsidP="00001113">
      <w:pPr>
        <w:pStyle w:val="body1"/>
      </w:pPr>
      <w:r>
        <w:t>Now let's go back to our table and run the following query against col_2.</w:t>
      </w:r>
    </w:p>
    <w:p w:rsidR="00383ED0" w:rsidRDefault="00383ED0" w:rsidP="00383ED0">
      <w:pPr>
        <w:pStyle w:val="demonum1"/>
      </w:pPr>
      <w:r>
        <w:t>Testing and trailing spaces</w:t>
      </w:r>
    </w:p>
    <w:p w:rsidR="00383ED0" w:rsidRPr="00F1216D" w:rsidRDefault="00383ED0" w:rsidP="00F1216D">
      <w:pPr>
        <w:pStyle w:val="code1"/>
      </w:pPr>
      <w:r w:rsidRPr="00F1216D">
        <w:t xml:space="preserve">Select col_id, col_2,  concat(col_2, 'X') </w:t>
      </w:r>
    </w:p>
    <w:p w:rsidR="00383ED0" w:rsidRPr="00F1216D" w:rsidRDefault="00383ED0" w:rsidP="00F1216D">
      <w:pPr>
        <w:pStyle w:val="code1"/>
      </w:pPr>
      <w:r w:rsidRPr="00F1216D">
        <w:t xml:space="preserve">From </w:t>
      </w:r>
      <w:r w:rsidR="00F1216D">
        <w:t>a_testbed.</w:t>
      </w:r>
      <w:r w:rsidRPr="00F1216D">
        <w:t>z_tst_strings</w:t>
      </w:r>
    </w:p>
    <w:p w:rsidR="00383ED0" w:rsidRPr="00F1216D" w:rsidRDefault="00383ED0" w:rsidP="00F1216D">
      <w:pPr>
        <w:pStyle w:val="code1"/>
      </w:pPr>
      <w:r w:rsidRPr="00F1216D">
        <w:t>Where col_2 = 'zebra';</w:t>
      </w:r>
    </w:p>
    <w:p w:rsidR="00383ED0" w:rsidRPr="00F1216D" w:rsidRDefault="00383ED0" w:rsidP="00F1216D">
      <w:pPr>
        <w:pStyle w:val="code1"/>
      </w:pPr>
      <w:r w:rsidRPr="00F1216D">
        <w:t>+--------+------------+--------------------+</w:t>
      </w:r>
    </w:p>
    <w:p w:rsidR="00383ED0" w:rsidRPr="00F1216D" w:rsidRDefault="00383ED0" w:rsidP="00F1216D">
      <w:pPr>
        <w:pStyle w:val="code1"/>
      </w:pPr>
      <w:r w:rsidRPr="00F1216D">
        <w:t>| col_id | col_2      | concat(col_2, 'X') |</w:t>
      </w:r>
    </w:p>
    <w:p w:rsidR="00383ED0" w:rsidRPr="00F1216D" w:rsidRDefault="00383ED0" w:rsidP="00F1216D">
      <w:pPr>
        <w:pStyle w:val="code1"/>
      </w:pPr>
      <w:r w:rsidRPr="00F1216D">
        <w:t>+--------+------------+--------------------+</w:t>
      </w:r>
    </w:p>
    <w:p w:rsidR="00383ED0" w:rsidRPr="00F1216D" w:rsidRDefault="00383ED0" w:rsidP="00F1216D">
      <w:pPr>
        <w:pStyle w:val="code1"/>
      </w:pPr>
      <w:r w:rsidRPr="00F1216D">
        <w:t>|      1 | zebra      | zebraX             |</w:t>
      </w:r>
    </w:p>
    <w:p w:rsidR="00383ED0" w:rsidRPr="00F1216D" w:rsidRDefault="00383ED0" w:rsidP="00F1216D">
      <w:pPr>
        <w:pStyle w:val="code1"/>
      </w:pPr>
      <w:r w:rsidRPr="00F1216D">
        <w:t>|      2 | zebra      | zebra  X           |</w:t>
      </w:r>
    </w:p>
    <w:p w:rsidR="00383ED0" w:rsidRPr="00F1216D" w:rsidRDefault="00383ED0" w:rsidP="00F1216D">
      <w:pPr>
        <w:pStyle w:val="code1"/>
      </w:pPr>
      <w:r w:rsidRPr="00F1216D">
        <w:t>|      4 | zebra      | zebraX             |</w:t>
      </w:r>
    </w:p>
    <w:p w:rsidR="00383ED0" w:rsidRPr="00F1216D" w:rsidRDefault="00383ED0" w:rsidP="00F1216D">
      <w:pPr>
        <w:pStyle w:val="code1"/>
      </w:pPr>
      <w:r w:rsidRPr="00F1216D">
        <w:t>|      5 | zebra      | zebra     X        |</w:t>
      </w:r>
    </w:p>
    <w:p w:rsidR="00383ED0" w:rsidRPr="00F1216D" w:rsidRDefault="00383ED0" w:rsidP="00F1216D">
      <w:pPr>
        <w:pStyle w:val="code1"/>
      </w:pPr>
      <w:r w:rsidRPr="00F1216D">
        <w:t>+--------+------------+--------------------+</w:t>
      </w:r>
    </w:p>
    <w:p w:rsidR="00995818" w:rsidRPr="0026033B" w:rsidRDefault="00383ED0" w:rsidP="00001113">
      <w:pPr>
        <w:pStyle w:val="body1"/>
      </w:pPr>
      <w:r w:rsidRPr="0026033B">
        <w:lastRenderedPageBreak/>
        <w:t>We get back the rows where col_2 stored the string "zebra' and also where it stored "zebra" with trailing spaces</w:t>
      </w:r>
      <w:r w:rsidR="00031DE4" w:rsidRPr="0026033B">
        <w:t xml:space="preserve"> even though they are not the same value</w:t>
      </w:r>
      <w:r w:rsidRPr="0026033B">
        <w:t>.</w:t>
      </w:r>
    </w:p>
    <w:p w:rsidR="00383ED0" w:rsidRPr="00103B14" w:rsidRDefault="00103B14" w:rsidP="00103B14">
      <w:pPr>
        <w:autoSpaceDE w:val="0"/>
        <w:autoSpaceDN w:val="0"/>
        <w:adjustRightInd w:val="0"/>
        <w:spacing w:after="0" w:line="240" w:lineRule="auto"/>
        <w:rPr>
          <w:rFonts w:ascii="Times New Roman" w:hAnsi="Times New Roman" w:cs="Times New Roman"/>
        </w:rPr>
      </w:pPr>
      <w:proofErr w:type="gramStart"/>
      <w:r w:rsidRPr="00103B14">
        <w:rPr>
          <w:rFonts w:ascii="Times New Roman" w:hAnsi="Times New Roman" w:cs="Times New Roman"/>
        </w:rPr>
        <w:t>" All</w:t>
      </w:r>
      <w:proofErr w:type="gramEnd"/>
      <w:r w:rsidRPr="00103B14">
        <w:rPr>
          <w:rFonts w:ascii="Times New Roman" w:hAnsi="Times New Roman" w:cs="Times New Roman"/>
        </w:rPr>
        <w:t xml:space="preserve"> MySQL collations are of type PADSPACE. This means that all CHAR and VARCHAR values in MySQL are compared without regard</w:t>
      </w:r>
      <w:r>
        <w:rPr>
          <w:rFonts w:ascii="Times New Roman" w:hAnsi="Times New Roman" w:cs="Times New Roman"/>
        </w:rPr>
        <w:t xml:space="preserve"> </w:t>
      </w:r>
      <w:r w:rsidRPr="00103B14">
        <w:rPr>
          <w:rFonts w:ascii="Times New Roman" w:hAnsi="Times New Roman" w:cs="Times New Roman"/>
        </w:rPr>
        <w:t>to any trailing spaces</w:t>
      </w:r>
      <w:r>
        <w:rPr>
          <w:rFonts w:ascii="Times New Roman" w:hAnsi="Times New Roman" w:cs="Times New Roman"/>
        </w:rPr>
        <w:t xml:space="preserve">. … </w:t>
      </w:r>
      <w:r w:rsidR="00383ED0" w:rsidRPr="00103B14">
        <w:rPr>
          <w:rFonts w:ascii="Times New Roman" w:hAnsi="Times New Roman" w:cs="Times New Roman"/>
        </w:rPr>
        <w:t xml:space="preserve"> This is true for all MySQL versions</w:t>
      </w:r>
      <w:r>
        <w:rPr>
          <w:rFonts w:ascii="Times New Roman" w:hAnsi="Times New Roman" w:cs="Times New Roman"/>
        </w:rPr>
        <w:t>.</w:t>
      </w:r>
      <w:r w:rsidR="00383ED0" w:rsidRPr="00103B14">
        <w:rPr>
          <w:rFonts w:ascii="Times New Roman" w:hAnsi="Times New Roman" w:cs="Times New Roman"/>
        </w:rPr>
        <w:t xml:space="preserve"> "</w:t>
      </w:r>
    </w:p>
    <w:p w:rsidR="00031DE4" w:rsidRPr="0026033B" w:rsidRDefault="00031DE4" w:rsidP="00383ED0">
      <w:pPr>
        <w:spacing w:before="100" w:beforeAutospacing="1" w:after="100" w:afterAutospacing="1" w:line="240" w:lineRule="auto"/>
        <w:rPr>
          <w:rFonts w:ascii="Times New Roman" w:eastAsia="Times New Roman" w:hAnsi="Times New Roman" w:cs="Times New Roman"/>
        </w:rPr>
      </w:pPr>
      <w:r w:rsidRPr="0026033B">
        <w:rPr>
          <w:rFonts w:ascii="Times New Roman" w:eastAsia="Times New Roman" w:hAnsi="Times New Roman" w:cs="Times New Roman"/>
        </w:rPr>
        <w:t>Lea</w:t>
      </w:r>
      <w:r w:rsidR="00943664" w:rsidRPr="0026033B">
        <w:rPr>
          <w:rFonts w:ascii="Times New Roman" w:eastAsia="Times New Roman" w:hAnsi="Times New Roman" w:cs="Times New Roman"/>
        </w:rPr>
        <w:t>d</w:t>
      </w:r>
      <w:r w:rsidRPr="0026033B">
        <w:rPr>
          <w:rFonts w:ascii="Times New Roman" w:eastAsia="Times New Roman" w:hAnsi="Times New Roman" w:cs="Times New Roman"/>
        </w:rPr>
        <w:t>ing spaces are significant for comparisons; trailing blanks are not.</w:t>
      </w:r>
    </w:p>
    <w:p w:rsidR="00383ED0" w:rsidRDefault="00383ED0" w:rsidP="00383ED0">
      <w:pPr>
        <w:pStyle w:val="demonum1"/>
      </w:pPr>
      <w:r>
        <w:t>Binary testing and trailing spaces</w:t>
      </w:r>
    </w:p>
    <w:p w:rsidR="00383ED0" w:rsidRPr="00F1216D" w:rsidRDefault="00383ED0" w:rsidP="00F1216D">
      <w:pPr>
        <w:pStyle w:val="code1"/>
      </w:pPr>
      <w:r w:rsidRPr="00F1216D">
        <w:t xml:space="preserve">Select col_id, col_2,  concat(col_2, 'X') </w:t>
      </w:r>
    </w:p>
    <w:p w:rsidR="00383ED0" w:rsidRPr="00F1216D" w:rsidRDefault="00383ED0" w:rsidP="00F1216D">
      <w:pPr>
        <w:pStyle w:val="code1"/>
      </w:pPr>
      <w:r w:rsidRPr="00F1216D">
        <w:t xml:space="preserve">From </w:t>
      </w:r>
      <w:r w:rsidR="00F1216D">
        <w:t>a_testbed.</w:t>
      </w:r>
      <w:r w:rsidRPr="00F1216D">
        <w:t>z_tst_strings</w:t>
      </w:r>
    </w:p>
    <w:p w:rsidR="00383ED0" w:rsidRPr="00F1216D" w:rsidRDefault="00383ED0" w:rsidP="00F1216D">
      <w:pPr>
        <w:pStyle w:val="code1"/>
      </w:pPr>
      <w:r w:rsidRPr="00F1216D">
        <w:t>Where col_2 = binary 'zebra';</w:t>
      </w:r>
    </w:p>
    <w:p w:rsidR="00383ED0" w:rsidRPr="00F1216D" w:rsidRDefault="00383ED0" w:rsidP="00F1216D">
      <w:pPr>
        <w:pStyle w:val="code1"/>
      </w:pPr>
      <w:r w:rsidRPr="00F1216D">
        <w:t>+--------+-------+--------------------+</w:t>
      </w:r>
    </w:p>
    <w:p w:rsidR="00383ED0" w:rsidRPr="00F1216D" w:rsidRDefault="00383ED0" w:rsidP="00F1216D">
      <w:pPr>
        <w:pStyle w:val="code1"/>
      </w:pPr>
      <w:r w:rsidRPr="00F1216D">
        <w:t>| col_id | col_2 | concat(col_2, 'X') |</w:t>
      </w:r>
    </w:p>
    <w:p w:rsidR="00383ED0" w:rsidRPr="00F1216D" w:rsidRDefault="00383ED0" w:rsidP="00F1216D">
      <w:pPr>
        <w:pStyle w:val="code1"/>
      </w:pPr>
      <w:r w:rsidRPr="00F1216D">
        <w:t>+--------+-------+--------------------+</w:t>
      </w:r>
    </w:p>
    <w:p w:rsidR="00383ED0" w:rsidRPr="00F1216D" w:rsidRDefault="00383ED0" w:rsidP="00F1216D">
      <w:pPr>
        <w:pStyle w:val="code1"/>
      </w:pPr>
      <w:r w:rsidRPr="00F1216D">
        <w:t>|      1 | zebra | zebraX             |</w:t>
      </w:r>
    </w:p>
    <w:p w:rsidR="00383ED0" w:rsidRPr="00F1216D" w:rsidRDefault="00383ED0" w:rsidP="00F1216D">
      <w:pPr>
        <w:pStyle w:val="code1"/>
      </w:pPr>
      <w:r w:rsidRPr="00F1216D">
        <w:t>|      4 | zebra | zebraX             |</w:t>
      </w:r>
    </w:p>
    <w:p w:rsidR="00383ED0" w:rsidRPr="00F1216D" w:rsidRDefault="00383ED0" w:rsidP="00F1216D">
      <w:pPr>
        <w:pStyle w:val="code1"/>
      </w:pPr>
      <w:r w:rsidRPr="00F1216D">
        <w:t>+--------+-------+--------------------+</w:t>
      </w:r>
    </w:p>
    <w:p w:rsidR="00031DE4" w:rsidRDefault="00031DE4" w:rsidP="00031DE4">
      <w:pPr>
        <w:pStyle w:val="demonum1"/>
      </w:pPr>
      <w:r>
        <w:t>Binary testing and trailing spaces</w:t>
      </w:r>
    </w:p>
    <w:p w:rsidR="00031DE4" w:rsidRPr="00F1216D" w:rsidRDefault="00031DE4" w:rsidP="00F1216D">
      <w:pPr>
        <w:pStyle w:val="code1"/>
      </w:pPr>
      <w:r w:rsidRPr="00F1216D">
        <w:t xml:space="preserve">Select col_id, col_2,  concat(col_2, 'X') </w:t>
      </w:r>
    </w:p>
    <w:p w:rsidR="00031DE4" w:rsidRPr="00F1216D" w:rsidRDefault="00031DE4" w:rsidP="00F1216D">
      <w:pPr>
        <w:pStyle w:val="code1"/>
      </w:pPr>
      <w:r w:rsidRPr="00F1216D">
        <w:t xml:space="preserve">From </w:t>
      </w:r>
      <w:r w:rsidR="00F1216D">
        <w:t>a_testbed.</w:t>
      </w:r>
      <w:r w:rsidRPr="00F1216D">
        <w:t>z_tst_strings</w:t>
      </w:r>
    </w:p>
    <w:p w:rsidR="00031DE4" w:rsidRPr="00F1216D" w:rsidRDefault="00031DE4" w:rsidP="00F1216D">
      <w:pPr>
        <w:pStyle w:val="code1"/>
      </w:pPr>
      <w:r w:rsidRPr="00F1216D">
        <w:t>Where col_2 = binary 'zebra  ';</w:t>
      </w:r>
    </w:p>
    <w:p w:rsidR="00031DE4" w:rsidRPr="00F1216D" w:rsidRDefault="00031DE4" w:rsidP="00F1216D">
      <w:pPr>
        <w:pStyle w:val="code1"/>
      </w:pPr>
      <w:r w:rsidRPr="00F1216D">
        <w:t>+--------+---------+--------------------+</w:t>
      </w:r>
    </w:p>
    <w:p w:rsidR="00031DE4" w:rsidRPr="00F1216D" w:rsidRDefault="00031DE4" w:rsidP="00F1216D">
      <w:pPr>
        <w:pStyle w:val="code1"/>
      </w:pPr>
      <w:r w:rsidRPr="00F1216D">
        <w:t>| col_id | col_2   | concat(col_2, 'X') |</w:t>
      </w:r>
    </w:p>
    <w:p w:rsidR="00031DE4" w:rsidRPr="00F1216D" w:rsidRDefault="00031DE4" w:rsidP="00F1216D">
      <w:pPr>
        <w:pStyle w:val="code1"/>
      </w:pPr>
      <w:r w:rsidRPr="00F1216D">
        <w:t>+--------+---------+--------------------+</w:t>
      </w:r>
    </w:p>
    <w:p w:rsidR="00031DE4" w:rsidRPr="00F1216D" w:rsidRDefault="00031DE4" w:rsidP="00F1216D">
      <w:pPr>
        <w:pStyle w:val="code1"/>
      </w:pPr>
      <w:r w:rsidRPr="00F1216D">
        <w:t>|      2 | zebra   | zebra  X           |</w:t>
      </w:r>
    </w:p>
    <w:p w:rsidR="00031DE4" w:rsidRPr="00F1216D" w:rsidRDefault="00031DE4" w:rsidP="00F1216D">
      <w:pPr>
        <w:pStyle w:val="code1"/>
      </w:pPr>
      <w:r w:rsidRPr="00F1216D">
        <w:t>+--------+---------+--------------------+</w:t>
      </w:r>
    </w:p>
    <w:p w:rsidR="00383ED0" w:rsidRPr="0026033B" w:rsidRDefault="00383ED0" w:rsidP="00B70A49">
      <w:pPr>
        <w:spacing w:before="100" w:beforeAutospacing="1" w:after="100" w:afterAutospacing="1" w:line="240" w:lineRule="auto"/>
        <w:rPr>
          <w:rFonts w:ascii="Times New Roman" w:eastAsia="Times New Roman" w:hAnsi="Times New Roman" w:cs="Times New Roman"/>
        </w:rPr>
      </w:pPr>
      <w:r w:rsidRPr="0026033B">
        <w:rPr>
          <w:rFonts w:ascii="Times New Roman" w:eastAsia="Times New Roman" w:hAnsi="Times New Roman" w:cs="Times New Roman"/>
        </w:rPr>
        <w:t>Binary testing is not the same as using the collation and it is sensitive to trailing spaces.</w:t>
      </w:r>
    </w:p>
    <w:p w:rsidR="00B70A49" w:rsidRPr="0026033B" w:rsidRDefault="00031DE4" w:rsidP="00001113">
      <w:pPr>
        <w:pStyle w:val="body1"/>
      </w:pPr>
      <w:r w:rsidRPr="0026033B">
        <w:t>At this point your head is probably spinning. This is not difficult but it is a lot to keep in mind when you work with data that comes into your database from sources with varying attitudes towards whitespace. Often the best solution is to clean the data before it is inserted. You might wish to remove leading and trailing spaces.  You might have a policy of case patterns for data (although this is much more difficult for real data</w:t>
      </w:r>
      <w:r w:rsidR="00943664" w:rsidRPr="0026033B">
        <w:t xml:space="preserve"> </w:t>
      </w:r>
      <w:proofErr w:type="gramStart"/>
      <w:r w:rsidR="00943664" w:rsidRPr="0026033B">
        <w:t>(</w:t>
      </w:r>
      <w:r w:rsidRPr="0026033B">
        <w:t xml:space="preserve"> </w:t>
      </w:r>
      <w:proofErr w:type="spellStart"/>
      <w:r w:rsidRPr="0026033B">
        <w:t>e.e</w:t>
      </w:r>
      <w:proofErr w:type="spellEnd"/>
      <w:proofErr w:type="gramEnd"/>
      <w:r w:rsidRPr="0026033B">
        <w:t xml:space="preserve">. </w:t>
      </w:r>
      <w:proofErr w:type="spellStart"/>
      <w:r w:rsidRPr="0026033B">
        <w:t>cummings</w:t>
      </w:r>
      <w:proofErr w:type="spellEnd"/>
      <w:r w:rsidRPr="0026033B">
        <w:t xml:space="preserve"> comes to mind)  but maybe you could agree on a case pattern for some of the data. Again- the decision about the significance of whitespace in the data is a business decision. MySQL just has its own rules about how to deal with the data you enter.</w:t>
      </w:r>
    </w:p>
    <w:p w:rsidR="00031DE4" w:rsidRDefault="00031DE4" w:rsidP="00001113">
      <w:pPr>
        <w:pStyle w:val="body1"/>
      </w:pPr>
    </w:p>
    <w:p w:rsidR="00031DE4" w:rsidRDefault="00754FE6" w:rsidP="00754FE6">
      <w:pPr>
        <w:pStyle w:val="head1"/>
      </w:pPr>
      <w:bookmarkStart w:id="3" w:name="_Toc345191630"/>
      <w:r>
        <w:t>St</w:t>
      </w:r>
      <w:r w:rsidR="00D85634">
        <w:t>r</w:t>
      </w:r>
      <w:r>
        <w:t>ings as numbers</w:t>
      </w:r>
      <w:bookmarkEnd w:id="3"/>
    </w:p>
    <w:p w:rsidR="00103B14" w:rsidRDefault="00754FE6" w:rsidP="00754FE6">
      <w:pPr>
        <w:pStyle w:val="body1"/>
      </w:pPr>
      <w:r>
        <w:t>Under some circumstances, MySQL will treat alphanumeric string as numbers</w:t>
      </w:r>
      <w:r w:rsidR="0026033B">
        <w:t xml:space="preserve"> and may </w:t>
      </w:r>
      <w:r w:rsidR="00103B14">
        <w:t>cast them</w:t>
      </w:r>
      <w:r>
        <w:t xml:space="preserve"> </w:t>
      </w:r>
      <w:r w:rsidR="0026033B">
        <w:t>to</w:t>
      </w:r>
      <w:r>
        <w:t xml:space="preserve"> zero.</w:t>
      </w:r>
      <w:r w:rsidR="00103B14">
        <w:t xml:space="preserve"> This is not always a good idea- particularly when you do not pay close attention to your data.</w:t>
      </w:r>
    </w:p>
    <w:p w:rsidR="0085391F" w:rsidRDefault="0085391F" w:rsidP="0085391F">
      <w:pPr>
        <w:pStyle w:val="head2"/>
      </w:pPr>
      <w:bookmarkStart w:id="4" w:name="_Toc345191631"/>
      <w:r>
        <w:t>Casting string literals to numbers</w:t>
      </w:r>
      <w:bookmarkEnd w:id="4"/>
    </w:p>
    <w:p w:rsidR="00754FE6" w:rsidRDefault="00754FE6" w:rsidP="00754FE6">
      <w:pPr>
        <w:pStyle w:val="body1"/>
      </w:pPr>
      <w:r>
        <w:t>Let's start with literals; the output probably seems OK to you.</w:t>
      </w:r>
    </w:p>
    <w:p w:rsidR="00103B14" w:rsidRDefault="00103B14" w:rsidP="00103B14">
      <w:pPr>
        <w:pStyle w:val="demonum1"/>
      </w:pPr>
    </w:p>
    <w:p w:rsidR="00754FE6" w:rsidRPr="00F1216D" w:rsidRDefault="00754FE6" w:rsidP="00F1216D">
      <w:pPr>
        <w:pStyle w:val="code1"/>
      </w:pPr>
      <w:r w:rsidRPr="00F1216D">
        <w:t>Select  '450' + 5, '25.08' * 6;</w:t>
      </w:r>
    </w:p>
    <w:p w:rsidR="00754FE6" w:rsidRPr="00F1216D" w:rsidRDefault="00754FE6" w:rsidP="00F1216D">
      <w:pPr>
        <w:pStyle w:val="code1"/>
      </w:pPr>
      <w:r w:rsidRPr="00F1216D">
        <w:t>+-----------+-------------+</w:t>
      </w:r>
    </w:p>
    <w:p w:rsidR="00754FE6" w:rsidRPr="00F1216D" w:rsidRDefault="00754FE6" w:rsidP="00F1216D">
      <w:pPr>
        <w:pStyle w:val="code1"/>
      </w:pPr>
      <w:r w:rsidRPr="00F1216D">
        <w:t>| '450' + 5 | '25.08' * 6 |</w:t>
      </w:r>
    </w:p>
    <w:p w:rsidR="00754FE6" w:rsidRPr="00F1216D" w:rsidRDefault="00754FE6" w:rsidP="00F1216D">
      <w:pPr>
        <w:pStyle w:val="code1"/>
      </w:pPr>
      <w:r w:rsidRPr="00F1216D">
        <w:t>+-----------+-------------+</w:t>
      </w:r>
    </w:p>
    <w:p w:rsidR="00754FE6" w:rsidRPr="00F1216D" w:rsidRDefault="00754FE6" w:rsidP="00F1216D">
      <w:pPr>
        <w:pStyle w:val="code1"/>
      </w:pPr>
      <w:r w:rsidRPr="00F1216D">
        <w:t>|       455 |      150.48 |</w:t>
      </w:r>
    </w:p>
    <w:p w:rsidR="00754FE6" w:rsidRPr="00F1216D" w:rsidRDefault="00754FE6" w:rsidP="00F1216D">
      <w:pPr>
        <w:pStyle w:val="code1"/>
      </w:pPr>
      <w:r w:rsidRPr="00F1216D">
        <w:t>+-----------+-------------+</w:t>
      </w:r>
    </w:p>
    <w:p w:rsidR="00754FE6" w:rsidRDefault="00754FE6" w:rsidP="00754FE6">
      <w:pPr>
        <w:pStyle w:val="body1"/>
      </w:pPr>
      <w:r>
        <w:lastRenderedPageBreak/>
        <w:t xml:space="preserve">Now try some other literals; this does give you warnings on </w:t>
      </w:r>
      <w:r w:rsidR="00F81020">
        <w:t>the expression</w:t>
      </w:r>
      <w:r>
        <w:t xml:space="preserve"> but it does treat </w:t>
      </w:r>
      <w:proofErr w:type="gramStart"/>
      <w:r>
        <w:t xml:space="preserve">these </w:t>
      </w:r>
      <w:r w:rsidR="00F81020">
        <w:t>the</w:t>
      </w:r>
      <w:proofErr w:type="gramEnd"/>
      <w:r w:rsidR="00F81020">
        <w:t xml:space="preserve"> </w:t>
      </w:r>
      <w:r>
        <w:t>string as 0 values. It does not say that it is invalid to treat 'ABC' as a number.</w:t>
      </w:r>
    </w:p>
    <w:p w:rsidR="00103B14" w:rsidRDefault="00103B14" w:rsidP="00103B14">
      <w:pPr>
        <w:pStyle w:val="demonum1"/>
      </w:pPr>
    </w:p>
    <w:p w:rsidR="00103B14" w:rsidRPr="00F1216D" w:rsidRDefault="00103B14" w:rsidP="00F1216D">
      <w:pPr>
        <w:pStyle w:val="code1"/>
      </w:pPr>
      <w:r w:rsidRPr="00F1216D">
        <w:t>Select  'ABC' + 5;</w:t>
      </w:r>
    </w:p>
    <w:p w:rsidR="00103B14" w:rsidRPr="00F1216D" w:rsidRDefault="00103B14" w:rsidP="00F1216D">
      <w:pPr>
        <w:pStyle w:val="code1"/>
      </w:pPr>
      <w:r w:rsidRPr="00F1216D">
        <w:t>+-----------+</w:t>
      </w:r>
    </w:p>
    <w:p w:rsidR="00103B14" w:rsidRPr="00F1216D" w:rsidRDefault="00103B14" w:rsidP="00F1216D">
      <w:pPr>
        <w:pStyle w:val="code1"/>
      </w:pPr>
      <w:r w:rsidRPr="00F1216D">
        <w:t>| 'ABC' + 5 |</w:t>
      </w:r>
    </w:p>
    <w:p w:rsidR="00103B14" w:rsidRPr="00F1216D" w:rsidRDefault="00103B14" w:rsidP="00F1216D">
      <w:pPr>
        <w:pStyle w:val="code1"/>
      </w:pPr>
      <w:r w:rsidRPr="00F1216D">
        <w:t>+-----------+</w:t>
      </w:r>
    </w:p>
    <w:p w:rsidR="00103B14" w:rsidRPr="00F1216D" w:rsidRDefault="00103B14" w:rsidP="00F1216D">
      <w:pPr>
        <w:pStyle w:val="code1"/>
      </w:pPr>
      <w:r w:rsidRPr="00F1216D">
        <w:t>|         5 |</w:t>
      </w:r>
    </w:p>
    <w:p w:rsidR="00103B14" w:rsidRPr="00F1216D" w:rsidRDefault="00103B14" w:rsidP="00F1216D">
      <w:pPr>
        <w:pStyle w:val="code1"/>
      </w:pPr>
      <w:r w:rsidRPr="00F1216D">
        <w:t>+-----------+</w:t>
      </w:r>
    </w:p>
    <w:p w:rsidR="00103B14" w:rsidRPr="00F1216D" w:rsidRDefault="00103B14" w:rsidP="00F1216D">
      <w:pPr>
        <w:pStyle w:val="code1"/>
      </w:pPr>
      <w:r w:rsidRPr="00F1216D">
        <w:t>1 row in set, 1 warning (0.00 sec)</w:t>
      </w:r>
    </w:p>
    <w:p w:rsidR="00103B14" w:rsidRPr="00F1216D" w:rsidRDefault="00103B14" w:rsidP="00F1216D">
      <w:pPr>
        <w:pStyle w:val="code1"/>
      </w:pPr>
      <w:r w:rsidRPr="00F1216D">
        <w:t>show warnings;</w:t>
      </w:r>
    </w:p>
    <w:p w:rsidR="00103B14" w:rsidRPr="00F1216D" w:rsidRDefault="00103B14" w:rsidP="00F1216D">
      <w:pPr>
        <w:pStyle w:val="code1"/>
      </w:pPr>
      <w:r w:rsidRPr="00F1216D">
        <w:t>+---------+------+--------------------------------------------+</w:t>
      </w:r>
    </w:p>
    <w:p w:rsidR="00103B14" w:rsidRPr="00F1216D" w:rsidRDefault="00103B14" w:rsidP="00F1216D">
      <w:pPr>
        <w:pStyle w:val="code1"/>
      </w:pPr>
      <w:r w:rsidRPr="00F1216D">
        <w:t>| Level   | Code | Message                                    |</w:t>
      </w:r>
    </w:p>
    <w:p w:rsidR="00103B14" w:rsidRPr="00F1216D" w:rsidRDefault="00103B14" w:rsidP="00F1216D">
      <w:pPr>
        <w:pStyle w:val="code1"/>
      </w:pPr>
      <w:r w:rsidRPr="00F1216D">
        <w:t>+---------+------+--------------------------------------------+</w:t>
      </w:r>
    </w:p>
    <w:p w:rsidR="00103B14" w:rsidRPr="00F1216D" w:rsidRDefault="00103B14" w:rsidP="00F1216D">
      <w:pPr>
        <w:pStyle w:val="code1"/>
      </w:pPr>
      <w:r w:rsidRPr="00F1216D">
        <w:t>| Warning | 1292 | Truncated incorrect DOUBLE value: 'ABC'    |</w:t>
      </w:r>
    </w:p>
    <w:p w:rsidR="00103B14" w:rsidRPr="00F1216D" w:rsidRDefault="00103B14" w:rsidP="00F1216D">
      <w:pPr>
        <w:pStyle w:val="code1"/>
      </w:pPr>
      <w:r w:rsidRPr="00F1216D">
        <w:t>+---------+------+--------------------------------------------+</w:t>
      </w:r>
    </w:p>
    <w:p w:rsidR="00103B14" w:rsidRDefault="00103B14" w:rsidP="00103B14">
      <w:pPr>
        <w:pStyle w:val="code1"/>
      </w:pPr>
    </w:p>
    <w:p w:rsidR="00103B14" w:rsidRDefault="00103B14" w:rsidP="00103B14">
      <w:pPr>
        <w:pStyle w:val="demonum1"/>
      </w:pPr>
      <w:r>
        <w:t xml:space="preserve">You might have </w:t>
      </w:r>
      <w:r w:rsidR="00F81020">
        <w:t>hoped that</w:t>
      </w:r>
      <w:r>
        <w:t xml:space="preserve"> the result would be 15.25- but the first </w:t>
      </w:r>
      <w:r w:rsidR="00F81020">
        <w:t>operand is</w:t>
      </w:r>
      <w:r>
        <w:t xml:space="preserve"> a string. You would get the same result  with  5  + '10.25'</w:t>
      </w:r>
    </w:p>
    <w:p w:rsidR="00103B14" w:rsidRPr="00F1216D" w:rsidRDefault="00103B14" w:rsidP="00F1216D">
      <w:pPr>
        <w:pStyle w:val="code1"/>
      </w:pPr>
      <w:r w:rsidRPr="00F1216D">
        <w:t>Select  '$10.25' + 5;</w:t>
      </w:r>
    </w:p>
    <w:p w:rsidR="00103B14" w:rsidRPr="00F1216D" w:rsidRDefault="00103B14" w:rsidP="00F1216D">
      <w:pPr>
        <w:pStyle w:val="code1"/>
      </w:pPr>
      <w:r w:rsidRPr="00F1216D">
        <w:t>+-------------+</w:t>
      </w:r>
    </w:p>
    <w:p w:rsidR="00103B14" w:rsidRPr="00F1216D" w:rsidRDefault="00103B14" w:rsidP="00F1216D">
      <w:pPr>
        <w:pStyle w:val="code1"/>
      </w:pPr>
      <w:r w:rsidRPr="00F1216D">
        <w:t>| '$10.25' +5 |</w:t>
      </w:r>
    </w:p>
    <w:p w:rsidR="00103B14" w:rsidRPr="00F1216D" w:rsidRDefault="00103B14" w:rsidP="00F1216D">
      <w:pPr>
        <w:pStyle w:val="code1"/>
      </w:pPr>
      <w:r w:rsidRPr="00F1216D">
        <w:t>+-------------+</w:t>
      </w:r>
    </w:p>
    <w:p w:rsidR="00103B14" w:rsidRPr="00F1216D" w:rsidRDefault="00103B14" w:rsidP="00F1216D">
      <w:pPr>
        <w:pStyle w:val="code1"/>
      </w:pPr>
      <w:r w:rsidRPr="00F1216D">
        <w:t>|           5 |</w:t>
      </w:r>
    </w:p>
    <w:p w:rsidR="00103B14" w:rsidRPr="00F1216D" w:rsidRDefault="00103B14" w:rsidP="00F1216D">
      <w:pPr>
        <w:pStyle w:val="code1"/>
      </w:pPr>
      <w:r w:rsidRPr="00F1216D">
        <w:t>+-------------+</w:t>
      </w:r>
    </w:p>
    <w:p w:rsidR="00103B14" w:rsidRPr="00F1216D" w:rsidRDefault="00103B14" w:rsidP="00F1216D">
      <w:pPr>
        <w:pStyle w:val="code1"/>
      </w:pPr>
      <w:r w:rsidRPr="00F1216D">
        <w:t>1 row in set, 1 warning (0.00 sec)</w:t>
      </w:r>
    </w:p>
    <w:p w:rsidR="00103B14" w:rsidRPr="00F1216D" w:rsidRDefault="00103B14" w:rsidP="00F1216D">
      <w:pPr>
        <w:pStyle w:val="code1"/>
      </w:pPr>
      <w:r w:rsidRPr="00F1216D">
        <w:t>show warnings;</w:t>
      </w:r>
    </w:p>
    <w:p w:rsidR="00103B14" w:rsidRPr="00F1216D" w:rsidRDefault="00103B14" w:rsidP="00F1216D">
      <w:pPr>
        <w:pStyle w:val="code1"/>
      </w:pPr>
      <w:r w:rsidRPr="00F1216D">
        <w:t>+---------+------+--------------------------------------------+</w:t>
      </w:r>
    </w:p>
    <w:p w:rsidR="00103B14" w:rsidRPr="00F1216D" w:rsidRDefault="00103B14" w:rsidP="00F1216D">
      <w:pPr>
        <w:pStyle w:val="code1"/>
      </w:pPr>
      <w:r w:rsidRPr="00F1216D">
        <w:t>| Level   | Code | Message                                    |</w:t>
      </w:r>
    </w:p>
    <w:p w:rsidR="00103B14" w:rsidRPr="00F1216D" w:rsidRDefault="00103B14" w:rsidP="00F1216D">
      <w:pPr>
        <w:pStyle w:val="code1"/>
      </w:pPr>
      <w:r w:rsidRPr="00F1216D">
        <w:t>+---------+------+--------------------------------------------+</w:t>
      </w:r>
    </w:p>
    <w:p w:rsidR="00103B14" w:rsidRPr="00F1216D" w:rsidRDefault="00103B14" w:rsidP="00F1216D">
      <w:pPr>
        <w:pStyle w:val="code1"/>
      </w:pPr>
      <w:r w:rsidRPr="00F1216D">
        <w:t>| Warning | 1292 | Truncated incorrect DOUBLE value: '$10.25' |</w:t>
      </w:r>
    </w:p>
    <w:p w:rsidR="00103B14" w:rsidRPr="00F1216D" w:rsidRDefault="00103B14" w:rsidP="00F1216D">
      <w:pPr>
        <w:pStyle w:val="code1"/>
      </w:pPr>
      <w:r w:rsidRPr="00F1216D">
        <w:t>+---------+------+--------------------------------------------+</w:t>
      </w:r>
    </w:p>
    <w:p w:rsidR="00103B14" w:rsidRPr="00F1216D" w:rsidRDefault="00103B14" w:rsidP="00F1216D">
      <w:pPr>
        <w:pStyle w:val="code1"/>
      </w:pPr>
      <w:r w:rsidRPr="00F1216D">
        <w:t>1 row in set (0.00 sec)</w:t>
      </w:r>
    </w:p>
    <w:p w:rsidR="00103B14" w:rsidRDefault="00103B14" w:rsidP="00754FE6">
      <w:pPr>
        <w:pStyle w:val="code1"/>
      </w:pPr>
    </w:p>
    <w:p w:rsidR="00103B14" w:rsidRDefault="00103B14" w:rsidP="00103B14">
      <w:pPr>
        <w:pStyle w:val="demonum1"/>
      </w:pPr>
      <w:r>
        <w:t>Adding a number to a null returns a null; there is no warning associated with this.</w:t>
      </w:r>
    </w:p>
    <w:p w:rsidR="00103B14" w:rsidRPr="00F1216D" w:rsidRDefault="00754FE6" w:rsidP="00F1216D">
      <w:pPr>
        <w:pStyle w:val="code1"/>
      </w:pPr>
      <w:r w:rsidRPr="00F1216D">
        <w:t xml:space="preserve">Select  </w:t>
      </w:r>
      <w:r w:rsidR="00103B14" w:rsidRPr="00F1216D">
        <w:t xml:space="preserve">null </w:t>
      </w:r>
      <w:r w:rsidRPr="00F1216D">
        <w:t xml:space="preserve"> +</w:t>
      </w:r>
      <w:r w:rsidR="00103B14" w:rsidRPr="00F1216D">
        <w:t xml:space="preserve"> </w:t>
      </w:r>
      <w:r w:rsidRPr="00F1216D">
        <w:t>5</w:t>
      </w:r>
      <w:r w:rsidR="009C592E" w:rsidRPr="00F1216D">
        <w:t>;</w:t>
      </w:r>
    </w:p>
    <w:p w:rsidR="00754FE6" w:rsidRPr="00F1216D" w:rsidRDefault="00754FE6" w:rsidP="00F1216D">
      <w:pPr>
        <w:pStyle w:val="code1"/>
      </w:pPr>
      <w:r w:rsidRPr="00F1216D">
        <w:t>+--------</w:t>
      </w:r>
      <w:r w:rsidR="00103B14" w:rsidRPr="00F1216D">
        <w:t>-</w:t>
      </w:r>
      <w:r w:rsidRPr="00F1216D">
        <w:t>-+</w:t>
      </w:r>
    </w:p>
    <w:p w:rsidR="00754FE6" w:rsidRPr="00F1216D" w:rsidRDefault="00754FE6" w:rsidP="00F1216D">
      <w:pPr>
        <w:pStyle w:val="code1"/>
      </w:pPr>
      <w:r w:rsidRPr="00F1216D">
        <w:t>| null +</w:t>
      </w:r>
      <w:r w:rsidR="00103B14" w:rsidRPr="00F1216D">
        <w:t xml:space="preserve"> </w:t>
      </w:r>
      <w:r w:rsidRPr="00F1216D">
        <w:t>5 |</w:t>
      </w:r>
    </w:p>
    <w:p w:rsidR="00754FE6" w:rsidRPr="00F1216D" w:rsidRDefault="00754FE6" w:rsidP="00F1216D">
      <w:pPr>
        <w:pStyle w:val="code1"/>
      </w:pPr>
      <w:r w:rsidRPr="00F1216D">
        <w:t>+-------</w:t>
      </w:r>
      <w:r w:rsidR="00103B14" w:rsidRPr="00F1216D">
        <w:t>-</w:t>
      </w:r>
      <w:r w:rsidRPr="00F1216D">
        <w:t>--+</w:t>
      </w:r>
    </w:p>
    <w:p w:rsidR="00754FE6" w:rsidRPr="00F1216D" w:rsidRDefault="00754FE6" w:rsidP="00F1216D">
      <w:pPr>
        <w:pStyle w:val="code1"/>
      </w:pPr>
      <w:r w:rsidRPr="00F1216D">
        <w:t xml:space="preserve">|    NULL </w:t>
      </w:r>
      <w:r w:rsidR="00103B14" w:rsidRPr="00F1216D">
        <w:t xml:space="preserve"> </w:t>
      </w:r>
      <w:r w:rsidRPr="00F1216D">
        <w:t>|</w:t>
      </w:r>
    </w:p>
    <w:p w:rsidR="00754FE6" w:rsidRDefault="00754FE6" w:rsidP="00754FE6">
      <w:pPr>
        <w:pStyle w:val="code1"/>
      </w:pPr>
      <w:r w:rsidRPr="00F1216D">
        <w:t>+--------</w:t>
      </w:r>
      <w:r w:rsidR="00103B14" w:rsidRPr="00F1216D">
        <w:t>-</w:t>
      </w:r>
      <w:r w:rsidRPr="00F1216D">
        <w:t>-+</w:t>
      </w:r>
    </w:p>
    <w:p w:rsidR="00754FE6" w:rsidRDefault="00103B14" w:rsidP="00103B14">
      <w:pPr>
        <w:pStyle w:val="demonum1"/>
      </w:pPr>
      <w:r>
        <w:t>But what if the literal string contains digits?</w:t>
      </w:r>
      <w:r w:rsidR="00F81020">
        <w:t xml:space="preserve"> What pattern do you see here?</w:t>
      </w:r>
    </w:p>
    <w:p w:rsidR="00D85634" w:rsidRPr="00F1216D" w:rsidRDefault="00D85634" w:rsidP="00F1216D">
      <w:pPr>
        <w:pStyle w:val="code1"/>
      </w:pPr>
      <w:r w:rsidRPr="00F1216D">
        <w:t>Select '123ABC' + 10, '123ABC' * 1</w:t>
      </w:r>
      <w:r w:rsidR="00103B14" w:rsidRPr="00F1216D">
        <w:t>, '123,456' * 1</w:t>
      </w:r>
      <w:r w:rsidRPr="00F1216D">
        <w:t>;</w:t>
      </w:r>
    </w:p>
    <w:p w:rsidR="00103B14" w:rsidRPr="00F1216D" w:rsidRDefault="00103B14" w:rsidP="00F1216D">
      <w:pPr>
        <w:pStyle w:val="code1"/>
      </w:pPr>
      <w:r w:rsidRPr="00F1216D">
        <w:t>+---------------+--------------+---------------+</w:t>
      </w:r>
    </w:p>
    <w:p w:rsidR="00103B14" w:rsidRPr="00F1216D" w:rsidRDefault="00103B14" w:rsidP="00F1216D">
      <w:pPr>
        <w:pStyle w:val="code1"/>
      </w:pPr>
      <w:r w:rsidRPr="00F1216D">
        <w:t>| '123ABC' + 10 | '123ABC' * 1 | '123,456' * 1 |</w:t>
      </w:r>
    </w:p>
    <w:p w:rsidR="00103B14" w:rsidRPr="00F1216D" w:rsidRDefault="00103B14" w:rsidP="00F1216D">
      <w:pPr>
        <w:pStyle w:val="code1"/>
      </w:pPr>
      <w:r w:rsidRPr="00F1216D">
        <w:t>+---------------+--------------+---------------+</w:t>
      </w:r>
    </w:p>
    <w:p w:rsidR="00103B14" w:rsidRPr="00F1216D" w:rsidRDefault="00103B14" w:rsidP="00F1216D">
      <w:pPr>
        <w:pStyle w:val="code1"/>
      </w:pPr>
      <w:r w:rsidRPr="00F1216D">
        <w:t>|           133 |          123 |           123 |</w:t>
      </w:r>
    </w:p>
    <w:p w:rsidR="00103B14" w:rsidRPr="00F1216D" w:rsidRDefault="00103B14" w:rsidP="00F1216D">
      <w:pPr>
        <w:pStyle w:val="code1"/>
      </w:pPr>
      <w:r w:rsidRPr="00F1216D">
        <w:t>+---------------+--------------+---------------+</w:t>
      </w:r>
    </w:p>
    <w:p w:rsidR="00103B14" w:rsidRPr="00F1216D" w:rsidRDefault="00103B14" w:rsidP="00F1216D">
      <w:pPr>
        <w:pStyle w:val="code1"/>
      </w:pPr>
      <w:r w:rsidRPr="00F1216D">
        <w:t>1 row in set, 3 warnings (0.00 sec)</w:t>
      </w:r>
    </w:p>
    <w:p w:rsidR="00103B14" w:rsidRDefault="00103B14" w:rsidP="00754FE6">
      <w:pPr>
        <w:pStyle w:val="body1"/>
      </w:pPr>
    </w:p>
    <w:p w:rsidR="00754FE6" w:rsidRDefault="00754FE6" w:rsidP="00754FE6">
      <w:pPr>
        <w:pStyle w:val="body1"/>
      </w:pPr>
      <w:r>
        <w:t>You might like this feature or not- but you do need to be aware of it.</w:t>
      </w:r>
    </w:p>
    <w:p w:rsidR="0085391F" w:rsidRDefault="0085391F" w:rsidP="00754FE6">
      <w:pPr>
        <w:pStyle w:val="body1"/>
      </w:pPr>
    </w:p>
    <w:p w:rsidR="0085391F" w:rsidRDefault="0085391F" w:rsidP="0085391F">
      <w:pPr>
        <w:pStyle w:val="head2"/>
      </w:pPr>
      <w:bookmarkStart w:id="5" w:name="_Toc345191632"/>
      <w:r>
        <w:t>Using a string column as a predicate</w:t>
      </w:r>
      <w:bookmarkEnd w:id="5"/>
    </w:p>
    <w:p w:rsidR="00754FE6" w:rsidRDefault="00754FE6" w:rsidP="00754FE6">
      <w:pPr>
        <w:pStyle w:val="body1"/>
      </w:pPr>
      <w:r>
        <w:t>Another demo of string features you might not have expected</w:t>
      </w:r>
      <w:r w:rsidR="00F1216D">
        <w:t xml:space="preserve"> and probably should not use</w:t>
      </w:r>
      <w:r>
        <w:t xml:space="preserve">. </w:t>
      </w:r>
    </w:p>
    <w:p w:rsidR="00754FE6" w:rsidRDefault="00754FE6" w:rsidP="00754FE6">
      <w:pPr>
        <w:pStyle w:val="body1"/>
      </w:pPr>
      <w:r>
        <w:t>We are using the expression col_1 in a place where we should have a logical expression. MySQL ca</w:t>
      </w:r>
      <w:r w:rsidR="0085391F">
        <w:t>s</w:t>
      </w:r>
      <w:r>
        <w:t xml:space="preserve">ts this to a number -0 and then treats 0 as a logical </w:t>
      </w:r>
      <w:proofErr w:type="gramStart"/>
      <w:r>
        <w:t>False</w:t>
      </w:r>
      <w:proofErr w:type="gramEnd"/>
      <w:r>
        <w:t xml:space="preserve"> value.</w:t>
      </w:r>
    </w:p>
    <w:p w:rsidR="00891EC8" w:rsidRDefault="00891EC8" w:rsidP="00891EC8">
      <w:pPr>
        <w:pStyle w:val="demonum1"/>
      </w:pPr>
    </w:p>
    <w:p w:rsidR="00891EC8" w:rsidRDefault="00754FE6" w:rsidP="00754FE6">
      <w:pPr>
        <w:pStyle w:val="code1"/>
      </w:pPr>
      <w:r>
        <w:t xml:space="preserve">Select col_id, col_1 </w:t>
      </w:r>
    </w:p>
    <w:p w:rsidR="00891EC8" w:rsidRDefault="00754FE6" w:rsidP="00754FE6">
      <w:pPr>
        <w:pStyle w:val="code1"/>
      </w:pPr>
      <w:r>
        <w:t xml:space="preserve">from </w:t>
      </w:r>
      <w:r w:rsidR="00F1216D">
        <w:t>a_testbed.</w:t>
      </w:r>
      <w:r>
        <w:t xml:space="preserve">z_tst_case </w:t>
      </w:r>
    </w:p>
    <w:p w:rsidR="00754FE6" w:rsidRDefault="00754FE6" w:rsidP="00754FE6">
      <w:pPr>
        <w:pStyle w:val="code1"/>
      </w:pPr>
      <w:r>
        <w:t>where col_1;</w:t>
      </w:r>
    </w:p>
    <w:p w:rsidR="00754FE6" w:rsidRDefault="00754FE6" w:rsidP="00754FE6">
      <w:pPr>
        <w:pStyle w:val="outputBox1"/>
      </w:pPr>
      <w:r>
        <w:t>Empty set (0.08 sec)</w:t>
      </w:r>
    </w:p>
    <w:p w:rsidR="00754FE6" w:rsidRDefault="00754FE6" w:rsidP="00754FE6">
      <w:pPr>
        <w:pStyle w:val="body1"/>
      </w:pPr>
    </w:p>
    <w:p w:rsidR="00754FE6" w:rsidRDefault="00754FE6" w:rsidP="00754FE6">
      <w:pPr>
        <w:pStyle w:val="body1"/>
      </w:pPr>
      <w:r>
        <w:t xml:space="preserve">When we add 1 to col_1 we </w:t>
      </w:r>
      <w:proofErr w:type="gramStart"/>
      <w:r>
        <w:t>get  0</w:t>
      </w:r>
      <w:proofErr w:type="gramEnd"/>
      <w:r>
        <w:t xml:space="preserve"> + 1 = 1 which is cast to a logical True value.</w:t>
      </w:r>
    </w:p>
    <w:p w:rsidR="00891EC8" w:rsidRPr="00F1216D" w:rsidRDefault="00754FE6" w:rsidP="00F1216D">
      <w:pPr>
        <w:pStyle w:val="code1"/>
      </w:pPr>
      <w:r w:rsidRPr="00F1216D">
        <w:t xml:space="preserve">Select col_id, col_1, col_1 +1 </w:t>
      </w:r>
    </w:p>
    <w:p w:rsidR="00891EC8" w:rsidRPr="00F1216D" w:rsidRDefault="00754FE6" w:rsidP="00F1216D">
      <w:pPr>
        <w:pStyle w:val="code1"/>
      </w:pPr>
      <w:r w:rsidRPr="00F1216D">
        <w:t xml:space="preserve">from </w:t>
      </w:r>
      <w:r w:rsidR="00F1216D">
        <w:t>a_testbed.</w:t>
      </w:r>
      <w:r w:rsidRPr="00F1216D">
        <w:t xml:space="preserve">z_tst_case </w:t>
      </w:r>
    </w:p>
    <w:p w:rsidR="009C592E" w:rsidRPr="00F1216D" w:rsidRDefault="00754FE6" w:rsidP="00F1216D">
      <w:pPr>
        <w:pStyle w:val="code1"/>
      </w:pPr>
      <w:r w:rsidRPr="00F1216D">
        <w:t>where col_1 +</w:t>
      </w:r>
      <w:r w:rsidR="00891EC8" w:rsidRPr="00F1216D">
        <w:t xml:space="preserve"> </w:t>
      </w:r>
      <w:r w:rsidRPr="00F1216D">
        <w:t>1</w:t>
      </w:r>
    </w:p>
    <w:p w:rsidR="00754FE6" w:rsidRPr="00F1216D" w:rsidRDefault="00754FE6" w:rsidP="00F1216D">
      <w:pPr>
        <w:pStyle w:val="code1"/>
      </w:pPr>
      <w:r w:rsidRPr="00F1216D">
        <w:t>;</w:t>
      </w:r>
    </w:p>
    <w:p w:rsidR="00754FE6" w:rsidRPr="00F1216D" w:rsidRDefault="00754FE6" w:rsidP="00F1216D">
      <w:pPr>
        <w:pStyle w:val="code1"/>
      </w:pPr>
      <w:r w:rsidRPr="00F1216D">
        <w:t>+--------+-------+------</w:t>
      </w:r>
      <w:r w:rsidR="00891EC8" w:rsidRPr="00F1216D">
        <w:t>-</w:t>
      </w:r>
      <w:r w:rsidRPr="00F1216D">
        <w:t>----+</w:t>
      </w:r>
    </w:p>
    <w:p w:rsidR="00754FE6" w:rsidRPr="00F1216D" w:rsidRDefault="00754FE6" w:rsidP="00F1216D">
      <w:pPr>
        <w:pStyle w:val="code1"/>
      </w:pPr>
      <w:r w:rsidRPr="00F1216D">
        <w:t>| col_id | col_1 | col_1 +</w:t>
      </w:r>
      <w:r w:rsidR="00891EC8" w:rsidRPr="00F1216D">
        <w:t xml:space="preserve"> </w:t>
      </w:r>
      <w:r w:rsidRPr="00F1216D">
        <w:t>1 |</w:t>
      </w:r>
    </w:p>
    <w:p w:rsidR="00754FE6" w:rsidRPr="00F1216D" w:rsidRDefault="00754FE6" w:rsidP="00F1216D">
      <w:pPr>
        <w:pStyle w:val="code1"/>
      </w:pPr>
      <w:r w:rsidRPr="00F1216D">
        <w:t>+--------+-------+-----</w:t>
      </w:r>
      <w:r w:rsidR="00891EC8" w:rsidRPr="00F1216D">
        <w:t>-</w:t>
      </w:r>
      <w:r w:rsidRPr="00F1216D">
        <w:t>-----+</w:t>
      </w:r>
    </w:p>
    <w:p w:rsidR="00754FE6" w:rsidRPr="00F1216D" w:rsidRDefault="00754FE6" w:rsidP="00F1216D">
      <w:pPr>
        <w:pStyle w:val="code1"/>
      </w:pPr>
      <w:r w:rsidRPr="00F1216D">
        <w:t xml:space="preserve">|      1 | zebra |    </w:t>
      </w:r>
      <w:r w:rsidR="00891EC8" w:rsidRPr="00F1216D">
        <w:t xml:space="preserve"> </w:t>
      </w:r>
      <w:r w:rsidRPr="00F1216D">
        <w:t xml:space="preserve">    1 |</w:t>
      </w:r>
    </w:p>
    <w:p w:rsidR="00754FE6" w:rsidRPr="00F1216D" w:rsidRDefault="00754FE6" w:rsidP="00F1216D">
      <w:pPr>
        <w:pStyle w:val="code1"/>
      </w:pPr>
      <w:r w:rsidRPr="00F1216D">
        <w:t xml:space="preserve">|      2 | ZEBRA |    </w:t>
      </w:r>
      <w:r w:rsidR="00891EC8" w:rsidRPr="00F1216D">
        <w:t xml:space="preserve"> </w:t>
      </w:r>
      <w:r w:rsidRPr="00F1216D">
        <w:t xml:space="preserve">    1 |</w:t>
      </w:r>
    </w:p>
    <w:p w:rsidR="00754FE6" w:rsidRPr="00F1216D" w:rsidRDefault="00754FE6" w:rsidP="00F1216D">
      <w:pPr>
        <w:pStyle w:val="code1"/>
      </w:pPr>
      <w:r w:rsidRPr="00F1216D">
        <w:t xml:space="preserve">|      3 | Zebra |    </w:t>
      </w:r>
      <w:r w:rsidR="00891EC8" w:rsidRPr="00F1216D">
        <w:t xml:space="preserve"> </w:t>
      </w:r>
      <w:r w:rsidRPr="00F1216D">
        <w:t xml:space="preserve">    1 |</w:t>
      </w:r>
    </w:p>
    <w:p w:rsidR="00754FE6" w:rsidRPr="00F1216D" w:rsidRDefault="00754FE6" w:rsidP="00F1216D">
      <w:pPr>
        <w:pStyle w:val="code1"/>
      </w:pPr>
      <w:r w:rsidRPr="00F1216D">
        <w:t xml:space="preserve">|      4 | ZEBra |    </w:t>
      </w:r>
      <w:r w:rsidR="00891EC8" w:rsidRPr="00F1216D">
        <w:t xml:space="preserve"> </w:t>
      </w:r>
      <w:r w:rsidRPr="00F1216D">
        <w:t xml:space="preserve">    1 |</w:t>
      </w:r>
    </w:p>
    <w:p w:rsidR="00754FE6" w:rsidRPr="00F1216D" w:rsidRDefault="00754FE6" w:rsidP="00F1216D">
      <w:pPr>
        <w:pStyle w:val="code1"/>
      </w:pPr>
      <w:r w:rsidRPr="00F1216D">
        <w:t>+--------+-------+---</w:t>
      </w:r>
      <w:r w:rsidR="00891EC8" w:rsidRPr="00F1216D">
        <w:t>-</w:t>
      </w:r>
      <w:r w:rsidRPr="00F1216D">
        <w:t>-------+</w:t>
      </w:r>
    </w:p>
    <w:p w:rsidR="00F81020" w:rsidRDefault="00F81020" w:rsidP="00F81020">
      <w:pPr>
        <w:pStyle w:val="code1"/>
      </w:pPr>
      <w:r>
        <w:t>4 rows in set, 8 warnings (0.00 sec)</w:t>
      </w:r>
    </w:p>
    <w:p w:rsidR="00F81020" w:rsidRDefault="00F81020" w:rsidP="00F81020">
      <w:pPr>
        <w:pStyle w:val="code1"/>
      </w:pPr>
    </w:p>
    <w:p w:rsidR="00F81020" w:rsidRDefault="00F81020" w:rsidP="00F81020">
      <w:pPr>
        <w:pStyle w:val="code1"/>
      </w:pPr>
      <w:r>
        <w:t>mysql&gt; show warnings;</w:t>
      </w:r>
    </w:p>
    <w:p w:rsidR="00F81020" w:rsidRDefault="00F81020" w:rsidP="00F81020">
      <w:pPr>
        <w:pStyle w:val="code1"/>
      </w:pPr>
      <w:r>
        <w:t>+---------+------+-------------------------------------------+</w:t>
      </w:r>
    </w:p>
    <w:p w:rsidR="00F81020" w:rsidRDefault="00F81020" w:rsidP="00F81020">
      <w:pPr>
        <w:pStyle w:val="code1"/>
      </w:pPr>
      <w:r>
        <w:t>| Level   | Code | Message                                   |</w:t>
      </w:r>
    </w:p>
    <w:p w:rsidR="00F81020" w:rsidRDefault="00F81020" w:rsidP="00F81020">
      <w:pPr>
        <w:pStyle w:val="code1"/>
      </w:pPr>
      <w:r>
        <w:t>+---------+------+-------------------------------------------+</w:t>
      </w:r>
    </w:p>
    <w:p w:rsidR="00F81020" w:rsidRDefault="00F81020" w:rsidP="00F81020">
      <w:pPr>
        <w:pStyle w:val="code1"/>
      </w:pPr>
      <w:r>
        <w:t>| Warning | 1292 | Truncated incorrect DOUBLE value: 'zebra' |</w:t>
      </w:r>
    </w:p>
    <w:p w:rsidR="00F81020" w:rsidRDefault="00F81020" w:rsidP="00F81020">
      <w:pPr>
        <w:pStyle w:val="code1"/>
      </w:pPr>
      <w:r>
        <w:t>| Warning | 1292 | Truncated incorrect DOUBLE value: 'zebra' |</w:t>
      </w:r>
    </w:p>
    <w:p w:rsidR="00F81020" w:rsidRDefault="00F81020" w:rsidP="00F81020">
      <w:pPr>
        <w:pStyle w:val="code1"/>
      </w:pPr>
      <w:r>
        <w:t>| Warning | 1292 | Truncated incorrect DOUBLE value: 'ZEBRA' |</w:t>
      </w:r>
    </w:p>
    <w:p w:rsidR="00F81020" w:rsidRDefault="00F81020" w:rsidP="00F81020">
      <w:pPr>
        <w:pStyle w:val="code1"/>
      </w:pPr>
      <w:r>
        <w:t>| Warning | 1292 | Truncated incorrect DOUBLE value: 'ZEBRA' |</w:t>
      </w:r>
    </w:p>
    <w:p w:rsidR="00F81020" w:rsidRDefault="00F81020" w:rsidP="00F81020">
      <w:pPr>
        <w:pStyle w:val="code1"/>
      </w:pPr>
      <w:r>
        <w:t>| Warning | 1292 | Truncated incorrect DOUBLE value: 'Zebra' |</w:t>
      </w:r>
    </w:p>
    <w:p w:rsidR="00F81020" w:rsidRDefault="00F81020" w:rsidP="00F81020">
      <w:pPr>
        <w:pStyle w:val="code1"/>
      </w:pPr>
      <w:r>
        <w:t>| Warning | 1292 | Truncated incorrect DOUBLE value: 'Zebra' |</w:t>
      </w:r>
    </w:p>
    <w:p w:rsidR="00F81020" w:rsidRDefault="00F81020" w:rsidP="00F81020">
      <w:pPr>
        <w:pStyle w:val="code1"/>
      </w:pPr>
      <w:r>
        <w:t>| Warning | 1292 | Truncated incorrect DOUBLE value: 'ZEBra' |</w:t>
      </w:r>
    </w:p>
    <w:p w:rsidR="00F81020" w:rsidRDefault="00F81020" w:rsidP="00F81020">
      <w:pPr>
        <w:pStyle w:val="code1"/>
      </w:pPr>
      <w:r>
        <w:t>| Warning | 1292 | Truncated incorrect DOUBLE value: 'ZEBra' |</w:t>
      </w:r>
    </w:p>
    <w:p w:rsidR="00F81020" w:rsidRDefault="00F81020" w:rsidP="00F81020">
      <w:pPr>
        <w:pStyle w:val="code1"/>
      </w:pPr>
      <w:r>
        <w:t>+---------+------+-------------------------------------------+</w:t>
      </w:r>
    </w:p>
    <w:p w:rsidR="00754FE6" w:rsidRDefault="00F81020" w:rsidP="00F81020">
      <w:pPr>
        <w:pStyle w:val="code1"/>
      </w:pPr>
      <w:r>
        <w:t>8 rows in set (0.00 sec)</w:t>
      </w:r>
    </w:p>
    <w:p w:rsidR="00F81020" w:rsidRPr="00F1216D" w:rsidRDefault="00F81020" w:rsidP="00F81020">
      <w:pPr>
        <w:pStyle w:val="code1"/>
      </w:pPr>
    </w:p>
    <w:p w:rsidR="001A50CA" w:rsidRPr="00F1216D" w:rsidRDefault="00754FE6" w:rsidP="00F1216D">
      <w:pPr>
        <w:pStyle w:val="code1"/>
      </w:pPr>
      <w:r w:rsidRPr="00F1216D">
        <w:t xml:space="preserve">Select * </w:t>
      </w:r>
    </w:p>
    <w:p w:rsidR="001A50CA" w:rsidRPr="00F1216D" w:rsidRDefault="00754FE6" w:rsidP="00F1216D">
      <w:pPr>
        <w:pStyle w:val="code1"/>
      </w:pPr>
      <w:r w:rsidRPr="00F1216D">
        <w:t xml:space="preserve">from z_tst_case </w:t>
      </w:r>
    </w:p>
    <w:p w:rsidR="009C592E" w:rsidRPr="00F1216D" w:rsidRDefault="00754FE6" w:rsidP="00F1216D">
      <w:pPr>
        <w:pStyle w:val="code1"/>
      </w:pPr>
      <w:r w:rsidRPr="00F1216D">
        <w:t>where col_1 +</w:t>
      </w:r>
      <w:r w:rsidR="001A50CA" w:rsidRPr="00F1216D">
        <w:t xml:space="preserve"> </w:t>
      </w:r>
      <w:r w:rsidRPr="00F1216D">
        <w:t>3</w:t>
      </w:r>
    </w:p>
    <w:p w:rsidR="00754FE6" w:rsidRPr="00F1216D" w:rsidRDefault="00754FE6" w:rsidP="00F1216D">
      <w:pPr>
        <w:pStyle w:val="code1"/>
      </w:pPr>
      <w:r w:rsidRPr="00F1216D">
        <w:t>;</w:t>
      </w:r>
    </w:p>
    <w:p w:rsidR="00754FE6" w:rsidRPr="00F1216D" w:rsidRDefault="00754FE6" w:rsidP="00F1216D">
      <w:pPr>
        <w:pStyle w:val="code1"/>
      </w:pPr>
      <w:r w:rsidRPr="00F1216D">
        <w:t>+--------+-------+</w:t>
      </w:r>
    </w:p>
    <w:p w:rsidR="00754FE6" w:rsidRPr="00F1216D" w:rsidRDefault="00754FE6" w:rsidP="00F1216D">
      <w:pPr>
        <w:pStyle w:val="code1"/>
      </w:pPr>
      <w:r w:rsidRPr="00F1216D">
        <w:t>| col_id | col_1 |</w:t>
      </w:r>
    </w:p>
    <w:p w:rsidR="00754FE6" w:rsidRPr="00F1216D" w:rsidRDefault="00754FE6" w:rsidP="00F1216D">
      <w:pPr>
        <w:pStyle w:val="code1"/>
      </w:pPr>
      <w:r w:rsidRPr="00F1216D">
        <w:t>+--------+-------+</w:t>
      </w:r>
    </w:p>
    <w:p w:rsidR="00754FE6" w:rsidRPr="00F1216D" w:rsidRDefault="00754FE6" w:rsidP="00F1216D">
      <w:pPr>
        <w:pStyle w:val="code1"/>
      </w:pPr>
      <w:r w:rsidRPr="00F1216D">
        <w:t>|      1 | zebra |</w:t>
      </w:r>
    </w:p>
    <w:p w:rsidR="00754FE6" w:rsidRPr="00F1216D" w:rsidRDefault="00754FE6" w:rsidP="00F1216D">
      <w:pPr>
        <w:pStyle w:val="code1"/>
      </w:pPr>
      <w:r w:rsidRPr="00F1216D">
        <w:t>|      2 | ZEBRA |</w:t>
      </w:r>
    </w:p>
    <w:p w:rsidR="00754FE6" w:rsidRPr="00F1216D" w:rsidRDefault="00754FE6" w:rsidP="00F1216D">
      <w:pPr>
        <w:pStyle w:val="code1"/>
      </w:pPr>
      <w:r w:rsidRPr="00F1216D">
        <w:t>|      3 | Zebra |</w:t>
      </w:r>
    </w:p>
    <w:p w:rsidR="00754FE6" w:rsidRPr="00F1216D" w:rsidRDefault="00754FE6" w:rsidP="00F1216D">
      <w:pPr>
        <w:pStyle w:val="code1"/>
      </w:pPr>
      <w:r w:rsidRPr="00F1216D">
        <w:t>|      4 | ZEBra |</w:t>
      </w:r>
    </w:p>
    <w:p w:rsidR="00754FE6" w:rsidRPr="00F1216D" w:rsidRDefault="00754FE6" w:rsidP="00F1216D">
      <w:pPr>
        <w:pStyle w:val="code1"/>
      </w:pPr>
      <w:r w:rsidRPr="00F1216D">
        <w:t>+--------+-------+</w:t>
      </w:r>
    </w:p>
    <w:p w:rsidR="00754FE6" w:rsidRDefault="00754FE6" w:rsidP="00F1216D">
      <w:pPr>
        <w:pStyle w:val="code1"/>
      </w:pPr>
    </w:p>
    <w:p w:rsidR="00AD2CAD" w:rsidRDefault="00AD2CAD" w:rsidP="00AD2CAD">
      <w:pPr>
        <w:pStyle w:val="body1"/>
        <w:rPr>
          <w:noProof/>
        </w:rPr>
      </w:pPr>
      <w:r>
        <w:rPr>
          <w:noProof/>
        </w:rPr>
        <w:lastRenderedPageBreak/>
        <w:t>Without  running it- what do you think this querywould  return? Then try it.</w:t>
      </w:r>
    </w:p>
    <w:p w:rsidR="00AD2CAD" w:rsidRDefault="00AD2CAD" w:rsidP="00AD2CAD">
      <w:pPr>
        <w:pStyle w:val="code1"/>
      </w:pPr>
      <w:r>
        <w:t xml:space="preserve">Select * </w:t>
      </w:r>
    </w:p>
    <w:p w:rsidR="00AD2CAD" w:rsidRDefault="00AD2CAD" w:rsidP="00AD2CAD">
      <w:pPr>
        <w:pStyle w:val="code1"/>
      </w:pPr>
      <w:r>
        <w:t>from a_vets.vt_</w:t>
      </w:r>
      <w:r w:rsidRPr="00AD2CAD">
        <w:t>animals</w:t>
      </w:r>
      <w:r>
        <w:t xml:space="preserve"> </w:t>
      </w:r>
    </w:p>
    <w:p w:rsidR="00AD2CAD" w:rsidRDefault="00AD2CAD" w:rsidP="00AD2CAD">
      <w:pPr>
        <w:pStyle w:val="code1"/>
      </w:pPr>
      <w:r>
        <w:t>where an_name;</w:t>
      </w:r>
    </w:p>
    <w:p w:rsidR="00AD2CAD" w:rsidRDefault="00AD2CAD" w:rsidP="00F1216D">
      <w:pPr>
        <w:pStyle w:val="code1"/>
      </w:pPr>
    </w:p>
    <w:p w:rsidR="00AD2CAD" w:rsidRDefault="00AD2CAD" w:rsidP="00F1216D">
      <w:pPr>
        <w:pStyle w:val="code1"/>
      </w:pPr>
    </w:p>
    <w:p w:rsidR="00AD2CAD" w:rsidRPr="00F1216D" w:rsidRDefault="00AD2CAD" w:rsidP="00F1216D">
      <w:pPr>
        <w:pStyle w:val="code1"/>
      </w:pPr>
    </w:p>
    <w:p w:rsidR="00F81020" w:rsidRDefault="00F81020" w:rsidP="00F81020">
      <w:pPr>
        <w:pStyle w:val="head2"/>
      </w:pPr>
      <w:bookmarkStart w:id="6" w:name="_Toc345191633"/>
      <w:r>
        <w:t>Using a number as a predicate</w:t>
      </w:r>
      <w:bookmarkEnd w:id="6"/>
    </w:p>
    <w:p w:rsidR="00E851CC" w:rsidRDefault="00F81020" w:rsidP="00F81020">
      <w:pPr>
        <w:pStyle w:val="body1"/>
      </w:pPr>
      <w:r>
        <w:t>This is not a string issue, but it seems relevant here in a discussion of MySQL features. What does the following query do?</w:t>
      </w:r>
    </w:p>
    <w:p w:rsidR="00F81020" w:rsidRDefault="00F81020" w:rsidP="00F81020">
      <w:pPr>
        <w:pStyle w:val="code1"/>
      </w:pPr>
      <w:r>
        <w:t xml:space="preserve">Select * </w:t>
      </w:r>
    </w:p>
    <w:p w:rsidR="00F81020" w:rsidRDefault="00F81020" w:rsidP="00F81020">
      <w:pPr>
        <w:pStyle w:val="code1"/>
      </w:pPr>
      <w:r>
        <w:t xml:space="preserve">from </w:t>
      </w:r>
      <w:r w:rsidR="003938FA">
        <w:t xml:space="preserve">  </w:t>
      </w:r>
      <w:r w:rsidR="007747CF">
        <w:t>a_vets.vt_</w:t>
      </w:r>
      <w:r w:rsidR="007747CF" w:rsidRPr="00AD2CAD">
        <w:t>animals</w:t>
      </w:r>
    </w:p>
    <w:p w:rsidR="00F81020" w:rsidRDefault="00F81020" w:rsidP="00F81020">
      <w:pPr>
        <w:pStyle w:val="code1"/>
      </w:pPr>
      <w:r>
        <w:t xml:space="preserve">where </w:t>
      </w:r>
      <w:r w:rsidR="003938FA">
        <w:t xml:space="preserve"> </w:t>
      </w:r>
      <w:r>
        <w:t>45;</w:t>
      </w:r>
    </w:p>
    <w:p w:rsidR="00F81020" w:rsidRDefault="00F81020" w:rsidP="00F81020">
      <w:pPr>
        <w:pStyle w:val="body1"/>
      </w:pPr>
    </w:p>
    <w:p w:rsidR="00F81020" w:rsidRDefault="00F81020" w:rsidP="00F81020">
      <w:pPr>
        <w:pStyle w:val="body1"/>
      </w:pPr>
      <w:r>
        <w:t>In Oracle or in SQL Server, this query does not run- it is an error to use a number as a predicate. But MySQL will execute that query returning all of the rows from the table.</w:t>
      </w:r>
    </w:p>
    <w:p w:rsidR="00F81020" w:rsidRDefault="00F81020" w:rsidP="00F81020">
      <w:pPr>
        <w:pStyle w:val="body1"/>
      </w:pPr>
      <w:r>
        <w:t>The following query in Mysql returns no rows in the result set.</w:t>
      </w:r>
    </w:p>
    <w:p w:rsidR="00F81020" w:rsidRDefault="00F81020" w:rsidP="00F81020">
      <w:pPr>
        <w:pStyle w:val="code1"/>
      </w:pPr>
      <w:r>
        <w:t xml:space="preserve">Select * </w:t>
      </w:r>
    </w:p>
    <w:p w:rsidR="00F81020" w:rsidRDefault="00F81020" w:rsidP="00F81020">
      <w:pPr>
        <w:pStyle w:val="code1"/>
      </w:pPr>
      <w:r>
        <w:t xml:space="preserve">from </w:t>
      </w:r>
      <w:r w:rsidR="003938FA">
        <w:t xml:space="preserve">  </w:t>
      </w:r>
      <w:r w:rsidR="007747CF">
        <w:t>a_vets.vt_</w:t>
      </w:r>
      <w:r w:rsidR="007747CF" w:rsidRPr="00AD2CAD">
        <w:t>animals</w:t>
      </w:r>
    </w:p>
    <w:p w:rsidR="00F81020" w:rsidRDefault="00F81020" w:rsidP="00F81020">
      <w:pPr>
        <w:pStyle w:val="code1"/>
      </w:pPr>
      <w:r>
        <w:t xml:space="preserve">where </w:t>
      </w:r>
      <w:r w:rsidR="003938FA">
        <w:t xml:space="preserve"> </w:t>
      </w:r>
      <w:r>
        <w:t>0;</w:t>
      </w:r>
    </w:p>
    <w:p w:rsidR="00F81020" w:rsidRDefault="00F81020" w:rsidP="00F81020">
      <w:pPr>
        <w:pStyle w:val="body1"/>
      </w:pPr>
      <w:r>
        <w:t xml:space="preserve">There is a </w:t>
      </w:r>
      <w:r w:rsidR="003938FA">
        <w:t>convention</w:t>
      </w:r>
      <w:r>
        <w:t xml:space="preserve"> that you see in some languages that equate the number 0 with the logical value </w:t>
      </w:r>
      <w:r w:rsidR="003938FA">
        <w:t>False</w:t>
      </w:r>
      <w:r>
        <w:t xml:space="preserve"> and other number</w:t>
      </w:r>
      <w:r w:rsidR="007747CF">
        <w:t>s</w:t>
      </w:r>
      <w:r>
        <w:t xml:space="preserve"> with the logical value </w:t>
      </w:r>
      <w:r w:rsidR="003938FA">
        <w:t>True. You see this fairly often in MySQL code and the people who do this seem pleased with themselves. I would prefer you write code that is more obvious.</w:t>
      </w:r>
    </w:p>
    <w:p w:rsidR="00F81020" w:rsidRDefault="00F81020" w:rsidP="00F81020">
      <w:pPr>
        <w:pStyle w:val="body1"/>
      </w:pPr>
    </w:p>
    <w:p w:rsidR="00F81020" w:rsidRPr="00F1216D" w:rsidRDefault="00F81020" w:rsidP="00F81020">
      <w:pPr>
        <w:pStyle w:val="body1"/>
      </w:pPr>
    </w:p>
    <w:sectPr w:rsidR="00F81020" w:rsidRPr="00F1216D" w:rsidSect="00D75A8D">
      <w:headerReference w:type="default" r:id="rId11"/>
      <w:footerReference w:type="default" r:id="rId12"/>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132" w:rsidRDefault="00317132" w:rsidP="00E41217">
      <w:pPr>
        <w:spacing w:after="0" w:line="240" w:lineRule="auto"/>
      </w:pPr>
      <w:r>
        <w:separator/>
      </w:r>
    </w:p>
  </w:endnote>
  <w:endnote w:type="continuationSeparator" w:id="0">
    <w:p w:rsidR="00317132" w:rsidRDefault="00317132"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898"/>
      <w:gridCol w:w="5977"/>
      <w:gridCol w:w="1261"/>
    </w:tblGrid>
    <w:tr w:rsidR="00891EC8" w:rsidRPr="00F07EAB" w:rsidTr="00702E46">
      <w:tc>
        <w:tcPr>
          <w:tcW w:w="2898" w:type="dxa"/>
        </w:tcPr>
        <w:p w:rsidR="00891EC8" w:rsidRPr="00F07EAB" w:rsidRDefault="00891EC8" w:rsidP="00FA643B">
          <w:pPr>
            <w:pStyle w:val="Footer"/>
            <w:tabs>
              <w:tab w:val="clear" w:pos="4680"/>
              <w:tab w:val="clear" w:pos="9360"/>
            </w:tabs>
            <w:rPr>
              <w:rFonts w:ascii="Times New Roman" w:hAnsi="Times New Roman" w:cs="Times New Roman"/>
              <w:sz w:val="18"/>
              <w:szCs w:val="18"/>
            </w:rPr>
          </w:pPr>
          <w:r w:rsidRPr="00F07EAB">
            <w:rPr>
              <w:rFonts w:ascii="Times New Roman" w:hAnsi="Times New Roman" w:cs="Times New Roman"/>
              <w:sz w:val="18"/>
              <w:szCs w:val="18"/>
            </w:rPr>
            <w:t xml:space="preserve"> RM Endres ©</w:t>
          </w:r>
          <w:r w:rsidR="00702E46">
            <w:rPr>
              <w:rFonts w:ascii="Times New Roman" w:hAnsi="Times New Roman" w:cs="Times New Roman"/>
              <w:sz w:val="18"/>
              <w:szCs w:val="18"/>
            </w:rPr>
            <w:t xml:space="preserve">  </w:t>
          </w:r>
          <w:r w:rsidR="002534D1">
            <w:rPr>
              <w:rFonts w:ascii="Times New Roman" w:hAnsi="Times New Roman" w:cs="Times New Roman"/>
              <w:sz w:val="18"/>
              <w:szCs w:val="18"/>
            </w:rPr>
            <w:fldChar w:fldCharType="begin"/>
          </w:r>
          <w:r w:rsidR="00702E46">
            <w:rPr>
              <w:rFonts w:ascii="Times New Roman" w:hAnsi="Times New Roman" w:cs="Times New Roman"/>
              <w:sz w:val="18"/>
              <w:szCs w:val="18"/>
            </w:rPr>
            <w:instrText xml:space="preserve"> SAVEDATE  \@ "yyyy-MM-dd"  \* MERGEFORMAT </w:instrText>
          </w:r>
          <w:r w:rsidR="002534D1">
            <w:rPr>
              <w:rFonts w:ascii="Times New Roman" w:hAnsi="Times New Roman" w:cs="Times New Roman"/>
              <w:sz w:val="18"/>
              <w:szCs w:val="18"/>
            </w:rPr>
            <w:fldChar w:fldCharType="separate"/>
          </w:r>
          <w:r w:rsidR="00D449A1">
            <w:rPr>
              <w:rFonts w:ascii="Times New Roman" w:hAnsi="Times New Roman" w:cs="Times New Roman"/>
              <w:noProof/>
              <w:sz w:val="18"/>
              <w:szCs w:val="18"/>
            </w:rPr>
            <w:t>2013-08-07</w:t>
          </w:r>
          <w:r w:rsidR="002534D1">
            <w:rPr>
              <w:rFonts w:ascii="Times New Roman" w:hAnsi="Times New Roman" w:cs="Times New Roman"/>
              <w:sz w:val="18"/>
              <w:szCs w:val="18"/>
            </w:rPr>
            <w:fldChar w:fldCharType="end"/>
          </w:r>
        </w:p>
      </w:tc>
      <w:tc>
        <w:tcPr>
          <w:tcW w:w="5977" w:type="dxa"/>
        </w:tcPr>
        <w:p w:rsidR="00891EC8" w:rsidRPr="005F3A1B" w:rsidRDefault="002534D1" w:rsidP="00630CE9">
          <w:pPr>
            <w:pStyle w:val="Footer"/>
            <w:tabs>
              <w:tab w:val="clear" w:pos="4680"/>
              <w:tab w:val="clear" w:pos="9360"/>
            </w:tabs>
            <w:jc w:val="center"/>
            <w:rPr>
              <w:rFonts w:cs="Times New Roman"/>
              <w:sz w:val="18"/>
              <w:szCs w:val="18"/>
            </w:rPr>
          </w:pPr>
          <w:fldSimple w:instr=" FILENAME   \* MERGEFORMAT ">
            <w:r w:rsidR="00D449A1" w:rsidRPr="00D449A1">
              <w:rPr>
                <w:rFonts w:cs="Times New Roman"/>
                <w:noProof/>
                <w:sz w:val="18"/>
                <w:szCs w:val="18"/>
              </w:rPr>
              <w:t>155A_05-01_notes_Strings</w:t>
            </w:r>
            <w:r w:rsidR="00D449A1" w:rsidRPr="00D449A1">
              <w:rPr>
                <w:noProof/>
                <w:sz w:val="18"/>
                <w:szCs w:val="18"/>
              </w:rPr>
              <w:t>.docx</w:t>
            </w:r>
          </w:fldSimple>
        </w:p>
      </w:tc>
      <w:tc>
        <w:tcPr>
          <w:tcW w:w="1261" w:type="dxa"/>
        </w:tcPr>
        <w:p w:rsidR="00891EC8" w:rsidRPr="00F07EAB" w:rsidRDefault="00891EC8" w:rsidP="00FA643B">
          <w:pPr>
            <w:pStyle w:val="Footer"/>
            <w:tabs>
              <w:tab w:val="clear" w:pos="4680"/>
              <w:tab w:val="left" w:pos="7392"/>
            </w:tabs>
            <w:jc w:val="right"/>
            <w:rPr>
              <w:rFonts w:ascii="Times New Roman" w:hAnsi="Times New Roman" w:cs="Times New Roman"/>
              <w:sz w:val="18"/>
              <w:szCs w:val="18"/>
            </w:rPr>
          </w:pPr>
          <w:r w:rsidRPr="00F07EAB">
            <w:rPr>
              <w:rFonts w:ascii="Times New Roman" w:hAnsi="Times New Roman" w:cs="Times New Roman"/>
              <w:sz w:val="18"/>
              <w:szCs w:val="18"/>
            </w:rPr>
            <w:t xml:space="preserve">Page </w:t>
          </w:r>
          <w:r w:rsidR="002534D1" w:rsidRPr="00F07EAB">
            <w:rPr>
              <w:rFonts w:ascii="Times New Roman" w:hAnsi="Times New Roman" w:cs="Times New Roman"/>
              <w:sz w:val="18"/>
              <w:szCs w:val="18"/>
            </w:rPr>
            <w:fldChar w:fldCharType="begin"/>
          </w:r>
          <w:r w:rsidRPr="00F07EAB">
            <w:rPr>
              <w:rFonts w:ascii="Times New Roman" w:hAnsi="Times New Roman" w:cs="Times New Roman"/>
              <w:sz w:val="18"/>
              <w:szCs w:val="18"/>
            </w:rPr>
            <w:instrText xml:space="preserve"> PAGE   \* MERGEFORMAT </w:instrText>
          </w:r>
          <w:r w:rsidR="002534D1" w:rsidRPr="00F07EAB">
            <w:rPr>
              <w:rFonts w:ascii="Times New Roman" w:hAnsi="Times New Roman" w:cs="Times New Roman"/>
              <w:sz w:val="18"/>
              <w:szCs w:val="18"/>
            </w:rPr>
            <w:fldChar w:fldCharType="separate"/>
          </w:r>
          <w:r w:rsidR="00D449A1">
            <w:rPr>
              <w:rFonts w:ascii="Times New Roman" w:hAnsi="Times New Roman" w:cs="Times New Roman"/>
              <w:noProof/>
              <w:sz w:val="18"/>
              <w:szCs w:val="18"/>
            </w:rPr>
            <w:t>1</w:t>
          </w:r>
          <w:r w:rsidR="002534D1" w:rsidRPr="00F07EAB">
            <w:rPr>
              <w:rFonts w:ascii="Times New Roman" w:hAnsi="Times New Roman" w:cs="Times New Roman"/>
              <w:sz w:val="18"/>
              <w:szCs w:val="18"/>
            </w:rPr>
            <w:fldChar w:fldCharType="end"/>
          </w:r>
          <w:r w:rsidRPr="00F07EAB">
            <w:rPr>
              <w:rFonts w:ascii="Times New Roman" w:hAnsi="Times New Roman" w:cs="Times New Roman"/>
              <w:sz w:val="18"/>
              <w:szCs w:val="18"/>
            </w:rPr>
            <w:t xml:space="preserve"> of </w:t>
          </w:r>
          <w:fldSimple w:instr=" NUMPAGES   \* MERGEFORMAT ">
            <w:r w:rsidR="00D449A1" w:rsidRPr="00D449A1">
              <w:rPr>
                <w:rFonts w:ascii="Times New Roman" w:hAnsi="Times New Roman" w:cs="Times New Roman"/>
                <w:noProof/>
                <w:sz w:val="18"/>
                <w:szCs w:val="18"/>
              </w:rPr>
              <w:t>8</w:t>
            </w:r>
          </w:fldSimple>
          <w:r w:rsidRPr="00F07EAB">
            <w:rPr>
              <w:rFonts w:ascii="Times New Roman" w:hAnsi="Times New Roman" w:cs="Times New Roman"/>
              <w:sz w:val="18"/>
              <w:szCs w:val="18"/>
            </w:rPr>
            <w:t xml:space="preserve">   </w:t>
          </w:r>
        </w:p>
      </w:tc>
    </w:tr>
  </w:tbl>
  <w:p w:rsidR="00891EC8" w:rsidRDefault="00891EC8"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132" w:rsidRDefault="00317132" w:rsidP="00E41217">
      <w:pPr>
        <w:spacing w:after="0" w:line="240" w:lineRule="auto"/>
      </w:pPr>
      <w:r>
        <w:separator/>
      </w:r>
    </w:p>
  </w:footnote>
  <w:footnote w:type="continuationSeparator" w:id="0">
    <w:p w:rsidR="00317132" w:rsidRDefault="00317132"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520"/>
      <w:gridCol w:w="7711"/>
    </w:tblGrid>
    <w:tr w:rsidR="00891EC8" w:rsidTr="00FF12F4">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520" w:type="dxa"/>
            </w:tcPr>
            <w:p w:rsidR="00891EC8" w:rsidRDefault="00891EC8" w:rsidP="0090379D">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711" w:type="dxa"/>
        </w:tcPr>
        <w:p w:rsidR="00891EC8" w:rsidRPr="00D75A8D" w:rsidRDefault="00891EC8"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String Types</w:t>
          </w:r>
        </w:p>
      </w:tc>
    </w:tr>
  </w:tbl>
  <w:p w:rsidR="00891EC8" w:rsidRDefault="00891E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FCB8EB10"/>
    <w:lvl w:ilvl="0" w:tplc="6E507732">
      <w:start w:val="1"/>
      <w:numFmt w:val="decimalZero"/>
      <w:pStyle w:val="demonum1"/>
      <w:lvlText w:val="Demo %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10594"/>
  </w:hdrShapeDefaults>
  <w:footnotePr>
    <w:footnote w:id="-1"/>
    <w:footnote w:id="0"/>
  </w:footnotePr>
  <w:endnotePr>
    <w:endnote w:id="-1"/>
    <w:endnote w:id="0"/>
  </w:endnotePr>
  <w:compat/>
  <w:rsids>
    <w:rsidRoot w:val="00B70A49"/>
    <w:rsid w:val="00000E7E"/>
    <w:rsid w:val="00001113"/>
    <w:rsid w:val="00026363"/>
    <w:rsid w:val="00031DE4"/>
    <w:rsid w:val="00032290"/>
    <w:rsid w:val="00052BE8"/>
    <w:rsid w:val="000C2A00"/>
    <w:rsid w:val="00103B14"/>
    <w:rsid w:val="0010411F"/>
    <w:rsid w:val="001076D3"/>
    <w:rsid w:val="00123DBE"/>
    <w:rsid w:val="00134611"/>
    <w:rsid w:val="001420D8"/>
    <w:rsid w:val="00152041"/>
    <w:rsid w:val="00177F0F"/>
    <w:rsid w:val="00186311"/>
    <w:rsid w:val="001A0AB8"/>
    <w:rsid w:val="001A50CA"/>
    <w:rsid w:val="001C7CE2"/>
    <w:rsid w:val="001D1451"/>
    <w:rsid w:val="001D55C5"/>
    <w:rsid w:val="001D60A1"/>
    <w:rsid w:val="001D6215"/>
    <w:rsid w:val="001D6694"/>
    <w:rsid w:val="001E118D"/>
    <w:rsid w:val="00232B7C"/>
    <w:rsid w:val="00241B4D"/>
    <w:rsid w:val="002534D1"/>
    <w:rsid w:val="0026033B"/>
    <w:rsid w:val="0027239B"/>
    <w:rsid w:val="002746EB"/>
    <w:rsid w:val="002A0E94"/>
    <w:rsid w:val="002A5EEE"/>
    <w:rsid w:val="002A6114"/>
    <w:rsid w:val="002D14CF"/>
    <w:rsid w:val="002D6F11"/>
    <w:rsid w:val="002D76AE"/>
    <w:rsid w:val="003152BB"/>
    <w:rsid w:val="003163B6"/>
    <w:rsid w:val="00317132"/>
    <w:rsid w:val="00356F7E"/>
    <w:rsid w:val="00377989"/>
    <w:rsid w:val="00383ED0"/>
    <w:rsid w:val="003938FA"/>
    <w:rsid w:val="003B43B7"/>
    <w:rsid w:val="003C3A72"/>
    <w:rsid w:val="0041522D"/>
    <w:rsid w:val="00427675"/>
    <w:rsid w:val="00443F95"/>
    <w:rsid w:val="00467F61"/>
    <w:rsid w:val="00473658"/>
    <w:rsid w:val="00476A6A"/>
    <w:rsid w:val="004835AF"/>
    <w:rsid w:val="00483A19"/>
    <w:rsid w:val="004909CC"/>
    <w:rsid w:val="004B2C5F"/>
    <w:rsid w:val="004B56BD"/>
    <w:rsid w:val="004D124D"/>
    <w:rsid w:val="004E0604"/>
    <w:rsid w:val="00525B69"/>
    <w:rsid w:val="00554AD0"/>
    <w:rsid w:val="00560535"/>
    <w:rsid w:val="00575032"/>
    <w:rsid w:val="00596D39"/>
    <w:rsid w:val="005F3A1B"/>
    <w:rsid w:val="00630CE9"/>
    <w:rsid w:val="00660087"/>
    <w:rsid w:val="00673254"/>
    <w:rsid w:val="006835F0"/>
    <w:rsid w:val="006D0559"/>
    <w:rsid w:val="00702E46"/>
    <w:rsid w:val="00720160"/>
    <w:rsid w:val="00754FE6"/>
    <w:rsid w:val="007570C3"/>
    <w:rsid w:val="007747CF"/>
    <w:rsid w:val="00794E09"/>
    <w:rsid w:val="007A06CF"/>
    <w:rsid w:val="00804C89"/>
    <w:rsid w:val="0085391F"/>
    <w:rsid w:val="008734B9"/>
    <w:rsid w:val="008777AD"/>
    <w:rsid w:val="00891EC8"/>
    <w:rsid w:val="008F76ED"/>
    <w:rsid w:val="0090379D"/>
    <w:rsid w:val="009074A8"/>
    <w:rsid w:val="00943664"/>
    <w:rsid w:val="00955909"/>
    <w:rsid w:val="00956505"/>
    <w:rsid w:val="0095682C"/>
    <w:rsid w:val="00995818"/>
    <w:rsid w:val="009B61BC"/>
    <w:rsid w:val="009C592E"/>
    <w:rsid w:val="00A873A4"/>
    <w:rsid w:val="00A9279E"/>
    <w:rsid w:val="00AA751F"/>
    <w:rsid w:val="00AD2CAD"/>
    <w:rsid w:val="00B125FD"/>
    <w:rsid w:val="00B33947"/>
    <w:rsid w:val="00B35C3E"/>
    <w:rsid w:val="00B626AD"/>
    <w:rsid w:val="00B70A49"/>
    <w:rsid w:val="00C14BED"/>
    <w:rsid w:val="00C34B87"/>
    <w:rsid w:val="00C57FB2"/>
    <w:rsid w:val="00C84DE5"/>
    <w:rsid w:val="00C917EF"/>
    <w:rsid w:val="00C92EAD"/>
    <w:rsid w:val="00CA0F40"/>
    <w:rsid w:val="00CD52E9"/>
    <w:rsid w:val="00CF2A74"/>
    <w:rsid w:val="00CF5738"/>
    <w:rsid w:val="00D210C3"/>
    <w:rsid w:val="00D449A1"/>
    <w:rsid w:val="00D458CB"/>
    <w:rsid w:val="00D52418"/>
    <w:rsid w:val="00D75A8D"/>
    <w:rsid w:val="00D85634"/>
    <w:rsid w:val="00D96B95"/>
    <w:rsid w:val="00D97CF5"/>
    <w:rsid w:val="00DA0D73"/>
    <w:rsid w:val="00DC23D4"/>
    <w:rsid w:val="00DE1081"/>
    <w:rsid w:val="00DE2CD9"/>
    <w:rsid w:val="00E275B4"/>
    <w:rsid w:val="00E37DBB"/>
    <w:rsid w:val="00E41217"/>
    <w:rsid w:val="00E4329A"/>
    <w:rsid w:val="00E439DB"/>
    <w:rsid w:val="00E45E78"/>
    <w:rsid w:val="00E548B2"/>
    <w:rsid w:val="00E851CC"/>
    <w:rsid w:val="00E94C5A"/>
    <w:rsid w:val="00ED6D96"/>
    <w:rsid w:val="00EF226E"/>
    <w:rsid w:val="00F07EAB"/>
    <w:rsid w:val="00F1043F"/>
    <w:rsid w:val="00F1216D"/>
    <w:rsid w:val="00F470F9"/>
    <w:rsid w:val="00F55FD4"/>
    <w:rsid w:val="00F81020"/>
    <w:rsid w:val="00F90B04"/>
    <w:rsid w:val="00FA643B"/>
    <w:rsid w:val="00FC3866"/>
    <w:rsid w:val="00FD4B93"/>
    <w:rsid w:val="00FF12F4"/>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F1216D"/>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F1216D"/>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383ED0"/>
    <w:pPr>
      <w:numPr>
        <w:numId w:val="15"/>
      </w:numPr>
      <w:pBdr>
        <w:bottom w:val="single" w:sz="4" w:space="1" w:color="auto"/>
      </w:pBdr>
      <w:tabs>
        <w:tab w:val="left" w:pos="1080"/>
      </w:tabs>
      <w:spacing w:before="240" w:after="60" w:line="240" w:lineRule="auto"/>
      <w:ind w:hanging="1080"/>
    </w:pPr>
    <w:rPr>
      <w:rFonts w:ascii="Times New Roman" w:eastAsia="Times New Roman" w:hAnsi="Times New Roman" w:cs="Times New Roman"/>
    </w:rPr>
  </w:style>
  <w:style w:type="character" w:customStyle="1" w:styleId="demonum1Char">
    <w:name w:val="demo_num_1 Char"/>
    <w:basedOn w:val="DefaultParagraphFont"/>
    <w:link w:val="demonum1"/>
    <w:rsid w:val="00383ED0"/>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styleId="NormalWeb">
    <w:name w:val="Normal (Web)"/>
    <w:basedOn w:val="Normal"/>
    <w:uiPriority w:val="99"/>
    <w:semiHidden/>
    <w:unhideWhenUsed/>
    <w:rsid w:val="009958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0A49"/>
    <w:rPr>
      <w:rFonts w:ascii="Courier New" w:eastAsia="Times New Roman" w:hAnsi="Courier New" w:cs="Courier New"/>
      <w:sz w:val="20"/>
      <w:szCs w:val="20"/>
    </w:rPr>
  </w:style>
  <w:style w:type="character" w:styleId="Strong">
    <w:name w:val="Strong"/>
    <w:basedOn w:val="DefaultParagraphFont"/>
    <w:uiPriority w:val="22"/>
    <w:qFormat/>
    <w:rsid w:val="00B70A49"/>
    <w:rPr>
      <w:b/>
      <w:bCs/>
    </w:rPr>
  </w:style>
  <w:style w:type="character" w:styleId="Emphasis">
    <w:name w:val="Emphasis"/>
    <w:basedOn w:val="DefaultParagraphFont"/>
    <w:uiPriority w:val="20"/>
    <w:qFormat/>
    <w:rsid w:val="00B70A49"/>
    <w:rPr>
      <w:i/>
      <w:iCs/>
    </w:rPr>
  </w:style>
  <w:style w:type="paragraph" w:styleId="HTMLPreformatted">
    <w:name w:val="HTML Preformatted"/>
    <w:basedOn w:val="Normal"/>
    <w:link w:val="HTMLPreformattedChar"/>
    <w:uiPriority w:val="99"/>
    <w:semiHidden/>
    <w:unhideWhenUsed/>
    <w:rsid w:val="00B7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A4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1216D"/>
    <w:pPr>
      <w:outlineLvl w:val="9"/>
    </w:pPr>
  </w:style>
  <w:style w:type="paragraph" w:styleId="TOC1">
    <w:name w:val="toc 1"/>
    <w:basedOn w:val="Normal"/>
    <w:next w:val="Normal"/>
    <w:autoRedefine/>
    <w:uiPriority w:val="39"/>
    <w:unhideWhenUsed/>
    <w:rsid w:val="00F1216D"/>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divs>
    <w:div w:id="732040975">
      <w:bodyDiv w:val="1"/>
      <w:marLeft w:val="0"/>
      <w:marRight w:val="0"/>
      <w:marTop w:val="0"/>
      <w:marBottom w:val="0"/>
      <w:divBdr>
        <w:top w:val="none" w:sz="0" w:space="0" w:color="auto"/>
        <w:left w:val="none" w:sz="0" w:space="0" w:color="auto"/>
        <w:bottom w:val="none" w:sz="0" w:space="0" w:color="auto"/>
        <w:right w:val="none" w:sz="0" w:space="0" w:color="auto"/>
      </w:divBdr>
      <w:divsChild>
        <w:div w:id="65098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6591">
      <w:bodyDiv w:val="1"/>
      <w:marLeft w:val="0"/>
      <w:marRight w:val="0"/>
      <w:marTop w:val="0"/>
      <w:marBottom w:val="0"/>
      <w:divBdr>
        <w:top w:val="none" w:sz="0" w:space="0" w:color="auto"/>
        <w:left w:val="none" w:sz="0" w:space="0" w:color="auto"/>
        <w:bottom w:val="none" w:sz="0" w:space="0" w:color="auto"/>
        <w:right w:val="none" w:sz="0" w:space="0" w:color="auto"/>
      </w:divBdr>
      <w:divsChild>
        <w:div w:id="1744641000">
          <w:marLeft w:val="0"/>
          <w:marRight w:val="0"/>
          <w:marTop w:val="0"/>
          <w:marBottom w:val="0"/>
          <w:divBdr>
            <w:top w:val="none" w:sz="0" w:space="0" w:color="auto"/>
            <w:left w:val="none" w:sz="0" w:space="0" w:color="auto"/>
            <w:bottom w:val="none" w:sz="0" w:space="0" w:color="auto"/>
            <w:right w:val="none" w:sz="0" w:space="0" w:color="auto"/>
          </w:divBdr>
          <w:divsChild>
            <w:div w:id="1791169013">
              <w:marLeft w:val="0"/>
              <w:marRight w:val="0"/>
              <w:marTop w:val="0"/>
              <w:marBottom w:val="0"/>
              <w:divBdr>
                <w:top w:val="none" w:sz="0" w:space="0" w:color="auto"/>
                <w:left w:val="none" w:sz="0" w:space="0" w:color="auto"/>
                <w:bottom w:val="none" w:sz="0" w:space="0" w:color="auto"/>
                <w:right w:val="none" w:sz="0" w:space="0" w:color="auto"/>
              </w:divBdr>
              <w:divsChild>
                <w:div w:id="21353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8918">
          <w:marLeft w:val="0"/>
          <w:marRight w:val="0"/>
          <w:marTop w:val="0"/>
          <w:marBottom w:val="0"/>
          <w:divBdr>
            <w:top w:val="none" w:sz="0" w:space="0" w:color="auto"/>
            <w:left w:val="none" w:sz="0" w:space="0" w:color="auto"/>
            <w:bottom w:val="none" w:sz="0" w:space="0" w:color="auto"/>
            <w:right w:val="none" w:sz="0" w:space="0" w:color="auto"/>
          </w:divBdr>
        </w:div>
        <w:div w:id="794565546">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n/char.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ev.mysql.com/doc/refman/5.0/en/char.html" TargetMode="External"/><Relationship Id="rId4" Type="http://schemas.openxmlformats.org/officeDocument/2006/relationships/settings" Target="settings.xml"/><Relationship Id="rId9" Type="http://schemas.openxmlformats.org/officeDocument/2006/relationships/hyperlink" Target="http://dev.mysql.com/doc/refman/5.0/en/char.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_155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__155A.dotx</Template>
  <TotalTime>361</TotalTime>
  <Pages>8</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21</cp:revision>
  <cp:lastPrinted>2012-01-29T21:58:00Z</cp:lastPrinted>
  <dcterms:created xsi:type="dcterms:W3CDTF">2009-08-21T06:10:00Z</dcterms:created>
  <dcterms:modified xsi:type="dcterms:W3CDTF">2013-08-10T22:20:00Z</dcterms:modified>
</cp:coreProperties>
</file>