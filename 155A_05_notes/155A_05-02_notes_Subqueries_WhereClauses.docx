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218551"/>
        <w:docPartObj>
          <w:docPartGallery w:val="Table of Contents"/>
          <w:docPartUnique/>
        </w:docPartObj>
      </w:sdtPr>
      <w:sdtContent>
        <w:p w:rsidR="00BA1822" w:rsidRPr="00617953" w:rsidRDefault="00BA1822" w:rsidP="00BA1822">
          <w:pPr>
            <w:pStyle w:val="TOCHeading"/>
            <w:spacing w:before="0" w:line="240" w:lineRule="auto"/>
            <w:rPr>
              <w:color w:val="auto"/>
            </w:rPr>
          </w:pPr>
          <w:r w:rsidRPr="00617953">
            <w:rPr>
              <w:color w:val="auto"/>
            </w:rPr>
            <w:t>Table of Contents</w:t>
          </w:r>
        </w:p>
        <w:p w:rsidR="00316A91" w:rsidRDefault="000D6973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 w:rsidR="00BA1822">
            <w:instrText xml:space="preserve"> TOC \o "1-3" \h \z \u </w:instrText>
          </w:r>
          <w:r>
            <w:fldChar w:fldCharType="separate"/>
          </w:r>
          <w:hyperlink w:anchor="_Toc347697350" w:history="1">
            <w:r w:rsidR="00316A91" w:rsidRPr="004F1420">
              <w:rPr>
                <w:rStyle w:val="Hyperlink"/>
                <w:noProof/>
              </w:rPr>
              <w:t>1.</w:t>
            </w:r>
            <w:r w:rsidR="00316A91">
              <w:rPr>
                <w:rFonts w:eastAsiaTheme="minorEastAsia"/>
                <w:noProof/>
              </w:rPr>
              <w:tab/>
            </w:r>
            <w:r w:rsidR="00316A91" w:rsidRPr="004F1420">
              <w:rPr>
                <w:rStyle w:val="Hyperlink"/>
                <w:noProof/>
              </w:rPr>
              <w:t>Subquery using an equality test</w:t>
            </w:r>
            <w:r w:rsidR="00316A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6A91">
              <w:rPr>
                <w:noProof/>
                <w:webHidden/>
              </w:rPr>
              <w:instrText xml:space="preserve"> PAGEREF _Toc347697350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A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A91" w:rsidRDefault="000D6973">
          <w:pPr>
            <w:pStyle w:val="TOC1"/>
            <w:rPr>
              <w:rFonts w:eastAsiaTheme="minorEastAsia"/>
              <w:noProof/>
            </w:rPr>
          </w:pPr>
          <w:hyperlink w:anchor="_Toc347697351" w:history="1">
            <w:r w:rsidR="00316A91" w:rsidRPr="004F1420">
              <w:rPr>
                <w:rStyle w:val="Hyperlink"/>
                <w:noProof/>
              </w:rPr>
              <w:t>2.</w:t>
            </w:r>
            <w:r w:rsidR="00316A91">
              <w:rPr>
                <w:rFonts w:eastAsiaTheme="minorEastAsia"/>
                <w:noProof/>
              </w:rPr>
              <w:tab/>
            </w:r>
            <w:r w:rsidR="00316A91" w:rsidRPr="004F1420">
              <w:rPr>
                <w:rStyle w:val="Hyperlink"/>
                <w:noProof/>
              </w:rPr>
              <w:t>Subquery using an in list test instead of joins</w:t>
            </w:r>
            <w:r w:rsidR="00316A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6A91">
              <w:rPr>
                <w:noProof/>
                <w:webHidden/>
              </w:rPr>
              <w:instrText xml:space="preserve"> PAGEREF _Toc347697351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A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822" w:rsidRDefault="000D6973" w:rsidP="00BA1822">
          <w:pPr>
            <w:spacing w:after="0" w:line="240" w:lineRule="auto"/>
          </w:pPr>
          <w:r>
            <w:fldChar w:fldCharType="end"/>
          </w:r>
        </w:p>
      </w:sdtContent>
    </w:sdt>
    <w:p w:rsidR="00A60DF4" w:rsidRDefault="00234A26" w:rsidP="00932021">
      <w:pPr>
        <w:pStyle w:val="body1"/>
      </w:pPr>
      <w:r w:rsidRPr="00932021">
        <w:t xml:space="preserve">Subqueries are a technique that we will develop over the semester. In this discussion we look at some simple queries that use an equality test or an </w:t>
      </w:r>
      <w:proofErr w:type="gramStart"/>
      <w:r w:rsidRPr="00932021">
        <w:t>In</w:t>
      </w:r>
      <w:proofErr w:type="gramEnd"/>
      <w:r w:rsidRPr="00932021">
        <w:t xml:space="preserve"> filter to test against the data is brought back by a subquery.</w:t>
      </w:r>
    </w:p>
    <w:p w:rsidR="00932021" w:rsidRPr="00932021" w:rsidRDefault="00932021" w:rsidP="00932021">
      <w:pPr>
        <w:pStyle w:val="body1"/>
      </w:pPr>
    </w:p>
    <w:p w:rsidR="00060577" w:rsidRDefault="00060577" w:rsidP="00060577">
      <w:pPr>
        <w:pStyle w:val="head1"/>
      </w:pPr>
      <w:bookmarkStart w:id="0" w:name="_Toc347697350"/>
      <w:r>
        <w:t>Subquery using an equality test</w:t>
      </w:r>
      <w:bookmarkEnd w:id="0"/>
    </w:p>
    <w:p w:rsidR="00A60DF4" w:rsidRDefault="00A60DF4" w:rsidP="00234A26">
      <w:pPr>
        <w:pStyle w:val="body1"/>
      </w:pPr>
      <w:r>
        <w:t xml:space="preserve">Suppose we want to find all of the people who work in the same department as employee </w:t>
      </w:r>
      <w:r w:rsidR="00274A24">
        <w:t>162</w:t>
      </w:r>
      <w:r w:rsidR="003D29DA">
        <w:t xml:space="preserve">. </w:t>
      </w:r>
      <w:r>
        <w:t xml:space="preserve"> We could write a query to find that department id.</w:t>
      </w:r>
    </w:p>
    <w:p w:rsidR="00A60DF4" w:rsidRPr="00C6535B" w:rsidRDefault="00BC51E1" w:rsidP="00C6535B">
      <w:pPr>
        <w:pStyle w:val="code1"/>
      </w:pPr>
      <w:r>
        <w:t xml:space="preserve">Select </w:t>
      </w:r>
      <w:r w:rsidR="00A60DF4" w:rsidRPr="00C6535B">
        <w:t xml:space="preserve">dept_id </w:t>
      </w:r>
    </w:p>
    <w:p w:rsidR="00A60DF4" w:rsidRPr="00C6535B" w:rsidRDefault="00BC51E1" w:rsidP="00C6535B">
      <w:pPr>
        <w:pStyle w:val="code1"/>
      </w:pPr>
      <w:r>
        <w:t xml:space="preserve">From </w:t>
      </w:r>
      <w:r w:rsidR="00B11F47" w:rsidRPr="00C6535B">
        <w:t>a_emp.employees</w:t>
      </w:r>
    </w:p>
    <w:p w:rsidR="00A60DF4" w:rsidRPr="00C6535B" w:rsidRDefault="00BC51E1" w:rsidP="00C6535B">
      <w:pPr>
        <w:pStyle w:val="code1"/>
      </w:pPr>
      <w:r>
        <w:t xml:space="preserve">Where </w:t>
      </w:r>
      <w:r w:rsidR="00A60DF4" w:rsidRPr="00C6535B">
        <w:t xml:space="preserve">emp_id = </w:t>
      </w:r>
      <w:r w:rsidR="00A43840" w:rsidRPr="00C6535B">
        <w:rPr>
          <w:szCs w:val="21"/>
        </w:rPr>
        <w:t>162</w:t>
      </w:r>
      <w:r w:rsidR="003D29DA" w:rsidRPr="00C6535B">
        <w:rPr>
          <w:szCs w:val="21"/>
        </w:rPr>
        <w:t>;</w:t>
      </w:r>
    </w:p>
    <w:p w:rsidR="00932021" w:rsidRDefault="00932021" w:rsidP="00234A26">
      <w:pPr>
        <w:pStyle w:val="body1"/>
      </w:pPr>
    </w:p>
    <w:p w:rsidR="00A60DF4" w:rsidRDefault="00A60DF4" w:rsidP="00234A26">
      <w:pPr>
        <w:pStyle w:val="body1"/>
      </w:pPr>
      <w:r>
        <w:t>And then write a query to find employees in that department.</w:t>
      </w:r>
    </w:p>
    <w:p w:rsidR="00A60DF4" w:rsidRPr="00C6535B" w:rsidRDefault="00BC51E1" w:rsidP="00C6535B">
      <w:pPr>
        <w:pStyle w:val="code1"/>
      </w:pPr>
      <w:r>
        <w:t xml:space="preserve">Select </w:t>
      </w:r>
      <w:r w:rsidR="00A60DF4" w:rsidRPr="00C6535B">
        <w:t xml:space="preserve">emp_id </w:t>
      </w:r>
    </w:p>
    <w:p w:rsidR="00A60DF4" w:rsidRPr="00C6535B" w:rsidRDefault="00A60DF4" w:rsidP="00C6535B">
      <w:pPr>
        <w:pStyle w:val="code1"/>
      </w:pPr>
      <w:r w:rsidRPr="00C6535B">
        <w:t>,        name_last as "Employee"</w:t>
      </w:r>
    </w:p>
    <w:p w:rsidR="00A60DF4" w:rsidRPr="00C6535B" w:rsidRDefault="00A60DF4" w:rsidP="00C6535B">
      <w:pPr>
        <w:pStyle w:val="code1"/>
      </w:pPr>
      <w:r w:rsidRPr="00C6535B">
        <w:t>,        dept_id</w:t>
      </w:r>
    </w:p>
    <w:p w:rsidR="007E2388" w:rsidRPr="00C6535B" w:rsidRDefault="00BC51E1" w:rsidP="00C6535B">
      <w:pPr>
        <w:pStyle w:val="code1"/>
      </w:pPr>
      <w:r>
        <w:t xml:space="preserve">From </w:t>
      </w:r>
      <w:r w:rsidR="007E2388" w:rsidRPr="00C6535B">
        <w:t>a_emp.employees</w:t>
      </w:r>
    </w:p>
    <w:p w:rsidR="00A60DF4" w:rsidRPr="00C6535B" w:rsidRDefault="00BC51E1" w:rsidP="00C6535B">
      <w:pPr>
        <w:pStyle w:val="code1"/>
      </w:pPr>
      <w:r>
        <w:t xml:space="preserve">Where </w:t>
      </w:r>
      <w:r w:rsidR="00A60DF4" w:rsidRPr="00C6535B">
        <w:t>dept_id =    --  put the department number here</w:t>
      </w:r>
    </w:p>
    <w:p w:rsidR="00A60DF4" w:rsidRDefault="00A60DF4" w:rsidP="00234A26">
      <w:pPr>
        <w:pStyle w:val="body1"/>
      </w:pPr>
      <w:r>
        <w:t>But we can also build these two queries into one query by using a subquery.</w:t>
      </w:r>
    </w:p>
    <w:p w:rsidR="00932021" w:rsidRDefault="00932021" w:rsidP="00234A26">
      <w:pPr>
        <w:pStyle w:val="body1"/>
      </w:pPr>
    </w:p>
    <w:p w:rsidR="00A60DF4" w:rsidRPr="00F10865" w:rsidRDefault="00A60DF4" w:rsidP="00A60DF4">
      <w:pPr>
        <w:pStyle w:val="demonum1"/>
        <w:ind w:hanging="1080"/>
      </w:pPr>
      <w:r>
        <w:t>A</w:t>
      </w:r>
      <w:r w:rsidRPr="00F10865">
        <w:t xml:space="preserve"> simple subquery- we want to find employees who work in the same department as employee with ID </w:t>
      </w:r>
      <w:r>
        <w:t xml:space="preserve"> </w:t>
      </w:r>
      <w:r w:rsidR="00A43840">
        <w:rPr>
          <w:sz w:val="21"/>
          <w:szCs w:val="21"/>
        </w:rPr>
        <w:t>162</w:t>
      </w:r>
    </w:p>
    <w:p w:rsidR="007E2388" w:rsidRPr="00C6535B" w:rsidRDefault="00BC51E1" w:rsidP="00C6535B">
      <w:pPr>
        <w:pStyle w:val="code1"/>
      </w:pPr>
      <w:r>
        <w:t xml:space="preserve">Select </w:t>
      </w:r>
      <w:r w:rsidR="007E2388" w:rsidRPr="00C6535B">
        <w:t>emp_id, name_last as "Employee"</w:t>
      </w:r>
    </w:p>
    <w:p w:rsidR="007E2388" w:rsidRPr="00C6535B" w:rsidRDefault="00BC51E1" w:rsidP="00C6535B">
      <w:pPr>
        <w:pStyle w:val="code1"/>
      </w:pPr>
      <w:r>
        <w:t xml:space="preserve">From </w:t>
      </w:r>
      <w:r w:rsidR="007E2388" w:rsidRPr="00C6535B">
        <w:t>a_emp.employees</w:t>
      </w:r>
    </w:p>
    <w:p w:rsidR="007E2388" w:rsidRPr="00C6535B" w:rsidRDefault="00BC51E1" w:rsidP="00C6535B">
      <w:pPr>
        <w:pStyle w:val="code1"/>
      </w:pPr>
      <w:r>
        <w:t xml:space="preserve">Where </w:t>
      </w:r>
      <w:r w:rsidR="007E2388" w:rsidRPr="00C6535B">
        <w:t xml:space="preserve">dept_id = </w:t>
      </w:r>
    </w:p>
    <w:p w:rsidR="005E010A" w:rsidRDefault="007E2388" w:rsidP="00C6535B">
      <w:pPr>
        <w:pStyle w:val="code1"/>
      </w:pPr>
      <w:r w:rsidRPr="00C6535B">
        <w:t xml:space="preserve">         (</w:t>
      </w:r>
    </w:p>
    <w:p w:rsidR="007E2388" w:rsidRPr="00C6535B" w:rsidRDefault="005E010A" w:rsidP="005E010A">
      <w:pPr>
        <w:pStyle w:val="code1"/>
        <w:shd w:val="clear" w:color="auto" w:fill="DDD9C3" w:themeFill="background2" w:themeFillShade="E6"/>
      </w:pPr>
      <w:r>
        <w:t xml:space="preserve">          </w:t>
      </w:r>
      <w:r w:rsidR="00BC51E1">
        <w:t xml:space="preserve">Select </w:t>
      </w:r>
      <w:r w:rsidR="007E2388" w:rsidRPr="00C6535B">
        <w:t xml:space="preserve">dept_id </w:t>
      </w:r>
    </w:p>
    <w:p w:rsidR="007E2388" w:rsidRPr="00C6535B" w:rsidRDefault="007E2388" w:rsidP="005E010A">
      <w:pPr>
        <w:pStyle w:val="code1"/>
        <w:shd w:val="clear" w:color="auto" w:fill="DDD9C3" w:themeFill="background2" w:themeFillShade="E6"/>
      </w:pPr>
      <w:r w:rsidRPr="00C6535B">
        <w:t xml:space="preserve">          </w:t>
      </w:r>
      <w:r w:rsidR="00BC51E1">
        <w:t xml:space="preserve">From </w:t>
      </w:r>
      <w:r w:rsidRPr="00C6535B">
        <w:t>a_emp.employees</w:t>
      </w:r>
    </w:p>
    <w:p w:rsidR="005E010A" w:rsidRDefault="007E2388" w:rsidP="005E010A">
      <w:pPr>
        <w:pStyle w:val="code1"/>
        <w:shd w:val="clear" w:color="auto" w:fill="DDD9C3" w:themeFill="background2" w:themeFillShade="E6"/>
        <w:rPr>
          <w:szCs w:val="21"/>
        </w:rPr>
      </w:pPr>
      <w:r w:rsidRPr="00C6535B">
        <w:t xml:space="preserve">          </w:t>
      </w:r>
      <w:r w:rsidR="00BC51E1">
        <w:t xml:space="preserve">Where </w:t>
      </w:r>
      <w:r w:rsidRPr="00C6535B">
        <w:t xml:space="preserve">emp_id = </w:t>
      </w:r>
      <w:r w:rsidR="00A43840" w:rsidRPr="00C6535B">
        <w:rPr>
          <w:szCs w:val="21"/>
        </w:rPr>
        <w:t>162</w:t>
      </w:r>
    </w:p>
    <w:p w:rsidR="007E2388" w:rsidRPr="00C6535B" w:rsidRDefault="007E2388" w:rsidP="00C6535B">
      <w:pPr>
        <w:pStyle w:val="code1"/>
      </w:pPr>
      <w:r w:rsidRPr="00C6535B">
        <w:t>);</w:t>
      </w:r>
    </w:p>
    <w:p w:rsidR="00A43840" w:rsidRPr="00C6535B" w:rsidRDefault="00A43840" w:rsidP="00C6535B">
      <w:pPr>
        <w:pStyle w:val="code1"/>
      </w:pPr>
      <w:r w:rsidRPr="00C6535B">
        <w:t>+--------+----------+</w:t>
      </w:r>
    </w:p>
    <w:p w:rsidR="00A43840" w:rsidRPr="00C6535B" w:rsidRDefault="00A43840" w:rsidP="00C6535B">
      <w:pPr>
        <w:pStyle w:val="code1"/>
      </w:pPr>
      <w:r w:rsidRPr="00C6535B">
        <w:t>| emp_id | Employee |</w:t>
      </w:r>
    </w:p>
    <w:p w:rsidR="00A43840" w:rsidRPr="00C6535B" w:rsidRDefault="00A43840" w:rsidP="00C6535B">
      <w:pPr>
        <w:pStyle w:val="code1"/>
      </w:pPr>
      <w:r w:rsidRPr="00C6535B">
        <w:t>+--------+----------+</w:t>
      </w:r>
    </w:p>
    <w:p w:rsidR="00A43840" w:rsidRPr="00C6535B" w:rsidRDefault="00A43840" w:rsidP="00C6535B">
      <w:pPr>
        <w:pStyle w:val="code1"/>
      </w:pPr>
      <w:r w:rsidRPr="00C6535B">
        <w:t>|    162 | Holme    |</w:t>
      </w:r>
    </w:p>
    <w:p w:rsidR="00A43840" w:rsidRPr="00C6535B" w:rsidRDefault="00A43840" w:rsidP="00C6535B">
      <w:pPr>
        <w:pStyle w:val="code1"/>
      </w:pPr>
      <w:r w:rsidRPr="00C6535B">
        <w:t>|    200 | Whale    |</w:t>
      </w:r>
    </w:p>
    <w:p w:rsidR="00A43840" w:rsidRPr="00C6535B" w:rsidRDefault="00A43840" w:rsidP="00C6535B">
      <w:pPr>
        <w:pStyle w:val="code1"/>
      </w:pPr>
      <w:r w:rsidRPr="00C6535B">
        <w:t>|    207 | Russ     |</w:t>
      </w:r>
    </w:p>
    <w:p w:rsidR="00A43840" w:rsidRPr="00C6535B" w:rsidRDefault="00A43840" w:rsidP="00C6535B">
      <w:pPr>
        <w:pStyle w:val="code1"/>
      </w:pPr>
      <w:r w:rsidRPr="00C6535B">
        <w:t>+--------+----------+</w:t>
      </w:r>
    </w:p>
    <w:p w:rsidR="00932021" w:rsidRDefault="00932021" w:rsidP="00234A26">
      <w:pPr>
        <w:pStyle w:val="body1"/>
      </w:pPr>
    </w:p>
    <w:p w:rsidR="00234A26" w:rsidRDefault="001A26CD" w:rsidP="00234A26">
      <w:pPr>
        <w:pStyle w:val="body1"/>
      </w:pPr>
      <w:r>
        <w:t xml:space="preserve">The inner query, the subquery, is </w:t>
      </w:r>
      <w:r w:rsidR="007E2388">
        <w:t>a complete</w:t>
      </w:r>
      <w:r w:rsidR="00234A26">
        <w:t xml:space="preserve"> quer</w:t>
      </w:r>
      <w:r>
        <w:t>y that could stand by it</w:t>
      </w:r>
      <w:r w:rsidR="00234A26">
        <w:t>sel</w:t>
      </w:r>
      <w:r>
        <w:t>f</w:t>
      </w:r>
      <w:r w:rsidR="00234A26">
        <w:t xml:space="preserve">. </w:t>
      </w:r>
      <w:r>
        <w:t xml:space="preserve"> It returns a </w:t>
      </w:r>
      <w:r w:rsidR="00234A26">
        <w:t xml:space="preserve">single value- the department </w:t>
      </w:r>
      <w:r w:rsidR="004D4137">
        <w:t xml:space="preserve">id </w:t>
      </w:r>
      <w:r w:rsidR="00234A26">
        <w:t>where this employee works.</w:t>
      </w:r>
    </w:p>
    <w:p w:rsidR="00234A26" w:rsidRDefault="00234A26" w:rsidP="00234A26">
      <w:pPr>
        <w:pStyle w:val="body1"/>
      </w:pPr>
      <w:r>
        <w:t>The subquery is enclosed in parentheses and the result of the subquery is used by the outer query to return the other employees from that department.</w:t>
      </w:r>
    </w:p>
    <w:p w:rsidR="00234A26" w:rsidRDefault="00234A26" w:rsidP="00234A26">
      <w:pPr>
        <w:pStyle w:val="151ASQL"/>
      </w:pPr>
    </w:p>
    <w:p w:rsidR="00234A26" w:rsidRPr="00F10865" w:rsidRDefault="001A26CD" w:rsidP="00234A26">
      <w:pPr>
        <w:pStyle w:val="demonum1"/>
        <w:ind w:hanging="1080"/>
      </w:pPr>
      <w:r>
        <w:t xml:space="preserve">If we really want to </w:t>
      </w:r>
      <w:r w:rsidR="00E56A65">
        <w:t>return</w:t>
      </w:r>
      <w:r>
        <w:t xml:space="preserve"> the </w:t>
      </w:r>
      <w:r w:rsidRPr="00E56A65">
        <w:rPr>
          <w:b/>
        </w:rPr>
        <w:t>other</w:t>
      </w:r>
      <w:r>
        <w:t xml:space="preserve"> people from that department, w</w:t>
      </w:r>
      <w:r w:rsidR="00234A26">
        <w:t xml:space="preserve">e can eliminate employee </w:t>
      </w:r>
      <w:r w:rsidR="00A43840">
        <w:rPr>
          <w:sz w:val="21"/>
          <w:szCs w:val="21"/>
        </w:rPr>
        <w:t xml:space="preserve">162 </w:t>
      </w:r>
      <w:r w:rsidR="00234A26">
        <w:t xml:space="preserve">from the final result </w:t>
      </w:r>
      <w:r w:rsidR="004D4137">
        <w:t>set</w:t>
      </w:r>
      <w:r w:rsidR="004D4137" w:rsidRPr="00F10865">
        <w:t xml:space="preserve">. </w:t>
      </w:r>
      <w:r>
        <w:t xml:space="preserve">Note that </w:t>
      </w:r>
      <w:r w:rsidR="004D4137">
        <w:t>the filter</w:t>
      </w:r>
      <w:r>
        <w:t xml:space="preserve"> </w:t>
      </w:r>
      <w:proofErr w:type="spellStart"/>
      <w:r>
        <w:t>emp_id</w:t>
      </w:r>
      <w:proofErr w:type="spellEnd"/>
      <w:r>
        <w:t xml:space="preserve"> &lt;&gt; </w:t>
      </w:r>
      <w:r w:rsidR="00A43840">
        <w:rPr>
          <w:sz w:val="21"/>
          <w:szCs w:val="21"/>
        </w:rPr>
        <w:t>162</w:t>
      </w:r>
      <w:r>
        <w:t xml:space="preserve"> is written outside the subquery.</w:t>
      </w:r>
    </w:p>
    <w:p w:rsidR="007E2388" w:rsidRPr="00C6535B" w:rsidRDefault="00BC51E1" w:rsidP="00C6535B">
      <w:pPr>
        <w:pStyle w:val="code1"/>
      </w:pPr>
      <w:r>
        <w:t xml:space="preserve">Select </w:t>
      </w:r>
      <w:r w:rsidR="007E2388" w:rsidRPr="00C6535B">
        <w:t>emp_id, name_last as "Employee"</w:t>
      </w:r>
    </w:p>
    <w:p w:rsidR="007E2388" w:rsidRPr="00C6535B" w:rsidRDefault="00BC51E1" w:rsidP="00C6535B">
      <w:pPr>
        <w:pStyle w:val="code1"/>
      </w:pPr>
      <w:r>
        <w:lastRenderedPageBreak/>
        <w:t xml:space="preserve">From </w:t>
      </w:r>
      <w:r w:rsidR="007E2388" w:rsidRPr="00C6535B">
        <w:t>a_emp.employees</w:t>
      </w:r>
    </w:p>
    <w:p w:rsidR="007E2388" w:rsidRPr="00C6535B" w:rsidRDefault="00BC51E1" w:rsidP="00C6535B">
      <w:pPr>
        <w:pStyle w:val="code1"/>
      </w:pPr>
      <w:r>
        <w:t xml:space="preserve">Where </w:t>
      </w:r>
      <w:r w:rsidR="007E2388" w:rsidRPr="00C6535B">
        <w:t xml:space="preserve">dept_id = </w:t>
      </w:r>
    </w:p>
    <w:p w:rsidR="005E010A" w:rsidRDefault="007E2388" w:rsidP="00C6535B">
      <w:pPr>
        <w:pStyle w:val="code1"/>
      </w:pPr>
      <w:r w:rsidRPr="00C6535B">
        <w:t xml:space="preserve">         (</w:t>
      </w:r>
    </w:p>
    <w:p w:rsidR="007E2388" w:rsidRPr="00C6535B" w:rsidRDefault="005E010A" w:rsidP="005E010A">
      <w:pPr>
        <w:pStyle w:val="code1"/>
        <w:shd w:val="clear" w:color="auto" w:fill="DDD9C3" w:themeFill="background2" w:themeFillShade="E6"/>
      </w:pPr>
      <w:r>
        <w:t xml:space="preserve">          </w:t>
      </w:r>
      <w:r w:rsidR="00BC51E1">
        <w:t xml:space="preserve">Select </w:t>
      </w:r>
      <w:r w:rsidR="007E2388" w:rsidRPr="00C6535B">
        <w:t xml:space="preserve">dept_id </w:t>
      </w:r>
    </w:p>
    <w:p w:rsidR="007E2388" w:rsidRPr="00C6535B" w:rsidRDefault="007E2388" w:rsidP="005E010A">
      <w:pPr>
        <w:pStyle w:val="code1"/>
        <w:shd w:val="clear" w:color="auto" w:fill="DDD9C3" w:themeFill="background2" w:themeFillShade="E6"/>
      </w:pPr>
      <w:r w:rsidRPr="00C6535B">
        <w:t xml:space="preserve">          </w:t>
      </w:r>
      <w:r w:rsidR="00BC51E1">
        <w:t xml:space="preserve">From </w:t>
      </w:r>
      <w:r w:rsidRPr="00C6535B">
        <w:t>a_emp.employees</w:t>
      </w:r>
    </w:p>
    <w:p w:rsidR="005E010A" w:rsidRDefault="007E2388" w:rsidP="005E010A">
      <w:pPr>
        <w:pStyle w:val="code1"/>
        <w:shd w:val="clear" w:color="auto" w:fill="DDD9C3" w:themeFill="background2" w:themeFillShade="E6"/>
        <w:rPr>
          <w:szCs w:val="21"/>
        </w:rPr>
      </w:pPr>
      <w:r w:rsidRPr="00C6535B">
        <w:t xml:space="preserve">          </w:t>
      </w:r>
      <w:r w:rsidR="00BC51E1">
        <w:t xml:space="preserve">Where </w:t>
      </w:r>
      <w:r w:rsidRPr="00C6535B">
        <w:t xml:space="preserve">emp_id = </w:t>
      </w:r>
      <w:r w:rsidR="00A43840" w:rsidRPr="00C6535B">
        <w:rPr>
          <w:szCs w:val="21"/>
        </w:rPr>
        <w:t>162</w:t>
      </w:r>
    </w:p>
    <w:p w:rsidR="007E2388" w:rsidRPr="00C6535B" w:rsidRDefault="005E010A" w:rsidP="00C6535B">
      <w:pPr>
        <w:pStyle w:val="code1"/>
      </w:pPr>
      <w:r>
        <w:rPr>
          <w:szCs w:val="21"/>
        </w:rPr>
        <w:t xml:space="preserve">          </w:t>
      </w:r>
      <w:r w:rsidR="007E2388" w:rsidRPr="00C6535B">
        <w:t>)</w:t>
      </w:r>
    </w:p>
    <w:p w:rsidR="007E2388" w:rsidRPr="00C6535B" w:rsidRDefault="007E2388" w:rsidP="00C6535B">
      <w:pPr>
        <w:pStyle w:val="code1"/>
      </w:pPr>
      <w:r w:rsidRPr="00C6535B">
        <w:t xml:space="preserve">and emp_id &lt;&gt; </w:t>
      </w:r>
      <w:r w:rsidR="00A43840" w:rsidRPr="00C6535B">
        <w:rPr>
          <w:szCs w:val="21"/>
        </w:rPr>
        <w:t>162</w:t>
      </w:r>
      <w:r w:rsidRPr="00C6535B">
        <w:t>;</w:t>
      </w:r>
    </w:p>
    <w:p w:rsidR="00A43840" w:rsidRPr="00C6535B" w:rsidRDefault="00A43840" w:rsidP="00C6535B">
      <w:pPr>
        <w:pStyle w:val="code1"/>
      </w:pPr>
      <w:r w:rsidRPr="00C6535B">
        <w:t>+--------+----------+</w:t>
      </w:r>
    </w:p>
    <w:p w:rsidR="00A43840" w:rsidRPr="00C6535B" w:rsidRDefault="00A43840" w:rsidP="00C6535B">
      <w:pPr>
        <w:pStyle w:val="code1"/>
      </w:pPr>
      <w:r w:rsidRPr="00C6535B">
        <w:t>| emp_id | Employee |</w:t>
      </w:r>
    </w:p>
    <w:p w:rsidR="00A43840" w:rsidRPr="00C6535B" w:rsidRDefault="00A43840" w:rsidP="00C6535B">
      <w:pPr>
        <w:pStyle w:val="code1"/>
      </w:pPr>
      <w:r w:rsidRPr="00C6535B">
        <w:t>+--------+----------+</w:t>
      </w:r>
    </w:p>
    <w:p w:rsidR="00A43840" w:rsidRPr="00C6535B" w:rsidRDefault="00A43840" w:rsidP="00C6535B">
      <w:pPr>
        <w:pStyle w:val="code1"/>
      </w:pPr>
      <w:r w:rsidRPr="00C6535B">
        <w:t>|    200 | Whale    |</w:t>
      </w:r>
    </w:p>
    <w:p w:rsidR="00A43840" w:rsidRPr="00C6535B" w:rsidRDefault="00A43840" w:rsidP="00C6535B">
      <w:pPr>
        <w:pStyle w:val="code1"/>
      </w:pPr>
      <w:r w:rsidRPr="00C6535B">
        <w:t>|    207 | Russ     |</w:t>
      </w:r>
    </w:p>
    <w:p w:rsidR="003D29DA" w:rsidRDefault="00A43840" w:rsidP="00C6535B">
      <w:pPr>
        <w:pStyle w:val="code1"/>
      </w:pPr>
      <w:r w:rsidRPr="00C6535B">
        <w:t>+--------+----------+</w:t>
      </w:r>
    </w:p>
    <w:p w:rsidR="005E010A" w:rsidRDefault="005E010A" w:rsidP="005E010A">
      <w:pPr>
        <w:pStyle w:val="body1"/>
      </w:pPr>
      <w:r>
        <w:t>With the filter we have to take care that the subquery returns a single value- one row and one column, because we are using it in an = test.</w:t>
      </w:r>
    </w:p>
    <w:p w:rsidR="005E010A" w:rsidRDefault="005E010A" w:rsidP="005E010A">
      <w:pPr>
        <w:pStyle w:val="body1"/>
      </w:pPr>
      <w:r>
        <w:t>We could use this technique to find employees who earn more than employee 162.</w:t>
      </w:r>
    </w:p>
    <w:p w:rsidR="005E010A" w:rsidRDefault="005E010A" w:rsidP="005E010A">
      <w:pPr>
        <w:pStyle w:val="body1"/>
      </w:pPr>
      <w:r>
        <w:t>The subquery to find the salary for employee 162 would be</w:t>
      </w:r>
    </w:p>
    <w:p w:rsidR="005A07D5" w:rsidRPr="005E010A" w:rsidRDefault="005A07D5" w:rsidP="005A07D5">
      <w:pPr>
        <w:pStyle w:val="code1"/>
      </w:pPr>
      <w:r w:rsidRPr="005E010A">
        <w:t xml:space="preserve">          </w:t>
      </w:r>
      <w:r w:rsidR="00BC51E1">
        <w:t xml:space="preserve">Select </w:t>
      </w:r>
      <w:r w:rsidRPr="005E010A">
        <w:t xml:space="preserve">salary </w:t>
      </w:r>
    </w:p>
    <w:p w:rsidR="005A07D5" w:rsidRPr="005E010A" w:rsidRDefault="005A07D5" w:rsidP="005A07D5">
      <w:pPr>
        <w:pStyle w:val="code1"/>
      </w:pPr>
      <w:r w:rsidRPr="005E010A">
        <w:t xml:space="preserve">          </w:t>
      </w:r>
      <w:r w:rsidR="00BC51E1">
        <w:t xml:space="preserve">From </w:t>
      </w:r>
      <w:r w:rsidRPr="005E010A">
        <w:t>a_emp.employees</w:t>
      </w:r>
    </w:p>
    <w:p w:rsidR="005A07D5" w:rsidRPr="005E010A" w:rsidRDefault="005A07D5" w:rsidP="005A07D5">
      <w:pPr>
        <w:pStyle w:val="code1"/>
      </w:pPr>
      <w:r w:rsidRPr="005E010A">
        <w:t xml:space="preserve">          </w:t>
      </w:r>
      <w:r w:rsidR="00BC51E1">
        <w:t xml:space="preserve">Where </w:t>
      </w:r>
      <w:r w:rsidRPr="005E010A">
        <w:t>emp_id = 162</w:t>
      </w:r>
    </w:p>
    <w:p w:rsidR="005E010A" w:rsidRPr="00B528BE" w:rsidRDefault="005E010A" w:rsidP="005E010A">
      <w:pPr>
        <w:pStyle w:val="body1"/>
      </w:pPr>
      <w:r>
        <w:t xml:space="preserve">Each employee has exactly one salary value and we have only one employee 162 since </w:t>
      </w:r>
      <w:proofErr w:type="spellStart"/>
      <w:r>
        <w:t>emp_id</w:t>
      </w:r>
      <w:proofErr w:type="spellEnd"/>
      <w:r>
        <w:t xml:space="preserve"> is the primary key. This subquery returns one value.</w:t>
      </w:r>
    </w:p>
    <w:p w:rsidR="005E010A" w:rsidRDefault="005E010A" w:rsidP="005E010A">
      <w:pPr>
        <w:pStyle w:val="demonum1"/>
        <w:tabs>
          <w:tab w:val="clear" w:pos="1080"/>
          <w:tab w:val="left" w:pos="1440"/>
        </w:tabs>
        <w:ind w:left="1440" w:hanging="1440"/>
      </w:pPr>
      <w:r>
        <w:t>Using the subquery</w:t>
      </w:r>
    </w:p>
    <w:p w:rsidR="005E010A" w:rsidRPr="005E010A" w:rsidRDefault="00BC51E1" w:rsidP="005E010A">
      <w:pPr>
        <w:pStyle w:val="code1"/>
      </w:pPr>
      <w:r>
        <w:t xml:space="preserve">Select </w:t>
      </w:r>
      <w:r w:rsidR="005E010A" w:rsidRPr="005E010A">
        <w:t>emp_id, name_last as "Employee", salary</w:t>
      </w:r>
    </w:p>
    <w:p w:rsidR="005E010A" w:rsidRPr="005E010A" w:rsidRDefault="00BC51E1" w:rsidP="005E010A">
      <w:pPr>
        <w:pStyle w:val="code1"/>
      </w:pPr>
      <w:r>
        <w:t xml:space="preserve">From </w:t>
      </w:r>
      <w:r w:rsidR="005E010A" w:rsidRPr="005E010A">
        <w:t>a_emp.employees</w:t>
      </w:r>
    </w:p>
    <w:p w:rsidR="005E010A" w:rsidRPr="005E010A" w:rsidRDefault="00BC51E1" w:rsidP="005E010A">
      <w:pPr>
        <w:pStyle w:val="code1"/>
      </w:pPr>
      <w:r>
        <w:t xml:space="preserve">Where </w:t>
      </w:r>
      <w:r w:rsidR="005E010A" w:rsidRPr="005E010A">
        <w:t xml:space="preserve">salary &gt; </w:t>
      </w:r>
    </w:p>
    <w:p w:rsidR="005E010A" w:rsidRPr="005E010A" w:rsidRDefault="005E010A" w:rsidP="005E010A">
      <w:pPr>
        <w:pStyle w:val="code1"/>
      </w:pPr>
      <w:r w:rsidRPr="005E010A">
        <w:t xml:space="preserve">         (</w:t>
      </w:r>
    </w:p>
    <w:p w:rsidR="005E010A" w:rsidRPr="005E010A" w:rsidRDefault="005E010A" w:rsidP="005E010A">
      <w:pPr>
        <w:pStyle w:val="code1"/>
      </w:pPr>
      <w:r w:rsidRPr="005E010A">
        <w:t xml:space="preserve">          </w:t>
      </w:r>
      <w:r w:rsidR="00BC51E1">
        <w:t xml:space="preserve">Select </w:t>
      </w:r>
      <w:r w:rsidRPr="005E010A">
        <w:t xml:space="preserve">salary </w:t>
      </w:r>
    </w:p>
    <w:p w:rsidR="005E010A" w:rsidRPr="005E010A" w:rsidRDefault="005E010A" w:rsidP="005E010A">
      <w:pPr>
        <w:pStyle w:val="code1"/>
      </w:pPr>
      <w:r w:rsidRPr="005E010A">
        <w:t xml:space="preserve">          </w:t>
      </w:r>
      <w:r w:rsidR="00BC51E1">
        <w:t xml:space="preserve">From </w:t>
      </w:r>
      <w:r w:rsidRPr="005E010A">
        <w:t>a_emp.employees</w:t>
      </w:r>
    </w:p>
    <w:p w:rsidR="005E010A" w:rsidRPr="005E010A" w:rsidRDefault="005E010A" w:rsidP="005E010A">
      <w:pPr>
        <w:pStyle w:val="code1"/>
      </w:pPr>
      <w:r w:rsidRPr="005E010A">
        <w:t xml:space="preserve">          </w:t>
      </w:r>
      <w:r w:rsidR="00BC51E1">
        <w:t xml:space="preserve">Where </w:t>
      </w:r>
      <w:r w:rsidRPr="005E010A">
        <w:t>emp_id = 162</w:t>
      </w:r>
    </w:p>
    <w:p w:rsidR="005E010A" w:rsidRPr="005E010A" w:rsidRDefault="005E010A" w:rsidP="005E010A">
      <w:pPr>
        <w:pStyle w:val="code1"/>
      </w:pPr>
      <w:r w:rsidRPr="005E010A">
        <w:t xml:space="preserve">          )</w:t>
      </w:r>
    </w:p>
    <w:p w:rsidR="005E010A" w:rsidRDefault="005E010A" w:rsidP="005E010A">
      <w:pPr>
        <w:pStyle w:val="code1"/>
      </w:pPr>
      <w:r w:rsidRPr="005E010A">
        <w:t>;</w:t>
      </w:r>
    </w:p>
    <w:p w:rsidR="005E010A" w:rsidRDefault="005E010A" w:rsidP="005E010A">
      <w:pPr>
        <w:pStyle w:val="code1"/>
      </w:pPr>
      <w:r>
        <w:t>+--------+----------+----------+</w:t>
      </w:r>
    </w:p>
    <w:p w:rsidR="005E010A" w:rsidRDefault="005E010A" w:rsidP="005E010A">
      <w:pPr>
        <w:pStyle w:val="code1"/>
      </w:pPr>
      <w:r>
        <w:t>| emp_id | Employee | salary   |</w:t>
      </w:r>
    </w:p>
    <w:p w:rsidR="005E010A" w:rsidRDefault="005E010A" w:rsidP="005E010A">
      <w:pPr>
        <w:pStyle w:val="code1"/>
      </w:pPr>
      <w:r>
        <w:t>+--------+----------+----------+</w:t>
      </w:r>
    </w:p>
    <w:p w:rsidR="005E010A" w:rsidRDefault="005E010A" w:rsidP="005E010A">
      <w:pPr>
        <w:pStyle w:val="code1"/>
      </w:pPr>
      <w:r>
        <w:t>|    101 | Koch     | 98005.00 |</w:t>
      </w:r>
    </w:p>
    <w:p w:rsidR="005E010A" w:rsidRDefault="005E010A" w:rsidP="005E010A">
      <w:pPr>
        <w:pStyle w:val="code1"/>
      </w:pPr>
      <w:r>
        <w:t>+--------+----------+----------+</w:t>
      </w:r>
    </w:p>
    <w:p w:rsidR="005E010A" w:rsidRDefault="005E010A" w:rsidP="005E010A">
      <w:pPr>
        <w:pStyle w:val="code1"/>
      </w:pPr>
      <w:r>
        <w:t>1 row in set (0.02 sec)</w:t>
      </w:r>
    </w:p>
    <w:p w:rsidR="005E010A" w:rsidRDefault="005E010A" w:rsidP="005E010A">
      <w:pPr>
        <w:pStyle w:val="body1"/>
      </w:pPr>
    </w:p>
    <w:p w:rsidR="005E010A" w:rsidRDefault="005E010A" w:rsidP="005E010A">
      <w:pPr>
        <w:pStyle w:val="body1"/>
      </w:pPr>
      <w:r>
        <w:t xml:space="preserve">Try this query with some different employee id value- who earns more than employee 104? </w:t>
      </w:r>
      <w:proofErr w:type="gramStart"/>
      <w:r>
        <w:t>More than employee 101?</w:t>
      </w:r>
      <w:proofErr w:type="gramEnd"/>
    </w:p>
    <w:p w:rsidR="005E010A" w:rsidRDefault="005E010A" w:rsidP="005E010A">
      <w:pPr>
        <w:pStyle w:val="demonum1"/>
        <w:tabs>
          <w:tab w:val="clear" w:pos="1080"/>
          <w:tab w:val="left" w:pos="1440"/>
        </w:tabs>
        <w:ind w:left="1440" w:hanging="1440"/>
      </w:pPr>
      <w:r>
        <w:t>Now try this query; you will get an error message</w:t>
      </w:r>
    </w:p>
    <w:p w:rsidR="00C01DFE" w:rsidRPr="00C01DFE" w:rsidRDefault="00BC51E1" w:rsidP="00C01DFE">
      <w:pPr>
        <w:pStyle w:val="code1"/>
      </w:pPr>
      <w:r>
        <w:t xml:space="preserve">Select </w:t>
      </w:r>
      <w:r w:rsidR="00C01DFE" w:rsidRPr="00C01DFE">
        <w:t>emp_id, name_last as "Employee", salary</w:t>
      </w:r>
    </w:p>
    <w:p w:rsidR="00C01DFE" w:rsidRPr="00C01DFE" w:rsidRDefault="00BC51E1" w:rsidP="00C01DFE">
      <w:pPr>
        <w:pStyle w:val="code1"/>
      </w:pPr>
      <w:r>
        <w:t xml:space="preserve">From </w:t>
      </w:r>
      <w:r w:rsidR="00C01DFE" w:rsidRPr="00C01DFE">
        <w:t>a_emp.employees</w:t>
      </w:r>
    </w:p>
    <w:p w:rsidR="00C01DFE" w:rsidRPr="00C01DFE" w:rsidRDefault="00BC51E1" w:rsidP="00C01DFE">
      <w:pPr>
        <w:pStyle w:val="code1"/>
      </w:pPr>
      <w:r>
        <w:t xml:space="preserve">Where </w:t>
      </w:r>
      <w:r w:rsidR="00C01DFE" w:rsidRPr="00C01DFE">
        <w:t xml:space="preserve">salary &gt; </w:t>
      </w:r>
    </w:p>
    <w:p w:rsidR="00C01DFE" w:rsidRPr="00C01DFE" w:rsidRDefault="00C01DFE" w:rsidP="00C01DFE">
      <w:pPr>
        <w:pStyle w:val="code1"/>
      </w:pPr>
      <w:r w:rsidRPr="00C01DFE">
        <w:t xml:space="preserve">         (</w:t>
      </w:r>
    </w:p>
    <w:p w:rsidR="00C01DFE" w:rsidRPr="00C01DFE" w:rsidRDefault="00C01DFE" w:rsidP="00C01DFE">
      <w:pPr>
        <w:pStyle w:val="code1"/>
      </w:pPr>
      <w:r w:rsidRPr="00C01DFE">
        <w:t xml:space="preserve">          </w:t>
      </w:r>
      <w:r w:rsidR="00BC51E1">
        <w:t xml:space="preserve">Select </w:t>
      </w:r>
      <w:r w:rsidRPr="00C01DFE">
        <w:t xml:space="preserve">salary </w:t>
      </w:r>
    </w:p>
    <w:p w:rsidR="00C01DFE" w:rsidRPr="00C01DFE" w:rsidRDefault="00C01DFE" w:rsidP="00C01DFE">
      <w:pPr>
        <w:pStyle w:val="code1"/>
      </w:pPr>
      <w:r w:rsidRPr="00C01DFE">
        <w:t xml:space="preserve">          </w:t>
      </w:r>
      <w:r w:rsidR="00BC51E1">
        <w:t xml:space="preserve">From </w:t>
      </w:r>
      <w:r w:rsidRPr="00C01DFE">
        <w:t>a_emp.employees</w:t>
      </w:r>
    </w:p>
    <w:p w:rsidR="00C01DFE" w:rsidRPr="00C01DFE" w:rsidRDefault="00C01DFE" w:rsidP="00C01DFE">
      <w:pPr>
        <w:pStyle w:val="code1"/>
      </w:pPr>
      <w:r w:rsidRPr="00C01DFE">
        <w:t xml:space="preserve">          </w:t>
      </w:r>
      <w:r w:rsidR="00BC51E1">
        <w:t xml:space="preserve">Where </w:t>
      </w:r>
      <w:r w:rsidRPr="00C01DFE">
        <w:t>dept_id = 210</w:t>
      </w:r>
    </w:p>
    <w:p w:rsidR="00C01DFE" w:rsidRDefault="00C01DFE" w:rsidP="00C01DFE">
      <w:pPr>
        <w:pStyle w:val="code1"/>
      </w:pPr>
      <w:r w:rsidRPr="00C01DFE">
        <w:t xml:space="preserve">          );</w:t>
      </w:r>
    </w:p>
    <w:p w:rsidR="00C01DFE" w:rsidRDefault="00C01DFE" w:rsidP="00C01DFE">
      <w:pPr>
        <w:pStyle w:val="outputBox1"/>
        <w:rPr>
          <w:noProof/>
        </w:rPr>
      </w:pPr>
      <w:r w:rsidRPr="00C01DFE">
        <w:rPr>
          <w:noProof/>
        </w:rPr>
        <w:t>ERROR 1242 (21000): Subquery returns more than 1 row</w:t>
      </w:r>
    </w:p>
    <w:p w:rsidR="005E010A" w:rsidRDefault="005E010A" w:rsidP="005E010A">
      <w:pPr>
        <w:pStyle w:val="body1"/>
      </w:pPr>
      <w:r>
        <w:lastRenderedPageBreak/>
        <w:t xml:space="preserve">This error message is </w:t>
      </w:r>
      <w:r w:rsidR="00C01DFE">
        <w:t>correct</w:t>
      </w:r>
      <w:r>
        <w:t>. The subquery is being used in a test where a single-row subquery is expected. But the subquery returns more than one row,</w:t>
      </w:r>
    </w:p>
    <w:p w:rsidR="005E010A" w:rsidRDefault="005E010A" w:rsidP="005E010A">
      <w:pPr>
        <w:pStyle w:val="body1"/>
      </w:pPr>
      <w:r>
        <w:t xml:space="preserve">The subquery is </w:t>
      </w:r>
    </w:p>
    <w:p w:rsidR="00C01DFE" w:rsidRPr="00C01DFE" w:rsidRDefault="00C01DFE" w:rsidP="00C01DFE">
      <w:pPr>
        <w:pStyle w:val="code1"/>
      </w:pPr>
      <w:r w:rsidRPr="00C01DFE">
        <w:t xml:space="preserve">          </w:t>
      </w:r>
      <w:r w:rsidR="00BC51E1">
        <w:t xml:space="preserve">Select </w:t>
      </w:r>
      <w:r w:rsidRPr="00C01DFE">
        <w:t xml:space="preserve">salary </w:t>
      </w:r>
    </w:p>
    <w:p w:rsidR="00C01DFE" w:rsidRPr="00C01DFE" w:rsidRDefault="00C01DFE" w:rsidP="00C01DFE">
      <w:pPr>
        <w:pStyle w:val="code1"/>
      </w:pPr>
      <w:r w:rsidRPr="00C01DFE">
        <w:t xml:space="preserve">          </w:t>
      </w:r>
      <w:r w:rsidR="00BC51E1">
        <w:t xml:space="preserve">From </w:t>
      </w:r>
      <w:r w:rsidRPr="00C01DFE">
        <w:t>a_emp.employees</w:t>
      </w:r>
    </w:p>
    <w:p w:rsidR="00C01DFE" w:rsidRPr="00C01DFE" w:rsidRDefault="00C01DFE" w:rsidP="00C01DFE">
      <w:pPr>
        <w:pStyle w:val="code1"/>
      </w:pPr>
      <w:r w:rsidRPr="00C01DFE">
        <w:t xml:space="preserve">          </w:t>
      </w:r>
      <w:r w:rsidR="00BC51E1">
        <w:t xml:space="preserve">Where </w:t>
      </w:r>
      <w:r w:rsidRPr="00C01DFE">
        <w:t>dept_id = 210</w:t>
      </w:r>
    </w:p>
    <w:p w:rsidR="005E010A" w:rsidRDefault="005E010A" w:rsidP="005E010A">
      <w:pPr>
        <w:pStyle w:val="body1"/>
      </w:pPr>
      <w:r>
        <w:t>We have two employees in dept 210, so the result of that subquery is</w:t>
      </w:r>
    </w:p>
    <w:p w:rsidR="00C01DFE" w:rsidRDefault="00C01DFE" w:rsidP="00C01DFE">
      <w:pPr>
        <w:pStyle w:val="code1"/>
      </w:pPr>
      <w:r>
        <w:t>+----------+</w:t>
      </w:r>
    </w:p>
    <w:p w:rsidR="00C01DFE" w:rsidRDefault="00C01DFE" w:rsidP="00C01DFE">
      <w:pPr>
        <w:pStyle w:val="code1"/>
      </w:pPr>
      <w:r>
        <w:t>| salary   |</w:t>
      </w:r>
    </w:p>
    <w:p w:rsidR="00C01DFE" w:rsidRDefault="00C01DFE" w:rsidP="00C01DFE">
      <w:pPr>
        <w:pStyle w:val="code1"/>
      </w:pPr>
      <w:r>
        <w:t>+----------+</w:t>
      </w:r>
    </w:p>
    <w:p w:rsidR="00C01DFE" w:rsidRDefault="00C01DFE" w:rsidP="00C01DFE">
      <w:pPr>
        <w:pStyle w:val="code1"/>
      </w:pPr>
      <w:r>
        <w:t>|  9000.00 |</w:t>
      </w:r>
    </w:p>
    <w:p w:rsidR="00C01DFE" w:rsidRDefault="00C01DFE" w:rsidP="00C01DFE">
      <w:pPr>
        <w:pStyle w:val="code1"/>
      </w:pPr>
      <w:r>
        <w:t>| 50000.00 |</w:t>
      </w:r>
    </w:p>
    <w:p w:rsidR="00C01DFE" w:rsidRDefault="00C01DFE" w:rsidP="00C01DFE">
      <w:pPr>
        <w:pStyle w:val="code1"/>
      </w:pPr>
      <w:r>
        <w:t>+----------+</w:t>
      </w:r>
    </w:p>
    <w:p w:rsidR="00C01DFE" w:rsidRDefault="00C01DFE" w:rsidP="00C01DFE">
      <w:pPr>
        <w:pStyle w:val="code1"/>
      </w:pPr>
      <w:r>
        <w:t>2 rows in set (0.00 sec)</w:t>
      </w:r>
    </w:p>
    <w:p w:rsidR="005E010A" w:rsidRDefault="005E010A" w:rsidP="005E010A">
      <w:pPr>
        <w:pStyle w:val="body1"/>
      </w:pPr>
    </w:p>
    <w:p w:rsidR="005E010A" w:rsidRDefault="005E010A" w:rsidP="005E010A">
      <w:pPr>
        <w:pStyle w:val="body1"/>
      </w:pPr>
      <w:r>
        <w:t>So are we asking who earns more than 9000 or more than 50000? This is an invalid query; you cannot use an = or a &gt; test against a subquery that returns more than one row.</w:t>
      </w:r>
    </w:p>
    <w:p w:rsidR="005E010A" w:rsidRPr="00C6535B" w:rsidRDefault="005E010A" w:rsidP="00C6535B">
      <w:pPr>
        <w:pStyle w:val="code1"/>
      </w:pPr>
    </w:p>
    <w:p w:rsidR="00060577" w:rsidRDefault="00060577" w:rsidP="00060577">
      <w:pPr>
        <w:pStyle w:val="head1"/>
      </w:pPr>
      <w:bookmarkStart w:id="1" w:name="_Toc347697351"/>
      <w:r>
        <w:t>Subquery using an in list test</w:t>
      </w:r>
      <w:r w:rsidR="00316A91">
        <w:t xml:space="preserve"> instead of joins</w:t>
      </w:r>
      <w:bookmarkEnd w:id="1"/>
    </w:p>
    <w:p w:rsidR="00234A26" w:rsidRDefault="001A26CD" w:rsidP="00234A26">
      <w:pPr>
        <w:pStyle w:val="body1"/>
      </w:pPr>
      <w:r>
        <w:t>Suppose we want to find all of the orders for sporting goods items. We could do this with an inner join.</w:t>
      </w:r>
    </w:p>
    <w:p w:rsidR="00234A26" w:rsidRPr="00F10865" w:rsidRDefault="00234A26" w:rsidP="00234A26">
      <w:pPr>
        <w:pStyle w:val="demonum1"/>
        <w:ind w:hanging="1080"/>
      </w:pPr>
      <w:proofErr w:type="gramStart"/>
      <w:r w:rsidRPr="00F10865">
        <w:t>a</w:t>
      </w:r>
      <w:proofErr w:type="gramEnd"/>
      <w:r w:rsidRPr="00F10865">
        <w:t xml:space="preserve"> </w:t>
      </w:r>
      <w:r>
        <w:t xml:space="preserve">query to find the </w:t>
      </w:r>
      <w:proofErr w:type="spellStart"/>
      <w:r>
        <w:t>prod_id</w:t>
      </w:r>
      <w:proofErr w:type="spellEnd"/>
      <w:r>
        <w:t xml:space="preserve"> of all of the </w:t>
      </w:r>
      <w:r w:rsidR="00E858D0" w:rsidRPr="00E858D0">
        <w:t xml:space="preserve">sporting goods </w:t>
      </w:r>
      <w:r>
        <w:t>items we have in the products table.</w:t>
      </w:r>
      <w:r w:rsidRPr="00F10865">
        <w:t xml:space="preserve"> </w:t>
      </w:r>
    </w:p>
    <w:p w:rsidR="007E2388" w:rsidRPr="00C6535B" w:rsidRDefault="00BC51E1" w:rsidP="00C6535B">
      <w:pPr>
        <w:pStyle w:val="code1"/>
      </w:pPr>
      <w:r>
        <w:t xml:space="preserve">Select </w:t>
      </w:r>
      <w:r w:rsidR="005A07D5" w:rsidRPr="00C6535B">
        <w:t>distinct ord_id</w:t>
      </w:r>
    </w:p>
    <w:p w:rsidR="007E2388" w:rsidRPr="00C6535B" w:rsidRDefault="00BC51E1" w:rsidP="00C6535B">
      <w:pPr>
        <w:pStyle w:val="code1"/>
      </w:pPr>
      <w:r>
        <w:t xml:space="preserve">From </w:t>
      </w:r>
      <w:r w:rsidR="005A07D5" w:rsidRPr="00C6535B">
        <w:t>a_oe.order_details od</w:t>
      </w:r>
    </w:p>
    <w:p w:rsidR="007E2388" w:rsidRPr="00C6535B" w:rsidRDefault="00BC51E1" w:rsidP="00C6535B">
      <w:pPr>
        <w:pStyle w:val="code1"/>
      </w:pPr>
      <w:r>
        <w:t>J</w:t>
      </w:r>
      <w:r w:rsidR="005A07D5" w:rsidRPr="00C6535B">
        <w:t>oin a_prd.products     pr on od.prod_id = pr.prod_id</w:t>
      </w:r>
    </w:p>
    <w:p w:rsidR="007E2388" w:rsidRPr="00C6535B" w:rsidRDefault="00BC51E1" w:rsidP="00C6535B">
      <w:pPr>
        <w:pStyle w:val="code1"/>
      </w:pPr>
      <w:r>
        <w:t xml:space="preserve">Where </w:t>
      </w:r>
      <w:r w:rsidR="005A07D5" w:rsidRPr="00C6535B">
        <w:t>catg_id = 'spg'</w:t>
      </w:r>
    </w:p>
    <w:p w:rsidR="007E2388" w:rsidRPr="00C6535B" w:rsidRDefault="00BC51E1" w:rsidP="00C6535B">
      <w:pPr>
        <w:pStyle w:val="code1"/>
      </w:pPr>
      <w:r>
        <w:t>O</w:t>
      </w:r>
      <w:r w:rsidR="005A07D5" w:rsidRPr="00C6535B">
        <w:t>rder by ord_id</w:t>
      </w:r>
    </w:p>
    <w:p w:rsidR="00234A26" w:rsidRPr="00C6535B" w:rsidRDefault="005A07D5" w:rsidP="00C6535B">
      <w:pPr>
        <w:pStyle w:val="code1"/>
      </w:pPr>
      <w:r w:rsidRPr="00C6535B">
        <w:t>;</w:t>
      </w:r>
    </w:p>
    <w:p w:rsidR="007E2388" w:rsidRPr="00C6535B" w:rsidRDefault="007E2388" w:rsidP="00C6535B">
      <w:pPr>
        <w:pStyle w:val="code1"/>
      </w:pPr>
      <w:r w:rsidRPr="00C6535B">
        <w:t>+--------+</w:t>
      </w:r>
    </w:p>
    <w:p w:rsidR="007E2388" w:rsidRPr="00C6535B" w:rsidRDefault="007E2388" w:rsidP="00C6535B">
      <w:pPr>
        <w:pStyle w:val="code1"/>
      </w:pPr>
      <w:r w:rsidRPr="00C6535B">
        <w:t>| ord_id |</w:t>
      </w:r>
    </w:p>
    <w:p w:rsidR="007E2388" w:rsidRPr="00C6535B" w:rsidRDefault="007E2388" w:rsidP="00C6535B">
      <w:pPr>
        <w:pStyle w:val="code1"/>
      </w:pPr>
      <w:r w:rsidRPr="00C6535B">
        <w:t>+--------+</w:t>
      </w:r>
    </w:p>
    <w:p w:rsidR="007E2388" w:rsidRPr="00C6535B" w:rsidRDefault="007E2388" w:rsidP="00C6535B">
      <w:pPr>
        <w:pStyle w:val="code1"/>
      </w:pPr>
      <w:r w:rsidRPr="00C6535B">
        <w:t>|    105 |</w:t>
      </w:r>
    </w:p>
    <w:p w:rsidR="007E2388" w:rsidRPr="00C6535B" w:rsidRDefault="007E2388" w:rsidP="00C6535B">
      <w:pPr>
        <w:pStyle w:val="code1"/>
      </w:pPr>
      <w:r w:rsidRPr="00C6535B">
        <w:t>|    106 |</w:t>
      </w:r>
    </w:p>
    <w:p w:rsidR="007E2388" w:rsidRPr="00C6535B" w:rsidRDefault="007E2388" w:rsidP="00C6535B">
      <w:pPr>
        <w:pStyle w:val="code1"/>
      </w:pPr>
      <w:r w:rsidRPr="00C6535B">
        <w:t>|    117 |</w:t>
      </w:r>
    </w:p>
    <w:p w:rsidR="007E2388" w:rsidRPr="00C6535B" w:rsidRDefault="007E2388" w:rsidP="00C6535B">
      <w:pPr>
        <w:pStyle w:val="code1"/>
      </w:pPr>
      <w:r w:rsidRPr="00C6535B">
        <w:t>|    120 |</w:t>
      </w:r>
    </w:p>
    <w:p w:rsidR="007E2388" w:rsidRPr="00C6535B" w:rsidRDefault="007E2388" w:rsidP="00C6535B">
      <w:pPr>
        <w:pStyle w:val="code1"/>
      </w:pPr>
      <w:r w:rsidRPr="00C6535B">
        <w:t>|    121 |</w:t>
      </w:r>
    </w:p>
    <w:p w:rsidR="007E2388" w:rsidRPr="00C6535B" w:rsidRDefault="007E2388" w:rsidP="00C6535B">
      <w:pPr>
        <w:pStyle w:val="code1"/>
      </w:pPr>
      <w:r w:rsidRPr="00C6535B">
        <w:t>|    128 |</w:t>
      </w:r>
    </w:p>
    <w:p w:rsidR="007E2388" w:rsidRPr="00C6535B" w:rsidRDefault="007E2388" w:rsidP="00C6535B">
      <w:pPr>
        <w:pStyle w:val="code1"/>
      </w:pPr>
      <w:r w:rsidRPr="00C6535B">
        <w:t>|    302 |</w:t>
      </w:r>
    </w:p>
    <w:p w:rsidR="001A26CD" w:rsidRDefault="007E2388" w:rsidP="001A26CD">
      <w:pPr>
        <w:pStyle w:val="code1"/>
      </w:pPr>
      <w:r w:rsidRPr="00C6535B">
        <w:t>. . . rows omitted</w:t>
      </w:r>
    </w:p>
    <w:p w:rsidR="00234A26" w:rsidRPr="0013291B" w:rsidRDefault="001A26CD" w:rsidP="00234A26">
      <w:pPr>
        <w:pStyle w:val="demonum1"/>
        <w:ind w:hanging="1080"/>
      </w:pPr>
      <w:r>
        <w:t xml:space="preserve">We can also do this with a subquery that finds a list of product ids that are sporting goods from the products table and then delivers that list to the outer query which </w:t>
      </w:r>
      <w:r w:rsidR="00E858D0" w:rsidRPr="00E858D0">
        <w:t xml:space="preserve">finds those product IDs </w:t>
      </w:r>
      <w:r>
        <w:t xml:space="preserve">in the </w:t>
      </w:r>
      <w:proofErr w:type="spellStart"/>
      <w:r>
        <w:t>order_details</w:t>
      </w:r>
      <w:proofErr w:type="spellEnd"/>
      <w:r>
        <w:t xml:space="preserve"> table. Since there is more than one product id for sporting goods, we need to use the IN list syntax.</w:t>
      </w:r>
    </w:p>
    <w:p w:rsidR="007E2388" w:rsidRPr="00C6535B" w:rsidRDefault="00BC51E1" w:rsidP="00C6535B">
      <w:pPr>
        <w:pStyle w:val="code1"/>
      </w:pPr>
      <w:r>
        <w:t xml:space="preserve">Select </w:t>
      </w:r>
      <w:r w:rsidR="005A07D5" w:rsidRPr="00C6535B">
        <w:t>distinct ord_id</w:t>
      </w:r>
    </w:p>
    <w:p w:rsidR="007E2388" w:rsidRPr="00C6535B" w:rsidRDefault="00BC51E1" w:rsidP="00C6535B">
      <w:pPr>
        <w:pStyle w:val="code1"/>
      </w:pPr>
      <w:r>
        <w:t xml:space="preserve">From </w:t>
      </w:r>
      <w:r w:rsidR="005A07D5" w:rsidRPr="00C6535B">
        <w:t>a_oe.order_details</w:t>
      </w:r>
    </w:p>
    <w:p w:rsidR="007E2388" w:rsidRPr="00C6535B" w:rsidRDefault="00BC51E1" w:rsidP="00C6535B">
      <w:pPr>
        <w:pStyle w:val="code1"/>
      </w:pPr>
      <w:r>
        <w:t xml:space="preserve">Where </w:t>
      </w:r>
      <w:r w:rsidR="005A07D5" w:rsidRPr="00C6535B">
        <w:t>prod_id in (</w:t>
      </w:r>
    </w:p>
    <w:p w:rsidR="007E2388" w:rsidRPr="00C6535B" w:rsidRDefault="005A07D5" w:rsidP="00C6535B">
      <w:pPr>
        <w:pStyle w:val="code1"/>
      </w:pPr>
      <w:r w:rsidRPr="00C6535B">
        <w:t xml:space="preserve">         </w:t>
      </w:r>
      <w:r w:rsidR="00BC51E1">
        <w:t xml:space="preserve">Select </w:t>
      </w:r>
      <w:r w:rsidRPr="00C6535B">
        <w:t xml:space="preserve">prod_id </w:t>
      </w:r>
    </w:p>
    <w:p w:rsidR="007E2388" w:rsidRPr="00C6535B" w:rsidRDefault="005A07D5" w:rsidP="00C6535B">
      <w:pPr>
        <w:pStyle w:val="code1"/>
      </w:pPr>
      <w:r w:rsidRPr="00C6535B">
        <w:t xml:space="preserve">         </w:t>
      </w:r>
      <w:r w:rsidR="00BC51E1">
        <w:t xml:space="preserve">From </w:t>
      </w:r>
      <w:r w:rsidRPr="00C6535B">
        <w:t>a_prd.</w:t>
      </w:r>
      <w:r w:rsidR="007E2388" w:rsidRPr="00C6535B">
        <w:t>products</w:t>
      </w:r>
    </w:p>
    <w:p w:rsidR="007E2388" w:rsidRPr="00C6535B" w:rsidRDefault="007E2388" w:rsidP="00C6535B">
      <w:pPr>
        <w:pStyle w:val="code1"/>
      </w:pPr>
      <w:r w:rsidRPr="00C6535B">
        <w:t xml:space="preserve">         </w:t>
      </w:r>
      <w:r w:rsidR="00BC51E1">
        <w:t xml:space="preserve">Where </w:t>
      </w:r>
      <w:r w:rsidRPr="00C6535B">
        <w:t>catg_id = 'SPG')</w:t>
      </w:r>
    </w:p>
    <w:p w:rsidR="00234A26" w:rsidRPr="00C6535B" w:rsidRDefault="00BC51E1" w:rsidP="00C6535B">
      <w:pPr>
        <w:pStyle w:val="code1"/>
      </w:pPr>
      <w:r>
        <w:t>O</w:t>
      </w:r>
      <w:r w:rsidR="007E2388" w:rsidRPr="00C6535B">
        <w:t>rder by ord_id;</w:t>
      </w:r>
    </w:p>
    <w:p w:rsidR="00E858D0" w:rsidRDefault="003D29DA" w:rsidP="00E858D0">
      <w:pPr>
        <w:pStyle w:val="body1"/>
      </w:pPr>
      <w:r>
        <w:t>This gives the same output as the previous demo.</w:t>
      </w:r>
    </w:p>
    <w:p w:rsidR="00234A26" w:rsidRDefault="00234A26" w:rsidP="00234A26">
      <w:pPr>
        <w:pStyle w:val="body1"/>
      </w:pPr>
      <w:r>
        <w:lastRenderedPageBreak/>
        <w:t>This query would not work with an equality test in the outer query since the subquery returns multiple rows.</w:t>
      </w:r>
    </w:p>
    <w:p w:rsidR="001A26CD" w:rsidRDefault="001A26CD" w:rsidP="00234A26">
      <w:pPr>
        <w:pStyle w:val="body1"/>
      </w:pPr>
      <w:r>
        <w:t>If we leave off the word Distinct then an order id will appear multiple times if a single order includes more than one sporting goods item line.</w:t>
      </w:r>
    </w:p>
    <w:p w:rsidR="001A26CD" w:rsidRPr="00E858D0" w:rsidRDefault="00E858D0" w:rsidP="00316A91">
      <w:pPr>
        <w:pStyle w:val="body1"/>
      </w:pPr>
      <w:r w:rsidRPr="00E858D0">
        <w:t xml:space="preserve">With the subquery approach the only attributes that can be displayed are those found in the tables in the </w:t>
      </w:r>
      <w:proofErr w:type="gramStart"/>
      <w:r w:rsidRPr="00E858D0">
        <w:t>From</w:t>
      </w:r>
      <w:proofErr w:type="gramEnd"/>
      <w:r w:rsidRPr="00E858D0">
        <w:t xml:space="preserve"> clause of the main query. We could display attributes from the order detail tables but not the attributes from the products table.</w:t>
      </w:r>
    </w:p>
    <w:sectPr w:rsidR="001A26CD" w:rsidRPr="00E858D0" w:rsidSect="00D75A8D">
      <w:headerReference w:type="default" r:id="rId8"/>
      <w:footerReference w:type="default" r:id="rId9"/>
      <w:pgSz w:w="12240" w:h="15840"/>
      <w:pgMar w:top="720" w:right="1152" w:bottom="720" w:left="1152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A8E" w:rsidRDefault="00C84A8E" w:rsidP="00E41217">
      <w:pPr>
        <w:spacing w:after="0" w:line="240" w:lineRule="auto"/>
      </w:pPr>
      <w:r>
        <w:separator/>
      </w:r>
    </w:p>
  </w:endnote>
  <w:endnote w:type="continuationSeparator" w:id="0">
    <w:p w:rsidR="00C84A8E" w:rsidRDefault="00C84A8E" w:rsidP="00E41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92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2988"/>
      <w:gridCol w:w="5894"/>
      <w:gridCol w:w="1254"/>
    </w:tblGrid>
    <w:tr w:rsidR="00F470F9" w:rsidTr="00A43840">
      <w:tc>
        <w:tcPr>
          <w:tcW w:w="2988" w:type="dxa"/>
        </w:tcPr>
        <w:p w:rsidR="00F470F9" w:rsidRPr="00000E7E" w:rsidRDefault="00F470F9" w:rsidP="00FA643B">
          <w:pPr>
            <w:pStyle w:val="Foot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 xml:space="preserve"> RM Endres ©</w:t>
          </w:r>
          <w:r w:rsidR="00A43840">
            <w:rPr>
              <w:rFonts w:ascii="Times New Roman" w:hAnsi="Times New Roman" w:cs="Times New Roman"/>
              <w:sz w:val="18"/>
              <w:szCs w:val="18"/>
            </w:rPr>
            <w:t xml:space="preserve">  </w:t>
          </w:r>
          <w:r w:rsidR="000D6973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="00A43840">
            <w:rPr>
              <w:rFonts w:ascii="Times New Roman" w:hAnsi="Times New Roman" w:cs="Times New Roman"/>
              <w:sz w:val="18"/>
              <w:szCs w:val="18"/>
            </w:rPr>
            <w:instrText xml:space="preserve"> SAVEDATE  \@ "yyyy-MM-dd"  \* MERGEFORMAT </w:instrText>
          </w:r>
          <w:r w:rsidR="000D6973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C75566">
            <w:rPr>
              <w:rFonts w:ascii="Times New Roman" w:hAnsi="Times New Roman" w:cs="Times New Roman"/>
              <w:noProof/>
              <w:sz w:val="18"/>
              <w:szCs w:val="18"/>
            </w:rPr>
            <w:t>2013-08-07</w:t>
          </w:r>
          <w:r w:rsidR="000D6973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  <w:tc>
        <w:tcPr>
          <w:tcW w:w="5894" w:type="dxa"/>
        </w:tcPr>
        <w:p w:rsidR="00F470F9" w:rsidRPr="00BC51E1" w:rsidRDefault="000D6973" w:rsidP="00C57FB2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cs="Times New Roman"/>
              <w:sz w:val="18"/>
              <w:szCs w:val="18"/>
            </w:rPr>
          </w:pPr>
          <w:fldSimple w:instr=" FILENAME   \* MERGEFORMAT ">
            <w:r w:rsidR="00C75566" w:rsidRPr="00C75566">
              <w:rPr>
                <w:rFonts w:cs="Times New Roman"/>
                <w:noProof/>
                <w:sz w:val="18"/>
                <w:szCs w:val="18"/>
              </w:rPr>
              <w:t>155A_05-02_notes_Subqueries_WhereClauses</w:t>
            </w:r>
            <w:r w:rsidR="00C75566" w:rsidRPr="00C75566">
              <w:rPr>
                <w:noProof/>
                <w:sz w:val="18"/>
                <w:szCs w:val="18"/>
              </w:rPr>
              <w:t>.docx</w:t>
            </w:r>
          </w:fldSimple>
        </w:p>
      </w:tc>
      <w:tc>
        <w:tcPr>
          <w:tcW w:w="1254" w:type="dxa"/>
        </w:tcPr>
        <w:p w:rsidR="00F470F9" w:rsidRDefault="00F470F9" w:rsidP="00FA643B">
          <w:pPr>
            <w:pStyle w:val="Footer"/>
            <w:tabs>
              <w:tab w:val="clear" w:pos="4680"/>
              <w:tab w:val="left" w:pos="7392"/>
            </w:tabs>
            <w:jc w:val="right"/>
          </w:pPr>
          <w:r>
            <w:rPr>
              <w:rFonts w:ascii="Times New Roman" w:hAnsi="Times New Roman" w:cs="Times New Roman"/>
              <w:sz w:val="18"/>
              <w:szCs w:val="18"/>
            </w:rPr>
            <w:t xml:space="preserve">Page </w:t>
          </w:r>
          <w:r w:rsidR="000D6973" w:rsidRPr="00000E7E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000E7E">
            <w:rPr>
              <w:rFonts w:ascii="Times New Roman" w:hAnsi="Times New Roman" w:cs="Times New Roman"/>
              <w:sz w:val="18"/>
              <w:szCs w:val="18"/>
            </w:rPr>
            <w:instrText xml:space="preserve"> PAGE   \* MERGEFORMAT </w:instrText>
          </w:r>
          <w:r w:rsidR="000D6973" w:rsidRPr="00000E7E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C75566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  <w:r w:rsidR="000D6973" w:rsidRPr="00000E7E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t xml:space="preserve"> of </w:t>
          </w:r>
          <w:fldSimple w:instr=" NUMPAGES   \* MERGEFORMAT ">
            <w:r w:rsidR="00C75566" w:rsidRPr="00C75566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fldSimple>
          <w:r>
            <w:t xml:space="preserve">   </w:t>
          </w:r>
        </w:p>
      </w:tc>
    </w:tr>
  </w:tbl>
  <w:p w:rsidR="00E41217" w:rsidRDefault="00E41217" w:rsidP="00FA64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A8E" w:rsidRDefault="00C84A8E" w:rsidP="00E41217">
      <w:pPr>
        <w:spacing w:after="0" w:line="240" w:lineRule="auto"/>
      </w:pPr>
      <w:r>
        <w:separator/>
      </w:r>
    </w:p>
  </w:footnote>
  <w:footnote w:type="continuationSeparator" w:id="0">
    <w:p w:rsidR="00C84A8E" w:rsidRDefault="00C84A8E" w:rsidP="00E41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32" w:type="pct"/>
      <w:tblInd w:w="-6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970"/>
      <w:gridCol w:w="7261"/>
    </w:tblGrid>
    <w:tr w:rsidR="00E41217" w:rsidTr="007229F8">
      <w:trPr>
        <w:trHeight w:val="288"/>
      </w:trPr>
      <w:sdt>
        <w:sdtPr>
          <w:rPr>
            <w:rFonts w:ascii="Times New Roman" w:eastAsiaTheme="majorEastAsia" w:hAnsi="Times New Roman" w:cs="Times New Roman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2970" w:type="dxa"/>
            </w:tcPr>
            <w:p w:rsidR="00E41217" w:rsidRDefault="00C57FB2" w:rsidP="00060577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36"/>
                  <w:szCs w:val="36"/>
                </w:rPr>
                <w:t>CS 15</w:t>
              </w:r>
              <w:r w:rsidR="00060577">
                <w:rPr>
                  <w:rFonts w:ascii="Times New Roman" w:eastAsiaTheme="majorEastAsia" w:hAnsi="Times New Roman" w:cs="Times New Roman"/>
                  <w:sz w:val="36"/>
                  <w:szCs w:val="36"/>
                </w:rPr>
                <w:t>5</w:t>
              </w:r>
              <w:r w:rsidR="00A9279E">
                <w:rPr>
                  <w:rFonts w:ascii="Times New Roman" w:eastAsiaTheme="majorEastAsia" w:hAnsi="Times New Roman" w:cs="Times New Roman"/>
                  <w:sz w:val="36"/>
                  <w:szCs w:val="36"/>
                </w:rPr>
                <w:t xml:space="preserve">A     </w:t>
              </w:r>
            </w:p>
          </w:tc>
        </w:sdtContent>
      </w:sdt>
      <w:tc>
        <w:tcPr>
          <w:tcW w:w="7261" w:type="dxa"/>
        </w:tcPr>
        <w:p w:rsidR="00E41217" w:rsidRPr="00D75A8D" w:rsidRDefault="00E3434B" w:rsidP="00232B7C">
          <w:pPr>
            <w:pStyle w:val="Header"/>
            <w:jc w:val="right"/>
            <w:rPr>
              <w:rFonts w:ascii="Arial Black" w:eastAsiaTheme="majorEastAsia" w:hAnsi="Arial Black" w:cs="Times New Roman"/>
              <w:b/>
              <w:bCs/>
              <w:sz w:val="32"/>
              <w:szCs w:val="32"/>
            </w:rPr>
          </w:pPr>
          <w:r>
            <w:rPr>
              <w:rFonts w:ascii="Times New Roman" w:eastAsiaTheme="majorEastAsia" w:hAnsi="Times New Roman" w:cs="Times New Roman"/>
              <w:sz w:val="36"/>
              <w:szCs w:val="36"/>
            </w:rPr>
            <w:t>Introduction to Subqueries</w:t>
          </w:r>
        </w:p>
      </w:tc>
    </w:tr>
  </w:tbl>
  <w:p w:rsidR="00E41217" w:rsidRDefault="00E412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54F7A"/>
    <w:multiLevelType w:val="hybridMultilevel"/>
    <w:tmpl w:val="20BAE968"/>
    <w:lvl w:ilvl="0" w:tplc="430C8D88">
      <w:start w:val="1"/>
      <w:numFmt w:val="decimalZero"/>
      <w:lvlText w:val="Demo %1:"/>
      <w:lvlJc w:val="left"/>
      <w:pPr>
        <w:tabs>
          <w:tab w:val="num" w:pos="1008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6810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8BD39DF"/>
    <w:multiLevelType w:val="hybridMultilevel"/>
    <w:tmpl w:val="B13A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B173D"/>
    <w:multiLevelType w:val="multilevel"/>
    <w:tmpl w:val="27683E38"/>
    <w:lvl w:ilvl="0">
      <w:start w:val="1"/>
      <w:numFmt w:val="decimal"/>
      <w:pStyle w:val="head1"/>
      <w:lvlText w:val="%1."/>
      <w:lvlJc w:val="left"/>
      <w:pPr>
        <w:ind w:left="360" w:hanging="360"/>
      </w:pPr>
      <w:rPr>
        <w:rFonts w:ascii="Arial Black" w:hAnsi="Arial Black" w:hint="default"/>
        <w:b w:val="0"/>
        <w:i w:val="0"/>
        <w:sz w:val="28"/>
      </w:rPr>
    </w:lvl>
    <w:lvl w:ilvl="1">
      <w:start w:val="1"/>
      <w:numFmt w:val="decimal"/>
      <w:pStyle w:val="outline1"/>
      <w:lvlText w:val="%1.%2."/>
      <w:lvlJc w:val="left"/>
      <w:pPr>
        <w:ind w:left="792" w:hanging="432"/>
      </w:pPr>
      <w:rPr>
        <w:rFonts w:ascii="Arial Black" w:hAnsi="Arial Black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Black" w:hAnsi="Arial Black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Black" w:hAnsi="Arial Black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3E5432E"/>
    <w:multiLevelType w:val="hybridMultilevel"/>
    <w:tmpl w:val="014AC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10E1F"/>
    <w:multiLevelType w:val="hybridMultilevel"/>
    <w:tmpl w:val="E1B45B14"/>
    <w:lvl w:ilvl="0" w:tplc="A1AA6A48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AC46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8A069F5"/>
    <w:multiLevelType w:val="hybridMultilevel"/>
    <w:tmpl w:val="3BF22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BF53F5"/>
    <w:multiLevelType w:val="hybridMultilevel"/>
    <w:tmpl w:val="86FA9276"/>
    <w:lvl w:ilvl="0" w:tplc="FFFFFFFF">
      <w:start w:val="1"/>
      <w:numFmt w:val="bullet"/>
      <w:pStyle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5F0CF3"/>
    <w:multiLevelType w:val="hybridMultilevel"/>
    <w:tmpl w:val="85EC1EC6"/>
    <w:lvl w:ilvl="0" w:tplc="E9060F1A">
      <w:start w:val="1"/>
      <w:numFmt w:val="decimalZero"/>
      <w:pStyle w:val="demonum1"/>
      <w:lvlText w:val="Demo %1:"/>
      <w:lvlJc w:val="lef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B61FC"/>
    <w:multiLevelType w:val="multilevel"/>
    <w:tmpl w:val="5C9A029A"/>
    <w:lvl w:ilvl="0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Black" w:hAnsi="Arial Black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Black" w:hAnsi="Arial Black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Black" w:hAnsi="Arial Black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57A095B"/>
    <w:multiLevelType w:val="hybridMultilevel"/>
    <w:tmpl w:val="CC682B40"/>
    <w:lvl w:ilvl="0" w:tplc="D7742506">
      <w:start w:val="1"/>
      <w:numFmt w:val="decimalZero"/>
      <w:lvlText w:val="Demo %1: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D82C954C" w:tentative="1">
      <w:start w:val="1"/>
      <w:numFmt w:val="lowerLetter"/>
      <w:lvlText w:val="%2."/>
      <w:lvlJc w:val="left"/>
      <w:pPr>
        <w:ind w:left="1440" w:hanging="360"/>
      </w:pPr>
    </w:lvl>
    <w:lvl w:ilvl="2" w:tplc="292AAA6A" w:tentative="1">
      <w:start w:val="1"/>
      <w:numFmt w:val="lowerRoman"/>
      <w:lvlText w:val="%3."/>
      <w:lvlJc w:val="right"/>
      <w:pPr>
        <w:ind w:left="2160" w:hanging="180"/>
      </w:pPr>
    </w:lvl>
    <w:lvl w:ilvl="3" w:tplc="4A9E17D0" w:tentative="1">
      <w:start w:val="1"/>
      <w:numFmt w:val="decimal"/>
      <w:lvlText w:val="%4."/>
      <w:lvlJc w:val="left"/>
      <w:pPr>
        <w:ind w:left="2880" w:hanging="360"/>
      </w:pPr>
    </w:lvl>
    <w:lvl w:ilvl="4" w:tplc="DC986A6C" w:tentative="1">
      <w:start w:val="1"/>
      <w:numFmt w:val="lowerLetter"/>
      <w:lvlText w:val="%5."/>
      <w:lvlJc w:val="left"/>
      <w:pPr>
        <w:ind w:left="3600" w:hanging="360"/>
      </w:pPr>
    </w:lvl>
    <w:lvl w:ilvl="5" w:tplc="12BE47A6" w:tentative="1">
      <w:start w:val="1"/>
      <w:numFmt w:val="lowerRoman"/>
      <w:lvlText w:val="%6."/>
      <w:lvlJc w:val="right"/>
      <w:pPr>
        <w:ind w:left="4320" w:hanging="180"/>
      </w:pPr>
    </w:lvl>
    <w:lvl w:ilvl="6" w:tplc="3A18368C" w:tentative="1">
      <w:start w:val="1"/>
      <w:numFmt w:val="decimal"/>
      <w:lvlText w:val="%7."/>
      <w:lvlJc w:val="left"/>
      <w:pPr>
        <w:ind w:left="5040" w:hanging="360"/>
      </w:pPr>
    </w:lvl>
    <w:lvl w:ilvl="7" w:tplc="F05EE6DA" w:tentative="1">
      <w:start w:val="1"/>
      <w:numFmt w:val="lowerLetter"/>
      <w:lvlText w:val="%8."/>
      <w:lvlJc w:val="left"/>
      <w:pPr>
        <w:ind w:left="5760" w:hanging="360"/>
      </w:pPr>
    </w:lvl>
    <w:lvl w:ilvl="8" w:tplc="FDE289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583AC1"/>
    <w:multiLevelType w:val="hybridMultilevel"/>
    <w:tmpl w:val="8FA66F36"/>
    <w:lvl w:ilvl="0" w:tplc="7BB41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  <w:num w:numId="12">
    <w:abstractNumId w:val="11"/>
  </w:num>
  <w:num w:numId="13">
    <w:abstractNumId w:val="3"/>
  </w:num>
  <w:num w:numId="14">
    <w:abstractNumId w:val="3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9"/>
  </w:num>
  <w:num w:numId="30">
    <w:abstractNumId w:val="12"/>
  </w:num>
  <w:num w:numId="31">
    <w:abstractNumId w:val="8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16738"/>
  </w:hdrShapeDefaults>
  <w:footnotePr>
    <w:footnote w:id="-1"/>
    <w:footnote w:id="0"/>
  </w:footnotePr>
  <w:endnotePr>
    <w:endnote w:id="-1"/>
    <w:endnote w:id="0"/>
  </w:endnotePr>
  <w:compat/>
  <w:rsids>
    <w:rsidRoot w:val="00234A26"/>
    <w:rsid w:val="00000E7E"/>
    <w:rsid w:val="00001113"/>
    <w:rsid w:val="0002699A"/>
    <w:rsid w:val="00052BE8"/>
    <w:rsid w:val="00060577"/>
    <w:rsid w:val="00060E32"/>
    <w:rsid w:val="000A2E36"/>
    <w:rsid w:val="000C2A00"/>
    <w:rsid w:val="000D6973"/>
    <w:rsid w:val="00105ED8"/>
    <w:rsid w:val="001076D3"/>
    <w:rsid w:val="00123DBE"/>
    <w:rsid w:val="00134611"/>
    <w:rsid w:val="001420D8"/>
    <w:rsid w:val="00144F2B"/>
    <w:rsid w:val="00186311"/>
    <w:rsid w:val="001A26CD"/>
    <w:rsid w:val="001D55C5"/>
    <w:rsid w:val="001D60A1"/>
    <w:rsid w:val="00200426"/>
    <w:rsid w:val="0022118E"/>
    <w:rsid w:val="00232B7C"/>
    <w:rsid w:val="00234A26"/>
    <w:rsid w:val="00241B4D"/>
    <w:rsid w:val="00251336"/>
    <w:rsid w:val="0027239B"/>
    <w:rsid w:val="002746EB"/>
    <w:rsid w:val="00274A24"/>
    <w:rsid w:val="0027713F"/>
    <w:rsid w:val="002A5EEE"/>
    <w:rsid w:val="002A6114"/>
    <w:rsid w:val="002D14CF"/>
    <w:rsid w:val="002D6F11"/>
    <w:rsid w:val="002D76AE"/>
    <w:rsid w:val="002F2BF8"/>
    <w:rsid w:val="003152BB"/>
    <w:rsid w:val="003163B6"/>
    <w:rsid w:val="00316A91"/>
    <w:rsid w:val="0032439D"/>
    <w:rsid w:val="00356F7E"/>
    <w:rsid w:val="00393933"/>
    <w:rsid w:val="003A0EE2"/>
    <w:rsid w:val="003B43B7"/>
    <w:rsid w:val="003D29DA"/>
    <w:rsid w:val="0041522D"/>
    <w:rsid w:val="00443F95"/>
    <w:rsid w:val="00476A6A"/>
    <w:rsid w:val="004835AF"/>
    <w:rsid w:val="00483A19"/>
    <w:rsid w:val="004909CC"/>
    <w:rsid w:val="004B2C5F"/>
    <w:rsid w:val="004D124D"/>
    <w:rsid w:val="004D4137"/>
    <w:rsid w:val="004E0604"/>
    <w:rsid w:val="0050039C"/>
    <w:rsid w:val="00504638"/>
    <w:rsid w:val="00525B69"/>
    <w:rsid w:val="00554AD0"/>
    <w:rsid w:val="00560535"/>
    <w:rsid w:val="00564B67"/>
    <w:rsid w:val="00596D39"/>
    <w:rsid w:val="005A07D5"/>
    <w:rsid w:val="005A1593"/>
    <w:rsid w:val="005B1322"/>
    <w:rsid w:val="005E010A"/>
    <w:rsid w:val="005E1FAD"/>
    <w:rsid w:val="006104A0"/>
    <w:rsid w:val="00660087"/>
    <w:rsid w:val="00667BB7"/>
    <w:rsid w:val="00673254"/>
    <w:rsid w:val="006D0559"/>
    <w:rsid w:val="007229F8"/>
    <w:rsid w:val="007570C3"/>
    <w:rsid w:val="007A4399"/>
    <w:rsid w:val="007C4A82"/>
    <w:rsid w:val="007D5BFB"/>
    <w:rsid w:val="007E2388"/>
    <w:rsid w:val="00804C89"/>
    <w:rsid w:val="008777AD"/>
    <w:rsid w:val="00884A53"/>
    <w:rsid w:val="008F76ED"/>
    <w:rsid w:val="00932021"/>
    <w:rsid w:val="00944E22"/>
    <w:rsid w:val="009B61BC"/>
    <w:rsid w:val="00A33EC1"/>
    <w:rsid w:val="00A366EC"/>
    <w:rsid w:val="00A43840"/>
    <w:rsid w:val="00A45B56"/>
    <w:rsid w:val="00A60DF4"/>
    <w:rsid w:val="00A62AC1"/>
    <w:rsid w:val="00A873A4"/>
    <w:rsid w:val="00A9279E"/>
    <w:rsid w:val="00AA751F"/>
    <w:rsid w:val="00B11F47"/>
    <w:rsid w:val="00B152F5"/>
    <w:rsid w:val="00B335E7"/>
    <w:rsid w:val="00B33947"/>
    <w:rsid w:val="00B35C3E"/>
    <w:rsid w:val="00B626AD"/>
    <w:rsid w:val="00BA1822"/>
    <w:rsid w:val="00BA4565"/>
    <w:rsid w:val="00BC51E1"/>
    <w:rsid w:val="00BE19D8"/>
    <w:rsid w:val="00BE43A3"/>
    <w:rsid w:val="00C01DFE"/>
    <w:rsid w:val="00C04829"/>
    <w:rsid w:val="00C12D9B"/>
    <w:rsid w:val="00C14BED"/>
    <w:rsid w:val="00C34B87"/>
    <w:rsid w:val="00C4053E"/>
    <w:rsid w:val="00C57B57"/>
    <w:rsid w:val="00C57FB2"/>
    <w:rsid w:val="00C62639"/>
    <w:rsid w:val="00C6535B"/>
    <w:rsid w:val="00C75566"/>
    <w:rsid w:val="00C84A8E"/>
    <w:rsid w:val="00C84DE5"/>
    <w:rsid w:val="00C917EF"/>
    <w:rsid w:val="00C97652"/>
    <w:rsid w:val="00CA0F40"/>
    <w:rsid w:val="00CB624B"/>
    <w:rsid w:val="00CD52E9"/>
    <w:rsid w:val="00D210C3"/>
    <w:rsid w:val="00D458CB"/>
    <w:rsid w:val="00D75A8D"/>
    <w:rsid w:val="00D90498"/>
    <w:rsid w:val="00D97CF5"/>
    <w:rsid w:val="00DA0D73"/>
    <w:rsid w:val="00DC23D4"/>
    <w:rsid w:val="00DC2BBF"/>
    <w:rsid w:val="00DD42E1"/>
    <w:rsid w:val="00E1542A"/>
    <w:rsid w:val="00E275B4"/>
    <w:rsid w:val="00E3434B"/>
    <w:rsid w:val="00E41217"/>
    <w:rsid w:val="00E4329A"/>
    <w:rsid w:val="00E439DB"/>
    <w:rsid w:val="00E45E78"/>
    <w:rsid w:val="00E548B2"/>
    <w:rsid w:val="00E56A65"/>
    <w:rsid w:val="00E75C69"/>
    <w:rsid w:val="00E858D0"/>
    <w:rsid w:val="00E94C5A"/>
    <w:rsid w:val="00ED2AE2"/>
    <w:rsid w:val="00F449AC"/>
    <w:rsid w:val="00F45E08"/>
    <w:rsid w:val="00F470F9"/>
    <w:rsid w:val="00F90B04"/>
    <w:rsid w:val="00F954A5"/>
    <w:rsid w:val="00FA643B"/>
    <w:rsid w:val="00FD4B93"/>
    <w:rsid w:val="00FE03AF"/>
    <w:rsid w:val="00FF546B"/>
    <w:rsid w:val="00FF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19"/>
  </w:style>
  <w:style w:type="paragraph" w:styleId="Heading1">
    <w:name w:val="heading 1"/>
    <w:basedOn w:val="Normal"/>
    <w:next w:val="Normal"/>
    <w:link w:val="Heading1Char"/>
    <w:uiPriority w:val="9"/>
    <w:qFormat/>
    <w:rsid w:val="00000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E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5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1">
    <w:name w:val="code_1"/>
    <w:basedOn w:val="Normal"/>
    <w:link w:val="code1Char"/>
    <w:qFormat/>
    <w:rsid w:val="00C6535B"/>
    <w:pPr>
      <w:spacing w:after="0" w:line="240" w:lineRule="auto"/>
      <w:ind w:left="360"/>
    </w:pPr>
    <w:rPr>
      <w:rFonts w:ascii="Courier New" w:hAnsi="Courier New" w:cs="Courier New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1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1Char">
    <w:name w:val="code_1 Char"/>
    <w:basedOn w:val="DefaultParagraphFont"/>
    <w:link w:val="code1"/>
    <w:rsid w:val="00C6535B"/>
    <w:rPr>
      <w:rFonts w:ascii="Courier New" w:hAnsi="Courier New" w:cs="Courier New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1217"/>
  </w:style>
  <w:style w:type="paragraph" w:styleId="Footer">
    <w:name w:val="footer"/>
    <w:basedOn w:val="Normal"/>
    <w:link w:val="FooterChar"/>
    <w:uiPriority w:val="99"/>
    <w:unhideWhenUsed/>
    <w:rsid w:val="00E41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217"/>
  </w:style>
  <w:style w:type="paragraph" w:styleId="BalloonText">
    <w:name w:val="Balloon Text"/>
    <w:basedOn w:val="Normal"/>
    <w:link w:val="BalloonTextChar"/>
    <w:uiPriority w:val="99"/>
    <w:semiHidden/>
    <w:unhideWhenUsed/>
    <w:rsid w:val="00E4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217"/>
    <w:rPr>
      <w:rFonts w:ascii="Tahoma" w:hAnsi="Tahoma" w:cs="Tahoma"/>
      <w:sz w:val="16"/>
      <w:szCs w:val="16"/>
    </w:rPr>
  </w:style>
  <w:style w:type="paragraph" w:customStyle="1" w:styleId="outputBox1">
    <w:name w:val="outputBox_1"/>
    <w:basedOn w:val="Normal"/>
    <w:link w:val="outputBox1Char"/>
    <w:qFormat/>
    <w:rsid w:val="00001113"/>
    <w:pPr>
      <w:pBdr>
        <w:top w:val="dotted" w:sz="4" w:space="1" w:color="auto"/>
        <w:left w:val="triple" w:sz="4" w:space="4" w:color="auto"/>
        <w:bottom w:val="dotted" w:sz="4" w:space="1" w:color="auto"/>
        <w:right w:val="dotted" w:sz="4" w:space="4" w:color="auto"/>
      </w:pBdr>
      <w:spacing w:after="0"/>
      <w:ind w:left="180"/>
    </w:pPr>
    <w:rPr>
      <w:rFonts w:ascii="Courier New" w:hAnsi="Courier New" w:cs="Courier New"/>
      <w:sz w:val="18"/>
      <w:szCs w:val="18"/>
    </w:rPr>
  </w:style>
  <w:style w:type="paragraph" w:styleId="ListParagraph">
    <w:name w:val="List Paragraph"/>
    <w:basedOn w:val="Normal"/>
    <w:uiPriority w:val="34"/>
    <w:qFormat/>
    <w:rsid w:val="00000E7E"/>
    <w:pPr>
      <w:ind w:left="720"/>
      <w:contextualSpacing/>
    </w:pPr>
  </w:style>
  <w:style w:type="character" w:customStyle="1" w:styleId="outputBox1Char">
    <w:name w:val="outputBox_1 Char"/>
    <w:basedOn w:val="DefaultParagraphFont"/>
    <w:link w:val="outputBox1"/>
    <w:rsid w:val="00001113"/>
    <w:rPr>
      <w:rFonts w:ascii="Courier New" w:hAnsi="Courier New" w:cs="Courier New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00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0E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outline1">
    <w:name w:val="outline_1"/>
    <w:basedOn w:val="Heading1"/>
    <w:link w:val="outline1Char"/>
    <w:qFormat/>
    <w:rsid w:val="00000E7E"/>
    <w:pPr>
      <w:numPr>
        <w:ilvl w:val="1"/>
        <w:numId w:val="5"/>
      </w:numPr>
      <w:spacing w:before="120" w:line="240" w:lineRule="auto"/>
      <w:contextualSpacing/>
    </w:pPr>
    <w:rPr>
      <w:rFonts w:ascii="Arial Black" w:eastAsiaTheme="minorHAnsi" w:hAnsi="Arial Black" w:cs="Times New Roman"/>
      <w:b w:val="0"/>
      <w:bCs w:val="0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5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utline1Char">
    <w:name w:val="outline_1 Char"/>
    <w:basedOn w:val="Heading1Char"/>
    <w:link w:val="outline1"/>
    <w:rsid w:val="00000E7E"/>
    <w:rPr>
      <w:rFonts w:ascii="Arial Black" w:hAnsi="Arial Black" w:cs="Times New Roman"/>
    </w:rPr>
  </w:style>
  <w:style w:type="paragraph" w:customStyle="1" w:styleId="head1">
    <w:name w:val="head_1"/>
    <w:basedOn w:val="Heading1"/>
    <w:link w:val="head1Char"/>
    <w:qFormat/>
    <w:rsid w:val="004835AF"/>
    <w:pPr>
      <w:numPr>
        <w:numId w:val="5"/>
      </w:numPr>
      <w:spacing w:before="120" w:line="240" w:lineRule="auto"/>
    </w:pPr>
    <w:rPr>
      <w:rFonts w:ascii="Arial Black" w:hAnsi="Arial Black" w:cs="Times New Roman"/>
      <w:color w:val="auto"/>
      <w:sz w:val="32"/>
      <w:szCs w:val="32"/>
    </w:rPr>
  </w:style>
  <w:style w:type="paragraph" w:customStyle="1" w:styleId="head2">
    <w:name w:val="head_2"/>
    <w:basedOn w:val="outline1"/>
    <w:link w:val="head2Char"/>
    <w:qFormat/>
    <w:rsid w:val="004835AF"/>
    <w:pPr>
      <w:spacing w:before="0"/>
    </w:pPr>
    <w:rPr>
      <w:sz w:val="24"/>
      <w:szCs w:val="24"/>
    </w:rPr>
  </w:style>
  <w:style w:type="character" w:customStyle="1" w:styleId="head1Char">
    <w:name w:val="head_1 Char"/>
    <w:basedOn w:val="Heading1Char"/>
    <w:link w:val="head1"/>
    <w:rsid w:val="004835AF"/>
    <w:rPr>
      <w:rFonts w:ascii="Arial Black" w:hAnsi="Arial Black" w:cs="Times New Roman"/>
      <w:b/>
      <w:bCs/>
      <w:sz w:val="32"/>
      <w:szCs w:val="32"/>
    </w:rPr>
  </w:style>
  <w:style w:type="paragraph" w:customStyle="1" w:styleId="body1">
    <w:name w:val="body_1"/>
    <w:basedOn w:val="Normal"/>
    <w:link w:val="body1Char"/>
    <w:qFormat/>
    <w:rsid w:val="00001113"/>
    <w:pPr>
      <w:spacing w:before="60" w:after="0" w:line="240" w:lineRule="auto"/>
    </w:pPr>
    <w:rPr>
      <w:rFonts w:ascii="Times New Roman" w:hAnsi="Times New Roman" w:cs="Times New Roman"/>
    </w:rPr>
  </w:style>
  <w:style w:type="character" w:customStyle="1" w:styleId="head2Char">
    <w:name w:val="head_2 Char"/>
    <w:basedOn w:val="outline1Char"/>
    <w:link w:val="head2"/>
    <w:rsid w:val="004835AF"/>
    <w:rPr>
      <w:sz w:val="24"/>
      <w:szCs w:val="24"/>
    </w:rPr>
  </w:style>
  <w:style w:type="character" w:customStyle="1" w:styleId="body1Char">
    <w:name w:val="body_1 Char"/>
    <w:basedOn w:val="DefaultParagraphFont"/>
    <w:link w:val="body1"/>
    <w:rsid w:val="00001113"/>
    <w:rPr>
      <w:rFonts w:ascii="Times New Roman" w:hAnsi="Times New Roman" w:cs="Times New Roman"/>
    </w:rPr>
  </w:style>
  <w:style w:type="paragraph" w:customStyle="1" w:styleId="bullet1">
    <w:name w:val="bullet_1"/>
    <w:basedOn w:val="Normal"/>
    <w:qFormat/>
    <w:rsid w:val="002A6114"/>
    <w:pPr>
      <w:numPr>
        <w:numId w:val="6"/>
      </w:num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emonum1">
    <w:name w:val="demo_num_1"/>
    <w:basedOn w:val="Normal"/>
    <w:link w:val="demonum1Char"/>
    <w:qFormat/>
    <w:rsid w:val="00001113"/>
    <w:pPr>
      <w:numPr>
        <w:numId w:val="15"/>
      </w:numPr>
      <w:pBdr>
        <w:bottom w:val="single" w:sz="4" w:space="1" w:color="auto"/>
      </w:pBdr>
      <w:tabs>
        <w:tab w:val="left" w:pos="1080"/>
      </w:tabs>
      <w:spacing w:before="240" w:after="60" w:line="240" w:lineRule="auto"/>
    </w:pPr>
    <w:rPr>
      <w:rFonts w:ascii="Times New Roman" w:eastAsia="Times New Roman" w:hAnsi="Times New Roman" w:cs="Times New Roman"/>
    </w:rPr>
  </w:style>
  <w:style w:type="character" w:customStyle="1" w:styleId="demonum1Char">
    <w:name w:val="demo_num_1 Char"/>
    <w:basedOn w:val="DefaultParagraphFont"/>
    <w:link w:val="demonum1"/>
    <w:rsid w:val="0000111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35C3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279E"/>
    <w:rPr>
      <w:color w:val="808080"/>
    </w:rPr>
  </w:style>
  <w:style w:type="paragraph" w:customStyle="1" w:styleId="myNormal">
    <w:name w:val="_myNormal"/>
    <w:basedOn w:val="Normal"/>
    <w:rsid w:val="00234A26"/>
    <w:pPr>
      <w:spacing w:before="120" w:after="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Bullet">
    <w:name w:val="_Bullet"/>
    <w:basedOn w:val="myNormal"/>
    <w:rsid w:val="00234A26"/>
    <w:pPr>
      <w:numPr>
        <w:numId w:val="31"/>
      </w:numPr>
      <w:tabs>
        <w:tab w:val="clear" w:pos="2925"/>
        <w:tab w:val="left" w:pos="360"/>
      </w:tabs>
      <w:spacing w:before="0"/>
      <w:ind w:left="360"/>
    </w:pPr>
  </w:style>
  <w:style w:type="paragraph" w:customStyle="1" w:styleId="SQLHeader">
    <w:name w:val="_SQLHeader"/>
    <w:basedOn w:val="Normal"/>
    <w:link w:val="SQLHeaderChar"/>
    <w:rsid w:val="00234A26"/>
    <w:pPr>
      <w:pBdr>
        <w:bottom w:val="single" w:sz="4" w:space="1" w:color="auto"/>
      </w:pBdr>
      <w:tabs>
        <w:tab w:val="left" w:pos="1152"/>
      </w:tabs>
      <w:spacing w:before="240" w:after="60" w:line="240" w:lineRule="auto"/>
      <w:ind w:left="720" w:hanging="720"/>
    </w:pPr>
    <w:rPr>
      <w:rFonts w:ascii="Tahoma" w:eastAsia="Times New Roman" w:hAnsi="Tahoma" w:cs="Courier New"/>
      <w:sz w:val="18"/>
      <w:szCs w:val="18"/>
    </w:rPr>
  </w:style>
  <w:style w:type="character" w:customStyle="1" w:styleId="SQLHeaderChar">
    <w:name w:val="_SQLHeader Char"/>
    <w:basedOn w:val="DefaultParagraphFont"/>
    <w:link w:val="SQLHeader"/>
    <w:rsid w:val="00234A26"/>
    <w:rPr>
      <w:rFonts w:ascii="Tahoma" w:eastAsia="Times New Roman" w:hAnsi="Tahoma" w:cs="Courier New"/>
      <w:sz w:val="18"/>
      <w:szCs w:val="18"/>
    </w:rPr>
  </w:style>
  <w:style w:type="paragraph" w:customStyle="1" w:styleId="151Abox">
    <w:name w:val="151A_box"/>
    <w:basedOn w:val="Normal"/>
    <w:rsid w:val="00234A26"/>
    <w:pPr>
      <w:pBdr>
        <w:top w:val="double" w:sz="4" w:space="1" w:color="auto"/>
        <w:left w:val="double" w:sz="4" w:space="4" w:color="auto"/>
        <w:bottom w:val="double" w:sz="4" w:space="1" w:color="auto"/>
      </w:pBdr>
      <w:tabs>
        <w:tab w:val="left" w:pos="2880"/>
      </w:tabs>
      <w:spacing w:after="0" w:line="240" w:lineRule="auto"/>
      <w:ind w:left="1080" w:hanging="360"/>
    </w:pPr>
    <w:rPr>
      <w:rFonts w:ascii="Courier New" w:eastAsia="Times New Roman" w:hAnsi="Courier New" w:cs="Times New Roman"/>
      <w:noProof/>
      <w:sz w:val="18"/>
      <w:szCs w:val="18"/>
    </w:rPr>
  </w:style>
  <w:style w:type="paragraph" w:customStyle="1" w:styleId="151ASQL">
    <w:name w:val="151A_SQL"/>
    <w:basedOn w:val="Normal"/>
    <w:rsid w:val="00234A26"/>
    <w:pPr>
      <w:tabs>
        <w:tab w:val="right" w:pos="1800"/>
        <w:tab w:val="left" w:pos="2160"/>
      </w:tabs>
      <w:spacing w:after="0" w:line="240" w:lineRule="auto"/>
      <w:ind w:left="720"/>
    </w:pPr>
    <w:rPr>
      <w:rFonts w:ascii="Courier" w:eastAsia="Times New Roman" w:hAnsi="Courier" w:cs="Courier New"/>
      <w:noProof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A60D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0DF4"/>
    <w:rPr>
      <w:rFonts w:ascii="Consolas" w:hAnsi="Consolas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182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1822"/>
    <w:pPr>
      <w:tabs>
        <w:tab w:val="left" w:pos="440"/>
        <w:tab w:val="right" w:leader="dot" w:pos="9926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se%20Endres\Application%20Data\Microsoft\Templates\_151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Title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_151A.dotx</Template>
  <TotalTime>358</TotalTime>
  <Pages>4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155A     </vt:lpstr>
    </vt:vector>
  </TitlesOfParts>
  <Company/>
  <LinksUpToDate>false</LinksUpToDate>
  <CharactersWithSpaces>5712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155A     </dc:title>
  <dc:subject/>
  <dc:creator>Rose Endres</dc:creator>
  <cp:keywords/>
  <dc:description/>
  <cp:lastModifiedBy>Rose Endres</cp:lastModifiedBy>
  <cp:revision>34</cp:revision>
  <cp:lastPrinted>2012-07-25T06:42:00Z</cp:lastPrinted>
  <dcterms:created xsi:type="dcterms:W3CDTF">2009-06-30T19:22:00Z</dcterms:created>
  <dcterms:modified xsi:type="dcterms:W3CDTF">2013-08-10T22:20:00Z</dcterms:modified>
</cp:coreProperties>
</file>